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0"/>
      </w:tblGrid>
      <w:tr w:rsidR="00CC7FEE" w14:paraId="4579F149" w14:textId="77777777" w:rsidTr="00CC7FEE">
        <w:trPr>
          <w:trHeight w:val="1721"/>
        </w:trPr>
        <w:tc>
          <w:tcPr>
            <w:tcW w:w="9356" w:type="dxa"/>
            <w:gridSpan w:val="2"/>
          </w:tcPr>
          <w:p w14:paraId="15757E52" w14:textId="77777777" w:rsidR="00CC7FEE" w:rsidRPr="00CC7FEE" w:rsidRDefault="00CC7FEE" w:rsidP="00CC7FEE">
            <w:pPr>
              <w:spacing w:line="240" w:lineRule="auto"/>
              <w:jc w:val="center"/>
              <w:rPr>
                <w:sz w:val="22"/>
                <w:szCs w:val="22"/>
              </w:rPr>
            </w:pPr>
            <w:r w:rsidRPr="00CC7FEE">
              <w:rPr>
                <w:sz w:val="22"/>
                <w:szCs w:val="22"/>
              </w:rPr>
              <w:t>Пермский национальный исследовательский политехнический университет</w:t>
            </w:r>
          </w:p>
          <w:p w14:paraId="577BDA7E" w14:textId="77777777" w:rsidR="00CC7FEE" w:rsidRDefault="00CC7FEE" w:rsidP="00CC7FEE">
            <w:pPr>
              <w:spacing w:line="240" w:lineRule="auto"/>
              <w:jc w:val="center"/>
            </w:pPr>
            <w:r w:rsidRPr="00CC7FEE">
              <w:rPr>
                <w:sz w:val="22"/>
                <w:szCs w:val="22"/>
              </w:rPr>
              <w:t>Кафедра информационные технологии и автоматизированные системы</w:t>
            </w:r>
          </w:p>
        </w:tc>
      </w:tr>
      <w:tr w:rsidR="00CC7FEE" w14:paraId="4933E1C0" w14:textId="77777777" w:rsidTr="00CC7FEE">
        <w:trPr>
          <w:trHeight w:val="1667"/>
        </w:trPr>
        <w:tc>
          <w:tcPr>
            <w:tcW w:w="4676" w:type="dxa"/>
          </w:tcPr>
          <w:p w14:paraId="722A4B5E" w14:textId="77777777" w:rsidR="00CC7FEE" w:rsidRDefault="00CC7FEE" w:rsidP="00CC7FEE"/>
        </w:tc>
        <w:tc>
          <w:tcPr>
            <w:tcW w:w="4679" w:type="dxa"/>
          </w:tcPr>
          <w:p w14:paraId="5B9A4AC9" w14:textId="77777777" w:rsidR="00CC7FEE" w:rsidRDefault="00CC7FEE" w:rsidP="00CC7FEE"/>
        </w:tc>
      </w:tr>
      <w:tr w:rsidR="00CC7FEE" w14:paraId="29ED348E" w14:textId="77777777" w:rsidTr="00CC7FEE">
        <w:trPr>
          <w:trHeight w:val="1667"/>
        </w:trPr>
        <w:tc>
          <w:tcPr>
            <w:tcW w:w="4676" w:type="dxa"/>
          </w:tcPr>
          <w:p w14:paraId="66686FB2" w14:textId="77777777" w:rsidR="00CC7FEE" w:rsidRDefault="00CC7FEE" w:rsidP="00CC7FEE"/>
        </w:tc>
        <w:tc>
          <w:tcPr>
            <w:tcW w:w="4679" w:type="dxa"/>
          </w:tcPr>
          <w:p w14:paraId="4F91DD8C" w14:textId="77777777" w:rsidR="00CC7FEE" w:rsidRDefault="00CC7FEE" w:rsidP="00CC7FEE"/>
        </w:tc>
      </w:tr>
      <w:tr w:rsidR="00CC7FEE" w14:paraId="342F9E2F" w14:textId="77777777" w:rsidTr="00CC7FEE">
        <w:trPr>
          <w:trHeight w:val="1667"/>
        </w:trPr>
        <w:tc>
          <w:tcPr>
            <w:tcW w:w="9356" w:type="dxa"/>
            <w:gridSpan w:val="2"/>
          </w:tcPr>
          <w:p w14:paraId="081B075C" w14:textId="77777777" w:rsidR="00CC7FEE" w:rsidRDefault="0050766B" w:rsidP="00CC7FEE">
            <w:pPr>
              <w:jc w:val="center"/>
            </w:pPr>
            <w:r>
              <w:t>Лабораторная работа №6</w:t>
            </w:r>
          </w:p>
          <w:p w14:paraId="7F5D2A60" w14:textId="4A49E2DC" w:rsidR="0050766B" w:rsidRDefault="0050766B" w:rsidP="00CC7FEE">
            <w:pPr>
              <w:jc w:val="center"/>
            </w:pPr>
            <w:r w:rsidRPr="0050766B">
              <w:t>"Строки"</w:t>
            </w:r>
          </w:p>
        </w:tc>
      </w:tr>
      <w:tr w:rsidR="00CC7FEE" w14:paraId="5268AC3A" w14:textId="77777777" w:rsidTr="00CC7FEE">
        <w:trPr>
          <w:trHeight w:val="1667"/>
        </w:trPr>
        <w:tc>
          <w:tcPr>
            <w:tcW w:w="4676" w:type="dxa"/>
          </w:tcPr>
          <w:p w14:paraId="21D44DEA" w14:textId="77777777" w:rsidR="00CC7FEE" w:rsidRDefault="00CC7FEE" w:rsidP="00CC7FEE"/>
        </w:tc>
        <w:tc>
          <w:tcPr>
            <w:tcW w:w="4679" w:type="dxa"/>
          </w:tcPr>
          <w:p w14:paraId="68BDBF81" w14:textId="77777777" w:rsidR="00CC7FEE" w:rsidRDefault="00CC7FEE" w:rsidP="00CC7FEE"/>
        </w:tc>
      </w:tr>
      <w:tr w:rsidR="00CC7FEE" w14:paraId="2E09B9CC" w14:textId="77777777" w:rsidTr="00CC7FEE">
        <w:trPr>
          <w:trHeight w:val="1667"/>
        </w:trPr>
        <w:tc>
          <w:tcPr>
            <w:tcW w:w="4676" w:type="dxa"/>
          </w:tcPr>
          <w:p w14:paraId="14A40A49" w14:textId="77777777" w:rsidR="00CC7FEE" w:rsidRDefault="00CC7FEE" w:rsidP="00CC7FEE"/>
        </w:tc>
        <w:tc>
          <w:tcPr>
            <w:tcW w:w="4679" w:type="dxa"/>
            <w:vAlign w:val="center"/>
          </w:tcPr>
          <w:p w14:paraId="742B447E" w14:textId="77777777" w:rsidR="00CC7FEE" w:rsidRDefault="00CC7FEE" w:rsidP="00CC7FEE">
            <w:pPr>
              <w:jc w:val="right"/>
            </w:pPr>
            <w:r>
              <w:t>Выполнил:</w:t>
            </w:r>
          </w:p>
          <w:p w14:paraId="3AEF9BE5" w14:textId="77777777" w:rsidR="00CC7FEE" w:rsidRDefault="00CC7FEE" w:rsidP="00CC7FEE">
            <w:pPr>
              <w:jc w:val="right"/>
            </w:pPr>
            <w:r>
              <w:t>Студент группы ИВТ-24-2б</w:t>
            </w:r>
          </w:p>
          <w:p w14:paraId="153C7F6E" w14:textId="77777777" w:rsidR="00CC7FEE" w:rsidRDefault="00CC7FEE" w:rsidP="00CC7FEE">
            <w:pPr>
              <w:jc w:val="right"/>
            </w:pPr>
            <w:r>
              <w:t>А.С. Ваулин</w:t>
            </w:r>
          </w:p>
          <w:p w14:paraId="4CF14D44" w14:textId="77777777" w:rsidR="00CC7FEE" w:rsidRDefault="00CC7FEE" w:rsidP="00CC7FEE">
            <w:pPr>
              <w:jc w:val="right"/>
            </w:pPr>
            <w:r>
              <w:t>Проверил:</w:t>
            </w:r>
          </w:p>
          <w:p w14:paraId="602E0D48" w14:textId="77777777" w:rsidR="00CC7FEE" w:rsidRDefault="00CC7FEE" w:rsidP="00CC7FEE">
            <w:pPr>
              <w:jc w:val="right"/>
            </w:pPr>
            <w:r>
              <w:t>Доцент кафедры ИТАС</w:t>
            </w:r>
          </w:p>
          <w:p w14:paraId="61C06C5B" w14:textId="4008B3BA" w:rsidR="00CC7FEE" w:rsidRDefault="0050766B" w:rsidP="00CC7FEE">
            <w:pPr>
              <w:jc w:val="right"/>
            </w:pPr>
            <w:r>
              <w:t>О.А. Полякова</w:t>
            </w:r>
          </w:p>
        </w:tc>
      </w:tr>
      <w:tr w:rsidR="00CC7FEE" w14:paraId="29F74A87" w14:textId="77777777" w:rsidTr="00CC7FEE">
        <w:trPr>
          <w:trHeight w:val="1667"/>
        </w:trPr>
        <w:tc>
          <w:tcPr>
            <w:tcW w:w="4676" w:type="dxa"/>
          </w:tcPr>
          <w:p w14:paraId="46299FAD" w14:textId="77777777" w:rsidR="00CC7FEE" w:rsidRDefault="00CC7FEE" w:rsidP="00CC7FEE"/>
        </w:tc>
        <w:tc>
          <w:tcPr>
            <w:tcW w:w="4679" w:type="dxa"/>
          </w:tcPr>
          <w:p w14:paraId="45DF7E26" w14:textId="77777777" w:rsidR="00CC7FEE" w:rsidRDefault="00CC7FEE" w:rsidP="00CC7FEE"/>
        </w:tc>
      </w:tr>
      <w:tr w:rsidR="00CC7FEE" w14:paraId="17442CD0" w14:textId="77777777" w:rsidTr="00CC7FEE">
        <w:trPr>
          <w:trHeight w:val="1125"/>
        </w:trPr>
        <w:tc>
          <w:tcPr>
            <w:tcW w:w="9356" w:type="dxa"/>
            <w:gridSpan w:val="2"/>
            <w:vAlign w:val="bottom"/>
          </w:tcPr>
          <w:p w14:paraId="0EF2E4E7" w14:textId="77777777" w:rsidR="00CC7FEE" w:rsidRPr="00CC7FEE" w:rsidRDefault="00CC7FEE" w:rsidP="00CC7FEE">
            <w:pPr>
              <w:tabs>
                <w:tab w:val="left" w:pos="3960"/>
              </w:tabs>
              <w:jc w:val="center"/>
              <w:rPr>
                <w:sz w:val="22"/>
                <w:szCs w:val="22"/>
              </w:rPr>
            </w:pPr>
            <w:r w:rsidRPr="00CC7FEE">
              <w:rPr>
                <w:sz w:val="22"/>
                <w:szCs w:val="22"/>
              </w:rPr>
              <w:t>Пермь 2025</w:t>
            </w:r>
          </w:p>
        </w:tc>
      </w:tr>
    </w:tbl>
    <w:p w14:paraId="2D77F890" w14:textId="77777777" w:rsidR="003A0183" w:rsidRDefault="003A0183" w:rsidP="00CC7FEE">
      <w:pPr>
        <w:pStyle w:val="1"/>
      </w:pPr>
    </w:p>
    <w:p w14:paraId="40EC6FF4" w14:textId="39EE6161" w:rsidR="0050766B" w:rsidRDefault="0050766B" w:rsidP="0050766B">
      <w:pPr>
        <w:pStyle w:val="1"/>
      </w:pPr>
      <w:r>
        <w:lastRenderedPageBreak/>
        <w:t>Постановка задачи</w:t>
      </w:r>
    </w:p>
    <w:p w14:paraId="48D500F8" w14:textId="56211C22" w:rsidR="0050766B" w:rsidRDefault="0050766B" w:rsidP="0050766B">
      <w:r w:rsidRPr="0050766B">
        <w:t xml:space="preserve">Задана строка, состоящая из символов. Символы объединяются в слова. Слова друг от друга </w:t>
      </w:r>
      <w:r w:rsidR="006C4618" w:rsidRPr="0050766B">
        <w:t>отделяются одним</w:t>
      </w:r>
      <w:r w:rsidRPr="0050766B">
        <w:t xml:space="preserve"> или несколькими пробелами. В конце текста ставится точка. Текст содержит </w:t>
      </w:r>
      <w:r w:rsidR="006C4618" w:rsidRPr="0050766B">
        <w:t>не более</w:t>
      </w:r>
      <w:r w:rsidRPr="0050766B">
        <w:t xml:space="preserve"> 255 символов. Выполнить ввод строки, используя функцию Get</w:t>
      </w:r>
      <w:r w:rsidR="003F73A7">
        <w:rPr>
          <w:lang w:val="en-US"/>
        </w:rPr>
        <w:t>line</w:t>
      </w:r>
      <w:r w:rsidRPr="0050766B">
        <w:t>(</w:t>
      </w:r>
      <w:r w:rsidR="006C4618" w:rsidRPr="0050766B">
        <w:t>s) и</w:t>
      </w:r>
      <w:r w:rsidRPr="0050766B">
        <w:t xml:space="preserve"> обработку строки в соответствии со своим вариантом</w:t>
      </w:r>
      <w:r>
        <w:t xml:space="preserve">: </w:t>
      </w:r>
    </w:p>
    <w:p w14:paraId="12C07228" w14:textId="5A546539" w:rsidR="0050766B" w:rsidRDefault="0050766B" w:rsidP="0050766B">
      <w:r w:rsidRPr="0050766B">
        <w:t xml:space="preserve">Преобразовать строку так, чтобы все слова в ней стали идентификаторами, </w:t>
      </w:r>
      <w:r w:rsidR="006C4618" w:rsidRPr="0050766B">
        <w:t>слова,</w:t>
      </w:r>
      <w:r w:rsidRPr="0050766B">
        <w:t xml:space="preserve"> состоящие только из цифр - удалить.</w:t>
      </w:r>
    </w:p>
    <w:p w14:paraId="2E4C4AB8" w14:textId="77777777" w:rsidR="0050766B" w:rsidRDefault="0050766B">
      <w:pPr>
        <w:spacing w:after="160" w:line="278" w:lineRule="auto"/>
        <w:jc w:val="left"/>
      </w:pPr>
      <w:r>
        <w:br w:type="page"/>
      </w:r>
    </w:p>
    <w:p w14:paraId="31C51FFA" w14:textId="5655A8A6" w:rsidR="0050766B" w:rsidRDefault="0050766B" w:rsidP="0050766B">
      <w:pPr>
        <w:pStyle w:val="1"/>
      </w:pPr>
      <w:r>
        <w:lastRenderedPageBreak/>
        <w:t>Анализ задачи</w:t>
      </w:r>
    </w:p>
    <w:p w14:paraId="4D8BDA9B" w14:textId="77777777" w:rsidR="005B75ED" w:rsidRPr="005B75ED" w:rsidRDefault="005B75ED" w:rsidP="005B75ED">
      <w:r w:rsidRPr="005B75ED">
        <w:rPr>
          <w:b/>
          <w:bCs/>
        </w:rPr>
        <w:t>Цель задачи:</w:t>
      </w:r>
    </w:p>
    <w:p w14:paraId="094E4241" w14:textId="77777777" w:rsidR="005B75ED" w:rsidRPr="005B75ED" w:rsidRDefault="005B75ED" w:rsidP="005B75ED">
      <w:r w:rsidRPr="005B75ED">
        <w:t>Необходимо разработать программу, которая обрабатывает текстовую строку. Строка содержит слова, разделенные пробелами, и заканчивается точкой. Программа должна преобразовать эту строку таким образом, чтобы каждое слово, если оно не состоит только из цифр, стало соответствовать правилам идентификатора. Слова, состоящие исключительно из цифр, должны быть удалены из итогового текста.</w:t>
      </w:r>
    </w:p>
    <w:p w14:paraId="1A507834" w14:textId="77777777" w:rsidR="005B75ED" w:rsidRPr="005B75ED" w:rsidRDefault="005B75ED" w:rsidP="005B75ED">
      <w:r w:rsidRPr="005B75ED">
        <w:rPr>
          <w:b/>
          <w:bCs/>
        </w:rPr>
        <w:t>Входные данные:</w:t>
      </w:r>
    </w:p>
    <w:p w14:paraId="1C202C66" w14:textId="77777777" w:rsidR="005B75ED" w:rsidRPr="005B75ED" w:rsidRDefault="005B75ED" w:rsidP="005B75ED">
      <w:pPr>
        <w:numPr>
          <w:ilvl w:val="0"/>
          <w:numId w:val="1"/>
        </w:numPr>
      </w:pPr>
      <w:r w:rsidRPr="005B75ED">
        <w:t>Текстовая строка, ограниченная длиной в 255 символов.</w:t>
      </w:r>
    </w:p>
    <w:p w14:paraId="1953FFCD" w14:textId="77777777" w:rsidR="005B75ED" w:rsidRPr="005B75ED" w:rsidRDefault="005B75ED" w:rsidP="005B75ED">
      <w:pPr>
        <w:numPr>
          <w:ilvl w:val="0"/>
          <w:numId w:val="1"/>
        </w:numPr>
      </w:pPr>
      <w:r w:rsidRPr="005B75ED">
        <w:t>Слова в строке разделены одним или несколькими пробелами.</w:t>
      </w:r>
    </w:p>
    <w:p w14:paraId="46891E89" w14:textId="77777777" w:rsidR="005B75ED" w:rsidRPr="005B75ED" w:rsidRDefault="005B75ED" w:rsidP="005B75ED">
      <w:pPr>
        <w:numPr>
          <w:ilvl w:val="0"/>
          <w:numId w:val="1"/>
        </w:numPr>
      </w:pPr>
      <w:r w:rsidRPr="005B75ED">
        <w:t>Строка обязательно завершается точкой.</w:t>
      </w:r>
    </w:p>
    <w:p w14:paraId="1565370D" w14:textId="77777777" w:rsidR="005B75ED" w:rsidRPr="005B75ED" w:rsidRDefault="005B75ED" w:rsidP="005B75ED">
      <w:r w:rsidRPr="005B75ED">
        <w:rPr>
          <w:b/>
          <w:bCs/>
        </w:rPr>
        <w:t>Выходные данные:</w:t>
      </w:r>
    </w:p>
    <w:p w14:paraId="66FDB9EC" w14:textId="77777777" w:rsidR="005B75ED" w:rsidRPr="005B75ED" w:rsidRDefault="005B75ED" w:rsidP="005B75ED">
      <w:pPr>
        <w:numPr>
          <w:ilvl w:val="0"/>
          <w:numId w:val="2"/>
        </w:numPr>
      </w:pPr>
      <w:r w:rsidRPr="005B75ED">
        <w:t>Модифицированная строка, в которой:</w:t>
      </w:r>
    </w:p>
    <w:p w14:paraId="2ED28886" w14:textId="77777777" w:rsidR="005B75ED" w:rsidRPr="005B75ED" w:rsidRDefault="005B75ED" w:rsidP="005B75ED">
      <w:pPr>
        <w:numPr>
          <w:ilvl w:val="1"/>
          <w:numId w:val="2"/>
        </w:numPr>
      </w:pPr>
      <w:r w:rsidRPr="005B75ED">
        <w:t>Все слова, которые не являются чисто цифровыми, преобразованы в идентификаторы.</w:t>
      </w:r>
    </w:p>
    <w:p w14:paraId="5DCC44D6" w14:textId="77777777" w:rsidR="005B75ED" w:rsidRPr="005B75ED" w:rsidRDefault="005B75ED" w:rsidP="005B75ED">
      <w:pPr>
        <w:numPr>
          <w:ilvl w:val="1"/>
          <w:numId w:val="2"/>
        </w:numPr>
      </w:pPr>
      <w:r w:rsidRPr="005B75ED">
        <w:t>Слова, состоящие только из цифр, исключены из строки.</w:t>
      </w:r>
    </w:p>
    <w:p w14:paraId="00799C83" w14:textId="77777777" w:rsidR="005B75ED" w:rsidRPr="005B75ED" w:rsidRDefault="005B75ED" w:rsidP="005B75ED">
      <w:pPr>
        <w:numPr>
          <w:ilvl w:val="1"/>
          <w:numId w:val="2"/>
        </w:numPr>
      </w:pPr>
      <w:r w:rsidRPr="005B75ED">
        <w:t>Слова в результирующей строке разделены одиночными пробелами.</w:t>
      </w:r>
    </w:p>
    <w:p w14:paraId="54760E1A" w14:textId="77777777" w:rsidR="005B75ED" w:rsidRPr="005B75ED" w:rsidRDefault="005B75ED" w:rsidP="005B75ED">
      <w:pPr>
        <w:numPr>
          <w:ilvl w:val="1"/>
          <w:numId w:val="2"/>
        </w:numPr>
      </w:pPr>
      <w:r w:rsidRPr="005B75ED">
        <w:t>В конце результирующей строки сохраняется точка.</w:t>
      </w:r>
    </w:p>
    <w:p w14:paraId="5007E458" w14:textId="77777777" w:rsidR="005B75ED" w:rsidRPr="005B75ED" w:rsidRDefault="005B75ED" w:rsidP="005B75ED">
      <w:r w:rsidRPr="005B75ED">
        <w:rPr>
          <w:b/>
          <w:bCs/>
        </w:rPr>
        <w:t>Процесс преобразования слова в идентификатор:</w:t>
      </w:r>
    </w:p>
    <w:p w14:paraId="59CFF4A9" w14:textId="77777777" w:rsidR="005B75ED" w:rsidRPr="005B75ED" w:rsidRDefault="005B75ED" w:rsidP="005B75ED">
      <w:r w:rsidRPr="005B75ED">
        <w:t>Преобразование слова в идентификатор включает следующие шаги:</w:t>
      </w:r>
    </w:p>
    <w:p w14:paraId="19E9D86E" w14:textId="77777777" w:rsidR="005B75ED" w:rsidRPr="005B75ED" w:rsidRDefault="005B75ED" w:rsidP="005B75ED">
      <w:pPr>
        <w:numPr>
          <w:ilvl w:val="0"/>
          <w:numId w:val="3"/>
        </w:numPr>
      </w:pPr>
      <w:r w:rsidRPr="005B75ED">
        <w:rPr>
          <w:b/>
          <w:bCs/>
        </w:rPr>
        <w:t>Первый символ:</w:t>
      </w:r>
      <w:r w:rsidRPr="005B75ED">
        <w:t> Проверка первого символа слова. Если он не является буквой или символом подчеркивания, он заменяется на символ подчеркивания.</w:t>
      </w:r>
    </w:p>
    <w:p w14:paraId="3B20B00E" w14:textId="77777777" w:rsidR="005B75ED" w:rsidRPr="005B75ED" w:rsidRDefault="005B75ED" w:rsidP="005B75ED">
      <w:pPr>
        <w:numPr>
          <w:ilvl w:val="0"/>
          <w:numId w:val="3"/>
        </w:numPr>
      </w:pPr>
      <w:r w:rsidRPr="005B75ED">
        <w:rPr>
          <w:b/>
          <w:bCs/>
        </w:rPr>
        <w:t>Последующие символы:</w:t>
      </w:r>
      <w:r w:rsidRPr="005B75ED">
        <w:t> Проверка всех остальных символов слова (начиная со второго). Если символ не является буквой, цифрой или символом подчеркивания, он заменяется на символ подчеркивания.</w:t>
      </w:r>
    </w:p>
    <w:p w14:paraId="700ED67C" w14:textId="77777777" w:rsidR="005B75ED" w:rsidRPr="005B75ED" w:rsidRDefault="005B75ED" w:rsidP="005B75ED">
      <w:r w:rsidRPr="005B75ED">
        <w:rPr>
          <w:b/>
          <w:bCs/>
        </w:rPr>
        <w:t>Общий алгоритм решения задачи:</w:t>
      </w:r>
    </w:p>
    <w:p w14:paraId="0447453E" w14:textId="77777777" w:rsidR="005B75ED" w:rsidRPr="005B75ED" w:rsidRDefault="005B75ED" w:rsidP="005B75ED">
      <w:pPr>
        <w:numPr>
          <w:ilvl w:val="0"/>
          <w:numId w:val="4"/>
        </w:numPr>
      </w:pPr>
      <w:r w:rsidRPr="005B75ED">
        <w:rPr>
          <w:b/>
          <w:bCs/>
        </w:rPr>
        <w:lastRenderedPageBreak/>
        <w:t>Получение входной строки:</w:t>
      </w:r>
      <w:r w:rsidRPr="005B75ED">
        <w:t> Программа должна принять на вход строку текста.</w:t>
      </w:r>
    </w:p>
    <w:p w14:paraId="3D38081B" w14:textId="453FEB76" w:rsidR="005B75ED" w:rsidRPr="005B75ED" w:rsidRDefault="005B75ED" w:rsidP="005B75ED">
      <w:pPr>
        <w:numPr>
          <w:ilvl w:val="0"/>
          <w:numId w:val="4"/>
        </w:numPr>
      </w:pPr>
      <w:r w:rsidRPr="005B75ED">
        <w:rPr>
          <w:b/>
          <w:bCs/>
        </w:rPr>
        <w:t>Разделение строки на слова</w:t>
      </w:r>
      <w:r w:rsidR="006C4618" w:rsidRPr="005B75ED">
        <w:rPr>
          <w:b/>
          <w:bCs/>
        </w:rPr>
        <w:t>:</w:t>
      </w:r>
      <w:r w:rsidR="006C4618" w:rsidRPr="005B75ED">
        <w:t xml:space="preserve"> необходимо</w:t>
      </w:r>
      <w:r w:rsidRPr="005B75ED">
        <w:t xml:space="preserve"> разделить входную строку на отдельные слова. Разделителями между словами выступают один или несколько пробелов. Точка в конце строки также является разделителем или признаком конца текста.</w:t>
      </w:r>
    </w:p>
    <w:p w14:paraId="299BD092" w14:textId="64091787" w:rsidR="005B75ED" w:rsidRPr="005B75ED" w:rsidRDefault="005B75ED" w:rsidP="005B75ED">
      <w:pPr>
        <w:numPr>
          <w:ilvl w:val="0"/>
          <w:numId w:val="4"/>
        </w:numPr>
      </w:pPr>
      <w:r w:rsidRPr="005B75ED">
        <w:rPr>
          <w:b/>
          <w:bCs/>
        </w:rPr>
        <w:t>Обработка каждого слова</w:t>
      </w:r>
      <w:r w:rsidR="006C4618" w:rsidRPr="005B75ED">
        <w:rPr>
          <w:b/>
          <w:bCs/>
        </w:rPr>
        <w:t>:</w:t>
      </w:r>
      <w:r w:rsidR="006C4618" w:rsidRPr="005B75ED">
        <w:t xml:space="preserve"> для</w:t>
      </w:r>
      <w:r w:rsidRPr="005B75ED">
        <w:t xml:space="preserve"> каждого выделенного слова нужно выполнить следующие действия:</w:t>
      </w:r>
    </w:p>
    <w:p w14:paraId="599D45EE" w14:textId="7118A103" w:rsidR="005B75ED" w:rsidRPr="005B75ED" w:rsidRDefault="005B75ED" w:rsidP="005B75ED">
      <w:pPr>
        <w:numPr>
          <w:ilvl w:val="1"/>
          <w:numId w:val="4"/>
        </w:numPr>
      </w:pPr>
      <w:r w:rsidRPr="005B75ED">
        <w:rPr>
          <w:b/>
          <w:bCs/>
        </w:rPr>
        <w:t>Проверка на "цифровое" слово</w:t>
      </w:r>
      <w:r w:rsidR="006C4618" w:rsidRPr="005B75ED">
        <w:rPr>
          <w:b/>
          <w:bCs/>
        </w:rPr>
        <w:t>:</w:t>
      </w:r>
      <w:r w:rsidR="006C4618" w:rsidRPr="005B75ED">
        <w:t xml:space="preserve"> определить</w:t>
      </w:r>
      <w:r w:rsidRPr="005B75ED">
        <w:t>, состоит ли слово исключительно из цифр.</w:t>
      </w:r>
    </w:p>
    <w:p w14:paraId="0190B3F3" w14:textId="3BD0B4D3" w:rsidR="005B75ED" w:rsidRPr="005B75ED" w:rsidRDefault="005B75ED" w:rsidP="005B75ED">
      <w:pPr>
        <w:numPr>
          <w:ilvl w:val="1"/>
          <w:numId w:val="4"/>
        </w:numPr>
      </w:pPr>
      <w:r w:rsidRPr="005B75ED">
        <w:rPr>
          <w:b/>
          <w:bCs/>
        </w:rPr>
        <w:t>Удаление цифровых слов</w:t>
      </w:r>
      <w:r w:rsidR="006C4618" w:rsidRPr="005B75ED">
        <w:rPr>
          <w:b/>
          <w:bCs/>
        </w:rPr>
        <w:t>:</w:t>
      </w:r>
      <w:r w:rsidR="006C4618" w:rsidRPr="005B75ED">
        <w:t xml:space="preserve"> если</w:t>
      </w:r>
      <w:r w:rsidRPr="005B75ED">
        <w:t xml:space="preserve"> слово состоит только из цифр, оно должно быть проигнорировано и не включено в результат.</w:t>
      </w:r>
    </w:p>
    <w:p w14:paraId="275427C1" w14:textId="56981703" w:rsidR="005B75ED" w:rsidRPr="005B75ED" w:rsidRDefault="005B75ED" w:rsidP="005B75ED">
      <w:pPr>
        <w:numPr>
          <w:ilvl w:val="1"/>
          <w:numId w:val="4"/>
        </w:numPr>
      </w:pPr>
      <w:r w:rsidRPr="005B75ED">
        <w:rPr>
          <w:b/>
          <w:bCs/>
        </w:rPr>
        <w:t>Преобразование в идентификатор (для нецифровых слов)</w:t>
      </w:r>
      <w:r w:rsidR="006C4618" w:rsidRPr="005B75ED">
        <w:rPr>
          <w:b/>
          <w:bCs/>
        </w:rPr>
        <w:t>:</w:t>
      </w:r>
      <w:r w:rsidR="006C4618" w:rsidRPr="005B75ED">
        <w:t xml:space="preserve"> если</w:t>
      </w:r>
      <w:r w:rsidRPr="005B75ED">
        <w:t xml:space="preserve"> слово не является цифровым, его необходимо преобразовать в соответствии с правилами формирования идентификаторов, описанными выше.</w:t>
      </w:r>
    </w:p>
    <w:p w14:paraId="6285CC9D" w14:textId="77777777" w:rsidR="005B75ED" w:rsidRPr="005B75ED" w:rsidRDefault="005B75ED" w:rsidP="005B75ED">
      <w:pPr>
        <w:numPr>
          <w:ilvl w:val="1"/>
          <w:numId w:val="4"/>
        </w:numPr>
      </w:pPr>
      <w:r w:rsidRPr="005B75ED">
        <w:rPr>
          <w:b/>
          <w:bCs/>
        </w:rPr>
        <w:t>Формирование результирующей строки:</w:t>
      </w:r>
      <w:r w:rsidRPr="005B75ED">
        <w:t> Преобразованные слова (или исходные, если они не были цифровыми и не требовали преобразования) должны быть добавлены к результирующей строке. Между словами в результирующей строке должен быть ровно один пробел.</w:t>
      </w:r>
    </w:p>
    <w:p w14:paraId="42077C8A" w14:textId="7293057C" w:rsidR="005B75ED" w:rsidRPr="005B75ED" w:rsidRDefault="005B75ED" w:rsidP="005B75ED">
      <w:pPr>
        <w:numPr>
          <w:ilvl w:val="0"/>
          <w:numId w:val="4"/>
        </w:numPr>
      </w:pPr>
      <w:r w:rsidRPr="005B75ED">
        <w:rPr>
          <w:b/>
          <w:bCs/>
        </w:rPr>
        <w:t>Добавление точки в конец</w:t>
      </w:r>
      <w:r w:rsidR="006C4618" w:rsidRPr="005B75ED">
        <w:rPr>
          <w:b/>
          <w:bCs/>
        </w:rPr>
        <w:t>:</w:t>
      </w:r>
      <w:r w:rsidR="006C4618" w:rsidRPr="005B75ED">
        <w:t xml:space="preserve"> убедиться</w:t>
      </w:r>
      <w:r w:rsidRPr="005B75ED">
        <w:t>, что результирующая строка заканчивается точкой.</w:t>
      </w:r>
    </w:p>
    <w:p w14:paraId="34417FAB" w14:textId="3F844BD3" w:rsidR="005B75ED" w:rsidRPr="005B75ED" w:rsidRDefault="005B75ED" w:rsidP="005B75ED">
      <w:pPr>
        <w:numPr>
          <w:ilvl w:val="0"/>
          <w:numId w:val="4"/>
        </w:numPr>
      </w:pPr>
      <w:r w:rsidRPr="005B75ED">
        <w:rPr>
          <w:b/>
          <w:bCs/>
        </w:rPr>
        <w:t>Вывод результата</w:t>
      </w:r>
      <w:r w:rsidR="006C4618" w:rsidRPr="005B75ED">
        <w:rPr>
          <w:b/>
          <w:bCs/>
        </w:rPr>
        <w:t>:</w:t>
      </w:r>
      <w:r w:rsidR="006C4618" w:rsidRPr="005B75ED">
        <w:t xml:space="preserve"> вывести</w:t>
      </w:r>
      <w:r w:rsidRPr="005B75ED">
        <w:t xml:space="preserve"> полученную результирующую строку.</w:t>
      </w:r>
    </w:p>
    <w:p w14:paraId="6E8C640B" w14:textId="7BF50570" w:rsidR="005B75ED" w:rsidRDefault="005B75ED">
      <w:pPr>
        <w:spacing w:after="160" w:line="278" w:lineRule="auto"/>
        <w:jc w:val="left"/>
      </w:pPr>
      <w:r>
        <w:br w:type="page"/>
      </w:r>
    </w:p>
    <w:p w14:paraId="0846CBC1" w14:textId="372A50ED" w:rsidR="005947E5" w:rsidRDefault="005B75ED" w:rsidP="009F5198">
      <w:pPr>
        <w:pStyle w:val="1"/>
      </w:pPr>
      <w:r>
        <w:lastRenderedPageBreak/>
        <w:t>Блок-схема</w:t>
      </w:r>
    </w:p>
    <w:p w14:paraId="4822CE12" w14:textId="77777777" w:rsidR="009F5198" w:rsidRDefault="009F5198">
      <w:pPr>
        <w:ind w:left="841"/>
      </w:pPr>
      <w:r>
        <w:rPr>
          <w:noProof/>
        </w:rPr>
        <mc:AlternateContent>
          <mc:Choice Requires="wpg">
            <w:drawing>
              <wp:inline distT="0" distB="0" distL="0" distR="0" wp14:anchorId="7C08DE66" wp14:editId="0FF6ADF8">
                <wp:extent cx="4694432" cy="8686800"/>
                <wp:effectExtent l="0" t="0" r="0" b="19050"/>
                <wp:docPr id="3369" name="Group 3369"/>
                <wp:cNvGraphicFramePr/>
                <a:graphic xmlns:a="http://schemas.openxmlformats.org/drawingml/2006/main">
                  <a:graphicData uri="http://schemas.microsoft.com/office/word/2010/wordprocessingGroup">
                    <wpg:wgp>
                      <wpg:cNvGrpSpPr/>
                      <wpg:grpSpPr>
                        <a:xfrm>
                          <a:off x="0" y="0"/>
                          <a:ext cx="4694432" cy="8686800"/>
                          <a:chOff x="0" y="0"/>
                          <a:chExt cx="4694432" cy="9230744"/>
                        </a:xfrm>
                      </wpg:grpSpPr>
                      <wps:wsp>
                        <wps:cNvPr id="7" name="Shape 7"/>
                        <wps:cNvSpPr/>
                        <wps:spPr>
                          <a:xfrm>
                            <a:off x="2341874" y="517092"/>
                            <a:ext cx="0" cy="714785"/>
                          </a:xfrm>
                          <a:custGeom>
                            <a:avLst/>
                            <a:gdLst/>
                            <a:ahLst/>
                            <a:cxnLst/>
                            <a:rect l="0" t="0" r="0" b="0"/>
                            <a:pathLst>
                              <a:path h="714785">
                                <a:moveTo>
                                  <a:pt x="0" y="0"/>
                                </a:moveTo>
                                <a:lnTo>
                                  <a:pt x="0" y="71478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2311960" y="121692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2311960" y="121692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1910251" y="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2167596" y="215929"/>
                            <a:ext cx="452124" cy="128217"/>
                          </a:xfrm>
                          <a:prstGeom prst="rect">
                            <a:avLst/>
                          </a:prstGeom>
                          <a:ln>
                            <a:noFill/>
                          </a:ln>
                        </wps:spPr>
                        <wps:txbx>
                          <w:txbxContent>
                            <w:p w14:paraId="22CDFA0F" w14:textId="77777777" w:rsidR="009F5198" w:rsidRDefault="009F5198">
                              <w:r>
                                <w:rPr>
                                  <w:rFonts w:ascii="Arial" w:eastAsia="Arial" w:hAnsi="Arial" w:cs="Arial"/>
                                  <w:sz w:val="16"/>
                                </w:rPr>
                                <w:t>начало</w:t>
                              </w:r>
                            </w:p>
                          </w:txbxContent>
                        </wps:txbx>
                        <wps:bodyPr horzOverflow="overflow" vert="horz" lIns="0" tIns="0" rIns="0" bIns="0" rtlCol="0">
                          <a:noAutofit/>
                        </wps:bodyPr>
                      </wps:wsp>
                      <wps:wsp>
                        <wps:cNvPr id="13" name="Shape 13"/>
                        <wps:cNvSpPr/>
                        <wps:spPr>
                          <a:xfrm>
                            <a:off x="2341874" y="179914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2311960" y="20716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2311960" y="20716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303418" y="1282048"/>
                            <a:ext cx="4068366" cy="512819"/>
                          </a:xfrm>
                          <a:custGeom>
                            <a:avLst/>
                            <a:gdLst/>
                            <a:ahLst/>
                            <a:cxnLst/>
                            <a:rect l="0" t="0" r="0" b="0"/>
                            <a:pathLst>
                              <a:path w="4068366" h="512819">
                                <a:moveTo>
                                  <a:pt x="0" y="0"/>
                                </a:moveTo>
                                <a:lnTo>
                                  <a:pt x="4068366" y="0"/>
                                </a:lnTo>
                                <a:lnTo>
                                  <a:pt x="406836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 name="Shape 18"/>
                        <wps:cNvSpPr/>
                        <wps:spPr>
                          <a:xfrm>
                            <a:off x="713673" y="1282048"/>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3961528" y="1282048"/>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778043" y="1497978"/>
                            <a:ext cx="4159769" cy="128217"/>
                          </a:xfrm>
                          <a:prstGeom prst="rect">
                            <a:avLst/>
                          </a:prstGeom>
                          <a:ln>
                            <a:noFill/>
                          </a:ln>
                        </wps:spPr>
                        <wps:txbx>
                          <w:txbxContent>
                            <w:p w14:paraId="52FED855" w14:textId="77777777" w:rsidR="009F5198" w:rsidRPr="009F5198" w:rsidRDefault="009F5198">
                              <w:pPr>
                                <w:rPr>
                                  <w:lang w:val="en-US"/>
                                </w:rPr>
                              </w:pPr>
                              <w:r w:rsidRPr="009F5198">
                                <w:rPr>
                                  <w:rFonts w:ascii="Arial" w:eastAsia="Arial" w:hAnsi="Arial" w:cs="Arial"/>
                                  <w:sz w:val="16"/>
                                  <w:lang w:val="en-US"/>
                                </w:rPr>
                                <w:t xml:space="preserve">void </w:t>
                              </w:r>
                              <w:proofErr w:type="gramStart"/>
                              <w:r w:rsidRPr="009F5198">
                                <w:rPr>
                                  <w:rFonts w:ascii="Arial" w:eastAsia="Arial" w:hAnsi="Arial" w:cs="Arial"/>
                                  <w:sz w:val="16"/>
                                  <w:lang w:val="en-US"/>
                                </w:rPr>
                                <w:t>processWord(</w:t>
                              </w:r>
                              <w:proofErr w:type="gramEnd"/>
                              <w:r w:rsidRPr="009F5198">
                                <w:rPr>
                                  <w:rFonts w:ascii="Arial" w:eastAsia="Arial" w:hAnsi="Arial" w:cs="Arial"/>
                                  <w:sz w:val="16"/>
                                  <w:lang w:val="en-US"/>
                                </w:rPr>
                                <w:t>char* word, char* ident, char* result, int&amp; res_pos)</w:t>
                              </w:r>
                            </w:p>
                          </w:txbxContent>
                        </wps:txbx>
                        <wps:bodyPr horzOverflow="overflow" vert="horz" lIns="0" tIns="0" rIns="0" bIns="0" rtlCol="0">
                          <a:noAutofit/>
                        </wps:bodyPr>
                      </wps:wsp>
                      <wps:wsp>
                        <wps:cNvPr id="21" name="Shape 21"/>
                        <wps:cNvSpPr/>
                        <wps:spPr>
                          <a:xfrm>
                            <a:off x="3200846" y="256410"/>
                            <a:ext cx="213675" cy="854699"/>
                          </a:xfrm>
                          <a:custGeom>
                            <a:avLst/>
                            <a:gdLst/>
                            <a:ahLst/>
                            <a:cxnLst/>
                            <a:rect l="0" t="0" r="0" b="0"/>
                            <a:pathLst>
                              <a:path w="213675" h="854699">
                                <a:moveTo>
                                  <a:pt x="213675" y="0"/>
                                </a:moveTo>
                                <a:lnTo>
                                  <a:pt x="0" y="0"/>
                                </a:lnTo>
                                <a:lnTo>
                                  <a:pt x="0" y="854699"/>
                                </a:lnTo>
                                <a:lnTo>
                                  <a:pt x="213675" y="85469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2" name="Shape 22"/>
                        <wps:cNvSpPr/>
                        <wps:spPr>
                          <a:xfrm>
                            <a:off x="2987171" y="683759"/>
                            <a:ext cx="213675" cy="0"/>
                          </a:xfrm>
                          <a:custGeom>
                            <a:avLst/>
                            <a:gdLst/>
                            <a:ahLst/>
                            <a:cxnLst/>
                            <a:rect l="0" t="0" r="0" b="0"/>
                            <a:pathLst>
                              <a:path w="213675">
                                <a:moveTo>
                                  <a:pt x="0" y="0"/>
                                </a:moveTo>
                                <a:lnTo>
                                  <a:pt x="213675" y="0"/>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3431615" y="335587"/>
                            <a:ext cx="1228422" cy="128217"/>
                          </a:xfrm>
                          <a:prstGeom prst="rect">
                            <a:avLst/>
                          </a:prstGeom>
                          <a:ln>
                            <a:noFill/>
                          </a:ln>
                        </wps:spPr>
                        <wps:txbx>
                          <w:txbxContent>
                            <w:p w14:paraId="15BE0847" w14:textId="77777777" w:rsidR="009F5198" w:rsidRDefault="009F5198">
                              <w:r>
                                <w:rPr>
                                  <w:rFonts w:ascii="Arial" w:eastAsia="Arial" w:hAnsi="Arial" w:cs="Arial"/>
                                  <w:sz w:val="16"/>
                                </w:rPr>
                                <w:t>#include &lt;</w:t>
                              </w:r>
                              <w:proofErr w:type="spellStart"/>
                              <w:r>
                                <w:rPr>
                                  <w:rFonts w:ascii="Arial" w:eastAsia="Arial" w:hAnsi="Arial" w:cs="Arial"/>
                                  <w:sz w:val="16"/>
                                </w:rPr>
                                <w:t>iostream</w:t>
                              </w:r>
                              <w:proofErr w:type="spellEnd"/>
                              <w:r>
                                <w:rPr>
                                  <w:rFonts w:ascii="Arial" w:eastAsia="Arial" w:hAnsi="Arial" w:cs="Arial"/>
                                  <w:sz w:val="16"/>
                                </w:rPr>
                                <w:t>&gt;</w:t>
                              </w:r>
                            </w:p>
                          </w:txbxContent>
                        </wps:txbx>
                        <wps:bodyPr horzOverflow="overflow" vert="horz" lIns="0" tIns="0" rIns="0" bIns="0" rtlCol="0">
                          <a:noAutofit/>
                        </wps:bodyPr>
                      </wps:wsp>
                      <wps:wsp>
                        <wps:cNvPr id="24" name="Rectangle 24"/>
                        <wps:cNvSpPr/>
                        <wps:spPr>
                          <a:xfrm>
                            <a:off x="3431615" y="463792"/>
                            <a:ext cx="1372491" cy="128217"/>
                          </a:xfrm>
                          <a:prstGeom prst="rect">
                            <a:avLst/>
                          </a:prstGeom>
                          <a:ln>
                            <a:noFill/>
                          </a:ln>
                        </wps:spPr>
                        <wps:txbx>
                          <w:txbxContent>
                            <w:p w14:paraId="365045A3" w14:textId="77777777" w:rsidR="009F5198" w:rsidRDefault="009F5198">
                              <w:r>
                                <w:rPr>
                                  <w:rFonts w:ascii="Arial" w:eastAsia="Arial" w:hAnsi="Arial" w:cs="Arial"/>
                                  <w:sz w:val="16"/>
                                </w:rPr>
                                <w:t>#include &lt;</w:t>
                              </w:r>
                              <w:proofErr w:type="spellStart"/>
                              <w:r>
                                <w:rPr>
                                  <w:rFonts w:ascii="Arial" w:eastAsia="Arial" w:hAnsi="Arial" w:cs="Arial"/>
                                  <w:sz w:val="16"/>
                                </w:rPr>
                                <w:t>Windows.h</w:t>
                              </w:r>
                              <w:proofErr w:type="spellEnd"/>
                              <w:r>
                                <w:rPr>
                                  <w:rFonts w:ascii="Arial" w:eastAsia="Arial" w:hAnsi="Arial" w:cs="Arial"/>
                                  <w:sz w:val="16"/>
                                </w:rPr>
                                <w:t>&gt;</w:t>
                              </w:r>
                            </w:p>
                          </w:txbxContent>
                        </wps:txbx>
                        <wps:bodyPr horzOverflow="overflow" vert="horz" lIns="0" tIns="0" rIns="0" bIns="0" rtlCol="0">
                          <a:noAutofit/>
                        </wps:bodyPr>
                      </wps:wsp>
                      <wps:wsp>
                        <wps:cNvPr id="25" name="Rectangle 25"/>
                        <wps:cNvSpPr/>
                        <wps:spPr>
                          <a:xfrm>
                            <a:off x="3431615" y="711656"/>
                            <a:ext cx="1326999" cy="128216"/>
                          </a:xfrm>
                          <a:prstGeom prst="rect">
                            <a:avLst/>
                          </a:prstGeom>
                          <a:ln>
                            <a:noFill/>
                          </a:ln>
                        </wps:spPr>
                        <wps:txbx>
                          <w:txbxContent>
                            <w:p w14:paraId="408C60BF" w14:textId="77777777" w:rsidR="009F5198" w:rsidRDefault="009F5198">
                              <w:proofErr w:type="spellStart"/>
                              <w:r>
                                <w:rPr>
                                  <w:rFonts w:ascii="Arial" w:eastAsia="Arial" w:hAnsi="Arial" w:cs="Arial"/>
                                  <w:sz w:val="16"/>
                                </w:rPr>
                                <w:t>using</w:t>
                              </w:r>
                              <w:proofErr w:type="spellEnd"/>
                              <w:r>
                                <w:rPr>
                                  <w:rFonts w:ascii="Arial" w:eastAsia="Arial" w:hAnsi="Arial" w:cs="Arial"/>
                                  <w:sz w:val="16"/>
                                </w:rPr>
                                <w:t xml:space="preserve"> </w:t>
                              </w:r>
                              <w:proofErr w:type="spellStart"/>
                              <w:r>
                                <w:rPr>
                                  <w:rFonts w:ascii="Arial" w:eastAsia="Arial" w:hAnsi="Arial" w:cs="Arial"/>
                                  <w:sz w:val="16"/>
                                </w:rPr>
                                <w:t>namespace</w:t>
                              </w:r>
                              <w:proofErr w:type="spellEnd"/>
                              <w:r>
                                <w:rPr>
                                  <w:rFonts w:ascii="Arial" w:eastAsia="Arial" w:hAnsi="Arial" w:cs="Arial"/>
                                  <w:sz w:val="16"/>
                                </w:rPr>
                                <w:t xml:space="preserve"> </w:t>
                              </w:r>
                              <w:proofErr w:type="spellStart"/>
                              <w:r>
                                <w:rPr>
                                  <w:rFonts w:ascii="Arial" w:eastAsia="Arial" w:hAnsi="Arial" w:cs="Arial"/>
                                  <w:sz w:val="16"/>
                                </w:rPr>
                                <w:t>std</w:t>
                              </w:r>
                              <w:proofErr w:type="spellEnd"/>
                              <w:r>
                                <w:rPr>
                                  <w:rFonts w:ascii="Arial" w:eastAsia="Arial" w:hAnsi="Arial" w:cs="Arial"/>
                                  <w:sz w:val="16"/>
                                </w:rPr>
                                <w:t>;</w:t>
                              </w:r>
                            </w:p>
                          </w:txbxContent>
                        </wps:txbx>
                        <wps:bodyPr horzOverflow="overflow" vert="horz" lIns="0" tIns="0" rIns="0" bIns="0" rtlCol="0">
                          <a:noAutofit/>
                        </wps:bodyPr>
                      </wps:wsp>
                      <wps:wsp>
                        <wps:cNvPr id="26" name="Rectangle 26"/>
                        <wps:cNvSpPr/>
                        <wps:spPr>
                          <a:xfrm>
                            <a:off x="3431615" y="950971"/>
                            <a:ext cx="1679547" cy="128216"/>
                          </a:xfrm>
                          <a:prstGeom prst="rect">
                            <a:avLst/>
                          </a:prstGeom>
                          <a:ln>
                            <a:noFill/>
                          </a:ln>
                        </wps:spPr>
                        <wps:txbx>
                          <w:txbxContent>
                            <w:p w14:paraId="646853C1" w14:textId="77777777" w:rsidR="009F5198" w:rsidRDefault="009F5198">
                              <w:proofErr w:type="spellStart"/>
                              <w:r>
                                <w:rPr>
                                  <w:rFonts w:ascii="Arial" w:eastAsia="Arial" w:hAnsi="Arial" w:cs="Arial"/>
                                  <w:sz w:val="16"/>
                                </w:rPr>
                                <w:t>const</w:t>
                              </w:r>
                              <w:proofErr w:type="spellEnd"/>
                              <w:r>
                                <w:rPr>
                                  <w:rFonts w:ascii="Arial" w:eastAsia="Arial" w:hAnsi="Arial" w:cs="Arial"/>
                                  <w:sz w:val="16"/>
                                </w:rPr>
                                <w:t xml:space="preserve"> </w:t>
                              </w:r>
                              <w:proofErr w:type="spellStart"/>
                              <w:r>
                                <w:rPr>
                                  <w:rFonts w:ascii="Arial" w:eastAsia="Arial" w:hAnsi="Arial" w:cs="Arial"/>
                                  <w:sz w:val="16"/>
                                </w:rPr>
                                <w:t>int</w:t>
                              </w:r>
                              <w:proofErr w:type="spellEnd"/>
                              <w:r>
                                <w:rPr>
                                  <w:rFonts w:ascii="Arial" w:eastAsia="Arial" w:hAnsi="Arial" w:cs="Arial"/>
                                  <w:sz w:val="16"/>
                                </w:rPr>
                                <w:t xml:space="preserve"> MAX_LEN = 1024;</w:t>
                              </w:r>
                            </w:p>
                          </w:txbxContent>
                        </wps:txbx>
                        <wps:bodyPr horzOverflow="overflow" vert="horz" lIns="0" tIns="0" rIns="0" bIns="0" rtlCol="0">
                          <a:noAutofit/>
                        </wps:bodyPr>
                      </wps:wsp>
                      <wps:wsp>
                        <wps:cNvPr id="3590" name="Shape 3590"/>
                        <wps:cNvSpPr/>
                        <wps:spPr>
                          <a:xfrm>
                            <a:off x="293589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1" name="Shape 3591"/>
                        <wps:cNvSpPr/>
                        <wps:spPr>
                          <a:xfrm>
                            <a:off x="2867514"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2" name="Shape 3592"/>
                        <wps:cNvSpPr/>
                        <wps:spPr>
                          <a:xfrm>
                            <a:off x="2799138"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2730762"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2662386"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2594010"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2525635"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2457258"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388883" y="675212"/>
                            <a:ext cx="17094" cy="17094"/>
                          </a:xfrm>
                          <a:custGeom>
                            <a:avLst/>
                            <a:gdLst/>
                            <a:ahLst/>
                            <a:cxnLst/>
                            <a:rect l="0" t="0" r="0" b="0"/>
                            <a:pathLst>
                              <a:path w="17094" h="17094">
                                <a:moveTo>
                                  <a:pt x="0" y="0"/>
                                </a:moveTo>
                                <a:lnTo>
                                  <a:pt x="17094" y="0"/>
                                </a:lnTo>
                                <a:lnTo>
                                  <a:pt x="17094" y="17094"/>
                                </a:lnTo>
                                <a:lnTo>
                                  <a:pt x="0" y="170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341874" y="2653839"/>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2311960" y="292631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311960" y="292631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1542731" y="2136746"/>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1751731" y="2352676"/>
                            <a:ext cx="1558257" cy="128217"/>
                          </a:xfrm>
                          <a:prstGeom prst="rect">
                            <a:avLst/>
                          </a:prstGeom>
                          <a:ln>
                            <a:noFill/>
                          </a:ln>
                        </wps:spPr>
                        <wps:txbx>
                          <w:txbxContent>
                            <w:p w14:paraId="11620130"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number_word</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42" name="Shape 42"/>
                        <wps:cNvSpPr/>
                        <wps:spPr>
                          <a:xfrm>
                            <a:off x="2341874" y="3508538"/>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2311960"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2311960"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1499996" y="2991445"/>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1674808" y="3207375"/>
                            <a:ext cx="1763004" cy="128217"/>
                          </a:xfrm>
                          <a:prstGeom prst="rect">
                            <a:avLst/>
                          </a:prstGeom>
                          <a:ln>
                            <a:noFill/>
                          </a:ln>
                        </wps:spPr>
                        <wps:txbx>
                          <w:txbxContent>
                            <w:p w14:paraId="77D43B64"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check_complete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wps:txbx>
                        <wps:bodyPr horzOverflow="overflow" vert="horz" lIns="0" tIns="0" rIns="0" bIns="0" rtlCol="0">
                          <a:noAutofit/>
                        </wps:bodyPr>
                      </wps:wsp>
                      <wps:wsp>
                        <wps:cNvPr id="48" name="Shape 48"/>
                        <wps:cNvSpPr/>
                        <wps:spPr>
                          <a:xfrm>
                            <a:off x="2341874" y="4534176"/>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9" name="Shape 49"/>
                        <wps:cNvSpPr/>
                        <wps:spPr>
                          <a:xfrm>
                            <a:off x="2311960" y="480665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2311960" y="480665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1" name="Shape 51"/>
                        <wps:cNvSpPr/>
                        <wps:spPr>
                          <a:xfrm>
                            <a:off x="2341874" y="4192297"/>
                            <a:ext cx="1589739" cy="3877169"/>
                          </a:xfrm>
                          <a:custGeom>
                            <a:avLst/>
                            <a:gdLst/>
                            <a:ahLst/>
                            <a:cxnLst/>
                            <a:rect l="0" t="0" r="0" b="0"/>
                            <a:pathLst>
                              <a:path w="1589739" h="3877169">
                                <a:moveTo>
                                  <a:pt x="1179484" y="0"/>
                                </a:moveTo>
                                <a:lnTo>
                                  <a:pt x="1589739" y="0"/>
                                </a:lnTo>
                                <a:lnTo>
                                  <a:pt x="1589739" y="3760674"/>
                                </a:lnTo>
                                <a:lnTo>
                                  <a:pt x="0" y="3760674"/>
                                </a:lnTo>
                                <a:lnTo>
                                  <a:pt x="0" y="387716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2311960" y="805450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311960" y="805450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1158117" y="3846144"/>
                            <a:ext cx="2358968" cy="683759"/>
                          </a:xfrm>
                          <a:custGeom>
                            <a:avLst/>
                            <a:gdLst/>
                            <a:ahLst/>
                            <a:cxnLst/>
                            <a:rect l="0" t="0" r="0" b="0"/>
                            <a:pathLst>
                              <a:path w="2358968" h="683759">
                                <a:moveTo>
                                  <a:pt x="170940" y="0"/>
                                </a:moveTo>
                                <a:lnTo>
                                  <a:pt x="2188028" y="0"/>
                                </a:lnTo>
                                <a:lnTo>
                                  <a:pt x="2358968" y="341880"/>
                                </a:lnTo>
                                <a:lnTo>
                                  <a:pt x="2188028" y="683759"/>
                                </a:lnTo>
                                <a:lnTo>
                                  <a:pt x="170940" y="683759"/>
                                </a:lnTo>
                                <a:lnTo>
                                  <a:pt x="0" y="341880"/>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1158117" y="3846144"/>
                            <a:ext cx="2358968" cy="683759"/>
                          </a:xfrm>
                          <a:custGeom>
                            <a:avLst/>
                            <a:gdLst/>
                            <a:ahLst/>
                            <a:cxnLst/>
                            <a:rect l="0" t="0" r="0" b="0"/>
                            <a:pathLst>
                              <a:path w="2358968" h="683759">
                                <a:moveTo>
                                  <a:pt x="170940" y="0"/>
                                </a:moveTo>
                                <a:lnTo>
                                  <a:pt x="2188028" y="0"/>
                                </a:lnTo>
                                <a:lnTo>
                                  <a:pt x="2358968" y="341880"/>
                                </a:lnTo>
                                <a:lnTo>
                                  <a:pt x="2188028" y="683759"/>
                                </a:lnTo>
                                <a:lnTo>
                                  <a:pt x="170940" y="683759"/>
                                </a:lnTo>
                                <a:lnTo>
                                  <a:pt x="0" y="341880"/>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1301546" y="4147543"/>
                            <a:ext cx="2755907" cy="128217"/>
                          </a:xfrm>
                          <a:prstGeom prst="rect">
                            <a:avLst/>
                          </a:prstGeom>
                          <a:ln>
                            <a:noFill/>
                          </a:ln>
                        </wps:spPr>
                        <wps:txbx>
                          <w:txbxContent>
                            <w:p w14:paraId="23F76AEF" w14:textId="77777777" w:rsidR="009F5198" w:rsidRPr="009F5198" w:rsidRDefault="009F5198">
                              <w:pPr>
                                <w:rPr>
                                  <w:lang w:val="en-US"/>
                                </w:rPr>
                              </w:pPr>
                              <w:r w:rsidRPr="009F5198">
                                <w:rPr>
                                  <w:rFonts w:ascii="Arial" w:eastAsia="Arial" w:hAnsi="Arial" w:cs="Arial"/>
                                  <w:sz w:val="16"/>
                                  <w:lang w:val="en-US"/>
                                </w:rPr>
                                <w:t>for (int j = 0; word[j] &amp;&amp; !check_complete; ++j)</w:t>
                              </w:r>
                            </w:p>
                          </w:txbxContent>
                        </wps:txbx>
                        <wps:bodyPr horzOverflow="overflow" vert="horz" lIns="0" tIns="0" rIns="0" bIns="0" rtlCol="0">
                          <a:noAutofit/>
                        </wps:bodyPr>
                      </wps:wsp>
                      <wps:wsp>
                        <wps:cNvPr id="57" name="Shape 57"/>
                        <wps:cNvSpPr/>
                        <wps:spPr>
                          <a:xfrm>
                            <a:off x="940168" y="5217935"/>
                            <a:ext cx="307692" cy="458375"/>
                          </a:xfrm>
                          <a:custGeom>
                            <a:avLst/>
                            <a:gdLst/>
                            <a:ahLst/>
                            <a:cxnLst/>
                            <a:rect l="0" t="0" r="0" b="0"/>
                            <a:pathLst>
                              <a:path w="307692" h="458375">
                                <a:moveTo>
                                  <a:pt x="307692"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910254" y="566135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910254" y="566135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1243586" y="4871782"/>
                            <a:ext cx="2188029" cy="683759"/>
                          </a:xfrm>
                          <a:custGeom>
                            <a:avLst/>
                            <a:gdLst/>
                            <a:ahLst/>
                            <a:cxnLst/>
                            <a:rect l="0" t="0" r="0" b="0"/>
                            <a:pathLst>
                              <a:path w="2188029" h="683759">
                                <a:moveTo>
                                  <a:pt x="1094014" y="0"/>
                                </a:moveTo>
                                <a:lnTo>
                                  <a:pt x="2188029" y="341880"/>
                                </a:lnTo>
                                <a:lnTo>
                                  <a:pt x="1094014" y="683759"/>
                                </a:lnTo>
                                <a:lnTo>
                                  <a:pt x="0" y="341880"/>
                                </a:lnTo>
                                <a:lnTo>
                                  <a:pt x="109401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 name="Shape 61"/>
                        <wps:cNvSpPr/>
                        <wps:spPr>
                          <a:xfrm>
                            <a:off x="1243586" y="4871782"/>
                            <a:ext cx="2188029" cy="683759"/>
                          </a:xfrm>
                          <a:custGeom>
                            <a:avLst/>
                            <a:gdLst/>
                            <a:ahLst/>
                            <a:cxnLst/>
                            <a:rect l="0" t="0" r="0" b="0"/>
                            <a:pathLst>
                              <a:path w="2188029" h="683759">
                                <a:moveTo>
                                  <a:pt x="1094014" y="0"/>
                                </a:moveTo>
                                <a:lnTo>
                                  <a:pt x="2188029" y="341880"/>
                                </a:lnTo>
                                <a:lnTo>
                                  <a:pt x="1094014" y="683759"/>
                                </a:lnTo>
                                <a:lnTo>
                                  <a:pt x="0" y="341880"/>
                                </a:lnTo>
                                <a:lnTo>
                                  <a:pt x="109401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62" name="Rectangle 62"/>
                        <wps:cNvSpPr/>
                        <wps:spPr>
                          <a:xfrm>
                            <a:off x="1693238" y="5173181"/>
                            <a:ext cx="1713982" cy="128218"/>
                          </a:xfrm>
                          <a:prstGeom prst="rect">
                            <a:avLst/>
                          </a:prstGeom>
                          <a:ln>
                            <a:noFill/>
                          </a:ln>
                        </wps:spPr>
                        <wps:txbx>
                          <w:txbxContent>
                            <w:p w14:paraId="65CE1330" w14:textId="77777777" w:rsidR="009F5198" w:rsidRPr="009F5198" w:rsidRDefault="009F5198">
                              <w:pPr>
                                <w:rPr>
                                  <w:lang w:val="en-US"/>
                                </w:rPr>
                              </w:pPr>
                              <w:r w:rsidRPr="009F5198">
                                <w:rPr>
                                  <w:rFonts w:ascii="Arial" w:eastAsia="Arial" w:hAnsi="Arial" w:cs="Arial"/>
                                  <w:sz w:val="16"/>
                                  <w:lang w:val="en-US"/>
                                </w:rPr>
                                <w:t>if (word[j] &lt; '0' || word[j] &gt; '9')</w:t>
                              </w:r>
                            </w:p>
                          </w:txbxContent>
                        </wps:txbx>
                        <wps:bodyPr horzOverflow="overflow" vert="horz" lIns="0" tIns="0" rIns="0" bIns="0" rtlCol="0">
                          <a:noAutofit/>
                        </wps:bodyPr>
                      </wps:wsp>
                      <wps:wsp>
                        <wps:cNvPr id="63" name="Shape 63"/>
                        <wps:cNvSpPr/>
                        <wps:spPr>
                          <a:xfrm>
                            <a:off x="940168" y="624357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910254" y="651605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910254" y="651605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423076" y="5726481"/>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68" name="Rectangle 68"/>
                        <wps:cNvSpPr/>
                        <wps:spPr>
                          <a:xfrm>
                            <a:off x="441238" y="5942409"/>
                            <a:ext cx="1315543" cy="128219"/>
                          </a:xfrm>
                          <a:prstGeom prst="rect">
                            <a:avLst/>
                          </a:prstGeom>
                          <a:ln>
                            <a:noFill/>
                          </a:ln>
                        </wps:spPr>
                        <wps:txbx>
                          <w:txbxContent>
                            <w:p w14:paraId="2DC2F367" w14:textId="77777777" w:rsidR="009F5198" w:rsidRDefault="009F5198">
                              <w:proofErr w:type="spellStart"/>
                              <w:r>
                                <w:rPr>
                                  <w:rFonts w:ascii="Arial" w:eastAsia="Arial" w:hAnsi="Arial" w:cs="Arial"/>
                                  <w:sz w:val="16"/>
                                </w:rPr>
                                <w:t>number_word</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wps:txbx>
                        <wps:bodyPr horzOverflow="overflow" vert="horz" lIns="0" tIns="0" rIns="0" bIns="0" rtlCol="0">
                          <a:noAutofit/>
                        </wps:bodyPr>
                      </wps:wsp>
                      <wps:wsp>
                        <wps:cNvPr id="70" name="Shape 70"/>
                        <wps:cNvSpPr/>
                        <wps:spPr>
                          <a:xfrm>
                            <a:off x="252136" y="6581178"/>
                            <a:ext cx="1367518" cy="512819"/>
                          </a:xfrm>
                          <a:custGeom>
                            <a:avLst/>
                            <a:gdLst/>
                            <a:ahLst/>
                            <a:cxnLst/>
                            <a:rect l="0" t="0" r="0" b="0"/>
                            <a:pathLst>
                              <a:path w="1367518" h="512819">
                                <a:moveTo>
                                  <a:pt x="0" y="0"/>
                                </a:moveTo>
                                <a:lnTo>
                                  <a:pt x="1367518" y="0"/>
                                </a:lnTo>
                                <a:lnTo>
                                  <a:pt x="136751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71" name="Rectangle 71"/>
                        <wps:cNvSpPr/>
                        <wps:spPr>
                          <a:xfrm>
                            <a:off x="404246" y="6797108"/>
                            <a:ext cx="1414120" cy="128218"/>
                          </a:xfrm>
                          <a:prstGeom prst="rect">
                            <a:avLst/>
                          </a:prstGeom>
                          <a:ln>
                            <a:noFill/>
                          </a:ln>
                        </wps:spPr>
                        <wps:txbx>
                          <w:txbxContent>
                            <w:p w14:paraId="2B007D87" w14:textId="77777777" w:rsidR="009F5198" w:rsidRDefault="009F5198">
                              <w:proofErr w:type="spellStart"/>
                              <w:r>
                                <w:rPr>
                                  <w:rFonts w:ascii="Arial" w:eastAsia="Arial" w:hAnsi="Arial" w:cs="Arial"/>
                                  <w:sz w:val="16"/>
                                </w:rPr>
                                <w:t>check_complete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72" name="Shape 72"/>
                        <wps:cNvSpPr/>
                        <wps:spPr>
                          <a:xfrm>
                            <a:off x="888886" y="7115194"/>
                            <a:ext cx="1418800" cy="495896"/>
                          </a:xfrm>
                          <a:custGeom>
                            <a:avLst/>
                            <a:gdLst/>
                            <a:ahLst/>
                            <a:cxnLst/>
                            <a:rect l="0" t="0" r="0" b="0"/>
                            <a:pathLst>
                              <a:path w="1418800" h="495896">
                                <a:moveTo>
                                  <a:pt x="684" y="0"/>
                                </a:moveTo>
                                <a:lnTo>
                                  <a:pt x="0" y="239487"/>
                                </a:lnTo>
                                <a:lnTo>
                                  <a:pt x="1418800" y="239487"/>
                                </a:lnTo>
                                <a:lnTo>
                                  <a:pt x="1418800" y="49589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2307686" y="5217935"/>
                            <a:ext cx="1282048" cy="2136746"/>
                          </a:xfrm>
                          <a:custGeom>
                            <a:avLst/>
                            <a:gdLst/>
                            <a:ahLst/>
                            <a:cxnLst/>
                            <a:rect l="0" t="0" r="0" b="0"/>
                            <a:pathLst>
                              <a:path w="1282048" h="2136746">
                                <a:moveTo>
                                  <a:pt x="0" y="2136746"/>
                                </a:moveTo>
                                <a:lnTo>
                                  <a:pt x="1282048" y="2136746"/>
                                </a:lnTo>
                                <a:lnTo>
                                  <a:pt x="1282048" y="0"/>
                                </a:lnTo>
                                <a:lnTo>
                                  <a:pt x="1128202"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0" y="4192297"/>
                            <a:ext cx="2307686" cy="3418794"/>
                          </a:xfrm>
                          <a:custGeom>
                            <a:avLst/>
                            <a:gdLst/>
                            <a:ahLst/>
                            <a:cxnLst/>
                            <a:rect l="0" t="0" r="0" b="0"/>
                            <a:pathLst>
                              <a:path w="2307686" h="3418794">
                                <a:moveTo>
                                  <a:pt x="2307686" y="3418794"/>
                                </a:moveTo>
                                <a:lnTo>
                                  <a:pt x="0" y="3418794"/>
                                </a:lnTo>
                                <a:lnTo>
                                  <a:pt x="0" y="0"/>
                                </a:lnTo>
                                <a:lnTo>
                                  <a:pt x="110794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1092989" y="4162382"/>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1092989" y="4162382"/>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1841875" y="8119636"/>
                            <a:ext cx="991450" cy="683759"/>
                          </a:xfrm>
                          <a:custGeom>
                            <a:avLst/>
                            <a:gdLst/>
                            <a:ahLst/>
                            <a:cxnLst/>
                            <a:rect l="0" t="0" r="0" b="0"/>
                            <a:pathLst>
                              <a:path w="991450" h="683759">
                                <a:moveTo>
                                  <a:pt x="495725" y="0"/>
                                </a:moveTo>
                                <a:lnTo>
                                  <a:pt x="991450" y="341880"/>
                                </a:lnTo>
                                <a:lnTo>
                                  <a:pt x="495725" y="683759"/>
                                </a:lnTo>
                                <a:lnTo>
                                  <a:pt x="0" y="341880"/>
                                </a:lnTo>
                                <a:lnTo>
                                  <a:pt x="49572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1935759" y="8421035"/>
                            <a:ext cx="1068899" cy="128218"/>
                          </a:xfrm>
                          <a:prstGeom prst="rect">
                            <a:avLst/>
                          </a:prstGeom>
                          <a:ln>
                            <a:noFill/>
                          </a:ln>
                        </wps:spPr>
                        <wps:txbx>
                          <w:txbxContent>
                            <w:p w14:paraId="4CDC65FB"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number</w:t>
                              </w:r>
                              <w:proofErr w:type="gramEnd"/>
                              <w:r>
                                <w:rPr>
                                  <w:rFonts w:ascii="Arial" w:eastAsia="Arial" w:hAnsi="Arial" w:cs="Arial"/>
                                  <w:sz w:val="16"/>
                                </w:rPr>
                                <w:t>_word</w:t>
                              </w:r>
                              <w:proofErr w:type="spellEnd"/>
                              <w:r>
                                <w:rPr>
                                  <w:rFonts w:ascii="Arial" w:eastAsia="Arial" w:hAnsi="Arial" w:cs="Arial"/>
                                  <w:sz w:val="16"/>
                                </w:rPr>
                                <w:t>)</w:t>
                              </w:r>
                            </w:p>
                          </w:txbxContent>
                        </wps:txbx>
                        <wps:bodyPr horzOverflow="overflow" vert="horz" lIns="0" tIns="0" rIns="0" bIns="0" rtlCol="0">
                          <a:noAutofit/>
                        </wps:bodyPr>
                      </wps:wsp>
                      <wps:wsp>
                        <wps:cNvPr id="81" name="Shape 81"/>
                        <wps:cNvSpPr/>
                        <wps:spPr>
                          <a:xfrm>
                            <a:off x="764955" y="8888865"/>
                            <a:ext cx="341880" cy="341879"/>
                          </a:xfrm>
                          <a:custGeom>
                            <a:avLst/>
                            <a:gdLst/>
                            <a:ahLst/>
                            <a:cxnLst/>
                            <a:rect l="0" t="0" r="0" b="0"/>
                            <a:pathLst>
                              <a:path w="341880" h="341879">
                                <a:moveTo>
                                  <a:pt x="341880" y="170940"/>
                                </a:moveTo>
                                <a:cubicBezTo>
                                  <a:pt x="341880" y="182163"/>
                                  <a:pt x="340784" y="193280"/>
                                  <a:pt x="338595" y="204288"/>
                                </a:cubicBezTo>
                                <a:cubicBezTo>
                                  <a:pt x="336405" y="215296"/>
                                  <a:pt x="333162" y="225985"/>
                                  <a:pt x="328867" y="236355"/>
                                </a:cubicBezTo>
                                <a:cubicBezTo>
                                  <a:pt x="324572" y="246724"/>
                                  <a:pt x="319306" y="256574"/>
                                  <a:pt x="313070" y="265907"/>
                                </a:cubicBezTo>
                                <a:cubicBezTo>
                                  <a:pt x="306835" y="275240"/>
                                  <a:pt x="299749" y="283874"/>
                                  <a:pt x="291812" y="291811"/>
                                </a:cubicBezTo>
                                <a:cubicBezTo>
                                  <a:pt x="283876" y="299748"/>
                                  <a:pt x="275241" y="306833"/>
                                  <a:pt x="265908" y="313069"/>
                                </a:cubicBezTo>
                                <a:cubicBezTo>
                                  <a:pt x="256576" y="319305"/>
                                  <a:pt x="246725" y="324571"/>
                                  <a:pt x="236355" y="328866"/>
                                </a:cubicBezTo>
                                <a:cubicBezTo>
                                  <a:pt x="225986" y="333161"/>
                                  <a:pt x="215297" y="336404"/>
                                  <a:pt x="204288" y="338594"/>
                                </a:cubicBezTo>
                                <a:cubicBezTo>
                                  <a:pt x="193280" y="340784"/>
                                  <a:pt x="182164" y="341879"/>
                                  <a:pt x="170940" y="341879"/>
                                </a:cubicBezTo>
                                <a:cubicBezTo>
                                  <a:pt x="159716" y="341879"/>
                                  <a:pt x="148599" y="340784"/>
                                  <a:pt x="137591" y="338594"/>
                                </a:cubicBezTo>
                                <a:cubicBezTo>
                                  <a:pt x="126583" y="336404"/>
                                  <a:pt x="115894" y="333161"/>
                                  <a:pt x="105524" y="328866"/>
                                </a:cubicBezTo>
                                <a:cubicBezTo>
                                  <a:pt x="95154" y="324571"/>
                                  <a:pt x="85303" y="319305"/>
                                  <a:pt x="75971" y="313069"/>
                                </a:cubicBezTo>
                                <a:cubicBezTo>
                                  <a:pt x="66638" y="306833"/>
                                  <a:pt x="58004" y="299748"/>
                                  <a:pt x="50067" y="291811"/>
                                </a:cubicBezTo>
                                <a:cubicBezTo>
                                  <a:pt x="42130" y="283874"/>
                                  <a:pt x="35044" y="275240"/>
                                  <a:pt x="28808" y="265907"/>
                                </a:cubicBezTo>
                                <a:cubicBezTo>
                                  <a:pt x="22573" y="256574"/>
                                  <a:pt x="17307" y="246724"/>
                                  <a:pt x="13012" y="236355"/>
                                </a:cubicBezTo>
                                <a:cubicBezTo>
                                  <a:pt x="8717" y="225985"/>
                                  <a:pt x="5474" y="215296"/>
                                  <a:pt x="3284" y="204288"/>
                                </a:cubicBezTo>
                                <a:cubicBezTo>
                                  <a:pt x="1095" y="193280"/>
                                  <a:pt x="0" y="182163"/>
                                  <a:pt x="0" y="170940"/>
                                </a:cubicBezTo>
                                <a:cubicBezTo>
                                  <a:pt x="0" y="159716"/>
                                  <a:pt x="1095" y="148599"/>
                                  <a:pt x="3284" y="137591"/>
                                </a:cubicBezTo>
                                <a:cubicBezTo>
                                  <a:pt x="5474" y="126581"/>
                                  <a:pt x="8717" y="115892"/>
                                  <a:pt x="13012" y="105523"/>
                                </a:cubicBezTo>
                                <a:cubicBezTo>
                                  <a:pt x="17307" y="95153"/>
                                  <a:pt x="22573" y="85302"/>
                                  <a:pt x="28808" y="75969"/>
                                </a:cubicBezTo>
                                <a:cubicBezTo>
                                  <a:pt x="35044" y="66637"/>
                                  <a:pt x="42130" y="58003"/>
                                  <a:pt x="50067" y="50067"/>
                                </a:cubicBezTo>
                                <a:cubicBezTo>
                                  <a:pt x="58004" y="42130"/>
                                  <a:pt x="66638" y="35044"/>
                                  <a:pt x="75971" y="28808"/>
                                </a:cubicBezTo>
                                <a:cubicBezTo>
                                  <a:pt x="85303" y="22572"/>
                                  <a:pt x="95154" y="17307"/>
                                  <a:pt x="105524" y="13012"/>
                                </a:cubicBezTo>
                                <a:cubicBezTo>
                                  <a:pt x="115894" y="8716"/>
                                  <a:pt x="126583" y="5474"/>
                                  <a:pt x="137591" y="3284"/>
                                </a:cubicBezTo>
                                <a:cubicBezTo>
                                  <a:pt x="148599" y="1095"/>
                                  <a:pt x="159716" y="1"/>
                                  <a:pt x="170940" y="0"/>
                                </a:cubicBezTo>
                                <a:cubicBezTo>
                                  <a:pt x="182164" y="1"/>
                                  <a:pt x="193280" y="1095"/>
                                  <a:pt x="204288" y="3284"/>
                                </a:cubicBezTo>
                                <a:cubicBezTo>
                                  <a:pt x="215297" y="5474"/>
                                  <a:pt x="225986" y="8716"/>
                                  <a:pt x="236355" y="13012"/>
                                </a:cubicBezTo>
                                <a:cubicBezTo>
                                  <a:pt x="246725" y="17307"/>
                                  <a:pt x="256576" y="22572"/>
                                  <a:pt x="265908" y="28808"/>
                                </a:cubicBezTo>
                                <a:cubicBezTo>
                                  <a:pt x="275241" y="35044"/>
                                  <a:pt x="283876" y="42130"/>
                                  <a:pt x="291812" y="50067"/>
                                </a:cubicBezTo>
                                <a:cubicBezTo>
                                  <a:pt x="299749" y="58003"/>
                                  <a:pt x="306835" y="66637"/>
                                  <a:pt x="313070" y="75969"/>
                                </a:cubicBezTo>
                                <a:cubicBezTo>
                                  <a:pt x="319306" y="85302"/>
                                  <a:pt x="324572" y="95153"/>
                                  <a:pt x="328867" y="105523"/>
                                </a:cubicBezTo>
                                <a:cubicBezTo>
                                  <a:pt x="333162" y="115892"/>
                                  <a:pt x="336405" y="126581"/>
                                  <a:pt x="338595" y="137591"/>
                                </a:cubicBezTo>
                                <a:cubicBezTo>
                                  <a:pt x="340784"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82" name="Rectangle 82"/>
                        <wps:cNvSpPr/>
                        <wps:spPr>
                          <a:xfrm>
                            <a:off x="899971" y="9016270"/>
                            <a:ext cx="95292" cy="165450"/>
                          </a:xfrm>
                          <a:prstGeom prst="rect">
                            <a:avLst/>
                          </a:prstGeom>
                          <a:ln>
                            <a:noFill/>
                          </a:ln>
                        </wps:spPr>
                        <wps:txbx>
                          <w:txbxContent>
                            <w:p w14:paraId="3E412207" w14:textId="77777777" w:rsidR="009F5198" w:rsidRDefault="009F5198">
                              <w:r>
                                <w:rPr>
                                  <w:rFonts w:eastAsia="Times New Roman"/>
                                  <w:sz w:val="22"/>
                                </w:rPr>
                                <w:t>α</w:t>
                              </w:r>
                            </w:p>
                          </w:txbxContent>
                        </wps:txbx>
                        <wps:bodyPr horzOverflow="overflow" vert="horz" lIns="0" tIns="0" rIns="0" bIns="0" rtlCol="0">
                          <a:noAutofit/>
                        </wps:bodyPr>
                      </wps:wsp>
                      <wps:wsp>
                        <wps:cNvPr id="83" name="Shape 83"/>
                        <wps:cNvSpPr/>
                        <wps:spPr>
                          <a:xfrm>
                            <a:off x="940168" y="8465789"/>
                            <a:ext cx="905980" cy="372905"/>
                          </a:xfrm>
                          <a:custGeom>
                            <a:avLst/>
                            <a:gdLst/>
                            <a:ahLst/>
                            <a:cxnLst/>
                            <a:rect l="0" t="0" r="0" b="0"/>
                            <a:pathLst>
                              <a:path w="905980" h="372905">
                                <a:moveTo>
                                  <a:pt x="905980"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910254" y="882373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910254" y="882373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3329051" y="8888865"/>
                            <a:ext cx="341880" cy="341879"/>
                          </a:xfrm>
                          <a:custGeom>
                            <a:avLst/>
                            <a:gdLst/>
                            <a:ahLst/>
                            <a:cxnLst/>
                            <a:rect l="0" t="0" r="0" b="0"/>
                            <a:pathLst>
                              <a:path w="341880" h="341879">
                                <a:moveTo>
                                  <a:pt x="341880" y="170940"/>
                                </a:moveTo>
                                <a:cubicBezTo>
                                  <a:pt x="341880" y="182163"/>
                                  <a:pt x="340785" y="193280"/>
                                  <a:pt x="338594" y="204288"/>
                                </a:cubicBezTo>
                                <a:cubicBezTo>
                                  <a:pt x="336405" y="215296"/>
                                  <a:pt x="333163" y="225985"/>
                                  <a:pt x="328867" y="236355"/>
                                </a:cubicBezTo>
                                <a:cubicBezTo>
                                  <a:pt x="324572" y="246724"/>
                                  <a:pt x="319306" y="256574"/>
                                  <a:pt x="313070" y="265907"/>
                                </a:cubicBezTo>
                                <a:cubicBezTo>
                                  <a:pt x="306835" y="275240"/>
                                  <a:pt x="299749" y="283874"/>
                                  <a:pt x="291812" y="291811"/>
                                </a:cubicBezTo>
                                <a:cubicBezTo>
                                  <a:pt x="283875" y="299748"/>
                                  <a:pt x="275241" y="306833"/>
                                  <a:pt x="265909" y="313069"/>
                                </a:cubicBezTo>
                                <a:cubicBezTo>
                                  <a:pt x="256576" y="319305"/>
                                  <a:pt x="246725" y="324571"/>
                                  <a:pt x="236355" y="328866"/>
                                </a:cubicBezTo>
                                <a:cubicBezTo>
                                  <a:pt x="225985" y="333161"/>
                                  <a:pt x="215297" y="336404"/>
                                  <a:pt x="204288" y="338594"/>
                                </a:cubicBezTo>
                                <a:cubicBezTo>
                                  <a:pt x="193280" y="340784"/>
                                  <a:pt x="182163" y="341879"/>
                                  <a:pt x="170940" y="341879"/>
                                </a:cubicBezTo>
                                <a:cubicBezTo>
                                  <a:pt x="159715" y="341879"/>
                                  <a:pt x="148599" y="340784"/>
                                  <a:pt x="137591" y="338594"/>
                                </a:cubicBezTo>
                                <a:cubicBezTo>
                                  <a:pt x="126583" y="336404"/>
                                  <a:pt x="115894" y="333161"/>
                                  <a:pt x="105524" y="328866"/>
                                </a:cubicBezTo>
                                <a:cubicBezTo>
                                  <a:pt x="95153" y="324571"/>
                                  <a:pt x="85303" y="319305"/>
                                  <a:pt x="75971" y="313069"/>
                                </a:cubicBezTo>
                                <a:cubicBezTo>
                                  <a:pt x="66638" y="306833"/>
                                  <a:pt x="58003" y="299748"/>
                                  <a:pt x="50067" y="291811"/>
                                </a:cubicBezTo>
                                <a:cubicBezTo>
                                  <a:pt x="42130" y="283874"/>
                                  <a:pt x="35044" y="275240"/>
                                  <a:pt x="28809" y="265907"/>
                                </a:cubicBezTo>
                                <a:cubicBezTo>
                                  <a:pt x="22573" y="256574"/>
                                  <a:pt x="17307" y="246724"/>
                                  <a:pt x="13012" y="236355"/>
                                </a:cubicBezTo>
                                <a:cubicBezTo>
                                  <a:pt x="8717" y="225985"/>
                                  <a:pt x="5474" y="215296"/>
                                  <a:pt x="3285" y="204288"/>
                                </a:cubicBezTo>
                                <a:cubicBezTo>
                                  <a:pt x="1095" y="193280"/>
                                  <a:pt x="0" y="182163"/>
                                  <a:pt x="0" y="170940"/>
                                </a:cubicBezTo>
                                <a:cubicBezTo>
                                  <a:pt x="0" y="159716"/>
                                  <a:pt x="1095" y="148599"/>
                                  <a:pt x="3285" y="137591"/>
                                </a:cubicBezTo>
                                <a:cubicBezTo>
                                  <a:pt x="5474" y="126581"/>
                                  <a:pt x="8717" y="115892"/>
                                  <a:pt x="13012" y="105523"/>
                                </a:cubicBezTo>
                                <a:cubicBezTo>
                                  <a:pt x="17307" y="95153"/>
                                  <a:pt x="22573" y="85302"/>
                                  <a:pt x="28808" y="75969"/>
                                </a:cubicBezTo>
                                <a:cubicBezTo>
                                  <a:pt x="35044" y="66637"/>
                                  <a:pt x="42130" y="58003"/>
                                  <a:pt x="50067" y="50067"/>
                                </a:cubicBezTo>
                                <a:cubicBezTo>
                                  <a:pt x="58003" y="42130"/>
                                  <a:pt x="66638" y="35044"/>
                                  <a:pt x="75971" y="28808"/>
                                </a:cubicBezTo>
                                <a:cubicBezTo>
                                  <a:pt x="85303" y="22572"/>
                                  <a:pt x="95153" y="17307"/>
                                  <a:pt x="105523" y="13012"/>
                                </a:cubicBezTo>
                                <a:cubicBezTo>
                                  <a:pt x="115893" y="8716"/>
                                  <a:pt x="126582" y="5474"/>
                                  <a:pt x="137591" y="3284"/>
                                </a:cubicBezTo>
                                <a:cubicBezTo>
                                  <a:pt x="148599" y="1095"/>
                                  <a:pt x="159715" y="1"/>
                                  <a:pt x="170940" y="0"/>
                                </a:cubicBezTo>
                                <a:cubicBezTo>
                                  <a:pt x="182163" y="1"/>
                                  <a:pt x="193280" y="1095"/>
                                  <a:pt x="204288" y="3284"/>
                                </a:cubicBezTo>
                                <a:cubicBezTo>
                                  <a:pt x="215297" y="5474"/>
                                  <a:pt x="225985" y="8716"/>
                                  <a:pt x="236355" y="13012"/>
                                </a:cubicBezTo>
                                <a:cubicBezTo>
                                  <a:pt x="246725" y="17307"/>
                                  <a:pt x="256576" y="22572"/>
                                  <a:pt x="265909" y="28808"/>
                                </a:cubicBezTo>
                                <a:cubicBezTo>
                                  <a:pt x="275241" y="35044"/>
                                  <a:pt x="283875" y="42130"/>
                                  <a:pt x="291812" y="50067"/>
                                </a:cubicBezTo>
                                <a:cubicBezTo>
                                  <a:pt x="299749" y="58003"/>
                                  <a:pt x="306835" y="66637"/>
                                  <a:pt x="313070" y="75969"/>
                                </a:cubicBezTo>
                                <a:cubicBezTo>
                                  <a:pt x="319306" y="85302"/>
                                  <a:pt x="324572" y="95153"/>
                                  <a:pt x="328867" y="105523"/>
                                </a:cubicBezTo>
                                <a:cubicBezTo>
                                  <a:pt x="333163" y="115892"/>
                                  <a:pt x="336405" y="126581"/>
                                  <a:pt x="338594"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88" name="Rectangle 88"/>
                        <wps:cNvSpPr/>
                        <wps:spPr>
                          <a:xfrm>
                            <a:off x="3471679" y="9016270"/>
                            <a:ext cx="75309" cy="165450"/>
                          </a:xfrm>
                          <a:prstGeom prst="rect">
                            <a:avLst/>
                          </a:prstGeom>
                          <a:ln>
                            <a:noFill/>
                          </a:ln>
                        </wps:spPr>
                        <wps:txbx>
                          <w:txbxContent>
                            <w:p w14:paraId="63C34A32" w14:textId="77777777" w:rsidR="009F5198" w:rsidRDefault="009F5198">
                              <w:r>
                                <w:rPr>
                                  <w:rFonts w:eastAsia="Times New Roman"/>
                                  <w:sz w:val="22"/>
                                </w:rPr>
                                <w:t>ζ</w:t>
                              </w:r>
                            </w:p>
                          </w:txbxContent>
                        </wps:txbx>
                        <wps:bodyPr horzOverflow="overflow" vert="horz" lIns="0" tIns="0" rIns="0" bIns="0" rtlCol="0">
                          <a:noAutofit/>
                        </wps:bodyPr>
                      </wps:wsp>
                      <wps:wsp>
                        <wps:cNvPr id="89" name="Shape 89"/>
                        <wps:cNvSpPr/>
                        <wps:spPr>
                          <a:xfrm>
                            <a:off x="2837599" y="8465789"/>
                            <a:ext cx="666665" cy="372905"/>
                          </a:xfrm>
                          <a:custGeom>
                            <a:avLst/>
                            <a:gdLst/>
                            <a:ahLst/>
                            <a:cxnLst/>
                            <a:rect l="0" t="0" r="0" b="0"/>
                            <a:pathLst>
                              <a:path w="666665" h="372905">
                                <a:moveTo>
                                  <a:pt x="0" y="0"/>
                                </a:moveTo>
                                <a:lnTo>
                                  <a:pt x="666665" y="0"/>
                                </a:lnTo>
                                <a:lnTo>
                                  <a:pt x="666665"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0" name="Shape 90"/>
                        <wps:cNvSpPr/>
                        <wps:spPr>
                          <a:xfrm>
                            <a:off x="3474350" y="882373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474350" y="882373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92" name="Rectangle 92"/>
                        <wps:cNvSpPr/>
                        <wps:spPr>
                          <a:xfrm>
                            <a:off x="1944306" y="1968062"/>
                            <a:ext cx="45559" cy="128217"/>
                          </a:xfrm>
                          <a:prstGeom prst="rect">
                            <a:avLst/>
                          </a:prstGeom>
                          <a:ln>
                            <a:noFill/>
                          </a:ln>
                        </wps:spPr>
                        <wps:txbx>
                          <w:txbxContent>
                            <w:p w14:paraId="560250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3" name="Rectangle 93"/>
                        <wps:cNvSpPr/>
                        <wps:spPr>
                          <a:xfrm>
                            <a:off x="2063964" y="4703097"/>
                            <a:ext cx="45559" cy="128217"/>
                          </a:xfrm>
                          <a:prstGeom prst="rect">
                            <a:avLst/>
                          </a:prstGeom>
                          <a:ln>
                            <a:noFill/>
                          </a:ln>
                        </wps:spPr>
                        <wps:txbx>
                          <w:txbxContent>
                            <w:p w14:paraId="31D0A37F"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4" name="Rectangle 94"/>
                        <wps:cNvSpPr/>
                        <wps:spPr>
                          <a:xfrm>
                            <a:off x="2491313" y="7609072"/>
                            <a:ext cx="45559" cy="128218"/>
                          </a:xfrm>
                          <a:prstGeom prst="rect">
                            <a:avLst/>
                          </a:prstGeom>
                          <a:ln>
                            <a:noFill/>
                          </a:ln>
                        </wps:spPr>
                        <wps:txbx>
                          <w:txbxContent>
                            <w:p w14:paraId="2C1D1814"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95" name="Rectangle 95"/>
                        <wps:cNvSpPr/>
                        <wps:spPr>
                          <a:xfrm>
                            <a:off x="2565431" y="4703097"/>
                            <a:ext cx="75865" cy="128217"/>
                          </a:xfrm>
                          <a:prstGeom prst="rect">
                            <a:avLst/>
                          </a:prstGeom>
                          <a:ln>
                            <a:noFill/>
                          </a:ln>
                        </wps:spPr>
                        <wps:txbx>
                          <w:txbxContent>
                            <w:p w14:paraId="7331820B"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96" name="Rectangle 96"/>
                        <wps:cNvSpPr/>
                        <wps:spPr>
                          <a:xfrm>
                            <a:off x="3659446" y="4019338"/>
                            <a:ext cx="75865" cy="128217"/>
                          </a:xfrm>
                          <a:prstGeom prst="rect">
                            <a:avLst/>
                          </a:prstGeom>
                          <a:ln>
                            <a:noFill/>
                          </a:ln>
                        </wps:spPr>
                        <wps:txbx>
                          <w:txbxContent>
                            <w:p w14:paraId="4D56C479"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97" name="Rectangle 97"/>
                        <wps:cNvSpPr/>
                        <wps:spPr>
                          <a:xfrm>
                            <a:off x="1078256" y="4959507"/>
                            <a:ext cx="75865" cy="128217"/>
                          </a:xfrm>
                          <a:prstGeom prst="rect">
                            <a:avLst/>
                          </a:prstGeom>
                          <a:ln>
                            <a:noFill/>
                          </a:ln>
                        </wps:spPr>
                        <wps:txbx>
                          <w:txbxContent>
                            <w:p w14:paraId="14BC4621"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98" name="Rectangle 98"/>
                        <wps:cNvSpPr/>
                        <wps:spPr>
                          <a:xfrm>
                            <a:off x="3471411" y="4959507"/>
                            <a:ext cx="75865" cy="128217"/>
                          </a:xfrm>
                          <a:prstGeom prst="rect">
                            <a:avLst/>
                          </a:prstGeom>
                          <a:ln>
                            <a:noFill/>
                          </a:ln>
                        </wps:spPr>
                        <wps:txbx>
                          <w:txbxContent>
                            <w:p w14:paraId="15DB103F"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99" name="Rectangle 99"/>
                        <wps:cNvSpPr/>
                        <wps:spPr>
                          <a:xfrm>
                            <a:off x="662258" y="5386856"/>
                            <a:ext cx="45559" cy="128218"/>
                          </a:xfrm>
                          <a:prstGeom prst="rect">
                            <a:avLst/>
                          </a:prstGeom>
                          <a:ln>
                            <a:noFill/>
                          </a:ln>
                        </wps:spPr>
                        <wps:txbx>
                          <w:txbxContent>
                            <w:p w14:paraId="100AF37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00" name="Rectangle 100"/>
                        <wps:cNvSpPr/>
                        <wps:spPr>
                          <a:xfrm>
                            <a:off x="1739178" y="7181723"/>
                            <a:ext cx="45559" cy="128218"/>
                          </a:xfrm>
                          <a:prstGeom prst="rect">
                            <a:avLst/>
                          </a:prstGeom>
                          <a:ln>
                            <a:noFill/>
                          </a:ln>
                        </wps:spPr>
                        <wps:txbx>
                          <w:txbxContent>
                            <w:p w14:paraId="0F2AE70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01" name="Rectangle 101"/>
                        <wps:cNvSpPr/>
                        <wps:spPr>
                          <a:xfrm>
                            <a:off x="1625263" y="8292830"/>
                            <a:ext cx="75865" cy="128218"/>
                          </a:xfrm>
                          <a:prstGeom prst="rect">
                            <a:avLst/>
                          </a:prstGeom>
                          <a:ln>
                            <a:noFill/>
                          </a:ln>
                        </wps:spPr>
                        <wps:txbx>
                          <w:txbxContent>
                            <w:p w14:paraId="7BED1C34"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02" name="Rectangle 102"/>
                        <wps:cNvSpPr/>
                        <wps:spPr>
                          <a:xfrm>
                            <a:off x="2992780" y="8292830"/>
                            <a:ext cx="75865" cy="128218"/>
                          </a:xfrm>
                          <a:prstGeom prst="rect">
                            <a:avLst/>
                          </a:prstGeom>
                          <a:ln>
                            <a:noFill/>
                          </a:ln>
                        </wps:spPr>
                        <wps:txbx>
                          <w:txbxContent>
                            <w:p w14:paraId="525FE6FC"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7C08DE66" id="Group 3369" o:spid="_x0000_s1026" style="width:369.65pt;height:684pt;mso-position-horizontal-relative:char;mso-position-vertical-relative:line" coordsize="46944,92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">
                <v:shape id="Shape 7" o:spid="_x0000_s1027" style="position:absolute;left:23418;top:5170;width:0;height:7148;visibility:visible;mso-wrap-style:square;v-text-anchor:top" coordsize="0,71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" path="m,l,714785e" filled="f" strokeweight=".23742mm">
                  <v:stroke miterlimit="83231f" joinstyle="miter"/>
                  <v:path arrowok="t" textboxrect="0,0,0,714785"/>
                </v:shape>
                <v:shape id="Shape 8" o:spid="_x0000_s1028" style="position:absolute;left:23119;top:1216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" path="m,l29914,14957,59829,,29914,59829,,xe" fillcolor="black" stroked="f" strokeweight="0">
                  <v:stroke miterlimit="83231f" joinstyle="miter"/>
                  <v:path arrowok="t" textboxrect="0,0,59829,59829"/>
                </v:shape>
                <v:shape id="Shape 9" o:spid="_x0000_s1029" style="position:absolute;left:23119;top:1216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" path="m29914,59829l,,29914,14957,59829,,29914,59829xe" filled="f" strokeweight=".23742mm">
                  <v:stroke miterlimit="83231f" joinstyle="miter"/>
                  <v:path arrowok="t" textboxrect="0,0,59829,59829"/>
                </v:shape>
                <v:shape id="Shape 11" o:spid="_x0000_s1030" style="position:absolute;left:19102;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12" o:spid="_x0000_s1031" style="position:absolute;left:21675;top:2159;width:452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2CDFA0F" w14:textId="77777777" w:rsidR="009F5198" w:rsidRDefault="009F5198">
                        <w:r>
                          <w:rPr>
                            <w:rFonts w:ascii="Arial" w:eastAsia="Arial" w:hAnsi="Arial" w:cs="Arial"/>
                            <w:sz w:val="16"/>
                          </w:rPr>
                          <w:t>начало</w:t>
                        </w:r>
                      </w:p>
                    </w:txbxContent>
                  </v:textbox>
                </v:rect>
                <v:shape id="Shape 13" o:spid="_x0000_s1032" style="position:absolute;left:23418;top:1799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" path="m,l,287435e" filled="f" strokeweight=".23742mm">
                  <v:stroke miterlimit="83231f" joinstyle="miter"/>
                  <v:path arrowok="t" textboxrect="0,0,0,287435"/>
                </v:shape>
                <v:shape id="Shape 14" o:spid="_x0000_s1033" style="position:absolute;left:23119;top:20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" path="m,l29914,14957,59829,,29914,59829,,xe" fillcolor="black" stroked="f" strokeweight="0">
                  <v:stroke miterlimit="83231f" joinstyle="miter"/>
                  <v:path arrowok="t" textboxrect="0,0,59829,59829"/>
                </v:shape>
                <v:shape id="Shape 15" o:spid="_x0000_s1034" style="position:absolute;left:23119;top:2071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" path="m29914,59829l,,29914,14957,59829,,29914,59829xe" filled="f" strokeweight=".23742mm">
                  <v:stroke miterlimit="83231f" joinstyle="miter"/>
                  <v:path arrowok="t" textboxrect="0,0,59829,59829"/>
                </v:shape>
                <v:shape id="Shape 17" o:spid="_x0000_s1035" style="position:absolute;left:3034;top:12820;width:40683;height:5128;visibility:visible;mso-wrap-style:square;v-text-anchor:top" coordsize="406836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" path="m,l4068366,r,512819l,512819,,xe" filled="f" strokeweight=".47483mm">
                  <v:stroke miterlimit="1" joinstyle="miter"/>
                  <v:path arrowok="t" textboxrect="0,0,4068366,512819"/>
                </v:shape>
                <v:shape id="Shape 18" o:spid="_x0000_s1036" style="position:absolute;left:7136;top:12820;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" path="m,l,512819e" filled="f" strokeweight=".47483mm">
                  <v:stroke miterlimit="83231f" joinstyle="miter"/>
                  <v:path arrowok="t" textboxrect="0,0,0,512819"/>
                </v:shape>
                <v:shape id="Shape 19" o:spid="_x0000_s1037" style="position:absolute;left:39615;top:12820;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" path="m,l,512819e" filled="f" strokeweight=".47483mm">
                  <v:stroke miterlimit="83231f" joinstyle="miter"/>
                  <v:path arrowok="t" textboxrect="0,0,0,512819"/>
                </v:shape>
                <v:rect id="Rectangle 20" o:spid="_x0000_s1038" style="position:absolute;left:7780;top:14979;width:4159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2FED855" w14:textId="77777777" w:rsidR="009F5198" w:rsidRPr="009F5198" w:rsidRDefault="009F5198">
                        <w:pPr>
                          <w:rPr>
                            <w:lang w:val="en-US"/>
                          </w:rPr>
                        </w:pPr>
                        <w:r w:rsidRPr="009F5198">
                          <w:rPr>
                            <w:rFonts w:ascii="Arial" w:eastAsia="Arial" w:hAnsi="Arial" w:cs="Arial"/>
                            <w:sz w:val="16"/>
                            <w:lang w:val="en-US"/>
                          </w:rPr>
                          <w:t xml:space="preserve">void </w:t>
                        </w:r>
                        <w:proofErr w:type="gramStart"/>
                        <w:r w:rsidRPr="009F5198">
                          <w:rPr>
                            <w:rFonts w:ascii="Arial" w:eastAsia="Arial" w:hAnsi="Arial" w:cs="Arial"/>
                            <w:sz w:val="16"/>
                            <w:lang w:val="en-US"/>
                          </w:rPr>
                          <w:t>processWord(</w:t>
                        </w:r>
                        <w:proofErr w:type="gramEnd"/>
                        <w:r w:rsidRPr="009F5198">
                          <w:rPr>
                            <w:rFonts w:ascii="Arial" w:eastAsia="Arial" w:hAnsi="Arial" w:cs="Arial"/>
                            <w:sz w:val="16"/>
                            <w:lang w:val="en-US"/>
                          </w:rPr>
                          <w:t>char* word, char* ident, char* result, int&amp; res_pos)</w:t>
                        </w:r>
                      </w:p>
                    </w:txbxContent>
                  </v:textbox>
                </v:rect>
                <v:shape id="Shape 21" o:spid="_x0000_s1039" style="position:absolute;left:32008;top:2564;width:2137;height:8547;visibility:visible;mso-wrap-style:square;v-text-anchor:top" coordsize="213675,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" path="m213675,l,,,854699r213675,e" filled="f" strokeweight=".47483mm">
                  <v:stroke miterlimit="83231f" joinstyle="miter"/>
                  <v:path arrowok="t" textboxrect="0,0,213675,854699"/>
                </v:shape>
                <v:shape id="Shape 22" o:spid="_x0000_s1040" style="position:absolute;left:29871;top:6837;width:2137;height:0;visibility:visible;mso-wrap-style:square;v-text-anchor:top" coordsize="213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" path="m,l213675,e" filled="f" strokeweight=".47483mm">
                  <v:stroke miterlimit="83231f" joinstyle="miter"/>
                  <v:path arrowok="t" textboxrect="0,0,213675,0"/>
                </v:shape>
                <v:rect id="Rectangle 23" o:spid="_x0000_s1041" style="position:absolute;left:34316;top:3355;width:1228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5BE0847" w14:textId="77777777" w:rsidR="009F5198" w:rsidRDefault="009F5198">
                        <w:r>
                          <w:rPr>
                            <w:rFonts w:ascii="Arial" w:eastAsia="Arial" w:hAnsi="Arial" w:cs="Arial"/>
                            <w:sz w:val="16"/>
                          </w:rPr>
                          <w:t>#include &lt;</w:t>
                        </w:r>
                        <w:proofErr w:type="spellStart"/>
                        <w:r>
                          <w:rPr>
                            <w:rFonts w:ascii="Arial" w:eastAsia="Arial" w:hAnsi="Arial" w:cs="Arial"/>
                            <w:sz w:val="16"/>
                          </w:rPr>
                          <w:t>iostream</w:t>
                        </w:r>
                        <w:proofErr w:type="spellEnd"/>
                        <w:r>
                          <w:rPr>
                            <w:rFonts w:ascii="Arial" w:eastAsia="Arial" w:hAnsi="Arial" w:cs="Arial"/>
                            <w:sz w:val="16"/>
                          </w:rPr>
                          <w:t>&gt;</w:t>
                        </w:r>
                      </w:p>
                    </w:txbxContent>
                  </v:textbox>
                </v:rect>
                <v:rect id="Rectangle 24" o:spid="_x0000_s1042" style="position:absolute;left:34316;top:4637;width:1372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65045A3" w14:textId="77777777" w:rsidR="009F5198" w:rsidRDefault="009F5198">
                        <w:r>
                          <w:rPr>
                            <w:rFonts w:ascii="Arial" w:eastAsia="Arial" w:hAnsi="Arial" w:cs="Arial"/>
                            <w:sz w:val="16"/>
                          </w:rPr>
                          <w:t>#include &lt;</w:t>
                        </w:r>
                        <w:proofErr w:type="spellStart"/>
                        <w:r>
                          <w:rPr>
                            <w:rFonts w:ascii="Arial" w:eastAsia="Arial" w:hAnsi="Arial" w:cs="Arial"/>
                            <w:sz w:val="16"/>
                          </w:rPr>
                          <w:t>Windows.h</w:t>
                        </w:r>
                        <w:proofErr w:type="spellEnd"/>
                        <w:r>
                          <w:rPr>
                            <w:rFonts w:ascii="Arial" w:eastAsia="Arial" w:hAnsi="Arial" w:cs="Arial"/>
                            <w:sz w:val="16"/>
                          </w:rPr>
                          <w:t>&gt;</w:t>
                        </w:r>
                      </w:p>
                    </w:txbxContent>
                  </v:textbox>
                </v:rect>
                <v:rect id="Rectangle 25" o:spid="_x0000_s1043" style="position:absolute;left:34316;top:7116;width:1327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08C60BF" w14:textId="77777777" w:rsidR="009F5198" w:rsidRDefault="009F5198">
                        <w:proofErr w:type="spellStart"/>
                        <w:r>
                          <w:rPr>
                            <w:rFonts w:ascii="Arial" w:eastAsia="Arial" w:hAnsi="Arial" w:cs="Arial"/>
                            <w:sz w:val="16"/>
                          </w:rPr>
                          <w:t>using</w:t>
                        </w:r>
                        <w:proofErr w:type="spellEnd"/>
                        <w:r>
                          <w:rPr>
                            <w:rFonts w:ascii="Arial" w:eastAsia="Arial" w:hAnsi="Arial" w:cs="Arial"/>
                            <w:sz w:val="16"/>
                          </w:rPr>
                          <w:t xml:space="preserve"> </w:t>
                        </w:r>
                        <w:proofErr w:type="spellStart"/>
                        <w:r>
                          <w:rPr>
                            <w:rFonts w:ascii="Arial" w:eastAsia="Arial" w:hAnsi="Arial" w:cs="Arial"/>
                            <w:sz w:val="16"/>
                          </w:rPr>
                          <w:t>namespace</w:t>
                        </w:r>
                        <w:proofErr w:type="spellEnd"/>
                        <w:r>
                          <w:rPr>
                            <w:rFonts w:ascii="Arial" w:eastAsia="Arial" w:hAnsi="Arial" w:cs="Arial"/>
                            <w:sz w:val="16"/>
                          </w:rPr>
                          <w:t xml:space="preserve"> </w:t>
                        </w:r>
                        <w:proofErr w:type="spellStart"/>
                        <w:r>
                          <w:rPr>
                            <w:rFonts w:ascii="Arial" w:eastAsia="Arial" w:hAnsi="Arial" w:cs="Arial"/>
                            <w:sz w:val="16"/>
                          </w:rPr>
                          <w:t>std</w:t>
                        </w:r>
                        <w:proofErr w:type="spellEnd"/>
                        <w:r>
                          <w:rPr>
                            <w:rFonts w:ascii="Arial" w:eastAsia="Arial" w:hAnsi="Arial" w:cs="Arial"/>
                            <w:sz w:val="16"/>
                          </w:rPr>
                          <w:t>;</w:t>
                        </w:r>
                      </w:p>
                    </w:txbxContent>
                  </v:textbox>
                </v:rect>
                <v:rect id="Rectangle 26" o:spid="_x0000_s1044" style="position:absolute;left:34316;top:9509;width:1679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6853C1" w14:textId="77777777" w:rsidR="009F5198" w:rsidRDefault="009F5198">
                        <w:proofErr w:type="spellStart"/>
                        <w:r>
                          <w:rPr>
                            <w:rFonts w:ascii="Arial" w:eastAsia="Arial" w:hAnsi="Arial" w:cs="Arial"/>
                            <w:sz w:val="16"/>
                          </w:rPr>
                          <w:t>const</w:t>
                        </w:r>
                        <w:proofErr w:type="spellEnd"/>
                        <w:r>
                          <w:rPr>
                            <w:rFonts w:ascii="Arial" w:eastAsia="Arial" w:hAnsi="Arial" w:cs="Arial"/>
                            <w:sz w:val="16"/>
                          </w:rPr>
                          <w:t xml:space="preserve"> </w:t>
                        </w:r>
                        <w:proofErr w:type="spellStart"/>
                        <w:r>
                          <w:rPr>
                            <w:rFonts w:ascii="Arial" w:eastAsia="Arial" w:hAnsi="Arial" w:cs="Arial"/>
                            <w:sz w:val="16"/>
                          </w:rPr>
                          <w:t>int</w:t>
                        </w:r>
                        <w:proofErr w:type="spellEnd"/>
                        <w:r>
                          <w:rPr>
                            <w:rFonts w:ascii="Arial" w:eastAsia="Arial" w:hAnsi="Arial" w:cs="Arial"/>
                            <w:sz w:val="16"/>
                          </w:rPr>
                          <w:t xml:space="preserve"> MAX_LEN = 1024;</w:t>
                        </w:r>
                      </w:p>
                    </w:txbxContent>
                  </v:textbox>
                </v:rect>
                <v:shape id="Shape 3590" o:spid="_x0000_s1045" style="position:absolute;left:29358;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" path="m,l17094,r,17094l,17094,,e" fillcolor="black" stroked="f" strokeweight="0">
                  <v:stroke miterlimit="83231f" joinstyle="miter"/>
                  <v:path arrowok="t" textboxrect="0,0,17094,17094"/>
                </v:shape>
                <v:shape id="Shape 3591" o:spid="_x0000_s1046" style="position:absolute;left:28675;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" path="m,l17094,r,17094l,17094,,e" fillcolor="black" stroked="f" strokeweight="0">
                  <v:stroke miterlimit="83231f" joinstyle="miter"/>
                  <v:path arrowok="t" textboxrect="0,0,17094,17094"/>
                </v:shape>
                <v:shape id="Shape 3592" o:spid="_x0000_s1047" style="position:absolute;left:27991;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" path="m,l17094,r,17094l,17094,,e" fillcolor="black" stroked="f" strokeweight="0">
                  <v:stroke miterlimit="83231f" joinstyle="miter"/>
                  <v:path arrowok="t" textboxrect="0,0,17094,17094"/>
                </v:shape>
                <v:shape id="Shape 3593" o:spid="_x0000_s1048" style="position:absolute;left:27307;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" path="m,l17094,r,17094l,17094,,e" fillcolor="black" stroked="f" strokeweight="0">
                  <v:stroke miterlimit="83231f" joinstyle="miter"/>
                  <v:path arrowok="t" textboxrect="0,0,17094,17094"/>
                </v:shape>
                <v:shape id="Shape 3594" o:spid="_x0000_s1049" style="position:absolute;left:26623;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" path="m,l17094,r,17094l,17094,,e" fillcolor="black" stroked="f" strokeweight="0">
                  <v:stroke miterlimit="83231f" joinstyle="miter"/>
                  <v:path arrowok="t" textboxrect="0,0,17094,17094"/>
                </v:shape>
                <v:shape id="Shape 3595" o:spid="_x0000_s1050" style="position:absolute;left:25940;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" path="m,l17094,r,17094l,17094,,e" fillcolor="black" stroked="f" strokeweight="0">
                  <v:stroke miterlimit="83231f" joinstyle="miter"/>
                  <v:path arrowok="t" textboxrect="0,0,17094,17094"/>
                </v:shape>
                <v:shape id="Shape 3596" o:spid="_x0000_s1051" style="position:absolute;left:25256;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" path="m,l17094,r,17094l,17094,,e" fillcolor="black" stroked="f" strokeweight="0">
                  <v:stroke miterlimit="83231f" joinstyle="miter"/>
                  <v:path arrowok="t" textboxrect="0,0,17094,17094"/>
                </v:shape>
                <v:shape id="Shape 3597" o:spid="_x0000_s1052" style="position:absolute;left:24572;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" path="m,l17094,r,17094l,17094,,e" fillcolor="black" stroked="f" strokeweight="0">
                  <v:stroke miterlimit="83231f" joinstyle="miter"/>
                  <v:path arrowok="t" textboxrect="0,0,17094,17094"/>
                </v:shape>
                <v:shape id="Shape 3598" o:spid="_x0000_s1053" style="position:absolute;left:23888;top:6752;width:171;height:171;visibility:visible;mso-wrap-style:square;v-text-anchor:top" coordsize="17094,1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" path="m,l17094,r,17094l,17094,,e" fillcolor="black" stroked="f" strokeweight="0">
                  <v:stroke miterlimit="83231f" joinstyle="miter"/>
                  <v:path arrowok="t" textboxrect="0,0,17094,17094"/>
                </v:shape>
                <v:shape id="Shape 36" o:spid="_x0000_s1054" style="position:absolute;left:23418;top:26538;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" path="m,l,287435e" filled="f" strokeweight=".23742mm">
                  <v:stroke miterlimit="83231f" joinstyle="miter"/>
                  <v:path arrowok="t" textboxrect="0,0,0,287435"/>
                </v:shape>
                <v:shape id="Shape 37" o:spid="_x0000_s1055" style="position:absolute;left:23119;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" path="m,l29914,14957,59829,,29914,59829,,xe" fillcolor="black" stroked="f" strokeweight="0">
                  <v:stroke miterlimit="83231f" joinstyle="miter"/>
                  <v:path arrowok="t" textboxrect="0,0,59829,59829"/>
                </v:shape>
                <v:shape id="Shape 38" o:spid="_x0000_s1056" style="position:absolute;left:23119;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" path="m29914,59829l,,29914,14957,59829,,29914,59829xe" filled="f" strokeweight=".23742mm">
                  <v:stroke miterlimit="83231f" joinstyle="miter"/>
                  <v:path arrowok="t" textboxrect="0,0,59829,59829"/>
                </v:shape>
                <v:shape id="Shape 40" o:spid="_x0000_s1057" style="position:absolute;left:15427;top:21367;width:15897;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" path="m,l1589739,r,512819l,512819,,xe" filled="f" strokeweight=".47483mm">
                  <v:stroke miterlimit="1" joinstyle="miter"/>
                  <v:path arrowok="t" textboxrect="0,0,1589739,512819"/>
                </v:shape>
                <v:rect id="Rectangle 41" o:spid="_x0000_s1058" style="position:absolute;left:17517;top:23526;width:1558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1620130"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number_word</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42" o:spid="_x0000_s1059" style="position:absolute;left:23418;top:35085;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" path="m,l,287435e" filled="f" strokeweight=".23742mm">
                  <v:stroke miterlimit="83231f" joinstyle="miter"/>
                  <v:path arrowok="t" textboxrect="0,0,0,287435"/>
                </v:shape>
                <v:shape id="Shape 43" o:spid="_x0000_s1060" style="position:absolute;left:2311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" path="m,l29914,14957,59829,,29914,59829,,xe" fillcolor="black" stroked="f" strokeweight="0">
                  <v:stroke miterlimit="83231f" joinstyle="miter"/>
                  <v:path arrowok="t" textboxrect="0,0,59829,59829"/>
                </v:shape>
                <v:shape id="Shape 44" o:spid="_x0000_s1061" style="position:absolute;left:2311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" path="m29914,59829l,,29914,14957,59829,,29914,59829xe" filled="f" strokeweight=".23742mm">
                  <v:stroke miterlimit="83231f" joinstyle="miter"/>
                  <v:path arrowok="t" textboxrect="0,0,59829,59829"/>
                </v:shape>
                <v:shape id="Shape 46" o:spid="_x0000_s1062" style="position:absolute;left:14999;top:29914;width:16753;height:5128;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" path="m,l1675209,r,512819l,512819,,xe" filled="f" strokeweight=".47483mm">
                  <v:stroke miterlimit="1" joinstyle="miter"/>
                  <v:path arrowok="t" textboxrect="0,0,1675209,512819"/>
                </v:shape>
                <v:rect id="Rectangle 47" o:spid="_x0000_s1063" style="position:absolute;left:16748;top:32073;width:1763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7D43B64"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check_complete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v:textbox>
                </v:rect>
                <v:shape id="Shape 48" o:spid="_x0000_s1064" style="position:absolute;left:23418;top:45341;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" path="m,l,287435e" filled="f" strokeweight=".23742mm">
                  <v:stroke miterlimit="83231f" joinstyle="miter"/>
                  <v:path arrowok="t" textboxrect="0,0,0,287435"/>
                </v:shape>
                <v:shape id="Shape 49" o:spid="_x0000_s1065" style="position:absolute;left:23119;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" path="m,l29914,14957,59829,,29914,59829,,xe" fillcolor="black" stroked="f" strokeweight="0">
                  <v:stroke miterlimit="83231f" joinstyle="miter"/>
                  <v:path arrowok="t" textboxrect="0,0,59829,59829"/>
                </v:shape>
                <v:shape id="Shape 50" o:spid="_x0000_s1066" style="position:absolute;left:23119;top:4806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" path="m29914,59829l,,29914,14957,59829,,29914,59829xe" filled="f" strokeweight=".23742mm">
                  <v:stroke miterlimit="83231f" joinstyle="miter"/>
                  <v:path arrowok="t" textboxrect="0,0,59829,59829"/>
                </v:shape>
                <v:shape id="Shape 51" o:spid="_x0000_s1067" style="position:absolute;left:23418;top:41922;width:15898;height:38772;visibility:visible;mso-wrap-style:square;v-text-anchor:top" coordsize="1589739,387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" path="m1179484,r410255,l1589739,3760674,,3760674r,116495e" filled="f" strokeweight=".23742mm">
                  <v:stroke miterlimit="83231f" joinstyle="miter"/>
                  <v:path arrowok="t" textboxrect="0,0,1589739,3877169"/>
                </v:shape>
                <v:shape id="Shape 52" o:spid="_x0000_s1068" style="position:absolute;left:23119;top:8054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" path="m,l29914,14957,59829,,29914,59829,,xe" fillcolor="black" stroked="f" strokeweight="0">
                  <v:stroke miterlimit="83231f" joinstyle="miter"/>
                  <v:path arrowok="t" textboxrect="0,0,59829,59829"/>
                </v:shape>
                <v:shape id="Shape 53" o:spid="_x0000_s1069" style="position:absolute;left:23119;top:8054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" path="m29914,59829l,,29914,14957,59829,,29914,59829xe" filled="f" strokeweight=".23742mm">
                  <v:stroke miterlimit="83231f" joinstyle="miter"/>
                  <v:path arrowok="t" textboxrect="0,0,59829,59829"/>
                </v:shape>
                <v:shape id="Shape 54" o:spid="_x0000_s1070" style="position:absolute;left:11581;top:38461;width:23589;height:6838;visibility:visible;mso-wrap-style:square;v-text-anchor:top" coordsize="235896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" path="m170940,l2188028,r170940,341880l2188028,683759r-2017088,l,341880,170940,xe" stroked="f" strokeweight="0">
                  <v:stroke miterlimit="83231f" joinstyle="miter"/>
                  <v:path arrowok="t" textboxrect="0,0,2358968,683759"/>
                </v:shape>
                <v:shape id="Shape 55" o:spid="_x0000_s1071" style="position:absolute;left:11581;top:38461;width:23589;height:6838;visibility:visible;mso-wrap-style:square;v-text-anchor:top" coordsize="235896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" path="m170940,l2188028,r170940,341880l2188028,683759r-2017088,l,341880,170940,xe" filled="f" strokeweight=".47483mm">
                  <v:stroke miterlimit="83231f" joinstyle="miter"/>
                  <v:path arrowok="t" textboxrect="0,0,2358968,683759"/>
                </v:shape>
                <v:rect id="Rectangle 56" o:spid="_x0000_s1072" style="position:absolute;left:13015;top:41475;width:275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3F76AEF" w14:textId="77777777" w:rsidR="009F5198" w:rsidRPr="009F5198" w:rsidRDefault="009F5198">
                        <w:pPr>
                          <w:rPr>
                            <w:lang w:val="en-US"/>
                          </w:rPr>
                        </w:pPr>
                        <w:r w:rsidRPr="009F5198">
                          <w:rPr>
                            <w:rFonts w:ascii="Arial" w:eastAsia="Arial" w:hAnsi="Arial" w:cs="Arial"/>
                            <w:sz w:val="16"/>
                            <w:lang w:val="en-US"/>
                          </w:rPr>
                          <w:t>for (int j = 0; word[j] &amp;&amp; !check_complete; ++j)</w:t>
                        </w:r>
                      </w:p>
                    </w:txbxContent>
                  </v:textbox>
                </v:rect>
                <v:shape id="Shape 57" o:spid="_x0000_s1073" style="position:absolute;left:9401;top:52179;width:3077;height:4584;visibility:visible;mso-wrap-style:square;v-text-anchor:top" coordsize="307692,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" path="m307692,l,,,458375e" filled="f" strokeweight=".23742mm">
                  <v:stroke miterlimit="83231f" joinstyle="miter"/>
                  <v:path arrowok="t" textboxrect="0,0,307692,458375"/>
                </v:shape>
                <v:shape id="Shape 58" o:spid="_x0000_s1074" style="position:absolute;left:9102;top:5661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" path="m,l29914,14957,59829,,29914,59829,,xe" fillcolor="black" stroked="f" strokeweight="0">
                  <v:stroke miterlimit="83231f" joinstyle="miter"/>
                  <v:path arrowok="t" textboxrect="0,0,59829,59829"/>
                </v:shape>
                <v:shape id="Shape 59" o:spid="_x0000_s1075" style="position:absolute;left:9102;top:5661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" path="m29914,59829l,,29914,14957,59829,,29914,59829xe" filled="f" strokeweight=".23742mm">
                  <v:stroke miterlimit="83231f" joinstyle="miter"/>
                  <v:path arrowok="t" textboxrect="0,0,59829,59829"/>
                </v:shape>
                <v:shape id="Shape 60" o:spid="_x0000_s1076" style="position:absolute;left:12435;top:48717;width:21881;height:6838;visibility:visible;mso-wrap-style:square;v-text-anchor:top" coordsize="218802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" path="m1094014,l2188029,341880,1094014,683759,,341880,1094014,xe" stroked="f" strokeweight="0">
                  <v:stroke miterlimit="83231f" joinstyle="miter"/>
                  <v:path arrowok="t" textboxrect="0,0,2188029,683759"/>
                </v:shape>
                <v:shape id="Shape 61" o:spid="_x0000_s1077" style="position:absolute;left:12435;top:48717;width:21881;height:6838;visibility:visible;mso-wrap-style:square;v-text-anchor:top" coordsize="218802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" path="m1094014,l2188029,341880,1094014,683759,,341880,1094014,xe" filled="f" strokeweight=".47483mm">
                  <v:stroke miterlimit="83231f" joinstyle="miter"/>
                  <v:path arrowok="t" textboxrect="0,0,2188029,683759"/>
                </v:shape>
                <v:rect id="Rectangle 62" o:spid="_x0000_s1078" style="position:absolute;left:16932;top:51731;width:1714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5CE1330" w14:textId="77777777" w:rsidR="009F5198" w:rsidRPr="009F5198" w:rsidRDefault="009F5198">
                        <w:pPr>
                          <w:rPr>
                            <w:lang w:val="en-US"/>
                          </w:rPr>
                        </w:pPr>
                        <w:r w:rsidRPr="009F5198">
                          <w:rPr>
                            <w:rFonts w:ascii="Arial" w:eastAsia="Arial" w:hAnsi="Arial" w:cs="Arial"/>
                            <w:sz w:val="16"/>
                            <w:lang w:val="en-US"/>
                          </w:rPr>
                          <w:t>if (word[j] &lt; '0' || word[j] &gt; '9')</w:t>
                        </w:r>
                      </w:p>
                    </w:txbxContent>
                  </v:textbox>
                </v:rect>
                <v:shape id="Shape 63" o:spid="_x0000_s1079" style="position:absolute;left:9401;top:62435;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" path="m,l,287435e" filled="f" strokeweight=".23742mm">
                  <v:stroke miterlimit="83231f" joinstyle="miter"/>
                  <v:path arrowok="t" textboxrect="0,0,0,287435"/>
                </v:shape>
                <v:shape id="Shape 64" o:spid="_x0000_s1080" style="position:absolute;left:9102;top:6516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" path="m,l29914,14957,59829,,29914,59829,,xe" fillcolor="black" stroked="f" strokeweight="0">
                  <v:stroke miterlimit="83231f" joinstyle="miter"/>
                  <v:path arrowok="t" textboxrect="0,0,59829,59829"/>
                </v:shape>
                <v:shape id="Shape 65" o:spid="_x0000_s1081" style="position:absolute;left:9102;top:6516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" path="m29914,59829l,,29914,14957,59829,,29914,59829xe" filled="f" strokeweight=".23742mm">
                  <v:stroke miterlimit="83231f" joinstyle="miter"/>
                  <v:path arrowok="t" textboxrect="0,0,59829,59829"/>
                </v:shape>
                <v:shape id="Shape 67" o:spid="_x0000_s1082" style="position:absolute;left:4230;top:57264;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" path="m,l1025638,r,512819l,512819,,xe" filled="f" strokeweight=".47483mm">
                  <v:stroke miterlimit="1" joinstyle="miter"/>
                  <v:path arrowok="t" textboxrect="0,0,1025638,512819"/>
                </v:shape>
                <v:rect id="Rectangle 68" o:spid="_x0000_s1083" style="position:absolute;left:4412;top:59424;width:131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DC2F367" w14:textId="77777777" w:rsidR="009F5198" w:rsidRDefault="009F5198">
                        <w:proofErr w:type="spellStart"/>
                        <w:r>
                          <w:rPr>
                            <w:rFonts w:ascii="Arial" w:eastAsia="Arial" w:hAnsi="Arial" w:cs="Arial"/>
                            <w:sz w:val="16"/>
                          </w:rPr>
                          <w:t>number_word</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v:textbox>
                </v:rect>
                <v:shape id="Shape 70" o:spid="_x0000_s1084" style="position:absolute;left:2521;top:65811;width:13675;height:5128;visibility:visible;mso-wrap-style:square;v-text-anchor:top" coordsize="136751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" path="m,l1367518,r,512819l,512819,,xe" filled="f" strokeweight=".47483mm">
                  <v:stroke miterlimit="1" joinstyle="miter"/>
                  <v:path arrowok="t" textboxrect="0,0,1367518,512819"/>
                </v:shape>
                <v:rect id="Rectangle 71" o:spid="_x0000_s1085" style="position:absolute;left:4042;top:67971;width:1414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B007D87" w14:textId="77777777" w:rsidR="009F5198" w:rsidRDefault="009F5198">
                        <w:proofErr w:type="spellStart"/>
                        <w:r>
                          <w:rPr>
                            <w:rFonts w:ascii="Arial" w:eastAsia="Arial" w:hAnsi="Arial" w:cs="Arial"/>
                            <w:sz w:val="16"/>
                          </w:rPr>
                          <w:t>check_complete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72" o:spid="_x0000_s1086" style="position:absolute;left:8888;top:71151;width:14188;height:4959;visibility:visible;mso-wrap-style:square;v-text-anchor:top" coordsize="1418800,49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" path="m684,l,239487r1418800,l1418800,495896e" filled="f" strokeweight=".23742mm">
                  <v:stroke miterlimit="83231f" joinstyle="miter"/>
                  <v:path arrowok="t" textboxrect="0,0,1418800,495896"/>
                </v:shape>
                <v:shape id="Shape 73" o:spid="_x0000_s1087" style="position:absolute;left:23076;top:52179;width:12821;height:21367;visibility:visible;mso-wrap-style:square;v-text-anchor:top" coordsize="1282048,2136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" path="m,2136746r1282048,l1282048,,1128202,e" filled="f" strokeweight=".23742mm">
                  <v:stroke miterlimit="83231f" joinstyle="miter"/>
                  <v:path arrowok="t" textboxrect="0,0,1282048,2136746"/>
                </v:shape>
                <v:shape id="Shape 74" o:spid="_x0000_s1088" style="position:absolute;top:41922;width:23076;height:34188;visibility:visible;mso-wrap-style:square;v-text-anchor:top" coordsize="2307686,34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" path="m2307686,3418794l,3418794,,,1107946,e" filled="f" strokeweight=".23742mm">
                  <v:stroke miterlimit="83231f" joinstyle="miter"/>
                  <v:path arrowok="t" textboxrect="0,0,2307686,3418794"/>
                </v:shape>
                <v:shape id="Shape 75" o:spid="_x0000_s1089" style="position:absolute;left:10929;top:41623;width:599;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" path="m,l59829,29914,,59829,14957,29914,,xe" fillcolor="black" stroked="f" strokeweight="0">
                  <v:stroke miterlimit="83231f" joinstyle="miter"/>
                  <v:path arrowok="t" textboxrect="0,0,59829,59829"/>
                </v:shape>
                <v:shape id="Shape 76" o:spid="_x0000_s1090" style="position:absolute;left:10929;top:41623;width:599;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" path="m59829,29914l,59829,14957,29914,,,59829,29914xe" filled="f" strokeweight=".23742mm">
                  <v:stroke miterlimit="83231f" joinstyle="miter"/>
                  <v:path arrowok="t" textboxrect="0,0,59829,59829"/>
                </v:shape>
                <v:shape id="Shape 78" o:spid="_x0000_s1091" style="position:absolute;left:18418;top:81196;width:9915;height:6837;visibility:visible;mso-wrap-style:square;v-text-anchor:top" coordsize="99145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" path="m495725,l991450,341880,495725,683759,,341880,495725,xe" filled="f" strokeweight=".47483mm">
                  <v:stroke miterlimit="83231f" joinstyle="miter"/>
                  <v:path arrowok="t" textboxrect="0,0,991450,683759"/>
                </v:shape>
                <v:rect id="Rectangle 79" o:spid="_x0000_s1092" style="position:absolute;left:19357;top:84210;width:1068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4CDC65FB"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number</w:t>
                        </w:r>
                        <w:proofErr w:type="gramEnd"/>
                        <w:r>
                          <w:rPr>
                            <w:rFonts w:ascii="Arial" w:eastAsia="Arial" w:hAnsi="Arial" w:cs="Arial"/>
                            <w:sz w:val="16"/>
                          </w:rPr>
                          <w:t>_word</w:t>
                        </w:r>
                        <w:proofErr w:type="spellEnd"/>
                        <w:r>
                          <w:rPr>
                            <w:rFonts w:ascii="Arial" w:eastAsia="Arial" w:hAnsi="Arial" w:cs="Arial"/>
                            <w:sz w:val="16"/>
                          </w:rPr>
                          <w:t>)</w:t>
                        </w:r>
                      </w:p>
                    </w:txbxContent>
                  </v:textbox>
                </v:rect>
                <v:shape id="Shape 81" o:spid="_x0000_s1093" style="position:absolute;left:7649;top:88888;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" path="m341880,170940v,11223,-1096,22340,-3285,33348c336405,215296,333162,225985,328867,236355v-4295,10369,-9561,20219,-15797,29552c306835,275240,299749,283874,291812,291811v-7936,7937,-16571,15022,-25904,21258c256576,319305,246725,324571,236355,328866v-10369,4295,-21058,7538,-32067,9728c193280,340784,182164,341879,170940,341879v-11224,,-22341,-1095,-33349,-3285c126583,336404,115894,333161,105524,328866,95154,324571,85303,319305,75971,313069,66638,306833,58004,299748,50067,291811,42130,283874,35044,275240,28808,265907,22573,256574,17307,246724,13012,236355,8717,225985,5474,215296,3284,204288,1095,193280,,182163,,170940,,159716,1095,148599,3284,137591v2190,-11010,5433,-21699,9728,-32068c17307,95153,22573,85302,28808,75969,35044,66637,42130,58003,50067,50067,58004,42130,66638,35044,75971,28808,85303,22572,95154,17307,105524,13012,115894,8716,126583,5474,137591,3284,148599,1095,159716,1,170940,v11224,1,22340,1095,33348,3284c215297,5474,225986,8716,236355,13012v10370,4295,20221,9560,29553,15796c275241,35044,283876,42130,291812,50067v7937,7936,15023,16570,21258,25902c319306,85302,324572,95153,328867,105523v4295,10369,7538,21058,9728,32068c340784,148599,341880,159716,341880,170940xe" filled="f" strokeweight=".47483mm">
                  <v:stroke miterlimit="1" joinstyle="miter"/>
                  <v:path arrowok="t" textboxrect="0,0,341880,341879"/>
                </v:shape>
                <v:rect id="Rectangle 82" o:spid="_x0000_s1094" style="position:absolute;left:8999;top:90162;width:953;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E412207" w14:textId="77777777" w:rsidR="009F5198" w:rsidRDefault="009F5198">
                        <w:r>
                          <w:rPr>
                            <w:rFonts w:eastAsia="Times New Roman"/>
                            <w:sz w:val="22"/>
                          </w:rPr>
                          <w:t>α</w:t>
                        </w:r>
                      </w:p>
                    </w:txbxContent>
                  </v:textbox>
                </v:rect>
                <v:shape id="Shape 83" o:spid="_x0000_s1095" style="position:absolute;left:9401;top:84657;width:9060;height:3729;visibility:visible;mso-wrap-style:square;v-text-anchor:top" coordsize="90598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" path="m905980,l,,,372905e" filled="f" strokeweight=".23742mm">
                  <v:stroke miterlimit="83231f" joinstyle="miter"/>
                  <v:path arrowok="t" textboxrect="0,0,905980,372905"/>
                </v:shape>
                <v:shape id="Shape 84" o:spid="_x0000_s1096" style="position:absolute;left:9102;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" path="m,l29914,14957,59829,,29914,59829,,xe" fillcolor="black" stroked="f" strokeweight="0">
                  <v:stroke miterlimit="83231f" joinstyle="miter"/>
                  <v:path arrowok="t" textboxrect="0,0,59829,59829"/>
                </v:shape>
                <v:shape id="Shape 85" o:spid="_x0000_s1097" style="position:absolute;left:9102;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" path="m29914,59829l,,29914,14957,59829,,29914,59829xe" filled="f" strokeweight=".23742mm">
                  <v:stroke miterlimit="83231f" joinstyle="miter"/>
                  <v:path arrowok="t" textboxrect="0,0,59829,59829"/>
                </v:shape>
                <v:shape id="Shape 87" o:spid="_x0000_s1098" style="position:absolute;left:33290;top:88888;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" path="m341880,170940v,11223,-1095,22340,-3286,33348c336405,215296,333163,225985,328867,236355v-4295,10369,-9561,20219,-15797,29552c306835,275240,299749,283874,291812,291811v-7937,7937,-16571,15022,-25903,21258c256576,319305,246725,324571,236355,328866v-10370,4295,-21058,7538,-32067,9728c193280,340784,182163,341879,170940,341879v-11225,,-22341,-1095,-33349,-3285c126583,336404,115894,333161,105524,328866,95153,324571,85303,319305,75971,313069,66638,306833,58003,299748,50067,291811,42130,283874,35044,275240,28809,265907,22573,256574,17307,246724,13012,236355,8717,225985,5474,215296,3285,204288,1095,193280,,182163,,170940,,159716,1095,148599,3285,137591v2189,-11010,5432,-21699,9727,-32068c17307,95153,22573,85302,28808,75969,35044,66637,42130,58003,50067,50067,58003,42130,66638,35044,75971,28808,85303,22572,95153,17307,105523,13012,115893,8716,126582,5474,137591,3284,148599,1095,159715,1,170940,v11223,1,22340,1095,33348,3284c215297,5474,225985,8716,236355,13012v10370,4295,20221,9560,29554,15796c275241,35044,283875,42130,291812,50067v7937,7936,15023,16570,21258,25902c319306,85302,324572,95153,328867,105523v4296,10369,7538,21058,9727,32068c340785,148599,341880,159716,341880,170940xe" filled="f" strokeweight=".47483mm">
                  <v:stroke miterlimit="1" joinstyle="miter"/>
                  <v:path arrowok="t" textboxrect="0,0,341880,341879"/>
                </v:shape>
                <v:rect id="Rectangle 88" o:spid="_x0000_s1099" style="position:absolute;left:34716;top:90162;width:753;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3C34A32" w14:textId="77777777" w:rsidR="009F5198" w:rsidRDefault="009F5198">
                        <w:r>
                          <w:rPr>
                            <w:rFonts w:eastAsia="Times New Roman"/>
                            <w:sz w:val="22"/>
                          </w:rPr>
                          <w:t>ζ</w:t>
                        </w:r>
                      </w:p>
                    </w:txbxContent>
                  </v:textbox>
                </v:rect>
                <v:shape id="Shape 89" o:spid="_x0000_s1100" style="position:absolute;left:28375;top:84657;width:6667;height:3729;visibility:visible;mso-wrap-style:square;v-text-anchor:top" coordsize="666665,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" path="m,l666665,r,372905e" filled="f" strokeweight=".23742mm">
                  <v:stroke miterlimit="83231f" joinstyle="miter"/>
                  <v:path arrowok="t" textboxrect="0,0,666665,372905"/>
                </v:shape>
                <v:shape id="Shape 90" o:spid="_x0000_s1101" style="position:absolute;left:34743;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" path="m,l29914,14957,59829,,29914,59829,,xe" fillcolor="black" stroked="f" strokeweight="0">
                  <v:stroke miterlimit="83231f" joinstyle="miter"/>
                  <v:path arrowok="t" textboxrect="0,0,59829,59829"/>
                </v:shape>
                <v:shape id="Shape 91" o:spid="_x0000_s1102" style="position:absolute;left:34743;top:8823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" path="m29914,59829l,,29914,14957,59829,,29914,59829xe" filled="f" strokeweight=".23742mm">
                  <v:stroke miterlimit="83231f" joinstyle="miter"/>
                  <v:path arrowok="t" textboxrect="0,0,59829,59829"/>
                </v:shape>
                <v:rect id="Rectangle 92" o:spid="_x0000_s1103" style="position:absolute;left:19443;top:19680;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6025055" w14:textId="77777777" w:rsidR="009F5198" w:rsidRDefault="009F5198">
                        <w:r>
                          <w:rPr>
                            <w:rFonts w:ascii="Arial" w:eastAsia="Arial" w:hAnsi="Arial" w:cs="Arial"/>
                            <w:sz w:val="16"/>
                          </w:rPr>
                          <w:t>{</w:t>
                        </w:r>
                      </w:p>
                    </w:txbxContent>
                  </v:textbox>
                </v:rect>
                <v:rect id="Rectangle 93" o:spid="_x0000_s1104" style="position:absolute;left:20639;top:47030;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1D0A37F" w14:textId="77777777" w:rsidR="009F5198" w:rsidRDefault="009F5198">
                        <w:r>
                          <w:rPr>
                            <w:rFonts w:ascii="Arial" w:eastAsia="Arial" w:hAnsi="Arial" w:cs="Arial"/>
                            <w:sz w:val="16"/>
                          </w:rPr>
                          <w:t>{</w:t>
                        </w:r>
                      </w:p>
                    </w:txbxContent>
                  </v:textbox>
                </v:rect>
                <v:rect id="Rectangle 94" o:spid="_x0000_s1105" style="position:absolute;left:24913;top:76090;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2C1D1814" w14:textId="77777777" w:rsidR="009F5198" w:rsidRDefault="009F5198">
                        <w:r>
                          <w:rPr>
                            <w:rFonts w:ascii="Arial" w:eastAsia="Arial" w:hAnsi="Arial" w:cs="Arial"/>
                            <w:sz w:val="16"/>
                          </w:rPr>
                          <w:t>}</w:t>
                        </w:r>
                      </w:p>
                    </w:txbxContent>
                  </v:textbox>
                </v:rect>
                <v:rect id="Rectangle 95" o:spid="_x0000_s1106" style="position:absolute;left:25654;top:47030;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331820B" w14:textId="77777777" w:rsidR="009F5198" w:rsidRDefault="009F5198">
                        <w:r>
                          <w:rPr>
                            <w:rFonts w:ascii="Arial" w:eastAsia="Arial" w:hAnsi="Arial" w:cs="Arial"/>
                            <w:sz w:val="16"/>
                          </w:rPr>
                          <w:t>1</w:t>
                        </w:r>
                      </w:p>
                    </w:txbxContent>
                  </v:textbox>
                </v:rect>
                <v:rect id="Rectangle 96" o:spid="_x0000_s1107" style="position:absolute;left:36594;top:4019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4D56C479" w14:textId="77777777" w:rsidR="009F5198" w:rsidRDefault="009F5198">
                        <w:r>
                          <w:rPr>
                            <w:rFonts w:ascii="Arial" w:eastAsia="Arial" w:hAnsi="Arial" w:cs="Arial"/>
                            <w:sz w:val="16"/>
                          </w:rPr>
                          <w:t>0</w:t>
                        </w:r>
                      </w:p>
                    </w:txbxContent>
                  </v:textbox>
                </v:rect>
                <v:rect id="Rectangle 97" o:spid="_x0000_s1108" style="position:absolute;left:10782;top:49595;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14BC4621" w14:textId="77777777" w:rsidR="009F5198" w:rsidRDefault="009F5198">
                        <w:r>
                          <w:rPr>
                            <w:rFonts w:ascii="Arial" w:eastAsia="Arial" w:hAnsi="Arial" w:cs="Arial"/>
                            <w:sz w:val="16"/>
                          </w:rPr>
                          <w:t>1</w:t>
                        </w:r>
                      </w:p>
                    </w:txbxContent>
                  </v:textbox>
                </v:rect>
                <v:rect id="Rectangle 98" o:spid="_x0000_s1109" style="position:absolute;left:34714;top:49595;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15DB103F" w14:textId="77777777" w:rsidR="009F5198" w:rsidRDefault="009F5198">
                        <w:r>
                          <w:rPr>
                            <w:rFonts w:ascii="Arial" w:eastAsia="Arial" w:hAnsi="Arial" w:cs="Arial"/>
                            <w:sz w:val="16"/>
                          </w:rPr>
                          <w:t>0</w:t>
                        </w:r>
                      </w:p>
                    </w:txbxContent>
                  </v:textbox>
                </v:rect>
                <v:rect id="Rectangle 99" o:spid="_x0000_s1110" style="position:absolute;left:6622;top:5386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00AF377" w14:textId="77777777" w:rsidR="009F5198" w:rsidRDefault="009F5198">
                        <w:r>
                          <w:rPr>
                            <w:rFonts w:ascii="Arial" w:eastAsia="Arial" w:hAnsi="Arial" w:cs="Arial"/>
                            <w:sz w:val="16"/>
                          </w:rPr>
                          <w:t>{</w:t>
                        </w:r>
                      </w:p>
                    </w:txbxContent>
                  </v:textbox>
                </v:rect>
                <v:rect id="Rectangle 100" o:spid="_x0000_s1111" style="position:absolute;left:17391;top:7181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F2AE703" w14:textId="77777777" w:rsidR="009F5198" w:rsidRDefault="009F5198">
                        <w:r>
                          <w:rPr>
                            <w:rFonts w:ascii="Arial" w:eastAsia="Arial" w:hAnsi="Arial" w:cs="Arial"/>
                            <w:sz w:val="16"/>
                          </w:rPr>
                          <w:t>}</w:t>
                        </w:r>
                      </w:p>
                    </w:txbxContent>
                  </v:textbox>
                </v:rect>
                <v:rect id="Rectangle 101" o:spid="_x0000_s1112" style="position:absolute;left:16252;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BED1C34" w14:textId="77777777" w:rsidR="009F5198" w:rsidRDefault="009F5198">
                        <w:r>
                          <w:rPr>
                            <w:rFonts w:ascii="Arial" w:eastAsia="Arial" w:hAnsi="Arial" w:cs="Arial"/>
                            <w:sz w:val="16"/>
                          </w:rPr>
                          <w:t>1</w:t>
                        </w:r>
                      </w:p>
                    </w:txbxContent>
                  </v:textbox>
                </v:rect>
                <v:rect id="Rectangle 102" o:spid="_x0000_s1113" style="position:absolute;left:29927;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25FE6FC" w14:textId="77777777" w:rsidR="009F5198" w:rsidRDefault="009F5198">
                        <w:r>
                          <w:rPr>
                            <w:rFonts w:ascii="Arial" w:eastAsia="Arial" w:hAnsi="Arial" w:cs="Arial"/>
                            <w:sz w:val="16"/>
                          </w:rPr>
                          <w:t>0</w:t>
                        </w:r>
                      </w:p>
                    </w:txbxContent>
                  </v:textbox>
                </v:rect>
                <w10:anchorlock/>
              </v:group>
            </w:pict>
          </mc:Fallback>
        </mc:AlternateContent>
      </w:r>
    </w:p>
    <w:p w14:paraId="7A485809" w14:textId="77777777" w:rsidR="009F5198" w:rsidRDefault="009F5198">
      <w:pPr>
        <w:ind w:left="-646"/>
      </w:pPr>
      <w:r>
        <w:rPr>
          <w:noProof/>
        </w:rPr>
        <w:lastRenderedPageBreak/>
        <mc:AlternateContent>
          <mc:Choice Requires="wpg">
            <w:drawing>
              <wp:inline distT="0" distB="0" distL="0" distR="0" wp14:anchorId="39379B7A" wp14:editId="25547C40">
                <wp:extent cx="5901694" cy="9487154"/>
                <wp:effectExtent l="0" t="0" r="0" b="0"/>
                <wp:docPr id="3155" name="Group 3155"/>
                <wp:cNvGraphicFramePr/>
                <a:graphic xmlns:a="http://schemas.openxmlformats.org/drawingml/2006/main">
                  <a:graphicData uri="http://schemas.microsoft.com/office/word/2010/wordprocessingGroup">
                    <wpg:wgp>
                      <wpg:cNvGrpSpPr/>
                      <wpg:grpSpPr>
                        <a:xfrm>
                          <a:off x="0" y="0"/>
                          <a:ext cx="5901694" cy="9487154"/>
                          <a:chOff x="0" y="0"/>
                          <a:chExt cx="5901694" cy="9487154"/>
                        </a:xfrm>
                      </wpg:grpSpPr>
                      <wps:wsp>
                        <wps:cNvPr id="106" name="Shape 106"/>
                        <wps:cNvSpPr/>
                        <wps:spPr>
                          <a:xfrm>
                            <a:off x="3713665" y="346153"/>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683751" y="53316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3683751" y="53316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3538452"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7"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6" y="341879"/>
                                  <a:pt x="148599"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0" y="283876"/>
                                  <a:pt x="35044" y="275241"/>
                                  <a:pt x="28808"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4" y="137591"/>
                                </a:cubicBezTo>
                                <a:cubicBezTo>
                                  <a:pt x="5474" y="126583"/>
                                  <a:pt x="8717" y="115894"/>
                                  <a:pt x="13012" y="105524"/>
                                </a:cubicBezTo>
                                <a:cubicBezTo>
                                  <a:pt x="17307" y="95154"/>
                                  <a:pt x="22572" y="85303"/>
                                  <a:pt x="28808" y="75971"/>
                                </a:cubicBezTo>
                                <a:cubicBezTo>
                                  <a:pt x="35044" y="66638"/>
                                  <a:pt x="42130"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79" y="1095"/>
                                  <a:pt x="204288" y="3285"/>
                                </a:cubicBezTo>
                                <a:cubicBezTo>
                                  <a:pt x="215297" y="5474"/>
                                  <a:pt x="225985" y="8717"/>
                                  <a:pt x="236355" y="13012"/>
                                </a:cubicBezTo>
                                <a:cubicBezTo>
                                  <a:pt x="246725" y="17307"/>
                                  <a:pt x="256576" y="22573"/>
                                  <a:pt x="265908" y="28809"/>
                                </a:cubicBezTo>
                                <a:cubicBezTo>
                                  <a:pt x="275241" y="35044"/>
                                  <a:pt x="283876" y="42130"/>
                                  <a:pt x="291812" y="50067"/>
                                </a:cubicBezTo>
                                <a:cubicBezTo>
                                  <a:pt x="299749" y="58004"/>
                                  <a:pt x="306835" y="66638"/>
                                  <a:pt x="313071" y="75971"/>
                                </a:cubicBezTo>
                                <a:cubicBezTo>
                                  <a:pt x="319306" y="85303"/>
                                  <a:pt x="324572" y="95154"/>
                                  <a:pt x="328867"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3673468" y="127405"/>
                            <a:ext cx="95292" cy="165450"/>
                          </a:xfrm>
                          <a:prstGeom prst="rect">
                            <a:avLst/>
                          </a:prstGeom>
                          <a:ln>
                            <a:noFill/>
                          </a:ln>
                        </wps:spPr>
                        <wps:txbx>
                          <w:txbxContent>
                            <w:p w14:paraId="442D2132" w14:textId="77777777" w:rsidR="009F5198" w:rsidRDefault="009F5198">
                              <w:r>
                                <w:rPr>
                                  <w:rFonts w:eastAsia="Times New Roman"/>
                                  <w:sz w:val="22"/>
                                </w:rPr>
                                <w:t>α</w:t>
                              </w:r>
                            </w:p>
                          </w:txbxContent>
                        </wps:txbx>
                        <wps:bodyPr horzOverflow="overflow" vert="horz" lIns="0" tIns="0" rIns="0" bIns="0" rtlCol="0">
                          <a:noAutofit/>
                        </wps:bodyPr>
                      </wps:wsp>
                      <wps:wsp>
                        <wps:cNvPr id="112" name="Shape 112"/>
                        <wps:cNvSpPr/>
                        <wps:spPr>
                          <a:xfrm>
                            <a:off x="3713665" y="111538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3683751" y="130239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3683751" y="130239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3196573" y="598289"/>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17" name="Rectangle 117"/>
                        <wps:cNvSpPr/>
                        <wps:spPr>
                          <a:xfrm>
                            <a:off x="3317299" y="814218"/>
                            <a:ext cx="1042789" cy="128217"/>
                          </a:xfrm>
                          <a:prstGeom prst="rect">
                            <a:avLst/>
                          </a:prstGeom>
                          <a:ln>
                            <a:noFill/>
                          </a:ln>
                        </wps:spPr>
                        <wps:txbx>
                          <w:txbxContent>
                            <w:p w14:paraId="125F583A"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ident_pos</w:t>
                              </w:r>
                              <w:proofErr w:type="spellEnd"/>
                              <w:r>
                                <w:rPr>
                                  <w:rFonts w:ascii="Arial" w:eastAsia="Arial" w:hAnsi="Arial" w:cs="Arial"/>
                                  <w:sz w:val="16"/>
                                </w:rPr>
                                <w:t xml:space="preserve"> = 0;</w:t>
                              </w:r>
                            </w:p>
                          </w:txbxContent>
                        </wps:txbx>
                        <wps:bodyPr horzOverflow="overflow" vert="horz" lIns="0" tIns="0" rIns="0" bIns="0" rtlCol="0">
                          <a:noAutofit/>
                        </wps:bodyPr>
                      </wps:wsp>
                      <wps:wsp>
                        <wps:cNvPr id="118" name="Shape 118"/>
                        <wps:cNvSpPr/>
                        <wps:spPr>
                          <a:xfrm>
                            <a:off x="3713665" y="188461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3683751" y="215708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683751" y="215708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999992" y="1367518"/>
                            <a:ext cx="1418800" cy="512819"/>
                          </a:xfrm>
                          <a:custGeom>
                            <a:avLst/>
                            <a:gdLst/>
                            <a:ahLst/>
                            <a:cxnLst/>
                            <a:rect l="0" t="0" r="0" b="0"/>
                            <a:pathLst>
                              <a:path w="1418800" h="512819">
                                <a:moveTo>
                                  <a:pt x="0" y="0"/>
                                </a:moveTo>
                                <a:lnTo>
                                  <a:pt x="1418800" y="0"/>
                                </a:lnTo>
                                <a:lnTo>
                                  <a:pt x="141880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3052209" y="1583448"/>
                            <a:ext cx="1747885" cy="128217"/>
                          </a:xfrm>
                          <a:prstGeom prst="rect">
                            <a:avLst/>
                          </a:prstGeom>
                          <a:ln>
                            <a:noFill/>
                          </a:ln>
                        </wps:spPr>
                        <wps:txbx>
                          <w:txbxContent>
                            <w:p w14:paraId="6EC87379"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wps:txbx>
                        <wps:bodyPr horzOverflow="overflow" vert="horz" lIns="0" tIns="0" rIns="0" bIns="0" rtlCol="0">
                          <a:noAutofit/>
                        </wps:bodyPr>
                      </wps:wsp>
                      <wps:wsp>
                        <wps:cNvPr id="124" name="Shape 124"/>
                        <wps:cNvSpPr/>
                        <wps:spPr>
                          <a:xfrm>
                            <a:off x="1670936" y="2568369"/>
                            <a:ext cx="94017" cy="372905"/>
                          </a:xfrm>
                          <a:custGeom>
                            <a:avLst/>
                            <a:gdLst/>
                            <a:ahLst/>
                            <a:cxnLst/>
                            <a:rect l="0" t="0" r="0" b="0"/>
                            <a:pathLst>
                              <a:path w="94017" h="372905">
                                <a:moveTo>
                                  <a:pt x="94017"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1641021" y="292631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1641021" y="292631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3286316" y="2568369"/>
                            <a:ext cx="2615378" cy="3535290"/>
                          </a:xfrm>
                          <a:custGeom>
                            <a:avLst/>
                            <a:gdLst/>
                            <a:ahLst/>
                            <a:cxnLst/>
                            <a:rect l="0" t="0" r="0" b="0"/>
                            <a:pathLst>
                              <a:path w="2615378" h="3535290">
                                <a:moveTo>
                                  <a:pt x="2376062" y="0"/>
                                </a:moveTo>
                                <a:lnTo>
                                  <a:pt x="2615378" y="0"/>
                                </a:lnTo>
                                <a:lnTo>
                                  <a:pt x="2615378" y="3333325"/>
                                </a:lnTo>
                                <a:lnTo>
                                  <a:pt x="0" y="3333325"/>
                                </a:lnTo>
                                <a:lnTo>
                                  <a:pt x="0" y="353529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3256401" y="608870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3256401" y="608870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1760679" y="2222216"/>
                            <a:ext cx="3897426" cy="683759"/>
                          </a:xfrm>
                          <a:custGeom>
                            <a:avLst/>
                            <a:gdLst/>
                            <a:ahLst/>
                            <a:cxnLst/>
                            <a:rect l="0" t="0" r="0" b="0"/>
                            <a:pathLst>
                              <a:path w="3897426" h="683759">
                                <a:moveTo>
                                  <a:pt x="1948713" y="0"/>
                                </a:moveTo>
                                <a:lnTo>
                                  <a:pt x="3897426" y="341879"/>
                                </a:lnTo>
                                <a:lnTo>
                                  <a:pt x="1948713" y="683759"/>
                                </a:lnTo>
                                <a:lnTo>
                                  <a:pt x="0" y="341879"/>
                                </a:lnTo>
                                <a:lnTo>
                                  <a:pt x="194871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31"/>
                        <wps:cNvSpPr/>
                        <wps:spPr>
                          <a:xfrm>
                            <a:off x="1760679" y="2222216"/>
                            <a:ext cx="3897426" cy="683759"/>
                          </a:xfrm>
                          <a:custGeom>
                            <a:avLst/>
                            <a:gdLst/>
                            <a:ahLst/>
                            <a:cxnLst/>
                            <a:rect l="0" t="0" r="0" b="0"/>
                            <a:pathLst>
                              <a:path w="3897426" h="683759">
                                <a:moveTo>
                                  <a:pt x="1948713" y="0"/>
                                </a:moveTo>
                                <a:lnTo>
                                  <a:pt x="3897426" y="341879"/>
                                </a:lnTo>
                                <a:lnTo>
                                  <a:pt x="1948713" y="683759"/>
                                </a:lnTo>
                                <a:lnTo>
                                  <a:pt x="0" y="341879"/>
                                </a:lnTo>
                                <a:lnTo>
                                  <a:pt x="1948713"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32" name="Rectangle 132"/>
                        <wps:cNvSpPr/>
                        <wps:spPr>
                          <a:xfrm>
                            <a:off x="1869520" y="2523616"/>
                            <a:ext cx="4894038" cy="128217"/>
                          </a:xfrm>
                          <a:prstGeom prst="rect">
                            <a:avLst/>
                          </a:prstGeom>
                          <a:ln>
                            <a:noFill/>
                          </a:ln>
                        </wps:spPr>
                        <wps:txbx>
                          <w:txbxContent>
                            <w:p w14:paraId="1B02D0F6" w14:textId="77777777" w:rsidR="009F5198" w:rsidRDefault="009F5198">
                              <w:r w:rsidRPr="009F5198">
                                <w:rPr>
                                  <w:rFonts w:ascii="Arial" w:eastAsia="Arial" w:hAnsi="Arial" w:cs="Arial"/>
                                  <w:sz w:val="16"/>
                                  <w:lang w:val="en-US"/>
                                </w:rPr>
                                <w:t>if ((</w:t>
                              </w:r>
                              <w:proofErr w:type="gramStart"/>
                              <w:r w:rsidRPr="009F5198">
                                <w:rPr>
                                  <w:rFonts w:ascii="Arial" w:eastAsia="Arial" w:hAnsi="Arial" w:cs="Arial"/>
                                  <w:sz w:val="16"/>
                                  <w:lang w:val="en-US"/>
                                </w:rPr>
                                <w:t>word[</w:t>
                              </w:r>
                              <w:proofErr w:type="gramEnd"/>
                              <w:r w:rsidRPr="009F5198">
                                <w:rPr>
                                  <w:rFonts w:ascii="Arial" w:eastAsia="Arial" w:hAnsi="Arial" w:cs="Arial"/>
                                  <w:sz w:val="16"/>
                                  <w:lang w:val="en-US"/>
                                </w:rPr>
                                <w:t xml:space="preserve">0] &lt; 'A' || (word[0] &gt; 'Z' &amp;&amp; word[0] &lt; 'a') || word[0] &gt; 'z') &amp;&amp; word[0] != </w:t>
                              </w:r>
                              <w:r>
                                <w:rPr>
                                  <w:rFonts w:ascii="Arial" w:eastAsia="Arial" w:hAnsi="Arial" w:cs="Arial"/>
                                  <w:sz w:val="16"/>
                                </w:rPr>
                                <w:t>'_')</w:t>
                              </w:r>
                            </w:p>
                          </w:txbxContent>
                        </wps:txbx>
                        <wps:bodyPr horzOverflow="overflow" vert="horz" lIns="0" tIns="0" rIns="0" bIns="0" rtlCol="0">
                          <a:noAutofit/>
                        </wps:bodyPr>
                      </wps:wsp>
                      <wps:wsp>
                        <wps:cNvPr id="133" name="Shape 133"/>
                        <wps:cNvSpPr/>
                        <wps:spPr>
                          <a:xfrm>
                            <a:off x="645297" y="3337598"/>
                            <a:ext cx="213675" cy="458375"/>
                          </a:xfrm>
                          <a:custGeom>
                            <a:avLst/>
                            <a:gdLst/>
                            <a:ahLst/>
                            <a:cxnLst/>
                            <a:rect l="0" t="0" r="0" b="0"/>
                            <a:pathLst>
                              <a:path w="213675" h="458375">
                                <a:moveTo>
                                  <a:pt x="213675"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615383"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615383"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1670936" y="3337598"/>
                            <a:ext cx="982903" cy="1569483"/>
                          </a:xfrm>
                          <a:custGeom>
                            <a:avLst/>
                            <a:gdLst/>
                            <a:ahLst/>
                            <a:cxnLst/>
                            <a:rect l="0" t="0" r="0" b="0"/>
                            <a:pathLst>
                              <a:path w="982903" h="1569483">
                                <a:moveTo>
                                  <a:pt x="811964" y="0"/>
                                </a:moveTo>
                                <a:lnTo>
                                  <a:pt x="982903" y="0"/>
                                </a:lnTo>
                                <a:lnTo>
                                  <a:pt x="982903" y="1196578"/>
                                </a:lnTo>
                                <a:lnTo>
                                  <a:pt x="0" y="1196578"/>
                                </a:lnTo>
                                <a:lnTo>
                                  <a:pt x="0" y="1569483"/>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1641021" y="489212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641021" y="489212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39" name="Shape 139"/>
                        <wps:cNvSpPr/>
                        <wps:spPr>
                          <a:xfrm>
                            <a:off x="854699" y="2991445"/>
                            <a:ext cx="1623927" cy="683759"/>
                          </a:xfrm>
                          <a:custGeom>
                            <a:avLst/>
                            <a:gdLst/>
                            <a:ahLst/>
                            <a:cxnLst/>
                            <a:rect l="0" t="0" r="0" b="0"/>
                            <a:pathLst>
                              <a:path w="1623927" h="683759">
                                <a:moveTo>
                                  <a:pt x="811964" y="0"/>
                                </a:moveTo>
                                <a:lnTo>
                                  <a:pt x="1623927" y="341880"/>
                                </a:lnTo>
                                <a:lnTo>
                                  <a:pt x="811964" y="683759"/>
                                </a:lnTo>
                                <a:lnTo>
                                  <a:pt x="0" y="341880"/>
                                </a:lnTo>
                                <a:lnTo>
                                  <a:pt x="8119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854699" y="2991445"/>
                            <a:ext cx="1623927" cy="683759"/>
                          </a:xfrm>
                          <a:custGeom>
                            <a:avLst/>
                            <a:gdLst/>
                            <a:ahLst/>
                            <a:cxnLst/>
                            <a:rect l="0" t="0" r="0" b="0"/>
                            <a:pathLst>
                              <a:path w="1623927" h="683759">
                                <a:moveTo>
                                  <a:pt x="811964" y="0"/>
                                </a:moveTo>
                                <a:lnTo>
                                  <a:pt x="1623927" y="341880"/>
                                </a:lnTo>
                                <a:lnTo>
                                  <a:pt x="811964" y="683759"/>
                                </a:lnTo>
                                <a:lnTo>
                                  <a:pt x="0" y="341880"/>
                                </a:lnTo>
                                <a:lnTo>
                                  <a:pt x="81196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998261" y="3292845"/>
                            <a:ext cx="1777924" cy="128217"/>
                          </a:xfrm>
                          <a:prstGeom prst="rect">
                            <a:avLst/>
                          </a:prstGeom>
                          <a:ln>
                            <a:noFill/>
                          </a:ln>
                        </wps:spPr>
                        <wps:txbx>
                          <w:txbxContent>
                            <w:p w14:paraId="56172556"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143" name="Shape 143"/>
                        <wps:cNvSpPr/>
                        <wps:spPr>
                          <a:xfrm>
                            <a:off x="0" y="3846144"/>
                            <a:ext cx="1282048" cy="512819"/>
                          </a:xfrm>
                          <a:custGeom>
                            <a:avLst/>
                            <a:gdLst/>
                            <a:ahLst/>
                            <a:cxnLst/>
                            <a:rect l="0" t="0" r="0" b="0"/>
                            <a:pathLst>
                              <a:path w="1282048" h="512819">
                                <a:moveTo>
                                  <a:pt x="0" y="0"/>
                                </a:moveTo>
                                <a:lnTo>
                                  <a:pt x="1282048" y="0"/>
                                </a:lnTo>
                                <a:lnTo>
                                  <a:pt x="128204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98157" y="4062073"/>
                            <a:ext cx="1443827" cy="128218"/>
                          </a:xfrm>
                          <a:prstGeom prst="rect">
                            <a:avLst/>
                          </a:prstGeom>
                          <a:ln>
                            <a:noFill/>
                          </a:ln>
                        </wps:spPr>
                        <wps:txbx>
                          <w:txbxContent>
                            <w:p w14:paraId="51004861" w14:textId="77777777" w:rsidR="009F5198" w:rsidRPr="009F5198" w:rsidRDefault="009F5198">
                              <w:pPr>
                                <w:rPr>
                                  <w:lang w:val="en-US"/>
                                </w:rPr>
                              </w:pPr>
                              <w:r w:rsidRPr="009F5198">
                                <w:rPr>
                                  <w:rFonts w:ascii="Arial" w:eastAsia="Arial" w:hAnsi="Arial" w:cs="Arial"/>
                                  <w:sz w:val="16"/>
                                  <w:lang w:val="en-US"/>
                                </w:rPr>
                                <w:t>ident[ident_pos++] = '_';</w:t>
                              </w:r>
                            </w:p>
                          </w:txbxContent>
                        </wps:txbx>
                        <wps:bodyPr horzOverflow="overflow" vert="horz" lIns="0" tIns="0" rIns="0" bIns="0" rtlCol="0">
                          <a:noAutofit/>
                        </wps:bodyPr>
                      </wps:wsp>
                      <wps:wsp>
                        <wps:cNvPr id="145" name="Shape 145"/>
                        <wps:cNvSpPr/>
                        <wps:spPr>
                          <a:xfrm>
                            <a:off x="645297" y="4363236"/>
                            <a:ext cx="1068373" cy="170940"/>
                          </a:xfrm>
                          <a:custGeom>
                            <a:avLst/>
                            <a:gdLst/>
                            <a:ahLst/>
                            <a:cxnLst/>
                            <a:rect l="0" t="0" r="0" b="0"/>
                            <a:pathLst>
                              <a:path w="1068373" h="170940">
                                <a:moveTo>
                                  <a:pt x="0" y="0"/>
                                </a:moveTo>
                                <a:lnTo>
                                  <a:pt x="0" y="170940"/>
                                </a:lnTo>
                                <a:lnTo>
                                  <a:pt x="1068373" y="17094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876066" y="4957252"/>
                            <a:ext cx="1581192" cy="512819"/>
                          </a:xfrm>
                          <a:custGeom>
                            <a:avLst/>
                            <a:gdLst/>
                            <a:ahLst/>
                            <a:cxnLst/>
                            <a:rect l="0" t="0" r="0" b="0"/>
                            <a:pathLst>
                              <a:path w="1581192" h="512819">
                                <a:moveTo>
                                  <a:pt x="0" y="0"/>
                                </a:moveTo>
                                <a:lnTo>
                                  <a:pt x="1581192" y="0"/>
                                </a:lnTo>
                                <a:lnTo>
                                  <a:pt x="1581192"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1144895" y="5173181"/>
                            <a:ext cx="1399001" cy="128218"/>
                          </a:xfrm>
                          <a:prstGeom prst="rect">
                            <a:avLst/>
                          </a:prstGeom>
                          <a:ln>
                            <a:noFill/>
                          </a:ln>
                        </wps:spPr>
                        <wps:txbx>
                          <w:txbxContent>
                            <w:p w14:paraId="12E59FE9" w14:textId="77777777" w:rsidR="009F5198" w:rsidRDefault="009F5198">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149" name="Shape 149"/>
                        <wps:cNvSpPr/>
                        <wps:spPr>
                          <a:xfrm>
                            <a:off x="3283410" y="6841862"/>
                            <a:ext cx="2906" cy="287435"/>
                          </a:xfrm>
                          <a:custGeom>
                            <a:avLst/>
                            <a:gdLst/>
                            <a:ahLst/>
                            <a:cxnLst/>
                            <a:rect l="0" t="0" r="0" b="0"/>
                            <a:pathLst>
                              <a:path w="2906" h="287435">
                                <a:moveTo>
                                  <a:pt x="2906" y="0"/>
                                </a:moveTo>
                                <a:lnTo>
                                  <a:pt x="2906" y="170940"/>
                                </a:ln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253838" y="7113656"/>
                            <a:ext cx="59829" cy="60513"/>
                          </a:xfrm>
                          <a:custGeom>
                            <a:avLst/>
                            <a:gdLst/>
                            <a:ahLst/>
                            <a:cxnLst/>
                            <a:rect l="0" t="0" r="0" b="0"/>
                            <a:pathLst>
                              <a:path w="59829" h="60513">
                                <a:moveTo>
                                  <a:pt x="0" y="0"/>
                                </a:moveTo>
                                <a:lnTo>
                                  <a:pt x="29573" y="15641"/>
                                </a:lnTo>
                                <a:lnTo>
                                  <a:pt x="59829" y="1453"/>
                                </a:lnTo>
                                <a:lnTo>
                                  <a:pt x="28461" y="60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253838" y="7113656"/>
                            <a:ext cx="59829" cy="60513"/>
                          </a:xfrm>
                          <a:custGeom>
                            <a:avLst/>
                            <a:gdLst/>
                            <a:ahLst/>
                            <a:cxnLst/>
                            <a:rect l="0" t="0" r="0" b="0"/>
                            <a:pathLst>
                              <a:path w="59829" h="60513">
                                <a:moveTo>
                                  <a:pt x="28461" y="60513"/>
                                </a:moveTo>
                                <a:lnTo>
                                  <a:pt x="0" y="0"/>
                                </a:lnTo>
                                <a:lnTo>
                                  <a:pt x="29573" y="15641"/>
                                </a:lnTo>
                                <a:lnTo>
                                  <a:pt x="59829" y="1453"/>
                                </a:lnTo>
                                <a:lnTo>
                                  <a:pt x="28461" y="60513"/>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444438" y="6153830"/>
                            <a:ext cx="1675209" cy="683759"/>
                          </a:xfrm>
                          <a:custGeom>
                            <a:avLst/>
                            <a:gdLst/>
                            <a:ahLst/>
                            <a:cxnLst/>
                            <a:rect l="0" t="0" r="0" b="0"/>
                            <a:pathLst>
                              <a:path w="1675209" h="683759">
                                <a:moveTo>
                                  <a:pt x="170940" y="0"/>
                                </a:moveTo>
                                <a:lnTo>
                                  <a:pt x="1504270" y="0"/>
                                </a:lnTo>
                                <a:lnTo>
                                  <a:pt x="1675209" y="341880"/>
                                </a:lnTo>
                                <a:lnTo>
                                  <a:pt x="1504270" y="683759"/>
                                </a:lnTo>
                                <a:lnTo>
                                  <a:pt x="170940" y="683759"/>
                                </a:lnTo>
                                <a:lnTo>
                                  <a:pt x="0" y="341880"/>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54" name="Rectangle 154"/>
                        <wps:cNvSpPr/>
                        <wps:spPr>
                          <a:xfrm>
                            <a:off x="2727690" y="6455229"/>
                            <a:ext cx="1474532" cy="128217"/>
                          </a:xfrm>
                          <a:prstGeom prst="rect">
                            <a:avLst/>
                          </a:prstGeom>
                          <a:ln>
                            <a:noFill/>
                          </a:ln>
                        </wps:spPr>
                        <wps:txbx>
                          <w:txbxContent>
                            <w:p w14:paraId="0E346BFD" w14:textId="77777777" w:rsidR="009F5198" w:rsidRPr="009F5198" w:rsidRDefault="009F5198">
                              <w:pPr>
                                <w:rPr>
                                  <w:lang w:val="en-US"/>
                                </w:rPr>
                              </w:pPr>
                              <w:r w:rsidRPr="009F5198">
                                <w:rPr>
                                  <w:rFonts w:ascii="Arial" w:eastAsia="Arial" w:hAnsi="Arial" w:cs="Arial"/>
                                  <w:sz w:val="16"/>
                                  <w:lang w:val="en-US"/>
                                </w:rPr>
                                <w:t>for (int j = 0; word[j]; ++j)</w:t>
                              </w:r>
                            </w:p>
                          </w:txbxContent>
                        </wps:txbx>
                        <wps:bodyPr horzOverflow="overflow" vert="horz" lIns="0" tIns="0" rIns="0" bIns="0" rtlCol="0">
                          <a:noAutofit/>
                        </wps:bodyPr>
                      </wps:wsp>
                      <wps:wsp>
                        <wps:cNvPr id="155" name="Shape 155"/>
                        <wps:cNvSpPr/>
                        <wps:spPr>
                          <a:xfrm>
                            <a:off x="1670936" y="5474344"/>
                            <a:ext cx="1666662" cy="427350"/>
                          </a:xfrm>
                          <a:custGeom>
                            <a:avLst/>
                            <a:gdLst/>
                            <a:ahLst/>
                            <a:cxnLst/>
                            <a:rect l="0" t="0" r="0" b="0"/>
                            <a:pathLst>
                              <a:path w="1666662" h="427350">
                                <a:moveTo>
                                  <a:pt x="0" y="0"/>
                                </a:moveTo>
                                <a:lnTo>
                                  <a:pt x="0" y="427350"/>
                                </a:lnTo>
                                <a:lnTo>
                                  <a:pt x="1666662" y="42735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3282042" y="7696560"/>
                            <a:ext cx="3162" cy="372905"/>
                          </a:xfrm>
                          <a:custGeom>
                            <a:avLst/>
                            <a:gdLst/>
                            <a:ahLst/>
                            <a:cxnLst/>
                            <a:rect l="0" t="0" r="0" b="0"/>
                            <a:pathLst>
                              <a:path w="3162" h="372905">
                                <a:moveTo>
                                  <a:pt x="0" y="0"/>
                                </a:moveTo>
                                <a:lnTo>
                                  <a:pt x="0" y="213675"/>
                                </a:lnTo>
                                <a:lnTo>
                                  <a:pt x="3162"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57" name="Shape 157"/>
                        <wps:cNvSpPr/>
                        <wps:spPr>
                          <a:xfrm>
                            <a:off x="3255034" y="8053910"/>
                            <a:ext cx="59829" cy="60427"/>
                          </a:xfrm>
                          <a:custGeom>
                            <a:avLst/>
                            <a:gdLst/>
                            <a:ahLst/>
                            <a:cxnLst/>
                            <a:rect l="0" t="0" r="0" b="0"/>
                            <a:pathLst>
                              <a:path w="59829" h="60427">
                                <a:moveTo>
                                  <a:pt x="59829" y="0"/>
                                </a:moveTo>
                                <a:lnTo>
                                  <a:pt x="31111" y="60427"/>
                                </a:lnTo>
                                <a:lnTo>
                                  <a:pt x="0" y="1197"/>
                                </a:lnTo>
                                <a:lnTo>
                                  <a:pt x="30171" y="15556"/>
                                </a:lnTo>
                                <a:lnTo>
                                  <a:pt x="598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 name="Shape 158"/>
                        <wps:cNvSpPr/>
                        <wps:spPr>
                          <a:xfrm>
                            <a:off x="3255034" y="8053910"/>
                            <a:ext cx="59829" cy="60427"/>
                          </a:xfrm>
                          <a:custGeom>
                            <a:avLst/>
                            <a:gdLst/>
                            <a:ahLst/>
                            <a:cxnLst/>
                            <a:rect l="0" t="0" r="0" b="0"/>
                            <a:pathLst>
                              <a:path w="59829" h="60427">
                                <a:moveTo>
                                  <a:pt x="31111" y="60427"/>
                                </a:moveTo>
                                <a:lnTo>
                                  <a:pt x="0" y="1197"/>
                                </a:lnTo>
                                <a:lnTo>
                                  <a:pt x="30171" y="15556"/>
                                </a:lnTo>
                                <a:lnTo>
                                  <a:pt x="59829" y="0"/>
                                </a:lnTo>
                                <a:lnTo>
                                  <a:pt x="31111" y="60427"/>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60" name="Shape 160"/>
                        <wps:cNvSpPr/>
                        <wps:spPr>
                          <a:xfrm>
                            <a:off x="1999995" y="7179467"/>
                            <a:ext cx="2555549" cy="512819"/>
                          </a:xfrm>
                          <a:custGeom>
                            <a:avLst/>
                            <a:gdLst/>
                            <a:ahLst/>
                            <a:cxnLst/>
                            <a:rect l="0" t="0" r="0" b="0"/>
                            <a:pathLst>
                              <a:path w="2555549" h="512819">
                                <a:moveTo>
                                  <a:pt x="0" y="0"/>
                                </a:moveTo>
                                <a:lnTo>
                                  <a:pt x="2555549" y="0"/>
                                </a:lnTo>
                                <a:lnTo>
                                  <a:pt x="255554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2247056" y="7215910"/>
                            <a:ext cx="2741452" cy="128218"/>
                          </a:xfrm>
                          <a:prstGeom prst="rect">
                            <a:avLst/>
                          </a:prstGeom>
                          <a:ln>
                            <a:noFill/>
                          </a:ln>
                        </wps:spPr>
                        <wps:txbx>
                          <w:txbxContent>
                            <w:p w14:paraId="0C1F812F" w14:textId="77777777" w:rsidR="009F5198" w:rsidRPr="009F5198" w:rsidRDefault="009F5198">
                              <w:pPr>
                                <w:rPr>
                                  <w:lang w:val="en-US"/>
                                </w:rPr>
                              </w:pPr>
                              <w:r w:rsidRPr="009F5198">
                                <w:rPr>
                                  <w:rFonts w:ascii="Arial" w:eastAsia="Arial" w:hAnsi="Arial" w:cs="Arial"/>
                                  <w:sz w:val="16"/>
                                  <w:lang w:val="en-US"/>
                                </w:rPr>
                                <w:t>bool valid = (word[j] &gt;= 'A' &amp;&amp; word[j] &lt;= 'Z') ||</w:t>
                              </w:r>
                            </w:p>
                          </w:txbxContent>
                        </wps:txbx>
                        <wps:bodyPr horzOverflow="overflow" vert="horz" lIns="0" tIns="0" rIns="0" bIns="0" rtlCol="0">
                          <a:noAutofit/>
                        </wps:bodyPr>
                      </wps:wsp>
                      <wps:wsp>
                        <wps:cNvPr id="162" name="Rectangle 162"/>
                        <wps:cNvSpPr/>
                        <wps:spPr>
                          <a:xfrm>
                            <a:off x="2476489" y="7335568"/>
                            <a:ext cx="2131005" cy="128218"/>
                          </a:xfrm>
                          <a:prstGeom prst="rect">
                            <a:avLst/>
                          </a:prstGeom>
                          <a:ln>
                            <a:noFill/>
                          </a:ln>
                        </wps:spPr>
                        <wps:txbx>
                          <w:txbxContent>
                            <w:p w14:paraId="2FABAB5C" w14:textId="77777777" w:rsidR="009F5198" w:rsidRPr="009F5198" w:rsidRDefault="009F5198">
                              <w:pPr>
                                <w:rPr>
                                  <w:lang w:val="en-US"/>
                                </w:rPr>
                              </w:pPr>
                              <w:r w:rsidRPr="009F5198">
                                <w:rPr>
                                  <w:rFonts w:ascii="Arial" w:eastAsia="Arial" w:hAnsi="Arial" w:cs="Arial"/>
                                  <w:sz w:val="16"/>
                                  <w:lang w:val="en-US"/>
                                </w:rPr>
                                <w:t xml:space="preserve">    (word[j] &gt;= 'a' &amp;&amp; word[j] &lt;= 'z') ||</w:t>
                              </w:r>
                            </w:p>
                          </w:txbxContent>
                        </wps:txbx>
                        <wps:bodyPr horzOverflow="overflow" vert="horz" lIns="0" tIns="0" rIns="0" bIns="0" rtlCol="0">
                          <a:noAutofit/>
                        </wps:bodyPr>
                      </wps:wsp>
                      <wps:wsp>
                        <wps:cNvPr id="163" name="Rectangle 163"/>
                        <wps:cNvSpPr/>
                        <wps:spPr>
                          <a:xfrm>
                            <a:off x="2473684" y="7463773"/>
                            <a:ext cx="2138665" cy="128218"/>
                          </a:xfrm>
                          <a:prstGeom prst="rect">
                            <a:avLst/>
                          </a:prstGeom>
                          <a:ln>
                            <a:noFill/>
                          </a:ln>
                        </wps:spPr>
                        <wps:txbx>
                          <w:txbxContent>
                            <w:p w14:paraId="67D9C69B" w14:textId="77777777" w:rsidR="009F5198" w:rsidRPr="009F5198" w:rsidRDefault="009F5198">
                              <w:pPr>
                                <w:rPr>
                                  <w:lang w:val="en-US"/>
                                </w:rPr>
                              </w:pPr>
                              <w:r w:rsidRPr="009F5198">
                                <w:rPr>
                                  <w:rFonts w:ascii="Arial" w:eastAsia="Arial" w:hAnsi="Arial" w:cs="Arial"/>
                                  <w:sz w:val="16"/>
                                  <w:lang w:val="en-US"/>
                                </w:rPr>
                                <w:t xml:space="preserve">    (word[j] &gt;= '0' &amp;&amp; word[j] &lt;= '9') ||</w:t>
                              </w:r>
                            </w:p>
                          </w:txbxContent>
                        </wps:txbx>
                        <wps:bodyPr horzOverflow="overflow" vert="horz" lIns="0" tIns="0" rIns="0" bIns="0" rtlCol="0">
                          <a:noAutofit/>
                        </wps:bodyPr>
                      </wps:wsp>
                      <wps:wsp>
                        <wps:cNvPr id="164" name="Rectangle 164"/>
                        <wps:cNvSpPr/>
                        <wps:spPr>
                          <a:xfrm>
                            <a:off x="2918929" y="7583430"/>
                            <a:ext cx="954336" cy="128218"/>
                          </a:xfrm>
                          <a:prstGeom prst="rect">
                            <a:avLst/>
                          </a:prstGeom>
                          <a:ln>
                            <a:noFill/>
                          </a:ln>
                        </wps:spPr>
                        <wps:txbx>
                          <w:txbxContent>
                            <w:p w14:paraId="28A50E83" w14:textId="77777777" w:rsidR="009F5198" w:rsidRDefault="009F5198">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[j] == '_';</w:t>
                              </w:r>
                            </w:p>
                          </w:txbxContent>
                        </wps:txbx>
                        <wps:bodyPr horzOverflow="overflow" vert="horz" lIns="0" tIns="0" rIns="0" bIns="0" rtlCol="0">
                          <a:noAutofit/>
                        </wps:bodyPr>
                      </wps:wsp>
                      <wps:wsp>
                        <wps:cNvPr id="166" name="Shape 166"/>
                        <wps:cNvSpPr/>
                        <wps:spPr>
                          <a:xfrm>
                            <a:off x="2940163" y="8119636"/>
                            <a:ext cx="683759" cy="683759"/>
                          </a:xfrm>
                          <a:custGeom>
                            <a:avLst/>
                            <a:gdLst/>
                            <a:ahLst/>
                            <a:cxnLst/>
                            <a:rect l="0" t="0" r="0" b="0"/>
                            <a:pathLst>
                              <a:path w="683759" h="683759">
                                <a:moveTo>
                                  <a:pt x="341880" y="0"/>
                                </a:moveTo>
                                <a:lnTo>
                                  <a:pt x="683759" y="341880"/>
                                </a:lnTo>
                                <a:lnTo>
                                  <a:pt x="341880" y="683759"/>
                                </a:lnTo>
                                <a:lnTo>
                                  <a:pt x="0" y="341880"/>
                                </a:lnTo>
                                <a:lnTo>
                                  <a:pt x="34188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3102422" y="8421035"/>
                            <a:ext cx="477501" cy="128218"/>
                          </a:xfrm>
                          <a:prstGeom prst="rect">
                            <a:avLst/>
                          </a:prstGeom>
                          <a:ln>
                            <a:noFill/>
                          </a:ln>
                        </wps:spPr>
                        <wps:txbx>
                          <w:txbxContent>
                            <w:p w14:paraId="5F2A8823"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valid</w:t>
                              </w:r>
                              <w:proofErr w:type="spellEnd"/>
                              <w:r>
                                <w:rPr>
                                  <w:rFonts w:ascii="Arial" w:eastAsia="Arial" w:hAnsi="Arial" w:cs="Arial"/>
                                  <w:sz w:val="16"/>
                                </w:rPr>
                                <w:t>)</w:t>
                              </w:r>
                            </w:p>
                          </w:txbxContent>
                        </wps:txbx>
                        <wps:bodyPr horzOverflow="overflow" vert="horz" lIns="0" tIns="0" rIns="0" bIns="0" rtlCol="0">
                          <a:noAutofit/>
                        </wps:bodyPr>
                      </wps:wsp>
                      <wps:wsp>
                        <wps:cNvPr id="169" name="Shape 169"/>
                        <wps:cNvSpPr/>
                        <wps:spPr>
                          <a:xfrm>
                            <a:off x="2102558" y="9145274"/>
                            <a:ext cx="341880" cy="341879"/>
                          </a:xfrm>
                          <a:custGeom>
                            <a:avLst/>
                            <a:gdLst/>
                            <a:ahLst/>
                            <a:cxnLst/>
                            <a:rect l="0" t="0" r="0" b="0"/>
                            <a:pathLst>
                              <a:path w="341880" h="341879">
                                <a:moveTo>
                                  <a:pt x="341880" y="170939"/>
                                </a:moveTo>
                                <a:cubicBezTo>
                                  <a:pt x="341880" y="182163"/>
                                  <a:pt x="340784" y="193279"/>
                                  <a:pt x="338595" y="204288"/>
                                </a:cubicBezTo>
                                <a:cubicBezTo>
                                  <a:pt x="336405" y="215295"/>
                                  <a:pt x="333162" y="225985"/>
                                  <a:pt x="328867" y="236355"/>
                                </a:cubicBezTo>
                                <a:cubicBezTo>
                                  <a:pt x="324572" y="246724"/>
                                  <a:pt x="319306" y="256575"/>
                                  <a:pt x="313071" y="265908"/>
                                </a:cubicBezTo>
                                <a:cubicBezTo>
                                  <a:pt x="306835" y="275241"/>
                                  <a:pt x="299749" y="283875"/>
                                  <a:pt x="291813" y="291812"/>
                                </a:cubicBezTo>
                                <a:cubicBezTo>
                                  <a:pt x="283876" y="299748"/>
                                  <a:pt x="275241" y="306835"/>
                                  <a:pt x="265909" y="313071"/>
                                </a:cubicBezTo>
                                <a:cubicBezTo>
                                  <a:pt x="256576" y="319307"/>
                                  <a:pt x="246725" y="324571"/>
                                  <a:pt x="236356" y="328866"/>
                                </a:cubicBezTo>
                                <a:cubicBezTo>
                                  <a:pt x="225985" y="333161"/>
                                  <a:pt x="215297" y="336404"/>
                                  <a:pt x="204288" y="338593"/>
                                </a:cubicBezTo>
                                <a:cubicBezTo>
                                  <a:pt x="193280" y="340784"/>
                                  <a:pt x="182164" y="341879"/>
                                  <a:pt x="170940" y="341879"/>
                                </a:cubicBezTo>
                                <a:cubicBezTo>
                                  <a:pt x="159716" y="341879"/>
                                  <a:pt x="148600" y="340784"/>
                                  <a:pt x="137591" y="338593"/>
                                </a:cubicBezTo>
                                <a:cubicBezTo>
                                  <a:pt x="126583" y="336404"/>
                                  <a:pt x="115894" y="333161"/>
                                  <a:pt x="105524" y="328866"/>
                                </a:cubicBezTo>
                                <a:cubicBezTo>
                                  <a:pt x="95154" y="324571"/>
                                  <a:pt x="85303" y="319307"/>
                                  <a:pt x="75971" y="313071"/>
                                </a:cubicBezTo>
                                <a:cubicBezTo>
                                  <a:pt x="66638" y="306835"/>
                                  <a:pt x="58004" y="299748"/>
                                  <a:pt x="50067" y="291812"/>
                                </a:cubicBezTo>
                                <a:cubicBezTo>
                                  <a:pt x="42131" y="283875"/>
                                  <a:pt x="35044" y="275241"/>
                                  <a:pt x="28809"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9" y="75969"/>
                                </a:cubicBezTo>
                                <a:cubicBezTo>
                                  <a:pt x="35045" y="66636"/>
                                  <a:pt x="42131" y="58003"/>
                                  <a:pt x="50067" y="50066"/>
                                </a:cubicBezTo>
                                <a:cubicBezTo>
                                  <a:pt x="58004" y="42129"/>
                                  <a:pt x="66638" y="35043"/>
                                  <a:pt x="75971" y="28808"/>
                                </a:cubicBezTo>
                                <a:cubicBezTo>
                                  <a:pt x="85303" y="22571"/>
                                  <a:pt x="95154" y="17305"/>
                                  <a:pt x="105524" y="13010"/>
                                </a:cubicBezTo>
                                <a:cubicBezTo>
                                  <a:pt x="115894" y="8716"/>
                                  <a:pt x="126583" y="5474"/>
                                  <a:pt x="137591" y="3284"/>
                                </a:cubicBezTo>
                                <a:cubicBezTo>
                                  <a:pt x="148600" y="1095"/>
                                  <a:pt x="159716" y="0"/>
                                  <a:pt x="170940" y="0"/>
                                </a:cubicBezTo>
                                <a:cubicBezTo>
                                  <a:pt x="182164" y="0"/>
                                  <a:pt x="193280" y="1095"/>
                                  <a:pt x="204288" y="3284"/>
                                </a:cubicBezTo>
                                <a:cubicBezTo>
                                  <a:pt x="215297" y="5474"/>
                                  <a:pt x="225985" y="8716"/>
                                  <a:pt x="236356" y="13011"/>
                                </a:cubicBezTo>
                                <a:cubicBezTo>
                                  <a:pt x="246725" y="17307"/>
                                  <a:pt x="256576" y="22571"/>
                                  <a:pt x="265909" y="28808"/>
                                </a:cubicBezTo>
                                <a:cubicBezTo>
                                  <a:pt x="275241" y="35043"/>
                                  <a:pt x="283876" y="42129"/>
                                  <a:pt x="291813" y="50066"/>
                                </a:cubicBezTo>
                                <a:cubicBezTo>
                                  <a:pt x="299749" y="58003"/>
                                  <a:pt x="306835" y="66636"/>
                                  <a:pt x="313071" y="75969"/>
                                </a:cubicBezTo>
                                <a:cubicBezTo>
                                  <a:pt x="319306" y="85302"/>
                                  <a:pt x="324572" y="95152"/>
                                  <a:pt x="328867" y="105522"/>
                                </a:cubicBezTo>
                                <a:cubicBezTo>
                                  <a:pt x="333162" y="115892"/>
                                  <a:pt x="336405" y="126582"/>
                                  <a:pt x="338595" y="137590"/>
                                </a:cubicBezTo>
                                <a:cubicBezTo>
                                  <a:pt x="340784" y="148599"/>
                                  <a:pt x="341880"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70" name="Rectangle 170"/>
                        <wps:cNvSpPr/>
                        <wps:spPr>
                          <a:xfrm>
                            <a:off x="2238643" y="9272679"/>
                            <a:ext cx="92538" cy="165451"/>
                          </a:xfrm>
                          <a:prstGeom prst="rect">
                            <a:avLst/>
                          </a:prstGeom>
                          <a:ln>
                            <a:noFill/>
                          </a:ln>
                        </wps:spPr>
                        <wps:txbx>
                          <w:txbxContent>
                            <w:p w14:paraId="7DB58AAA" w14:textId="77777777" w:rsidR="009F5198" w:rsidRDefault="009F5198">
                              <w:r>
                                <w:rPr>
                                  <w:rFonts w:eastAsia="Times New Roman"/>
                                  <w:sz w:val="22"/>
                                </w:rPr>
                                <w:t>β</w:t>
                              </w:r>
                            </w:p>
                          </w:txbxContent>
                        </wps:txbx>
                        <wps:bodyPr horzOverflow="overflow" vert="horz" lIns="0" tIns="0" rIns="0" bIns="0" rtlCol="0">
                          <a:noAutofit/>
                        </wps:bodyPr>
                      </wps:wsp>
                      <wps:wsp>
                        <wps:cNvPr id="171" name="Shape 171"/>
                        <wps:cNvSpPr/>
                        <wps:spPr>
                          <a:xfrm>
                            <a:off x="2277772" y="8465789"/>
                            <a:ext cx="666665" cy="629314"/>
                          </a:xfrm>
                          <a:custGeom>
                            <a:avLst/>
                            <a:gdLst/>
                            <a:ahLst/>
                            <a:cxnLst/>
                            <a:rect l="0" t="0" r="0" b="0"/>
                            <a:pathLst>
                              <a:path w="666665" h="629314">
                                <a:moveTo>
                                  <a:pt x="666665" y="0"/>
                                </a:moveTo>
                                <a:lnTo>
                                  <a:pt x="0" y="0"/>
                                </a:lnTo>
                                <a:lnTo>
                                  <a:pt x="0"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2247857"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2247857"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4119647" y="9145274"/>
                            <a:ext cx="341880" cy="341879"/>
                          </a:xfrm>
                          <a:custGeom>
                            <a:avLst/>
                            <a:gdLst/>
                            <a:ahLst/>
                            <a:cxnLst/>
                            <a:rect l="0" t="0" r="0" b="0"/>
                            <a:pathLst>
                              <a:path w="341880" h="341879">
                                <a:moveTo>
                                  <a:pt x="341880" y="170939"/>
                                </a:moveTo>
                                <a:cubicBezTo>
                                  <a:pt x="341879" y="182163"/>
                                  <a:pt x="340784" y="193279"/>
                                  <a:pt x="338595" y="204288"/>
                                </a:cubicBezTo>
                                <a:cubicBezTo>
                                  <a:pt x="336404" y="215295"/>
                                  <a:pt x="333162" y="225985"/>
                                  <a:pt x="328867" y="236355"/>
                                </a:cubicBezTo>
                                <a:cubicBezTo>
                                  <a:pt x="324571" y="246724"/>
                                  <a:pt x="319306" y="256575"/>
                                  <a:pt x="313071" y="265908"/>
                                </a:cubicBezTo>
                                <a:cubicBezTo>
                                  <a:pt x="306835" y="275241"/>
                                  <a:pt x="299749" y="283875"/>
                                  <a:pt x="291812" y="291812"/>
                                </a:cubicBezTo>
                                <a:cubicBezTo>
                                  <a:pt x="283876" y="299748"/>
                                  <a:pt x="275241" y="306835"/>
                                  <a:pt x="265909" y="313071"/>
                                </a:cubicBezTo>
                                <a:cubicBezTo>
                                  <a:pt x="256576" y="319307"/>
                                  <a:pt x="246725" y="324571"/>
                                  <a:pt x="236355" y="328866"/>
                                </a:cubicBezTo>
                                <a:cubicBezTo>
                                  <a:pt x="225986" y="333161"/>
                                  <a:pt x="215297" y="336404"/>
                                  <a:pt x="204289" y="338593"/>
                                </a:cubicBezTo>
                                <a:cubicBezTo>
                                  <a:pt x="193280" y="340784"/>
                                  <a:pt x="182164" y="341879"/>
                                  <a:pt x="170940" y="341879"/>
                                </a:cubicBezTo>
                                <a:cubicBezTo>
                                  <a:pt x="159716" y="341879"/>
                                  <a:pt x="148600" y="340784"/>
                                  <a:pt x="137591" y="338593"/>
                                </a:cubicBezTo>
                                <a:cubicBezTo>
                                  <a:pt x="126582" y="336404"/>
                                  <a:pt x="115893" y="333161"/>
                                  <a:pt x="105524" y="328866"/>
                                </a:cubicBezTo>
                                <a:cubicBezTo>
                                  <a:pt x="95154" y="324571"/>
                                  <a:pt x="85303" y="319307"/>
                                  <a:pt x="75971" y="313071"/>
                                </a:cubicBezTo>
                                <a:cubicBezTo>
                                  <a:pt x="66639" y="306835"/>
                                  <a:pt x="58004" y="299748"/>
                                  <a:pt x="50067" y="291812"/>
                                </a:cubicBezTo>
                                <a:cubicBezTo>
                                  <a:pt x="42131" y="283875"/>
                                  <a:pt x="35044" y="275241"/>
                                  <a:pt x="28808" y="265908"/>
                                </a:cubicBezTo>
                                <a:cubicBezTo>
                                  <a:pt x="22572" y="256575"/>
                                  <a:pt x="17307" y="246724"/>
                                  <a:pt x="13012" y="236355"/>
                                </a:cubicBezTo>
                                <a:cubicBezTo>
                                  <a:pt x="8717" y="225985"/>
                                  <a:pt x="5474" y="215295"/>
                                  <a:pt x="3285"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2" y="85302"/>
                                  <a:pt x="28808" y="75969"/>
                                </a:cubicBezTo>
                                <a:cubicBezTo>
                                  <a:pt x="35044" y="66636"/>
                                  <a:pt x="42131" y="58003"/>
                                  <a:pt x="50067" y="50066"/>
                                </a:cubicBezTo>
                                <a:cubicBezTo>
                                  <a:pt x="58004" y="42129"/>
                                  <a:pt x="66638" y="35043"/>
                                  <a:pt x="75970" y="28808"/>
                                </a:cubicBezTo>
                                <a:cubicBezTo>
                                  <a:pt x="85303" y="22571"/>
                                  <a:pt x="95154" y="17305"/>
                                  <a:pt x="105524" y="13010"/>
                                </a:cubicBezTo>
                                <a:cubicBezTo>
                                  <a:pt x="115893" y="8716"/>
                                  <a:pt x="126582" y="5474"/>
                                  <a:pt x="137591" y="3284"/>
                                </a:cubicBezTo>
                                <a:cubicBezTo>
                                  <a:pt x="148600" y="1095"/>
                                  <a:pt x="159716" y="0"/>
                                  <a:pt x="170940" y="0"/>
                                </a:cubicBezTo>
                                <a:cubicBezTo>
                                  <a:pt x="182164" y="0"/>
                                  <a:pt x="193280" y="1095"/>
                                  <a:pt x="204289" y="3284"/>
                                </a:cubicBezTo>
                                <a:cubicBezTo>
                                  <a:pt x="215297" y="5474"/>
                                  <a:pt x="225986" y="8716"/>
                                  <a:pt x="236355" y="13011"/>
                                </a:cubicBezTo>
                                <a:cubicBezTo>
                                  <a:pt x="246725" y="17307"/>
                                  <a:pt x="256576" y="22571"/>
                                  <a:pt x="265909" y="28808"/>
                                </a:cubicBezTo>
                                <a:cubicBezTo>
                                  <a:pt x="275241" y="35043"/>
                                  <a:pt x="283876" y="42129"/>
                                  <a:pt x="291812" y="50066"/>
                                </a:cubicBezTo>
                                <a:cubicBezTo>
                                  <a:pt x="299749" y="58003"/>
                                  <a:pt x="306835" y="66636"/>
                                  <a:pt x="313071" y="75969"/>
                                </a:cubicBezTo>
                                <a:cubicBezTo>
                                  <a:pt x="319306" y="85302"/>
                                  <a:pt x="324571" y="95152"/>
                                  <a:pt x="328867" y="105522"/>
                                </a:cubicBezTo>
                                <a:cubicBezTo>
                                  <a:pt x="333162" y="115892"/>
                                  <a:pt x="336404" y="126582"/>
                                  <a:pt x="338595" y="137590"/>
                                </a:cubicBezTo>
                                <a:cubicBezTo>
                                  <a:pt x="340784" y="148599"/>
                                  <a:pt x="341879"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4260272" y="9272679"/>
                            <a:ext cx="80372" cy="165451"/>
                          </a:xfrm>
                          <a:prstGeom prst="rect">
                            <a:avLst/>
                          </a:prstGeom>
                          <a:ln>
                            <a:noFill/>
                          </a:ln>
                        </wps:spPr>
                        <wps:txbx>
                          <w:txbxContent>
                            <w:p w14:paraId="3895A7CD" w14:textId="77777777" w:rsidR="009F5198" w:rsidRDefault="009F5198">
                              <w:r>
                                <w:rPr>
                                  <w:rFonts w:eastAsia="Times New Roman"/>
                                  <w:sz w:val="22"/>
                                </w:rPr>
                                <w:t>γ</w:t>
                              </w:r>
                            </w:p>
                          </w:txbxContent>
                        </wps:txbx>
                        <wps:bodyPr horzOverflow="overflow" vert="horz" lIns="0" tIns="0" rIns="0" bIns="0" rtlCol="0">
                          <a:noAutofit/>
                        </wps:bodyPr>
                      </wps:wsp>
                      <wps:wsp>
                        <wps:cNvPr id="177" name="Shape 177"/>
                        <wps:cNvSpPr/>
                        <wps:spPr>
                          <a:xfrm>
                            <a:off x="3628195" y="8465789"/>
                            <a:ext cx="666665" cy="629314"/>
                          </a:xfrm>
                          <a:custGeom>
                            <a:avLst/>
                            <a:gdLst/>
                            <a:ahLst/>
                            <a:cxnLst/>
                            <a:rect l="0" t="0" r="0" b="0"/>
                            <a:pathLst>
                              <a:path w="666665" h="629314">
                                <a:moveTo>
                                  <a:pt x="0" y="0"/>
                                </a:moveTo>
                                <a:lnTo>
                                  <a:pt x="666665" y="0"/>
                                </a:lnTo>
                                <a:lnTo>
                                  <a:pt x="666665"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4264946"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264946"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0" name="Shape 180"/>
                        <wps:cNvSpPr/>
                        <wps:spPr>
                          <a:xfrm>
                            <a:off x="1115382" y="6499983"/>
                            <a:ext cx="1278886" cy="2649566"/>
                          </a:xfrm>
                          <a:custGeom>
                            <a:avLst/>
                            <a:gdLst/>
                            <a:ahLst/>
                            <a:cxnLst/>
                            <a:rect l="0" t="0" r="0" b="0"/>
                            <a:pathLst>
                              <a:path w="1278886" h="2649566">
                                <a:moveTo>
                                  <a:pt x="0" y="2649566"/>
                                </a:moveTo>
                                <a:lnTo>
                                  <a:pt x="0" y="0"/>
                                </a:lnTo>
                                <a:lnTo>
                                  <a:pt x="127888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2379310" y="6470069"/>
                            <a:ext cx="59829" cy="59828"/>
                          </a:xfrm>
                          <a:custGeom>
                            <a:avLst/>
                            <a:gdLst/>
                            <a:ahLst/>
                            <a:cxnLst/>
                            <a:rect l="0" t="0" r="0" b="0"/>
                            <a:pathLst>
                              <a:path w="59829" h="59828">
                                <a:moveTo>
                                  <a:pt x="0" y="0"/>
                                </a:moveTo>
                                <a:lnTo>
                                  <a:pt x="59829" y="29914"/>
                                </a:lnTo>
                                <a:lnTo>
                                  <a:pt x="0" y="59828"/>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379310" y="6470069"/>
                            <a:ext cx="59829" cy="59828"/>
                          </a:xfrm>
                          <a:custGeom>
                            <a:avLst/>
                            <a:gdLst/>
                            <a:ahLst/>
                            <a:cxnLst/>
                            <a:rect l="0" t="0" r="0" b="0"/>
                            <a:pathLst>
                              <a:path w="59829" h="59828">
                                <a:moveTo>
                                  <a:pt x="59829" y="29914"/>
                                </a:moveTo>
                                <a:lnTo>
                                  <a:pt x="0" y="59828"/>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940168" y="9145274"/>
                            <a:ext cx="341879" cy="341879"/>
                          </a:xfrm>
                          <a:custGeom>
                            <a:avLst/>
                            <a:gdLst/>
                            <a:ahLst/>
                            <a:cxnLst/>
                            <a:rect l="0" t="0" r="0" b="0"/>
                            <a:pathLst>
                              <a:path w="341879" h="341879">
                                <a:moveTo>
                                  <a:pt x="170940" y="0"/>
                                </a:moveTo>
                                <a:cubicBezTo>
                                  <a:pt x="182164" y="0"/>
                                  <a:pt x="193280" y="1095"/>
                                  <a:pt x="204288" y="3284"/>
                                </a:cubicBezTo>
                                <a:cubicBezTo>
                                  <a:pt x="215297" y="5474"/>
                                  <a:pt x="225986" y="8716"/>
                                  <a:pt x="236355" y="13011"/>
                                </a:cubicBezTo>
                                <a:cubicBezTo>
                                  <a:pt x="246725" y="17307"/>
                                  <a:pt x="256576" y="22571"/>
                                  <a:pt x="265908" y="28808"/>
                                </a:cubicBezTo>
                                <a:cubicBezTo>
                                  <a:pt x="275241" y="35043"/>
                                  <a:pt x="283876" y="42129"/>
                                  <a:pt x="291812" y="50066"/>
                                </a:cubicBezTo>
                                <a:cubicBezTo>
                                  <a:pt x="299749" y="58003"/>
                                  <a:pt x="306835" y="66636"/>
                                  <a:pt x="313071" y="75969"/>
                                </a:cubicBezTo>
                                <a:cubicBezTo>
                                  <a:pt x="319307" y="85302"/>
                                  <a:pt x="324572" y="95152"/>
                                  <a:pt x="328867" y="105522"/>
                                </a:cubicBezTo>
                                <a:cubicBezTo>
                                  <a:pt x="333163" y="115892"/>
                                  <a:pt x="336405" y="126582"/>
                                  <a:pt x="338595" y="137590"/>
                                </a:cubicBezTo>
                                <a:cubicBezTo>
                                  <a:pt x="340785" y="148599"/>
                                  <a:pt x="341879" y="159715"/>
                                  <a:pt x="341879" y="170939"/>
                                </a:cubicBezTo>
                                <a:cubicBezTo>
                                  <a:pt x="341879" y="182163"/>
                                  <a:pt x="340785" y="193279"/>
                                  <a:pt x="338595" y="204288"/>
                                </a:cubicBezTo>
                                <a:cubicBezTo>
                                  <a:pt x="336405" y="215295"/>
                                  <a:pt x="333163" y="225985"/>
                                  <a:pt x="328867" y="236355"/>
                                </a:cubicBezTo>
                                <a:cubicBezTo>
                                  <a:pt x="324572" y="246724"/>
                                  <a:pt x="319307" y="256575"/>
                                  <a:pt x="313071" y="265908"/>
                                </a:cubicBezTo>
                                <a:cubicBezTo>
                                  <a:pt x="306835" y="275241"/>
                                  <a:pt x="299749" y="283875"/>
                                  <a:pt x="291812" y="291812"/>
                                </a:cubicBezTo>
                                <a:cubicBezTo>
                                  <a:pt x="283876" y="299748"/>
                                  <a:pt x="275241" y="306835"/>
                                  <a:pt x="265908" y="313071"/>
                                </a:cubicBezTo>
                                <a:cubicBezTo>
                                  <a:pt x="256576" y="319307"/>
                                  <a:pt x="246725" y="324571"/>
                                  <a:pt x="236355" y="328866"/>
                                </a:cubicBezTo>
                                <a:cubicBezTo>
                                  <a:pt x="225986" y="333161"/>
                                  <a:pt x="215297" y="336404"/>
                                  <a:pt x="204288" y="338593"/>
                                </a:cubicBezTo>
                                <a:cubicBezTo>
                                  <a:pt x="193280" y="340784"/>
                                  <a:pt x="182164" y="341879"/>
                                  <a:pt x="170940" y="341879"/>
                                </a:cubicBezTo>
                                <a:cubicBezTo>
                                  <a:pt x="159716" y="341879"/>
                                  <a:pt x="148599" y="340784"/>
                                  <a:pt x="137591" y="338593"/>
                                </a:cubicBezTo>
                                <a:cubicBezTo>
                                  <a:pt x="126583" y="336404"/>
                                  <a:pt x="115894" y="333161"/>
                                  <a:pt x="105524" y="328866"/>
                                </a:cubicBezTo>
                                <a:cubicBezTo>
                                  <a:pt x="95154" y="324571"/>
                                  <a:pt x="85303" y="319307"/>
                                  <a:pt x="75971" y="313071"/>
                                </a:cubicBezTo>
                                <a:cubicBezTo>
                                  <a:pt x="66638" y="306835"/>
                                  <a:pt x="58003" y="299748"/>
                                  <a:pt x="50067" y="291812"/>
                                </a:cubicBezTo>
                                <a:cubicBezTo>
                                  <a:pt x="42130" y="283875"/>
                                  <a:pt x="35044" y="275241"/>
                                  <a:pt x="28808"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8" y="75969"/>
                                </a:cubicBezTo>
                                <a:cubicBezTo>
                                  <a:pt x="35044" y="66636"/>
                                  <a:pt x="42130" y="58003"/>
                                  <a:pt x="50067" y="50066"/>
                                </a:cubicBezTo>
                                <a:cubicBezTo>
                                  <a:pt x="58003" y="42129"/>
                                  <a:pt x="66638" y="35043"/>
                                  <a:pt x="75971" y="28808"/>
                                </a:cubicBezTo>
                                <a:cubicBezTo>
                                  <a:pt x="85303" y="22571"/>
                                  <a:pt x="95154" y="17305"/>
                                  <a:pt x="105524" y="13010"/>
                                </a:cubicBezTo>
                                <a:cubicBezTo>
                                  <a:pt x="115894" y="8716"/>
                                  <a:pt x="126583" y="5474"/>
                                  <a:pt x="137591" y="3284"/>
                                </a:cubicBezTo>
                                <a:cubicBezTo>
                                  <a:pt x="148599" y="1095"/>
                                  <a:pt x="159716" y="0"/>
                                  <a:pt x="17094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940168" y="9145274"/>
                            <a:ext cx="341879" cy="341879"/>
                          </a:xfrm>
                          <a:custGeom>
                            <a:avLst/>
                            <a:gdLst/>
                            <a:ahLst/>
                            <a:cxnLst/>
                            <a:rect l="0" t="0" r="0" b="0"/>
                            <a:pathLst>
                              <a:path w="341879" h="341879">
                                <a:moveTo>
                                  <a:pt x="341879" y="170939"/>
                                </a:moveTo>
                                <a:cubicBezTo>
                                  <a:pt x="341879" y="182163"/>
                                  <a:pt x="340785" y="193279"/>
                                  <a:pt x="338595" y="204288"/>
                                </a:cubicBezTo>
                                <a:cubicBezTo>
                                  <a:pt x="336405" y="215295"/>
                                  <a:pt x="333163" y="225985"/>
                                  <a:pt x="328867" y="236355"/>
                                </a:cubicBezTo>
                                <a:cubicBezTo>
                                  <a:pt x="324572" y="246724"/>
                                  <a:pt x="319307" y="256575"/>
                                  <a:pt x="313071" y="265908"/>
                                </a:cubicBezTo>
                                <a:cubicBezTo>
                                  <a:pt x="306835" y="275241"/>
                                  <a:pt x="299749" y="283875"/>
                                  <a:pt x="291812" y="291812"/>
                                </a:cubicBezTo>
                                <a:cubicBezTo>
                                  <a:pt x="283876" y="299748"/>
                                  <a:pt x="275241" y="306835"/>
                                  <a:pt x="265908" y="313071"/>
                                </a:cubicBezTo>
                                <a:cubicBezTo>
                                  <a:pt x="256576" y="319307"/>
                                  <a:pt x="246725" y="324571"/>
                                  <a:pt x="236355" y="328866"/>
                                </a:cubicBezTo>
                                <a:cubicBezTo>
                                  <a:pt x="225986" y="333161"/>
                                  <a:pt x="215297" y="336404"/>
                                  <a:pt x="204288" y="338593"/>
                                </a:cubicBezTo>
                                <a:cubicBezTo>
                                  <a:pt x="193280" y="340784"/>
                                  <a:pt x="182164" y="341879"/>
                                  <a:pt x="170940" y="341879"/>
                                </a:cubicBezTo>
                                <a:cubicBezTo>
                                  <a:pt x="159716" y="341879"/>
                                  <a:pt x="148599" y="340784"/>
                                  <a:pt x="137591" y="338593"/>
                                </a:cubicBezTo>
                                <a:cubicBezTo>
                                  <a:pt x="126583" y="336404"/>
                                  <a:pt x="115894" y="333161"/>
                                  <a:pt x="105524" y="328866"/>
                                </a:cubicBezTo>
                                <a:cubicBezTo>
                                  <a:pt x="95154" y="324571"/>
                                  <a:pt x="85303" y="319307"/>
                                  <a:pt x="75971" y="313071"/>
                                </a:cubicBezTo>
                                <a:cubicBezTo>
                                  <a:pt x="66638" y="306835"/>
                                  <a:pt x="58003" y="299748"/>
                                  <a:pt x="50067" y="291812"/>
                                </a:cubicBezTo>
                                <a:cubicBezTo>
                                  <a:pt x="42130" y="283875"/>
                                  <a:pt x="35044" y="275241"/>
                                  <a:pt x="28808" y="265908"/>
                                </a:cubicBezTo>
                                <a:cubicBezTo>
                                  <a:pt x="22573" y="256575"/>
                                  <a:pt x="17307" y="246724"/>
                                  <a:pt x="13012" y="236355"/>
                                </a:cubicBezTo>
                                <a:cubicBezTo>
                                  <a:pt x="8717" y="225985"/>
                                  <a:pt x="5474" y="215295"/>
                                  <a:pt x="3284" y="204288"/>
                                </a:cubicBezTo>
                                <a:cubicBezTo>
                                  <a:pt x="1095" y="193279"/>
                                  <a:pt x="0" y="182163"/>
                                  <a:pt x="0" y="170939"/>
                                </a:cubicBezTo>
                                <a:cubicBezTo>
                                  <a:pt x="0" y="159715"/>
                                  <a:pt x="1095" y="148599"/>
                                  <a:pt x="3284" y="137590"/>
                                </a:cubicBezTo>
                                <a:cubicBezTo>
                                  <a:pt x="5474" y="126582"/>
                                  <a:pt x="8717" y="115892"/>
                                  <a:pt x="13012" y="105522"/>
                                </a:cubicBezTo>
                                <a:cubicBezTo>
                                  <a:pt x="17307" y="95152"/>
                                  <a:pt x="22573" y="85302"/>
                                  <a:pt x="28808" y="75969"/>
                                </a:cubicBezTo>
                                <a:cubicBezTo>
                                  <a:pt x="35044" y="66636"/>
                                  <a:pt x="42130" y="58003"/>
                                  <a:pt x="50067" y="50066"/>
                                </a:cubicBezTo>
                                <a:cubicBezTo>
                                  <a:pt x="58003" y="42129"/>
                                  <a:pt x="66638" y="35043"/>
                                  <a:pt x="75971" y="28808"/>
                                </a:cubicBezTo>
                                <a:cubicBezTo>
                                  <a:pt x="85303" y="22571"/>
                                  <a:pt x="95154" y="17305"/>
                                  <a:pt x="105524" y="13010"/>
                                </a:cubicBezTo>
                                <a:cubicBezTo>
                                  <a:pt x="115894" y="8716"/>
                                  <a:pt x="126583" y="5474"/>
                                  <a:pt x="137591" y="3284"/>
                                </a:cubicBezTo>
                                <a:cubicBezTo>
                                  <a:pt x="148599" y="1095"/>
                                  <a:pt x="159716" y="0"/>
                                  <a:pt x="170940" y="0"/>
                                </a:cubicBezTo>
                                <a:cubicBezTo>
                                  <a:pt x="182164" y="0"/>
                                  <a:pt x="193280" y="1095"/>
                                  <a:pt x="204288" y="3284"/>
                                </a:cubicBezTo>
                                <a:cubicBezTo>
                                  <a:pt x="215297" y="5474"/>
                                  <a:pt x="225986" y="8716"/>
                                  <a:pt x="236355" y="13011"/>
                                </a:cubicBezTo>
                                <a:cubicBezTo>
                                  <a:pt x="246725" y="17307"/>
                                  <a:pt x="256576" y="22571"/>
                                  <a:pt x="265908" y="28808"/>
                                </a:cubicBezTo>
                                <a:cubicBezTo>
                                  <a:pt x="275241" y="35043"/>
                                  <a:pt x="283876" y="42129"/>
                                  <a:pt x="291812" y="50066"/>
                                </a:cubicBezTo>
                                <a:cubicBezTo>
                                  <a:pt x="299749" y="58003"/>
                                  <a:pt x="306835" y="66636"/>
                                  <a:pt x="313071" y="75969"/>
                                </a:cubicBezTo>
                                <a:cubicBezTo>
                                  <a:pt x="319307" y="85302"/>
                                  <a:pt x="324572" y="95152"/>
                                  <a:pt x="328867" y="105522"/>
                                </a:cubicBezTo>
                                <a:cubicBezTo>
                                  <a:pt x="333163" y="115892"/>
                                  <a:pt x="336405" y="126582"/>
                                  <a:pt x="338595" y="137590"/>
                                </a:cubicBezTo>
                                <a:cubicBezTo>
                                  <a:pt x="340785" y="148599"/>
                                  <a:pt x="341879" y="159715"/>
                                  <a:pt x="341879"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1078790" y="9272679"/>
                            <a:ext cx="85700" cy="165451"/>
                          </a:xfrm>
                          <a:prstGeom prst="rect">
                            <a:avLst/>
                          </a:prstGeom>
                          <a:ln>
                            <a:noFill/>
                          </a:ln>
                        </wps:spPr>
                        <wps:txbx>
                          <w:txbxContent>
                            <w:p w14:paraId="605329AE" w14:textId="77777777" w:rsidR="009F5198" w:rsidRDefault="009F5198">
                              <w:r>
                                <w:rPr>
                                  <w:rFonts w:eastAsia="Times New Roman"/>
                                  <w:sz w:val="22"/>
                                </w:rPr>
                                <w:t>δ</w:t>
                              </w:r>
                            </w:p>
                          </w:txbxContent>
                        </wps:txbx>
                        <wps:bodyPr horzOverflow="overflow" vert="horz" lIns="0" tIns="0" rIns="0" bIns="0" rtlCol="0">
                          <a:noAutofit/>
                        </wps:bodyPr>
                      </wps:wsp>
                      <wps:wsp>
                        <wps:cNvPr id="187" name="Shape 187"/>
                        <wps:cNvSpPr/>
                        <wps:spPr>
                          <a:xfrm>
                            <a:off x="5470070" y="9145274"/>
                            <a:ext cx="341880" cy="341879"/>
                          </a:xfrm>
                          <a:custGeom>
                            <a:avLst/>
                            <a:gdLst/>
                            <a:ahLst/>
                            <a:cxnLst/>
                            <a:rect l="0" t="0" r="0" b="0"/>
                            <a:pathLst>
                              <a:path w="341880" h="341879">
                                <a:moveTo>
                                  <a:pt x="341880" y="170939"/>
                                </a:moveTo>
                                <a:cubicBezTo>
                                  <a:pt x="341880" y="182163"/>
                                  <a:pt x="340785" y="193279"/>
                                  <a:pt x="338595" y="204288"/>
                                </a:cubicBezTo>
                                <a:cubicBezTo>
                                  <a:pt x="336405" y="215295"/>
                                  <a:pt x="333163" y="225985"/>
                                  <a:pt x="328867" y="236355"/>
                                </a:cubicBezTo>
                                <a:cubicBezTo>
                                  <a:pt x="324572" y="246724"/>
                                  <a:pt x="319306" y="256575"/>
                                  <a:pt x="313070" y="265908"/>
                                </a:cubicBezTo>
                                <a:cubicBezTo>
                                  <a:pt x="306835" y="275241"/>
                                  <a:pt x="299749" y="283875"/>
                                  <a:pt x="291813" y="291812"/>
                                </a:cubicBezTo>
                                <a:cubicBezTo>
                                  <a:pt x="283875" y="299748"/>
                                  <a:pt x="275241" y="306835"/>
                                  <a:pt x="265909" y="313071"/>
                                </a:cubicBezTo>
                                <a:cubicBezTo>
                                  <a:pt x="256576" y="319307"/>
                                  <a:pt x="246725" y="324571"/>
                                  <a:pt x="236355" y="328866"/>
                                </a:cubicBezTo>
                                <a:cubicBezTo>
                                  <a:pt x="225985" y="333161"/>
                                  <a:pt x="215297" y="336404"/>
                                  <a:pt x="204288" y="338593"/>
                                </a:cubicBezTo>
                                <a:cubicBezTo>
                                  <a:pt x="193280" y="340784"/>
                                  <a:pt x="182164" y="341879"/>
                                  <a:pt x="170940" y="341879"/>
                                </a:cubicBezTo>
                                <a:cubicBezTo>
                                  <a:pt x="159716" y="341879"/>
                                  <a:pt x="148599" y="340784"/>
                                  <a:pt x="137591" y="338593"/>
                                </a:cubicBezTo>
                                <a:cubicBezTo>
                                  <a:pt x="126582" y="336404"/>
                                  <a:pt x="115893" y="333161"/>
                                  <a:pt x="105523" y="328866"/>
                                </a:cubicBezTo>
                                <a:cubicBezTo>
                                  <a:pt x="95154" y="324571"/>
                                  <a:pt x="85303" y="319307"/>
                                  <a:pt x="75971" y="313071"/>
                                </a:cubicBezTo>
                                <a:cubicBezTo>
                                  <a:pt x="66638" y="306835"/>
                                  <a:pt x="58003" y="299748"/>
                                  <a:pt x="50067" y="291812"/>
                                </a:cubicBezTo>
                                <a:cubicBezTo>
                                  <a:pt x="42130" y="283875"/>
                                  <a:pt x="35044" y="275241"/>
                                  <a:pt x="28809" y="265908"/>
                                </a:cubicBezTo>
                                <a:cubicBezTo>
                                  <a:pt x="22573" y="256575"/>
                                  <a:pt x="17307" y="246724"/>
                                  <a:pt x="13012" y="236355"/>
                                </a:cubicBezTo>
                                <a:cubicBezTo>
                                  <a:pt x="8717" y="225985"/>
                                  <a:pt x="5474" y="215295"/>
                                  <a:pt x="3285" y="204288"/>
                                </a:cubicBezTo>
                                <a:cubicBezTo>
                                  <a:pt x="1095" y="193279"/>
                                  <a:pt x="0" y="182163"/>
                                  <a:pt x="1" y="170939"/>
                                </a:cubicBezTo>
                                <a:cubicBezTo>
                                  <a:pt x="0" y="159715"/>
                                  <a:pt x="1095" y="148599"/>
                                  <a:pt x="3285" y="137590"/>
                                </a:cubicBezTo>
                                <a:cubicBezTo>
                                  <a:pt x="5474" y="126582"/>
                                  <a:pt x="8717" y="115892"/>
                                  <a:pt x="13012" y="105522"/>
                                </a:cubicBezTo>
                                <a:cubicBezTo>
                                  <a:pt x="17307" y="95152"/>
                                  <a:pt x="22573" y="85302"/>
                                  <a:pt x="28809" y="75969"/>
                                </a:cubicBezTo>
                                <a:cubicBezTo>
                                  <a:pt x="35044" y="66636"/>
                                  <a:pt x="42130" y="58003"/>
                                  <a:pt x="50067" y="50066"/>
                                </a:cubicBezTo>
                                <a:cubicBezTo>
                                  <a:pt x="58003" y="42129"/>
                                  <a:pt x="66638" y="35043"/>
                                  <a:pt x="75971" y="28808"/>
                                </a:cubicBezTo>
                                <a:cubicBezTo>
                                  <a:pt x="85303" y="22571"/>
                                  <a:pt x="95154" y="17305"/>
                                  <a:pt x="105523" y="13010"/>
                                </a:cubicBezTo>
                                <a:cubicBezTo>
                                  <a:pt x="115893" y="8716"/>
                                  <a:pt x="126582" y="5474"/>
                                  <a:pt x="137591" y="3284"/>
                                </a:cubicBezTo>
                                <a:cubicBezTo>
                                  <a:pt x="148599" y="1095"/>
                                  <a:pt x="159716" y="0"/>
                                  <a:pt x="170940" y="0"/>
                                </a:cubicBezTo>
                                <a:cubicBezTo>
                                  <a:pt x="182164" y="0"/>
                                  <a:pt x="193280" y="1095"/>
                                  <a:pt x="204288" y="3284"/>
                                </a:cubicBezTo>
                                <a:cubicBezTo>
                                  <a:pt x="215297" y="5474"/>
                                  <a:pt x="225985" y="8716"/>
                                  <a:pt x="236355" y="13011"/>
                                </a:cubicBezTo>
                                <a:cubicBezTo>
                                  <a:pt x="246725" y="17307"/>
                                  <a:pt x="256576" y="22571"/>
                                  <a:pt x="265909" y="28808"/>
                                </a:cubicBezTo>
                                <a:cubicBezTo>
                                  <a:pt x="275241" y="35043"/>
                                  <a:pt x="283875" y="42129"/>
                                  <a:pt x="291813" y="50066"/>
                                </a:cubicBezTo>
                                <a:cubicBezTo>
                                  <a:pt x="299749" y="58003"/>
                                  <a:pt x="306835" y="66636"/>
                                  <a:pt x="313070" y="75969"/>
                                </a:cubicBezTo>
                                <a:cubicBezTo>
                                  <a:pt x="319306" y="85302"/>
                                  <a:pt x="324572" y="95152"/>
                                  <a:pt x="328867" y="105522"/>
                                </a:cubicBezTo>
                                <a:cubicBezTo>
                                  <a:pt x="333163" y="115892"/>
                                  <a:pt x="336405" y="126582"/>
                                  <a:pt x="338595" y="137590"/>
                                </a:cubicBezTo>
                                <a:cubicBezTo>
                                  <a:pt x="340785" y="148599"/>
                                  <a:pt x="341880" y="159715"/>
                                  <a:pt x="341880" y="170939"/>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188" name="Rectangle 188"/>
                        <wps:cNvSpPr/>
                        <wps:spPr>
                          <a:xfrm>
                            <a:off x="5612298" y="9272679"/>
                            <a:ext cx="76375" cy="165451"/>
                          </a:xfrm>
                          <a:prstGeom prst="rect">
                            <a:avLst/>
                          </a:prstGeom>
                          <a:ln>
                            <a:noFill/>
                          </a:ln>
                        </wps:spPr>
                        <wps:txbx>
                          <w:txbxContent>
                            <w:p w14:paraId="7172D99D" w14:textId="77777777" w:rsidR="009F5198" w:rsidRDefault="009F5198">
                              <w:r>
                                <w:rPr>
                                  <w:rFonts w:eastAsia="Times New Roman"/>
                                  <w:sz w:val="22"/>
                                </w:rPr>
                                <w:t>ε</w:t>
                              </w:r>
                            </w:p>
                          </w:txbxContent>
                        </wps:txbx>
                        <wps:bodyPr horzOverflow="overflow" vert="horz" lIns="0" tIns="0" rIns="0" bIns="0" rtlCol="0">
                          <a:noAutofit/>
                        </wps:bodyPr>
                      </wps:wsp>
                      <wps:wsp>
                        <wps:cNvPr id="189" name="Shape 189"/>
                        <wps:cNvSpPr/>
                        <wps:spPr>
                          <a:xfrm>
                            <a:off x="4123920" y="6499983"/>
                            <a:ext cx="1521363" cy="2595121"/>
                          </a:xfrm>
                          <a:custGeom>
                            <a:avLst/>
                            <a:gdLst/>
                            <a:ahLst/>
                            <a:cxnLst/>
                            <a:rect l="0" t="0" r="0" b="0"/>
                            <a:pathLst>
                              <a:path w="1521363" h="2595121">
                                <a:moveTo>
                                  <a:pt x="0" y="0"/>
                                </a:moveTo>
                                <a:lnTo>
                                  <a:pt x="1521363" y="0"/>
                                </a:lnTo>
                                <a:lnTo>
                                  <a:pt x="1521363" y="259512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5615370" y="908014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5615370" y="908014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3145157" y="344134"/>
                            <a:ext cx="45559" cy="128216"/>
                          </a:xfrm>
                          <a:prstGeom prst="rect">
                            <a:avLst/>
                          </a:prstGeom>
                          <a:ln>
                            <a:noFill/>
                          </a:ln>
                        </wps:spPr>
                        <wps:txbx>
                          <w:txbxContent>
                            <w:p w14:paraId="5E1361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3" name="Rectangle 193"/>
                        <wps:cNvSpPr/>
                        <wps:spPr>
                          <a:xfrm>
                            <a:off x="1638083" y="2309941"/>
                            <a:ext cx="75865" cy="128217"/>
                          </a:xfrm>
                          <a:prstGeom prst="rect">
                            <a:avLst/>
                          </a:prstGeom>
                          <a:ln>
                            <a:noFill/>
                          </a:ln>
                        </wps:spPr>
                        <wps:txbx>
                          <w:txbxContent>
                            <w:p w14:paraId="2889D91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94" name="Rectangle 194"/>
                        <wps:cNvSpPr/>
                        <wps:spPr>
                          <a:xfrm>
                            <a:off x="5697902" y="2309941"/>
                            <a:ext cx="75865" cy="128217"/>
                          </a:xfrm>
                          <a:prstGeom prst="rect">
                            <a:avLst/>
                          </a:prstGeom>
                          <a:ln>
                            <a:noFill/>
                          </a:ln>
                        </wps:spPr>
                        <wps:txbx>
                          <w:txbxContent>
                            <w:p w14:paraId="4B5B023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195" name="Rectangle 195"/>
                        <wps:cNvSpPr/>
                        <wps:spPr>
                          <a:xfrm>
                            <a:off x="1435760" y="2651820"/>
                            <a:ext cx="45559" cy="128217"/>
                          </a:xfrm>
                          <a:prstGeom prst="rect">
                            <a:avLst/>
                          </a:prstGeom>
                          <a:ln>
                            <a:noFill/>
                          </a:ln>
                        </wps:spPr>
                        <wps:txbx>
                          <w:txbxContent>
                            <w:p w14:paraId="7D70687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6" name="Rectangle 196"/>
                        <wps:cNvSpPr/>
                        <wps:spPr>
                          <a:xfrm>
                            <a:off x="2341741" y="5643265"/>
                            <a:ext cx="45559" cy="128217"/>
                          </a:xfrm>
                          <a:prstGeom prst="rect">
                            <a:avLst/>
                          </a:prstGeom>
                          <a:ln>
                            <a:noFill/>
                          </a:ln>
                        </wps:spPr>
                        <wps:txbx>
                          <w:txbxContent>
                            <w:p w14:paraId="5C64ACC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197" name="Rectangle 197"/>
                        <wps:cNvSpPr/>
                        <wps:spPr>
                          <a:xfrm>
                            <a:off x="612445" y="3079170"/>
                            <a:ext cx="75865" cy="128217"/>
                          </a:xfrm>
                          <a:prstGeom prst="rect">
                            <a:avLst/>
                          </a:prstGeom>
                          <a:ln>
                            <a:noFill/>
                          </a:ln>
                        </wps:spPr>
                        <wps:txbx>
                          <w:txbxContent>
                            <w:p w14:paraId="1D45C2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198" name="Rectangle 198"/>
                        <wps:cNvSpPr/>
                        <wps:spPr>
                          <a:xfrm>
                            <a:off x="2535517" y="3164640"/>
                            <a:ext cx="75865" cy="128217"/>
                          </a:xfrm>
                          <a:prstGeom prst="rect">
                            <a:avLst/>
                          </a:prstGeom>
                          <a:ln>
                            <a:noFill/>
                          </a:ln>
                        </wps:spPr>
                        <wps:txbx>
                          <w:txbxContent>
                            <w:p w14:paraId="1842E79D"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199" name="Rectangle 199"/>
                        <wps:cNvSpPr/>
                        <wps:spPr>
                          <a:xfrm>
                            <a:off x="3008406" y="7010783"/>
                            <a:ext cx="45559" cy="128218"/>
                          </a:xfrm>
                          <a:prstGeom prst="rect">
                            <a:avLst/>
                          </a:prstGeom>
                          <a:ln>
                            <a:noFill/>
                          </a:ln>
                        </wps:spPr>
                        <wps:txbx>
                          <w:txbxContent>
                            <w:p w14:paraId="59BC405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00" name="Rectangle 200"/>
                        <wps:cNvSpPr/>
                        <wps:spPr>
                          <a:xfrm>
                            <a:off x="3595343" y="7010783"/>
                            <a:ext cx="75865" cy="128218"/>
                          </a:xfrm>
                          <a:prstGeom prst="rect">
                            <a:avLst/>
                          </a:prstGeom>
                          <a:ln>
                            <a:noFill/>
                          </a:ln>
                        </wps:spPr>
                        <wps:txbx>
                          <w:txbxContent>
                            <w:p w14:paraId="25FCF5F7"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01" name="Rectangle 201"/>
                        <wps:cNvSpPr/>
                        <wps:spPr>
                          <a:xfrm>
                            <a:off x="4270555" y="6327024"/>
                            <a:ext cx="75865" cy="128218"/>
                          </a:xfrm>
                          <a:prstGeom prst="rect">
                            <a:avLst/>
                          </a:prstGeom>
                          <a:ln>
                            <a:noFill/>
                          </a:ln>
                        </wps:spPr>
                        <wps:txbx>
                          <w:txbxContent>
                            <w:p w14:paraId="7474CC95"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02" name="Rectangle 202"/>
                        <wps:cNvSpPr/>
                        <wps:spPr>
                          <a:xfrm>
                            <a:off x="2620987" y="8292830"/>
                            <a:ext cx="75865" cy="128218"/>
                          </a:xfrm>
                          <a:prstGeom prst="rect">
                            <a:avLst/>
                          </a:prstGeom>
                          <a:ln>
                            <a:noFill/>
                          </a:ln>
                        </wps:spPr>
                        <wps:txbx>
                          <w:txbxContent>
                            <w:p w14:paraId="3FD977C0"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03" name="Rectangle 203"/>
                        <wps:cNvSpPr/>
                        <wps:spPr>
                          <a:xfrm>
                            <a:off x="3851753" y="8292830"/>
                            <a:ext cx="75865" cy="128218"/>
                          </a:xfrm>
                          <a:prstGeom prst="rect">
                            <a:avLst/>
                          </a:prstGeom>
                          <a:ln>
                            <a:noFill/>
                          </a:ln>
                        </wps:spPr>
                        <wps:txbx>
                          <w:txbxContent>
                            <w:p w14:paraId="14D3D1E6"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39379B7A" id="Group 3155" o:spid="_x0000_s1114" style="width:464.7pt;height:747pt;mso-position-horizontal-relative:char;mso-position-vertical-relative:line" coordsize="59016,94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">
                <v:shape id="Shape 106" o:spid="_x0000_s1115" style="position:absolute;left:37136;top:346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" path="m,l,170940,,85470,,201965e" filled="f" strokeweight=".23742mm">
                  <v:stroke miterlimit="83231f" joinstyle="miter"/>
                  <v:path arrowok="t" textboxrect="0,0,0,201965"/>
                </v:shape>
                <v:shape id="Shape 107" o:spid="_x0000_s1116" style="position:absolute;left:36837;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" path="m,l29914,14957,59829,,29914,59829,,xe" fillcolor="black" stroked="f" strokeweight="0">
                  <v:stroke miterlimit="83231f" joinstyle="miter"/>
                  <v:path arrowok="t" textboxrect="0,0,59829,59829"/>
                </v:shape>
                <v:shape id="Shape 108" o:spid="_x0000_s1117" style="position:absolute;left:36837;top:533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" path="m29914,59829l,,29914,14957,59829,,29914,59829xe" filled="f" strokeweight=".23742mm">
                  <v:stroke miterlimit="83231f" joinstyle="miter"/>
                  <v:path arrowok="t" textboxrect="0,0,59829,59829"/>
                </v:shape>
                <v:shape id="Shape 110" o:spid="_x0000_s1118" style="position:absolute;left:35384;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" path="m341880,170940v,11224,-1095,22340,-3285,33348c336405,215297,333163,225986,328867,236355v-4295,10370,-9561,20221,-15796,29554c306835,275241,299749,283876,291812,291812v-7936,7937,-16571,15023,-25903,21259c256576,319307,246725,324572,236355,328867v-10370,4296,-21058,7538,-32067,9728c193280,340785,182164,341879,170940,341879v-11224,,-22341,-1094,-33349,-3284c126583,336405,115894,333163,105524,328867,95154,324572,85303,319307,75971,313071,66638,306835,58004,299749,50067,291812,42130,283876,35044,275241,28808,265909,22573,256576,17307,246725,13012,236355,8717,225986,5474,215297,3285,204288,1095,193280,,182164,,170940,,159716,1095,148599,3284,137591v2190,-11008,5433,-21697,9728,-32067c17307,95154,22572,85303,28808,75971,35044,66638,42130,58004,50067,50067,58004,42130,66638,35044,75971,28809,85303,22573,95154,17307,105524,13012,115894,8717,126583,5474,137591,3285,148599,1095,159716,,170940,v11224,,22339,1095,33348,3285c215297,5474,225985,8717,236355,13012v10370,4295,20221,9561,29553,15797c275241,35044,283876,42130,291812,50067v7937,7937,15023,16571,21259,25904c319306,85303,324572,95154,328867,105524v4296,10370,7538,21059,9728,32067c340785,148599,341880,159716,341880,170940xe" filled="f" strokeweight=".47483mm">
                  <v:stroke miterlimit="1" joinstyle="miter"/>
                  <v:path arrowok="t" textboxrect="0,0,341880,341879"/>
                </v:shape>
                <v:rect id="Rectangle 111" o:spid="_x0000_s1119" style="position:absolute;left:36734;top:1274;width:9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442D2132" w14:textId="77777777" w:rsidR="009F5198" w:rsidRDefault="009F5198">
                        <w:r>
                          <w:rPr>
                            <w:rFonts w:eastAsia="Times New Roman"/>
                            <w:sz w:val="22"/>
                          </w:rPr>
                          <w:t>α</w:t>
                        </w:r>
                      </w:p>
                    </w:txbxContent>
                  </v:textbox>
                </v:rect>
                <v:shape id="Shape 112" o:spid="_x0000_s1120" style="position:absolute;left:37136;top:11153;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" path="m,l,170940,,85470,,201965e" filled="f" strokeweight=".23742mm">
                  <v:stroke miterlimit="83231f" joinstyle="miter"/>
                  <v:path arrowok="t" textboxrect="0,0,0,201965"/>
                </v:shape>
                <v:shape id="Shape 113" o:spid="_x0000_s1121" style="position:absolute;left:36837;top:1302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" path="m,l29914,14957,59829,,29914,59829,,xe" fillcolor="black" stroked="f" strokeweight="0">
                  <v:stroke miterlimit="83231f" joinstyle="miter"/>
                  <v:path arrowok="t" textboxrect="0,0,59829,59829"/>
                </v:shape>
                <v:shape id="Shape 114" o:spid="_x0000_s1122" style="position:absolute;left:36837;top:13023;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" path="m29914,59829l,,29914,14957,59829,,29914,59829xe" filled="f" strokeweight=".23742mm">
                  <v:stroke miterlimit="83231f" joinstyle="miter"/>
                  <v:path arrowok="t" textboxrect="0,0,59829,59829"/>
                </v:shape>
                <v:shape id="Shape 116" o:spid="_x0000_s1123" style="position:absolute;left:31965;top:5982;width:10257;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" path="m,l1025638,r,512819l,512819,,xe" filled="f" strokeweight=".47483mm">
                  <v:stroke miterlimit="1" joinstyle="miter"/>
                  <v:path arrowok="t" textboxrect="0,0,1025638,512819"/>
                </v:shape>
                <v:rect id="Rectangle 117" o:spid="_x0000_s1124" style="position:absolute;left:33172;top:8142;width:1042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125F583A"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ident_pos</w:t>
                        </w:r>
                        <w:proofErr w:type="spellEnd"/>
                        <w:r>
                          <w:rPr>
                            <w:rFonts w:ascii="Arial" w:eastAsia="Arial" w:hAnsi="Arial" w:cs="Arial"/>
                            <w:sz w:val="16"/>
                          </w:rPr>
                          <w:t xml:space="preserve"> = 0;</w:t>
                        </w:r>
                      </w:p>
                    </w:txbxContent>
                  </v:textbox>
                </v:rect>
                <v:shape id="Shape 118" o:spid="_x0000_s1125" style="position:absolute;left:37136;top:18846;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" path="m,l,287435e" filled="f" strokeweight=".23742mm">
                  <v:stroke miterlimit="83231f" joinstyle="miter"/>
                  <v:path arrowok="t" textboxrect="0,0,0,287435"/>
                </v:shape>
                <v:shape id="Shape 119" o:spid="_x0000_s1126" style="position:absolute;left:36837;top:2157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" path="m,l29914,14957,59829,,29914,59829,,xe" fillcolor="black" stroked="f" strokeweight="0">
                  <v:stroke miterlimit="83231f" joinstyle="miter"/>
                  <v:path arrowok="t" textboxrect="0,0,59829,59829"/>
                </v:shape>
                <v:shape id="Shape 120" o:spid="_x0000_s1127" style="position:absolute;left:36837;top:2157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" path="m29914,59829l,,29914,14957,59829,,29914,59829xe" filled="f" strokeweight=".23742mm">
                  <v:stroke miterlimit="83231f" joinstyle="miter"/>
                  <v:path arrowok="t" textboxrect="0,0,59829,59829"/>
                </v:shape>
                <v:shape id="Shape 122" o:spid="_x0000_s1128" style="position:absolute;left:29999;top:13675;width:14188;height:5128;visibility:visible;mso-wrap-style:square;v-text-anchor:top" coordsize="141880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" path="m,l1418800,r,512819l,512819,,xe" filled="f" strokeweight=".47483mm">
                  <v:stroke miterlimit="1" joinstyle="miter"/>
                  <v:path arrowok="t" textboxrect="0,0,1418800,512819"/>
                </v:shape>
                <v:rect id="Rectangle 123" o:spid="_x0000_s1129" style="position:absolute;left:30522;top:15834;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EC87379" w14:textId="77777777" w:rsidR="009F5198" w:rsidRDefault="009F5198">
                        <w:proofErr w:type="spellStart"/>
                        <w:r>
                          <w:rPr>
                            <w:rFonts w:ascii="Arial" w:eastAsia="Arial" w:hAnsi="Arial" w:cs="Arial"/>
                            <w:sz w:val="16"/>
                          </w:rPr>
                          <w:t>bool</w:t>
                        </w:r>
                        <w:proofErr w:type="spellEnd"/>
                        <w:r>
                          <w:rPr>
                            <w:rFonts w:ascii="Arial" w:eastAsia="Arial" w:hAnsi="Arial" w:cs="Arial"/>
                            <w:sz w:val="16"/>
                          </w:rPr>
                          <w:t xml:space="preserve"> </w:t>
                        </w:r>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false</w:t>
                        </w:r>
                        <w:proofErr w:type="spellEnd"/>
                        <w:r>
                          <w:rPr>
                            <w:rFonts w:ascii="Arial" w:eastAsia="Arial" w:hAnsi="Arial" w:cs="Arial"/>
                            <w:sz w:val="16"/>
                          </w:rPr>
                          <w:t>;</w:t>
                        </w:r>
                      </w:p>
                    </w:txbxContent>
                  </v:textbox>
                </v:rect>
                <v:shape id="Shape 124" o:spid="_x0000_s1130" style="position:absolute;left:16709;top:25683;width:940;height:3729;visibility:visible;mso-wrap-style:square;v-text-anchor:top" coordsize="94017,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" path="m94017,l,,,372905e" filled="f" strokeweight=".23742mm">
                  <v:stroke miterlimit="83231f" joinstyle="miter"/>
                  <v:path arrowok="t" textboxrect="0,0,94017,372905"/>
                </v:shape>
                <v:shape id="Shape 125" o:spid="_x0000_s1131" style="position:absolute;left:16410;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" path="m,l29914,14957,59829,,29914,59829,,xe" fillcolor="black" stroked="f" strokeweight="0">
                  <v:stroke miterlimit="83231f" joinstyle="miter"/>
                  <v:path arrowok="t" textboxrect="0,0,59829,59829"/>
                </v:shape>
                <v:shape id="Shape 126" o:spid="_x0000_s1132" style="position:absolute;left:16410;top:2926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" path="m29914,59829l,,29914,14957,59829,,29914,59829xe" filled="f" strokeweight=".23742mm">
                  <v:stroke miterlimit="83231f" joinstyle="miter"/>
                  <v:path arrowok="t" textboxrect="0,0,59829,59829"/>
                </v:shape>
                <v:shape id="Shape 127" o:spid="_x0000_s1133" style="position:absolute;left:32863;top:25683;width:26153;height:35353;visibility:visible;mso-wrap-style:square;v-text-anchor:top" coordsize="2615378,353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" path="m2376062,r239316,l2615378,3333325,,3333325r,201965e" filled="f" strokeweight=".23742mm">
                  <v:stroke miterlimit="83231f" joinstyle="miter"/>
                  <v:path arrowok="t" textboxrect="0,0,2615378,3535290"/>
                </v:shape>
                <v:shape id="Shape 128" o:spid="_x0000_s1134" style="position:absolute;left:3256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" path="m,l29914,14957,59829,,29914,59829,,xe" fillcolor="black" stroked="f" strokeweight="0">
                  <v:stroke miterlimit="83231f" joinstyle="miter"/>
                  <v:path arrowok="t" textboxrect="0,0,59829,59829"/>
                </v:shape>
                <v:shape id="Shape 129" o:spid="_x0000_s1135" style="position:absolute;left:32564;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" path="m29914,59829l,,29914,14957,59829,,29914,59829xe" filled="f" strokeweight=".23742mm">
                  <v:stroke miterlimit="83231f" joinstyle="miter"/>
                  <v:path arrowok="t" textboxrect="0,0,59829,59829"/>
                </v:shape>
                <v:shape id="Shape 130" o:spid="_x0000_s1136" style="position:absolute;left:17606;top:22222;width:38975;height:6837;visibility:visible;mso-wrap-style:square;v-text-anchor:top" coordsize="389742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" path="m1948713,l3897426,341879,1948713,683759,,341879,1948713,xe" stroked="f" strokeweight="0">
                  <v:stroke miterlimit="83231f" joinstyle="miter"/>
                  <v:path arrowok="t" textboxrect="0,0,3897426,683759"/>
                </v:shape>
                <v:shape id="Shape 131" o:spid="_x0000_s1137" style="position:absolute;left:17606;top:22222;width:38975;height:6837;visibility:visible;mso-wrap-style:square;v-text-anchor:top" coordsize="3897426,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" path="m1948713,l3897426,341879,1948713,683759,,341879,1948713,xe" filled="f" strokeweight=".47483mm">
                  <v:stroke miterlimit="83231f" joinstyle="miter"/>
                  <v:path arrowok="t" textboxrect="0,0,3897426,683759"/>
                </v:shape>
                <v:rect id="Rectangle 132" o:spid="_x0000_s1138" style="position:absolute;left:18695;top:25236;width:4894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B02D0F6" w14:textId="77777777" w:rsidR="009F5198" w:rsidRDefault="009F5198">
                        <w:r w:rsidRPr="009F5198">
                          <w:rPr>
                            <w:rFonts w:ascii="Arial" w:eastAsia="Arial" w:hAnsi="Arial" w:cs="Arial"/>
                            <w:sz w:val="16"/>
                            <w:lang w:val="en-US"/>
                          </w:rPr>
                          <w:t>if ((</w:t>
                        </w:r>
                        <w:proofErr w:type="gramStart"/>
                        <w:r w:rsidRPr="009F5198">
                          <w:rPr>
                            <w:rFonts w:ascii="Arial" w:eastAsia="Arial" w:hAnsi="Arial" w:cs="Arial"/>
                            <w:sz w:val="16"/>
                            <w:lang w:val="en-US"/>
                          </w:rPr>
                          <w:t>word[</w:t>
                        </w:r>
                        <w:proofErr w:type="gramEnd"/>
                        <w:r w:rsidRPr="009F5198">
                          <w:rPr>
                            <w:rFonts w:ascii="Arial" w:eastAsia="Arial" w:hAnsi="Arial" w:cs="Arial"/>
                            <w:sz w:val="16"/>
                            <w:lang w:val="en-US"/>
                          </w:rPr>
                          <w:t xml:space="preserve">0] &lt; 'A' || (word[0] &gt; 'Z' &amp;&amp; word[0] &lt; 'a') || word[0] &gt; 'z') &amp;&amp; word[0] != </w:t>
                        </w:r>
                        <w:r>
                          <w:rPr>
                            <w:rFonts w:ascii="Arial" w:eastAsia="Arial" w:hAnsi="Arial" w:cs="Arial"/>
                            <w:sz w:val="16"/>
                          </w:rPr>
                          <w:t>'_')</w:t>
                        </w:r>
                      </w:p>
                    </w:txbxContent>
                  </v:textbox>
                </v:rect>
                <v:shape id="Shape 133" o:spid="_x0000_s1139" style="position:absolute;left:6452;top:33375;width:2137;height:4584;visibility:visible;mso-wrap-style:square;v-text-anchor:top" coordsize="213675,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" path="m213675,l,,,458375e" filled="f" strokeweight=".23742mm">
                  <v:stroke miterlimit="83231f" joinstyle="miter"/>
                  <v:path arrowok="t" textboxrect="0,0,213675,458375"/>
                </v:shape>
                <v:shape id="Shape 134" o:spid="_x0000_s1140" style="position:absolute;left:6153;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" path="m,l29914,14957,59829,,29914,59829,,xe" fillcolor="black" stroked="f" strokeweight="0">
                  <v:stroke miterlimit="83231f" joinstyle="miter"/>
                  <v:path arrowok="t" textboxrect="0,0,59829,59829"/>
                </v:shape>
                <v:shape id="Shape 135" o:spid="_x0000_s1141" style="position:absolute;left:6153;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" path="m29914,59829l,,29914,14957,59829,,29914,59829xe" filled="f" strokeweight=".23742mm">
                  <v:stroke miterlimit="83231f" joinstyle="miter"/>
                  <v:path arrowok="t" textboxrect="0,0,59829,59829"/>
                </v:shape>
                <v:shape id="Shape 136" o:spid="_x0000_s1142" style="position:absolute;left:16709;top:33375;width:9829;height:15695;visibility:visible;mso-wrap-style:square;v-text-anchor:top" coordsize="982903,1569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" path="m811964,l982903,r,1196578l,1196578r,372905e" filled="f" strokeweight=".23742mm">
                  <v:stroke miterlimit="83231f" joinstyle="miter"/>
                  <v:path arrowok="t" textboxrect="0,0,982903,1569483"/>
                </v:shape>
                <v:shape id="Shape 137" o:spid="_x0000_s1143" style="position:absolute;left:16410;top:4892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" path="m,l29914,14957,59829,,29914,59829,,xe" fillcolor="black" stroked="f" strokeweight="0">
                  <v:stroke miterlimit="83231f" joinstyle="miter"/>
                  <v:path arrowok="t" textboxrect="0,0,59829,59829"/>
                </v:shape>
                <v:shape id="Shape 138" o:spid="_x0000_s1144" style="position:absolute;left:16410;top:4892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" path="m29914,59829l,,29914,14957,59829,,29914,59829xe" filled="f" strokeweight=".23742mm">
                  <v:stroke miterlimit="83231f" joinstyle="miter"/>
                  <v:path arrowok="t" textboxrect="0,0,59829,59829"/>
                </v:shape>
                <v:shape id="Shape 139" o:spid="_x0000_s1145" style="position:absolute;left:8546;top:29914;width:16240;height:6838;visibility:visible;mso-wrap-style:square;v-text-anchor:top" coordsize="16239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" path="m811964,r811963,341880l811964,683759,,341880,811964,xe" stroked="f" strokeweight="0">
                  <v:stroke miterlimit="83231f" joinstyle="miter"/>
                  <v:path arrowok="t" textboxrect="0,0,1623927,683759"/>
                </v:shape>
                <v:shape id="Shape 140" o:spid="_x0000_s1146" style="position:absolute;left:8546;top:29914;width:16240;height:6838;visibility:visible;mso-wrap-style:square;v-text-anchor:top" coordsize="16239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" path="m811964,r811963,341880l811964,683759,,341880,811964,xe" filled="f" strokeweight=".47483mm">
                  <v:stroke miterlimit="83231f" joinstyle="miter"/>
                  <v:path arrowok="t" textboxrect="0,0,1623927,683759"/>
                </v:shape>
                <v:rect id="Rectangle 141" o:spid="_x0000_s1147" style="position:absolute;left:9982;top:32928;width:1777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6172556"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143" o:spid="_x0000_s1148" style="position:absolute;top:38461;width:12820;height:5128;visibility:visible;mso-wrap-style:square;v-text-anchor:top" coordsize="128204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" path="m,l1282048,r,512819l,512819,,xe" filled="f" strokeweight=".47483mm">
                  <v:stroke miterlimit="1" joinstyle="miter"/>
                  <v:path arrowok="t" textboxrect="0,0,1282048,512819"/>
                </v:shape>
                <v:rect id="Rectangle 144" o:spid="_x0000_s1149" style="position:absolute;left:981;top:40620;width:1443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1004861" w14:textId="77777777" w:rsidR="009F5198" w:rsidRPr="009F5198" w:rsidRDefault="009F5198">
                        <w:pPr>
                          <w:rPr>
                            <w:lang w:val="en-US"/>
                          </w:rPr>
                        </w:pPr>
                        <w:r w:rsidRPr="009F5198">
                          <w:rPr>
                            <w:rFonts w:ascii="Arial" w:eastAsia="Arial" w:hAnsi="Arial" w:cs="Arial"/>
                            <w:sz w:val="16"/>
                            <w:lang w:val="en-US"/>
                          </w:rPr>
                          <w:t>ident[ident_pos++] = '_';</w:t>
                        </w:r>
                      </w:p>
                    </w:txbxContent>
                  </v:textbox>
                </v:rect>
                <v:shape id="Shape 145" o:spid="_x0000_s1150" style="position:absolute;left:6452;top:43632;width:10684;height:1709;visibility:visible;mso-wrap-style:square;v-text-anchor:top" coordsize="1068373,17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" path="m,l,170940r1068373,e" filled="f" strokeweight=".23742mm">
                  <v:stroke miterlimit="83231f" joinstyle="miter"/>
                  <v:path arrowok="t" textboxrect="0,0,1068373,170940"/>
                </v:shape>
                <v:shape id="Shape 147" o:spid="_x0000_s1151" style="position:absolute;left:8760;top:49572;width:15812;height:5128;visibility:visible;mso-wrap-style:square;v-text-anchor:top" coordsize="1581192,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" path="m,l1581192,r,512819l,512819,,xe" filled="f" strokeweight=".47483mm">
                  <v:stroke miterlimit="1" joinstyle="miter"/>
                  <v:path arrowok="t" textboxrect="0,0,1581192,512819"/>
                </v:shape>
                <v:rect id="Rectangle 148" o:spid="_x0000_s1152" style="position:absolute;left:11448;top:51731;width:1399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2E59FE9" w14:textId="77777777" w:rsidR="009F5198" w:rsidRDefault="009F5198">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149" o:spid="_x0000_s1153" style="position:absolute;left:32834;top:68418;width:29;height:2874;visibility:visible;mso-wrap-style:square;v-text-anchor:top" coordsize="2906,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" path="m2906,r,170940l,287435e" filled="f" strokeweight=".23742mm">
                  <v:stroke miterlimit="83231f" joinstyle="miter"/>
                  <v:path arrowok="t" textboxrect="0,0,2906,287435"/>
                </v:shape>
                <v:shape id="Shape 150" o:spid="_x0000_s1154" style="position:absolute;left:32538;top:71136;width:598;height:605;visibility:visible;mso-wrap-style:square;v-text-anchor:top" coordsize="59829,6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" path="m,l29573,15641,59829,1453,28461,60513,,xe" fillcolor="black" stroked="f" strokeweight="0">
                  <v:stroke miterlimit="83231f" joinstyle="miter"/>
                  <v:path arrowok="t" textboxrect="0,0,59829,60513"/>
                </v:shape>
                <v:shape id="Shape 151" o:spid="_x0000_s1155" style="position:absolute;left:32538;top:71136;width:598;height:605;visibility:visible;mso-wrap-style:square;v-text-anchor:top" coordsize="59829,60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" path="m28461,60513l,,29573,15641,59829,1453,28461,60513xe" filled="f" strokeweight=".23742mm">
                  <v:stroke miterlimit="83231f" joinstyle="miter"/>
                  <v:path arrowok="t" textboxrect="0,0,59829,60513"/>
                </v:shape>
                <v:shape id="Shape 153" o:spid="_x0000_s1156" style="position:absolute;left:24444;top:61538;width:16752;height:6837;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" path="m170940,l1504270,r170939,341880l1504270,683759r-1333330,l,341880,170940,xe" filled="f" strokeweight=".47483mm">
                  <v:stroke miterlimit="83231f" joinstyle="miter"/>
                  <v:path arrowok="t" textboxrect="0,0,1675209,683759"/>
                </v:shape>
                <v:rect id="Rectangle 154" o:spid="_x0000_s1157" style="position:absolute;left:27276;top:64552;width:1474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E346BFD" w14:textId="77777777" w:rsidR="009F5198" w:rsidRPr="009F5198" w:rsidRDefault="009F5198">
                        <w:pPr>
                          <w:rPr>
                            <w:lang w:val="en-US"/>
                          </w:rPr>
                        </w:pPr>
                        <w:r w:rsidRPr="009F5198">
                          <w:rPr>
                            <w:rFonts w:ascii="Arial" w:eastAsia="Arial" w:hAnsi="Arial" w:cs="Arial"/>
                            <w:sz w:val="16"/>
                            <w:lang w:val="en-US"/>
                          </w:rPr>
                          <w:t>for (int j = 0; word[j]; ++j)</w:t>
                        </w:r>
                      </w:p>
                    </w:txbxContent>
                  </v:textbox>
                </v:rect>
                <v:shape id="Shape 155" o:spid="_x0000_s1158" style="position:absolute;left:16709;top:54743;width:16666;height:4273;visibility:visible;mso-wrap-style:square;v-text-anchor:top" coordsize="1666662,42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" path="m,l,427350r1666662,e" filled="f" strokeweight=".23742mm">
                  <v:stroke miterlimit="83231f" joinstyle="miter"/>
                  <v:path arrowok="t" textboxrect="0,0,1666662,427350"/>
                </v:shape>
                <v:shape id="Shape 156" o:spid="_x0000_s1159" style="position:absolute;left:32820;top:76965;width:32;height:3729;visibility:visible;mso-wrap-style:square;v-text-anchor:top" coordsize="3162,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" path="m,l,213675,3162,372905e" filled="f" strokeweight=".23742mm">
                  <v:stroke miterlimit="83231f" joinstyle="miter"/>
                  <v:path arrowok="t" textboxrect="0,0,3162,372905"/>
                </v:shape>
                <v:shape id="Shape 157" o:spid="_x0000_s1160" style="position:absolute;left:32550;top:80539;width:598;height:604;visibility:visible;mso-wrap-style:square;v-text-anchor:top" coordsize="59829,6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" path="m59829,l31111,60427,,1197,30171,15556,59829,xe" fillcolor="black" stroked="f" strokeweight="0">
                  <v:stroke miterlimit="83231f" joinstyle="miter"/>
                  <v:path arrowok="t" textboxrect="0,0,59829,60427"/>
                </v:shape>
                <v:shape id="Shape 158" o:spid="_x0000_s1161" style="position:absolute;left:32550;top:80539;width:598;height:604;visibility:visible;mso-wrap-style:square;v-text-anchor:top" coordsize="59829,6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" path="m31111,60427l,1197,30171,15556,59829,,31111,60427xe" filled="f" strokeweight=".23742mm">
                  <v:stroke miterlimit="83231f" joinstyle="miter"/>
                  <v:path arrowok="t" textboxrect="0,0,59829,60427"/>
                </v:shape>
                <v:shape id="Shape 160" o:spid="_x0000_s1162" style="position:absolute;left:19999;top:71794;width:25556;height:5128;visibility:visible;mso-wrap-style:square;v-text-anchor:top" coordsize="255554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" path="m,l2555549,r,512819l,512819,,xe" filled="f" strokeweight=".47483mm">
                  <v:stroke miterlimit="1" joinstyle="miter"/>
                  <v:path arrowok="t" textboxrect="0,0,2555549,512819"/>
                </v:shape>
                <v:rect id="Rectangle 161" o:spid="_x0000_s1163" style="position:absolute;left:22470;top:72159;width:2741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C1F812F" w14:textId="77777777" w:rsidR="009F5198" w:rsidRPr="009F5198" w:rsidRDefault="009F5198">
                        <w:pPr>
                          <w:rPr>
                            <w:lang w:val="en-US"/>
                          </w:rPr>
                        </w:pPr>
                        <w:r w:rsidRPr="009F5198">
                          <w:rPr>
                            <w:rFonts w:ascii="Arial" w:eastAsia="Arial" w:hAnsi="Arial" w:cs="Arial"/>
                            <w:sz w:val="16"/>
                            <w:lang w:val="en-US"/>
                          </w:rPr>
                          <w:t>bool valid = (word[j] &gt;= 'A' &amp;&amp; word[j] &lt;= 'Z') ||</w:t>
                        </w:r>
                      </w:p>
                    </w:txbxContent>
                  </v:textbox>
                </v:rect>
                <v:rect id="Rectangle 162" o:spid="_x0000_s1164" style="position:absolute;left:24764;top:73355;width:2131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2FABAB5C" w14:textId="77777777" w:rsidR="009F5198" w:rsidRPr="009F5198" w:rsidRDefault="009F5198">
                        <w:pPr>
                          <w:rPr>
                            <w:lang w:val="en-US"/>
                          </w:rPr>
                        </w:pPr>
                        <w:r w:rsidRPr="009F5198">
                          <w:rPr>
                            <w:rFonts w:ascii="Arial" w:eastAsia="Arial" w:hAnsi="Arial" w:cs="Arial"/>
                            <w:sz w:val="16"/>
                            <w:lang w:val="en-US"/>
                          </w:rPr>
                          <w:t xml:space="preserve">    (word[j] &gt;= 'a' &amp;&amp; word[j] &lt;= 'z') ||</w:t>
                        </w:r>
                      </w:p>
                    </w:txbxContent>
                  </v:textbox>
                </v:rect>
                <v:rect id="Rectangle 163" o:spid="_x0000_s1165" style="position:absolute;left:24736;top:74637;width:2138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7D9C69B" w14:textId="77777777" w:rsidR="009F5198" w:rsidRPr="009F5198" w:rsidRDefault="009F5198">
                        <w:pPr>
                          <w:rPr>
                            <w:lang w:val="en-US"/>
                          </w:rPr>
                        </w:pPr>
                        <w:r w:rsidRPr="009F5198">
                          <w:rPr>
                            <w:rFonts w:ascii="Arial" w:eastAsia="Arial" w:hAnsi="Arial" w:cs="Arial"/>
                            <w:sz w:val="16"/>
                            <w:lang w:val="en-US"/>
                          </w:rPr>
                          <w:t xml:space="preserve">    (word[j] &gt;= '0' &amp;&amp; word[j] &lt;= '9') ||</w:t>
                        </w:r>
                      </w:p>
                    </w:txbxContent>
                  </v:textbox>
                </v:rect>
                <v:rect id="Rectangle 164" o:spid="_x0000_s1166" style="position:absolute;left:29189;top:75834;width:954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8A50E83" w14:textId="77777777" w:rsidR="009F5198" w:rsidRDefault="009F5198">
                        <w:r>
                          <w:rPr>
                            <w:rFonts w:ascii="Arial" w:eastAsia="Arial" w:hAnsi="Arial" w:cs="Arial"/>
                            <w:sz w:val="16"/>
                          </w:rPr>
                          <w:t xml:space="preserve">    </w:t>
                        </w:r>
                        <w:proofErr w:type="spellStart"/>
                        <w:r>
                          <w:rPr>
                            <w:rFonts w:ascii="Arial" w:eastAsia="Arial" w:hAnsi="Arial" w:cs="Arial"/>
                            <w:sz w:val="16"/>
                          </w:rPr>
                          <w:t>word</w:t>
                        </w:r>
                        <w:proofErr w:type="spellEnd"/>
                        <w:r>
                          <w:rPr>
                            <w:rFonts w:ascii="Arial" w:eastAsia="Arial" w:hAnsi="Arial" w:cs="Arial"/>
                            <w:sz w:val="16"/>
                          </w:rPr>
                          <w:t>[j] == '_';</w:t>
                        </w:r>
                      </w:p>
                    </w:txbxContent>
                  </v:textbox>
                </v:rect>
                <v:shape id="Shape 166" o:spid="_x0000_s1167" style="position:absolute;left:29401;top:81196;width:6838;height:6837;visibility:visible;mso-wrap-style:square;v-text-anchor:top" coordsize="68375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" path="m341880,l683759,341880,341880,683759,,341880,341880,xe" filled="f" strokeweight=".47483mm">
                  <v:stroke miterlimit="83231f" joinstyle="miter"/>
                  <v:path arrowok="t" textboxrect="0,0,683759,683759"/>
                </v:shape>
                <v:rect id="Rectangle 167" o:spid="_x0000_s1168" style="position:absolute;left:31024;top:84210;width:477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5F2A8823"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valid</w:t>
                        </w:r>
                        <w:proofErr w:type="spellEnd"/>
                        <w:r>
                          <w:rPr>
                            <w:rFonts w:ascii="Arial" w:eastAsia="Arial" w:hAnsi="Arial" w:cs="Arial"/>
                            <w:sz w:val="16"/>
                          </w:rPr>
                          <w:t>)</w:t>
                        </w:r>
                      </w:p>
                    </w:txbxContent>
                  </v:textbox>
                </v:rect>
                <v:shape id="Shape 169" o:spid="_x0000_s1169" style="position:absolute;left:21025;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" path="m341880,170939v,11224,-1096,22340,-3285,33349c336405,215295,333162,225985,328867,236355v-4295,10369,-9561,20220,-15796,29553c306835,275241,299749,283875,291813,291812v-7937,7936,-16572,15023,-25904,21259c256576,319307,246725,324571,236356,328866v-10371,4295,-21059,7538,-32068,9727c193280,340784,182164,341879,170940,341879v-11224,,-22340,-1095,-33349,-3286c126583,336404,115894,333161,105524,328866,95154,324571,85303,319307,75971,313071,66638,306835,58004,299748,50067,291812,42131,283875,35044,275241,28809,265908,22573,256575,17307,246724,13012,236355,8717,225985,5474,215295,3284,204288,1095,193279,,182163,,170939,,159715,1095,148599,3284,137590v2190,-11008,5433,-21698,9728,-32068c17307,95152,22573,85302,28809,75969,35045,66636,42131,58003,50067,50066,58004,42129,66638,35043,75971,28808,85303,22571,95154,17305,105524,13010,115894,8716,126583,5474,137591,3284,148600,1095,159716,,170940,v11224,,22340,1095,33348,3284c215297,5474,225985,8716,236356,13011v10369,4296,20220,9560,29553,15797c275241,35043,283876,42129,291813,50066v7936,7937,15022,16570,21258,25903c319306,85302,324572,95152,328867,105522v4295,10370,7538,21060,9728,32068c340784,148599,341880,159715,341880,170939xe" filled="f" strokeweight=".47483mm">
                  <v:stroke miterlimit="1" joinstyle="miter"/>
                  <v:path arrowok="t" textboxrect="0,0,341880,341879"/>
                </v:shape>
                <v:rect id="Rectangle 170" o:spid="_x0000_s1170" style="position:absolute;left:22386;top:92726;width:925;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DB58AAA" w14:textId="77777777" w:rsidR="009F5198" w:rsidRDefault="009F5198">
                        <w:r>
                          <w:rPr>
                            <w:rFonts w:eastAsia="Times New Roman"/>
                            <w:sz w:val="22"/>
                          </w:rPr>
                          <w:t>β</w:t>
                        </w:r>
                      </w:p>
                    </w:txbxContent>
                  </v:textbox>
                </v:rect>
                <v:shape id="Shape 171" o:spid="_x0000_s1171" style="position:absolute;left:22777;top:84657;width:6667;height:6294;visibility:visible;mso-wrap-style:square;v-text-anchor:top" coordsize="666665,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" path="m666665,l,,,629314e" filled="f" strokeweight=".23742mm">
                  <v:stroke miterlimit="83231f" joinstyle="miter"/>
                  <v:path arrowok="t" textboxrect="0,0,666665,629314"/>
                </v:shape>
                <v:shape id="Shape 172" o:spid="_x0000_s1172" style="position:absolute;left:22478;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" path="m,l29914,14957,59829,,29914,59829,,xe" fillcolor="black" stroked="f" strokeweight="0">
                  <v:stroke miterlimit="83231f" joinstyle="miter"/>
                  <v:path arrowok="t" textboxrect="0,0,59829,59829"/>
                </v:shape>
                <v:shape id="Shape 173" o:spid="_x0000_s1173" style="position:absolute;left:22478;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" path="m29914,59829l,,29914,14957,59829,,29914,59829xe" filled="f" strokeweight=".23742mm">
                  <v:stroke miterlimit="83231f" joinstyle="miter"/>
                  <v:path arrowok="t" textboxrect="0,0,59829,59829"/>
                </v:shape>
                <v:shape id="Shape 175" o:spid="_x0000_s1174" style="position:absolute;left:41196;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" path="m341880,170939v-1,11224,-1096,22340,-3285,33349c336404,215295,333162,225985,328867,236355v-4296,10369,-9561,20220,-15796,29553c306835,275241,299749,283875,291812,291812v-7936,7936,-16571,15023,-25903,21259c256576,319307,246725,324571,236355,328866v-10369,4295,-21058,7538,-32066,9727c193280,340784,182164,341879,170940,341879v-11224,,-22340,-1095,-33349,-3286c126582,336404,115893,333161,105524,328866,95154,324571,85303,319307,75971,313071,66639,306835,58004,299748,50067,291812,42131,283875,35044,275241,28808,265908,22572,256575,17307,246724,13012,236355,8717,225985,5474,215295,3285,204288,1095,193279,,182163,,170939,,159715,1095,148599,3284,137590v2190,-11008,5433,-21698,9728,-32068c17307,95152,22572,85302,28808,75969,35044,66636,42131,58003,50067,50066,58004,42129,66638,35043,75970,28808,85303,22571,95154,17305,105524,13010,115893,8716,126582,5474,137591,3284,148600,1095,159716,,170940,v11224,,22340,1095,33349,3284c215297,5474,225986,8716,236355,13011v10370,4296,20221,9560,29554,15797c275241,35043,283876,42129,291812,50066v7937,7937,15023,16570,21259,25903c319306,85302,324571,95152,328867,105522v4295,10370,7537,21060,9728,32068c340784,148599,341879,159715,341880,170939xe" filled="f" strokeweight=".47483mm">
                  <v:stroke miterlimit="1" joinstyle="miter"/>
                  <v:path arrowok="t" textboxrect="0,0,341880,341879"/>
                </v:shape>
                <v:rect id="Rectangle 176" o:spid="_x0000_s1175" style="position:absolute;left:42602;top:92726;width:804;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3895A7CD" w14:textId="77777777" w:rsidR="009F5198" w:rsidRDefault="009F5198">
                        <w:r>
                          <w:rPr>
                            <w:rFonts w:eastAsia="Times New Roman"/>
                            <w:sz w:val="22"/>
                          </w:rPr>
                          <w:t>γ</w:t>
                        </w:r>
                      </w:p>
                    </w:txbxContent>
                  </v:textbox>
                </v:rect>
                <v:shape id="Shape 177" o:spid="_x0000_s1176" style="position:absolute;left:36281;top:84657;width:6667;height:6294;visibility:visible;mso-wrap-style:square;v-text-anchor:top" coordsize="666665,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" path="m,l666665,r,629314e" filled="f" strokeweight=".23742mm">
                  <v:stroke miterlimit="83231f" joinstyle="miter"/>
                  <v:path arrowok="t" textboxrect="0,0,666665,629314"/>
                </v:shape>
                <v:shape id="Shape 178" o:spid="_x0000_s1177" style="position:absolute;left:42649;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" path="m,l29914,14957,59829,,29914,59829,,xe" fillcolor="black" stroked="f" strokeweight="0">
                  <v:stroke miterlimit="83231f" joinstyle="miter"/>
                  <v:path arrowok="t" textboxrect="0,0,59829,59829"/>
                </v:shape>
                <v:shape id="Shape 179" o:spid="_x0000_s1178" style="position:absolute;left:42649;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" path="m29914,59829l,,29914,14957,59829,,29914,59829xe" filled="f" strokeweight=".23742mm">
                  <v:stroke miterlimit="83231f" joinstyle="miter"/>
                  <v:path arrowok="t" textboxrect="0,0,59829,59829"/>
                </v:shape>
                <v:shape id="Shape 180" o:spid="_x0000_s1179" style="position:absolute;left:11153;top:64999;width:12789;height:26496;visibility:visible;mso-wrap-style:square;v-text-anchor:top" coordsize="1278886,264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" path="m,2649566l,,1278886,e" filled="f" strokeweight=".23742mm">
                  <v:stroke miterlimit="83231f" joinstyle="miter"/>
                  <v:path arrowok="t" textboxrect="0,0,1278886,2649566"/>
                </v:shape>
                <v:shape id="Shape 181" o:spid="_x0000_s1180" style="position:absolute;left:23793;top:64700;width:598;height:598;visibility:visible;mso-wrap-style:square;v-text-anchor:top" coordsize="59829,5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" path="m,l59829,29914,,59828,14957,29914,,xe" fillcolor="black" stroked="f" strokeweight="0">
                  <v:stroke miterlimit="83231f" joinstyle="miter"/>
                  <v:path arrowok="t" textboxrect="0,0,59829,59828"/>
                </v:shape>
                <v:shape id="Shape 182" o:spid="_x0000_s1181" style="position:absolute;left:23793;top:64700;width:598;height:598;visibility:visible;mso-wrap-style:square;v-text-anchor:top" coordsize="59829,59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" path="m59829,29914l,59828,14957,29914,,,59829,29914xe" filled="f" strokeweight=".23742mm">
                  <v:stroke miterlimit="83231f" joinstyle="miter"/>
                  <v:path arrowok="t" textboxrect="0,0,59829,59828"/>
                </v:shape>
                <v:shape id="Shape 183" o:spid="_x0000_s1182" style="position:absolute;left:9401;top:91452;width:3419;height:3419;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" path="m170940,v11224,,22340,1095,33348,3284c215297,5474,225986,8716,236355,13011v10370,4296,20221,9560,29553,15797c275241,35043,283876,42129,291812,50066v7937,7937,15023,16570,21259,25903c319307,85302,324572,95152,328867,105522v4296,10370,7538,21060,9728,32068c340785,148599,341879,159715,341879,170939v,11224,-1094,22340,-3284,33349c336405,215295,333163,225985,328867,236355v-4295,10369,-9560,20220,-15796,29553c306835,275241,299749,283875,291812,291812v-7936,7936,-16571,15023,-25904,21259c256576,319307,246725,324571,236355,328866v-10369,4295,-21058,7538,-32067,9727c193280,340784,182164,341879,170940,341879v-11224,,-22341,-1095,-33349,-3286c126583,336404,115894,333161,105524,328866,95154,324571,85303,319307,75971,313071,66638,306835,58003,299748,50067,291812,42130,283875,35044,275241,28808,265908,22573,256575,17307,246724,13012,236355,8717,225985,5474,215295,3284,204288,1095,193279,,182163,,170939,,159715,1095,148599,3284,137590v2190,-11008,5433,-21698,9728,-32068c17307,95152,22573,85302,28808,75969,35044,66636,42130,58003,50067,50066,58003,42129,66638,35043,75971,28808,85303,22571,95154,17305,105524,13010,115894,8716,126583,5474,137591,3284,148599,1095,159716,,170940,xe" stroked="f" strokeweight="0">
                  <v:stroke miterlimit="83231f" joinstyle="miter"/>
                  <v:path arrowok="t" textboxrect="0,0,341879,341879"/>
                </v:shape>
                <v:shape id="Shape 184" o:spid="_x0000_s1183" style="position:absolute;left:9401;top:91452;width:3419;height:3419;visibility:visible;mso-wrap-style:square;v-text-anchor:top" coordsize="341879,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" path="m341879,170939v,11224,-1094,22340,-3284,33349c336405,215295,333163,225985,328867,236355v-4295,10369,-9560,20220,-15796,29553c306835,275241,299749,283875,291812,291812v-7936,7936,-16571,15023,-25904,21259c256576,319307,246725,324571,236355,328866v-10369,4295,-21058,7538,-32067,9727c193280,340784,182164,341879,170940,341879v-11224,,-22341,-1095,-33349,-3286c126583,336404,115894,333161,105524,328866,95154,324571,85303,319307,75971,313071,66638,306835,58003,299748,50067,291812,42130,283875,35044,275241,28808,265908,22573,256575,17307,246724,13012,236355,8717,225985,5474,215295,3284,204288,1095,193279,,182163,,170939,,159715,1095,148599,3284,137590v2190,-11008,5433,-21698,9728,-32068c17307,95152,22573,85302,28808,75969,35044,66636,42130,58003,50067,50066,58003,42129,66638,35043,75971,28808,85303,22571,95154,17305,105524,13010,115894,8716,126583,5474,137591,3284,148599,1095,159716,,170940,v11224,,22340,1095,33348,3284c215297,5474,225986,8716,236355,13011v10370,4296,20221,9560,29553,15797c275241,35043,283876,42129,291812,50066v7937,7937,15023,16570,21259,25903c319307,85302,324572,95152,328867,105522v4296,10370,7538,21060,9728,32068c340785,148599,341879,159715,341879,170939xe" filled="f" strokeweight=".47483mm">
                  <v:stroke miterlimit="1" joinstyle="miter"/>
                  <v:path arrowok="t" textboxrect="0,0,341879,341879"/>
                </v:shape>
                <v:rect id="Rectangle 185" o:spid="_x0000_s1184" style="position:absolute;left:10787;top:92726;width:85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605329AE" w14:textId="77777777" w:rsidR="009F5198" w:rsidRDefault="009F5198">
                        <w:r>
                          <w:rPr>
                            <w:rFonts w:eastAsia="Times New Roman"/>
                            <w:sz w:val="22"/>
                          </w:rPr>
                          <w:t>δ</w:t>
                        </w:r>
                      </w:p>
                    </w:txbxContent>
                  </v:textbox>
                </v:rect>
                <v:shape id="Shape 187" o:spid="_x0000_s1185" style="position:absolute;left:54700;top:91452;width:3419;height:3419;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" path="m341880,170939v,11224,-1095,22340,-3285,33349c336405,215295,333163,225985,328867,236355v-4295,10369,-9561,20220,-15797,29553c306835,275241,299749,283875,291813,291812v-7938,7936,-16572,15023,-25904,21259c256576,319307,246725,324571,236355,328866v-10370,4295,-21058,7538,-32067,9727c193280,340784,182164,341879,170940,341879v-11224,,-22341,-1095,-33349,-3286c126582,336404,115893,333161,105523,328866,95154,324571,85303,319307,75971,313071,66638,306835,58003,299748,50067,291812,42130,283875,35044,275241,28809,265908,22573,256575,17307,246724,13012,236355,8717,225985,5474,215295,3285,204288,1095,193279,,182163,1,170939,,159715,1095,148599,3285,137590v2189,-11008,5432,-21698,9727,-32068c17307,95152,22573,85302,28809,75969,35044,66636,42130,58003,50067,50066,58003,42129,66638,35043,75971,28808,85303,22571,95154,17305,105523,13010,115893,8716,126582,5474,137591,3284,148599,1095,159716,,170940,v11224,,22340,1095,33348,3284c215297,5474,225985,8716,236355,13011v10370,4296,20221,9560,29554,15797c275241,35043,283875,42129,291813,50066v7936,7937,15022,16570,21257,25903c319306,85302,324572,95152,328867,105522v4296,10370,7538,21060,9728,32068c340785,148599,341880,159715,341880,170939xe" filled="f" strokeweight=".47483mm">
                  <v:stroke miterlimit="1" joinstyle="miter"/>
                  <v:path arrowok="t" textboxrect="0,0,341880,341879"/>
                </v:shape>
                <v:rect id="Rectangle 188" o:spid="_x0000_s1186" style="position:absolute;left:56122;top:92726;width:764;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172D99D" w14:textId="77777777" w:rsidR="009F5198" w:rsidRDefault="009F5198">
                        <w:r>
                          <w:rPr>
                            <w:rFonts w:eastAsia="Times New Roman"/>
                            <w:sz w:val="22"/>
                          </w:rPr>
                          <w:t>ε</w:t>
                        </w:r>
                      </w:p>
                    </w:txbxContent>
                  </v:textbox>
                </v:rect>
                <v:shape id="Shape 189" o:spid="_x0000_s1187" style="position:absolute;left:41239;top:64999;width:15213;height:25952;visibility:visible;mso-wrap-style:square;v-text-anchor:top" coordsize="1521363,259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" path="m,l1521363,r,2595121e" filled="f" strokeweight=".23742mm">
                  <v:stroke miterlimit="83231f" joinstyle="miter"/>
                  <v:path arrowok="t" textboxrect="0,0,1521363,2595121"/>
                </v:shape>
                <v:shape id="Shape 190" o:spid="_x0000_s1188" style="position:absolute;left:56153;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" path="m,l29914,14957,59829,,29914,59829,,xe" fillcolor="black" stroked="f" strokeweight="0">
                  <v:stroke miterlimit="83231f" joinstyle="miter"/>
                  <v:path arrowok="t" textboxrect="0,0,59829,59829"/>
                </v:shape>
                <v:shape id="Shape 191" o:spid="_x0000_s1189" style="position:absolute;left:56153;top:9080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" path="m29914,59829l,,29914,14957,59829,,29914,59829xe" filled="f" strokeweight=".23742mm">
                  <v:stroke miterlimit="83231f" joinstyle="miter"/>
                  <v:path arrowok="t" textboxrect="0,0,59829,59829"/>
                </v:shape>
                <v:rect id="Rectangle 192" o:spid="_x0000_s1190" style="position:absolute;left:31451;top:344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5E136155" w14:textId="77777777" w:rsidR="009F5198" w:rsidRDefault="009F5198">
                        <w:r>
                          <w:rPr>
                            <w:rFonts w:ascii="Arial" w:eastAsia="Arial" w:hAnsi="Arial" w:cs="Arial"/>
                            <w:sz w:val="16"/>
                          </w:rPr>
                          <w:t>{</w:t>
                        </w:r>
                      </w:p>
                    </w:txbxContent>
                  </v:textbox>
                </v:rect>
                <v:rect id="Rectangle 193" o:spid="_x0000_s1191" style="position:absolute;left:16380;top:2309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889D91D" w14:textId="77777777" w:rsidR="009F5198" w:rsidRDefault="009F5198">
                        <w:r>
                          <w:rPr>
                            <w:rFonts w:ascii="Arial" w:eastAsia="Arial" w:hAnsi="Arial" w:cs="Arial"/>
                            <w:sz w:val="16"/>
                          </w:rPr>
                          <w:t>1</w:t>
                        </w:r>
                      </w:p>
                    </w:txbxContent>
                  </v:textbox>
                </v:rect>
                <v:rect id="Rectangle 194" o:spid="_x0000_s1192" style="position:absolute;left:56979;top:23099;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B5B0234" w14:textId="77777777" w:rsidR="009F5198" w:rsidRDefault="009F5198">
                        <w:r>
                          <w:rPr>
                            <w:rFonts w:ascii="Arial" w:eastAsia="Arial" w:hAnsi="Arial" w:cs="Arial"/>
                            <w:sz w:val="16"/>
                          </w:rPr>
                          <w:t>0</w:t>
                        </w:r>
                      </w:p>
                    </w:txbxContent>
                  </v:textbox>
                </v:rect>
                <v:rect id="Rectangle 195" o:spid="_x0000_s1193" style="position:absolute;left:14357;top:2651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D706878" w14:textId="77777777" w:rsidR="009F5198" w:rsidRDefault="009F5198">
                        <w:r>
                          <w:rPr>
                            <w:rFonts w:ascii="Arial" w:eastAsia="Arial" w:hAnsi="Arial" w:cs="Arial"/>
                            <w:sz w:val="16"/>
                          </w:rPr>
                          <w:t>{</w:t>
                        </w:r>
                      </w:p>
                    </w:txbxContent>
                  </v:textbox>
                </v:rect>
                <v:rect id="Rectangle 196" o:spid="_x0000_s1194" style="position:absolute;left:23417;top:56432;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C64ACCB" w14:textId="77777777" w:rsidR="009F5198" w:rsidRDefault="009F5198">
                        <w:r>
                          <w:rPr>
                            <w:rFonts w:ascii="Arial" w:eastAsia="Arial" w:hAnsi="Arial" w:cs="Arial"/>
                            <w:sz w:val="16"/>
                          </w:rPr>
                          <w:t>}</w:t>
                        </w:r>
                      </w:p>
                    </w:txbxContent>
                  </v:textbox>
                </v:rect>
                <v:rect id="Rectangle 197" o:spid="_x0000_s1195" style="position:absolute;left:6124;top:3079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1D45C27D" w14:textId="77777777" w:rsidR="009F5198" w:rsidRDefault="009F5198">
                        <w:r>
                          <w:rPr>
                            <w:rFonts w:ascii="Arial" w:eastAsia="Arial" w:hAnsi="Arial" w:cs="Arial"/>
                            <w:sz w:val="16"/>
                          </w:rPr>
                          <w:t>1</w:t>
                        </w:r>
                      </w:p>
                    </w:txbxContent>
                  </v:textbox>
                </v:rect>
                <v:rect id="Rectangle 198" o:spid="_x0000_s1196" style="position:absolute;left:25355;top:31646;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842E79D" w14:textId="77777777" w:rsidR="009F5198" w:rsidRDefault="009F5198">
                        <w:r>
                          <w:rPr>
                            <w:rFonts w:ascii="Arial" w:eastAsia="Arial" w:hAnsi="Arial" w:cs="Arial"/>
                            <w:sz w:val="16"/>
                          </w:rPr>
                          <w:t>0</w:t>
                        </w:r>
                      </w:p>
                    </w:txbxContent>
                  </v:textbox>
                </v:rect>
                <v:rect id="Rectangle 199" o:spid="_x0000_s1197" style="position:absolute;left:30084;top:70107;width:4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59BC4055" w14:textId="77777777" w:rsidR="009F5198" w:rsidRDefault="009F5198">
                        <w:r>
                          <w:rPr>
                            <w:rFonts w:ascii="Arial" w:eastAsia="Arial" w:hAnsi="Arial" w:cs="Arial"/>
                            <w:sz w:val="16"/>
                          </w:rPr>
                          <w:t>{</w:t>
                        </w:r>
                      </w:p>
                    </w:txbxContent>
                  </v:textbox>
                </v:rect>
                <v:rect id="Rectangle 200" o:spid="_x0000_s1198" style="position:absolute;left:35953;top:70107;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5FCF5F7" w14:textId="77777777" w:rsidR="009F5198" w:rsidRDefault="009F5198">
                        <w:r>
                          <w:rPr>
                            <w:rFonts w:ascii="Arial" w:eastAsia="Arial" w:hAnsi="Arial" w:cs="Arial"/>
                            <w:sz w:val="16"/>
                          </w:rPr>
                          <w:t>1</w:t>
                        </w:r>
                      </w:p>
                    </w:txbxContent>
                  </v:textbox>
                </v:rect>
                <v:rect id="Rectangle 201" o:spid="_x0000_s1199" style="position:absolute;left:42705;top:63270;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14:paraId="7474CC95" w14:textId="77777777" w:rsidR="009F5198" w:rsidRDefault="009F5198">
                        <w:r>
                          <w:rPr>
                            <w:rFonts w:ascii="Arial" w:eastAsia="Arial" w:hAnsi="Arial" w:cs="Arial"/>
                            <w:sz w:val="16"/>
                          </w:rPr>
                          <w:t>0</w:t>
                        </w:r>
                      </w:p>
                    </w:txbxContent>
                  </v:textbox>
                </v:rect>
                <v:rect id="Rectangle 202" o:spid="_x0000_s1200" style="position:absolute;left:26209;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FD977C0" w14:textId="77777777" w:rsidR="009F5198" w:rsidRDefault="009F5198">
                        <w:r>
                          <w:rPr>
                            <w:rFonts w:ascii="Arial" w:eastAsia="Arial" w:hAnsi="Arial" w:cs="Arial"/>
                            <w:sz w:val="16"/>
                          </w:rPr>
                          <w:t>1</w:t>
                        </w:r>
                      </w:p>
                    </w:txbxContent>
                  </v:textbox>
                </v:rect>
                <v:rect id="Rectangle 203" o:spid="_x0000_s1201" style="position:absolute;left:38517;top:8292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4D3D1E6" w14:textId="77777777" w:rsidR="009F5198" w:rsidRDefault="009F5198">
                        <w:r>
                          <w:rPr>
                            <w:rFonts w:ascii="Arial" w:eastAsia="Arial" w:hAnsi="Arial" w:cs="Arial"/>
                            <w:sz w:val="16"/>
                          </w:rPr>
                          <w:t>0</w:t>
                        </w:r>
                      </w:p>
                    </w:txbxContent>
                  </v:textbox>
                </v:rect>
                <w10:anchorlock/>
              </v:group>
            </w:pict>
          </mc:Fallback>
        </mc:AlternateContent>
      </w:r>
    </w:p>
    <w:p w14:paraId="446646C2" w14:textId="77777777" w:rsidR="009F5198" w:rsidRDefault="009F5198">
      <w:pPr>
        <w:ind w:left="-781" w:right="-167"/>
      </w:pPr>
      <w:r>
        <w:rPr>
          <w:noProof/>
        </w:rPr>
        <w:lastRenderedPageBreak/>
        <mc:AlternateContent>
          <mc:Choice Requires="wpg">
            <w:drawing>
              <wp:inline distT="0" distB="0" distL="0" distR="0" wp14:anchorId="352F706D" wp14:editId="77F8E2E1">
                <wp:extent cx="6329043" cy="7278125"/>
                <wp:effectExtent l="0" t="0" r="0" b="0"/>
                <wp:docPr id="3243" name="Group 3243"/>
                <wp:cNvGraphicFramePr/>
                <a:graphic xmlns:a="http://schemas.openxmlformats.org/drawingml/2006/main">
                  <a:graphicData uri="http://schemas.microsoft.com/office/word/2010/wordprocessingGroup">
                    <wpg:wgp>
                      <wpg:cNvGrpSpPr/>
                      <wpg:grpSpPr>
                        <a:xfrm>
                          <a:off x="0" y="0"/>
                          <a:ext cx="6329043" cy="7278125"/>
                          <a:chOff x="0" y="0"/>
                          <a:chExt cx="6329043" cy="7278125"/>
                        </a:xfrm>
                      </wpg:grpSpPr>
                      <wps:wsp>
                        <wps:cNvPr id="207" name="Shape 207"/>
                        <wps:cNvSpPr/>
                        <wps:spPr>
                          <a:xfrm>
                            <a:off x="2602557"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08" name="Shape 208"/>
                        <wps:cNvSpPr/>
                        <wps:spPr>
                          <a:xfrm>
                            <a:off x="2572643" y="6186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2572643" y="6186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1" name="Shape 211"/>
                        <wps:cNvSpPr/>
                        <wps:spPr>
                          <a:xfrm>
                            <a:off x="2427344" y="0"/>
                            <a:ext cx="341880" cy="341878"/>
                          </a:xfrm>
                          <a:custGeom>
                            <a:avLst/>
                            <a:gdLst/>
                            <a:ahLst/>
                            <a:cxnLst/>
                            <a:rect l="0" t="0" r="0" b="0"/>
                            <a:pathLst>
                              <a:path w="341880" h="341878">
                                <a:moveTo>
                                  <a:pt x="341880" y="170940"/>
                                </a:moveTo>
                                <a:cubicBezTo>
                                  <a:pt x="341880" y="182164"/>
                                  <a:pt x="340785" y="193281"/>
                                  <a:pt x="338595" y="204290"/>
                                </a:cubicBezTo>
                                <a:cubicBezTo>
                                  <a:pt x="336405" y="215297"/>
                                  <a:pt x="333163" y="225988"/>
                                  <a:pt x="328868" y="236358"/>
                                </a:cubicBezTo>
                                <a:cubicBezTo>
                                  <a:pt x="324572" y="246729"/>
                                  <a:pt x="319307" y="256580"/>
                                  <a:pt x="313071" y="265912"/>
                                </a:cubicBezTo>
                                <a:cubicBezTo>
                                  <a:pt x="306835" y="275244"/>
                                  <a:pt x="299749" y="283879"/>
                                  <a:pt x="291812" y="291813"/>
                                </a:cubicBezTo>
                                <a:cubicBezTo>
                                  <a:pt x="283876" y="299749"/>
                                  <a:pt x="275242" y="306836"/>
                                  <a:pt x="265909" y="313071"/>
                                </a:cubicBezTo>
                                <a:cubicBezTo>
                                  <a:pt x="256577" y="319308"/>
                                  <a:pt x="246725" y="324572"/>
                                  <a:pt x="236356" y="328868"/>
                                </a:cubicBezTo>
                                <a:cubicBezTo>
                                  <a:pt x="225986" y="333163"/>
                                  <a:pt x="215297" y="336406"/>
                                  <a:pt x="204289" y="338596"/>
                                </a:cubicBezTo>
                                <a:cubicBezTo>
                                  <a:pt x="193280" y="340785"/>
                                  <a:pt x="182164" y="341878"/>
                                  <a:pt x="170940" y="341878"/>
                                </a:cubicBezTo>
                                <a:cubicBezTo>
                                  <a:pt x="159716" y="341878"/>
                                  <a:pt x="148600" y="340785"/>
                                  <a:pt x="137591" y="338596"/>
                                </a:cubicBezTo>
                                <a:cubicBezTo>
                                  <a:pt x="126583" y="336406"/>
                                  <a:pt x="115894" y="333163"/>
                                  <a:pt x="105524" y="328868"/>
                                </a:cubicBezTo>
                                <a:cubicBezTo>
                                  <a:pt x="95154" y="324572"/>
                                  <a:pt x="85303" y="319308"/>
                                  <a:pt x="75970" y="313072"/>
                                </a:cubicBezTo>
                                <a:cubicBezTo>
                                  <a:pt x="66638" y="306836"/>
                                  <a:pt x="58004" y="299749"/>
                                  <a:pt x="50067" y="291813"/>
                                </a:cubicBezTo>
                                <a:cubicBezTo>
                                  <a:pt x="42130" y="283879"/>
                                  <a:pt x="35044" y="275244"/>
                                  <a:pt x="28808" y="265912"/>
                                </a:cubicBezTo>
                                <a:cubicBezTo>
                                  <a:pt x="22572" y="256580"/>
                                  <a:pt x="17307" y="246729"/>
                                  <a:pt x="13012" y="236358"/>
                                </a:cubicBezTo>
                                <a:cubicBezTo>
                                  <a:pt x="8717" y="225988"/>
                                  <a:pt x="5474" y="215297"/>
                                  <a:pt x="3284" y="204290"/>
                                </a:cubicBezTo>
                                <a:cubicBezTo>
                                  <a:pt x="1095" y="193281"/>
                                  <a:pt x="0" y="182164"/>
                                  <a:pt x="0" y="170940"/>
                                </a:cubicBezTo>
                                <a:cubicBezTo>
                                  <a:pt x="0" y="159716"/>
                                  <a:pt x="1095" y="148600"/>
                                  <a:pt x="3284" y="137592"/>
                                </a:cubicBezTo>
                                <a:cubicBezTo>
                                  <a:pt x="5474" y="126585"/>
                                  <a:pt x="8717" y="115895"/>
                                  <a:pt x="13012" y="105527"/>
                                </a:cubicBezTo>
                                <a:cubicBezTo>
                                  <a:pt x="17307" y="95159"/>
                                  <a:pt x="22572" y="85306"/>
                                  <a:pt x="28808" y="75974"/>
                                </a:cubicBezTo>
                                <a:cubicBezTo>
                                  <a:pt x="35044" y="66641"/>
                                  <a:pt x="42130" y="58007"/>
                                  <a:pt x="50067" y="50070"/>
                                </a:cubicBezTo>
                                <a:cubicBezTo>
                                  <a:pt x="58004" y="42131"/>
                                  <a:pt x="66638" y="35046"/>
                                  <a:pt x="75971" y="28811"/>
                                </a:cubicBezTo>
                                <a:cubicBezTo>
                                  <a:pt x="85303" y="22575"/>
                                  <a:pt x="95154" y="17311"/>
                                  <a:pt x="105524" y="13015"/>
                                </a:cubicBezTo>
                                <a:cubicBezTo>
                                  <a:pt x="115894" y="8720"/>
                                  <a:pt x="126583" y="5477"/>
                                  <a:pt x="137591" y="3287"/>
                                </a:cubicBezTo>
                                <a:cubicBezTo>
                                  <a:pt x="148600" y="1098"/>
                                  <a:pt x="159716" y="2"/>
                                  <a:pt x="170940" y="0"/>
                                </a:cubicBezTo>
                                <a:cubicBezTo>
                                  <a:pt x="182164" y="2"/>
                                  <a:pt x="193280" y="1098"/>
                                  <a:pt x="204289" y="3287"/>
                                </a:cubicBezTo>
                                <a:cubicBezTo>
                                  <a:pt x="215297" y="5477"/>
                                  <a:pt x="225986" y="8720"/>
                                  <a:pt x="236356" y="13015"/>
                                </a:cubicBezTo>
                                <a:cubicBezTo>
                                  <a:pt x="246725" y="17311"/>
                                  <a:pt x="256577" y="22575"/>
                                  <a:pt x="265909" y="28811"/>
                                </a:cubicBezTo>
                                <a:cubicBezTo>
                                  <a:pt x="275241" y="35046"/>
                                  <a:pt x="283876" y="42131"/>
                                  <a:pt x="291812" y="50070"/>
                                </a:cubicBezTo>
                                <a:cubicBezTo>
                                  <a:pt x="299749" y="58007"/>
                                  <a:pt x="306835" y="66641"/>
                                  <a:pt x="313071" y="75974"/>
                                </a:cubicBezTo>
                                <a:cubicBezTo>
                                  <a:pt x="319307" y="85306"/>
                                  <a:pt x="324572" y="95159"/>
                                  <a:pt x="328868" y="105527"/>
                                </a:cubicBezTo>
                                <a:cubicBezTo>
                                  <a:pt x="333163" y="115895"/>
                                  <a:pt x="336405" y="126585"/>
                                  <a:pt x="338595" y="137592"/>
                                </a:cubicBezTo>
                                <a:cubicBezTo>
                                  <a:pt x="340785" y="148600"/>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12" name="Rectangle 212"/>
                        <wps:cNvSpPr/>
                        <wps:spPr>
                          <a:xfrm>
                            <a:off x="2563428" y="127403"/>
                            <a:ext cx="92538" cy="165450"/>
                          </a:xfrm>
                          <a:prstGeom prst="rect">
                            <a:avLst/>
                          </a:prstGeom>
                          <a:ln>
                            <a:noFill/>
                          </a:ln>
                        </wps:spPr>
                        <wps:txbx>
                          <w:txbxContent>
                            <w:p w14:paraId="1D283388" w14:textId="77777777" w:rsidR="009F5198" w:rsidRDefault="009F5198">
                              <w:r>
                                <w:rPr>
                                  <w:rFonts w:eastAsia="Times New Roman"/>
                                  <w:sz w:val="22"/>
                                </w:rPr>
                                <w:t>β</w:t>
                              </w:r>
                            </w:p>
                          </w:txbxContent>
                        </wps:txbx>
                        <wps:bodyPr horzOverflow="overflow" vert="horz" lIns="0" tIns="0" rIns="0" bIns="0" rtlCol="0">
                          <a:noAutofit/>
                        </wps:bodyPr>
                      </wps:wsp>
                      <wps:wsp>
                        <wps:cNvPr id="213" name="Shape 213"/>
                        <wps:cNvSpPr/>
                        <wps:spPr>
                          <a:xfrm>
                            <a:off x="1414526" y="1029912"/>
                            <a:ext cx="273504" cy="629314"/>
                          </a:xfrm>
                          <a:custGeom>
                            <a:avLst/>
                            <a:gdLst/>
                            <a:ahLst/>
                            <a:cxnLst/>
                            <a:rect l="0" t="0" r="0" b="0"/>
                            <a:pathLst>
                              <a:path w="273504" h="629314">
                                <a:moveTo>
                                  <a:pt x="273504" y="0"/>
                                </a:moveTo>
                                <a:lnTo>
                                  <a:pt x="0" y="0"/>
                                </a:lnTo>
                                <a:lnTo>
                                  <a:pt x="0" y="62931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1384612" y="16442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1384612" y="16442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16" name="Shape 216"/>
                        <wps:cNvSpPr/>
                        <wps:spPr>
                          <a:xfrm>
                            <a:off x="1683756" y="683758"/>
                            <a:ext cx="1829055" cy="683760"/>
                          </a:xfrm>
                          <a:custGeom>
                            <a:avLst/>
                            <a:gdLst/>
                            <a:ahLst/>
                            <a:cxnLst/>
                            <a:rect l="0" t="0" r="0" b="0"/>
                            <a:pathLst>
                              <a:path w="1829055" h="683760">
                                <a:moveTo>
                                  <a:pt x="914527" y="0"/>
                                </a:moveTo>
                                <a:lnTo>
                                  <a:pt x="1829055" y="341880"/>
                                </a:lnTo>
                                <a:lnTo>
                                  <a:pt x="914527" y="683760"/>
                                </a:lnTo>
                                <a:lnTo>
                                  <a:pt x="0" y="341880"/>
                                </a:lnTo>
                                <a:lnTo>
                                  <a:pt x="91452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7" name="Shape 217"/>
                        <wps:cNvSpPr/>
                        <wps:spPr>
                          <a:xfrm>
                            <a:off x="1683756" y="683758"/>
                            <a:ext cx="1829055" cy="683760"/>
                          </a:xfrm>
                          <a:custGeom>
                            <a:avLst/>
                            <a:gdLst/>
                            <a:ahLst/>
                            <a:cxnLst/>
                            <a:rect l="0" t="0" r="0" b="0"/>
                            <a:pathLst>
                              <a:path w="1829055" h="683760">
                                <a:moveTo>
                                  <a:pt x="914527" y="0"/>
                                </a:moveTo>
                                <a:lnTo>
                                  <a:pt x="1829055" y="341880"/>
                                </a:lnTo>
                                <a:lnTo>
                                  <a:pt x="914527" y="683760"/>
                                </a:lnTo>
                                <a:lnTo>
                                  <a:pt x="0" y="341880"/>
                                </a:lnTo>
                                <a:lnTo>
                                  <a:pt x="914527"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1929883" y="985157"/>
                            <a:ext cx="1777924" cy="128217"/>
                          </a:xfrm>
                          <a:prstGeom prst="rect">
                            <a:avLst/>
                          </a:prstGeom>
                          <a:ln>
                            <a:noFill/>
                          </a:ln>
                        </wps:spPr>
                        <wps:txbx>
                          <w:txbxContent>
                            <w:p w14:paraId="2A4DAD1E"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219" name="Shape 219"/>
                        <wps:cNvSpPr/>
                        <wps:spPr>
                          <a:xfrm>
                            <a:off x="1414526" y="222649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0" name="Shape 220"/>
                        <wps:cNvSpPr/>
                        <wps:spPr>
                          <a:xfrm>
                            <a:off x="1384612" y="24989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1384612" y="24989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598289" y="1709396"/>
                            <a:ext cx="1623927" cy="512820"/>
                          </a:xfrm>
                          <a:custGeom>
                            <a:avLst/>
                            <a:gdLst/>
                            <a:ahLst/>
                            <a:cxnLst/>
                            <a:rect l="0" t="0" r="0" b="0"/>
                            <a:pathLst>
                              <a:path w="1623927" h="512820">
                                <a:moveTo>
                                  <a:pt x="0" y="0"/>
                                </a:moveTo>
                                <a:lnTo>
                                  <a:pt x="1623927" y="0"/>
                                </a:lnTo>
                                <a:lnTo>
                                  <a:pt x="1623927"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4" name="Rectangle 224"/>
                        <wps:cNvSpPr/>
                        <wps:spPr>
                          <a:xfrm>
                            <a:off x="764421" y="1925324"/>
                            <a:ext cx="1717646" cy="128219"/>
                          </a:xfrm>
                          <a:prstGeom prst="rect">
                            <a:avLst/>
                          </a:prstGeom>
                          <a:ln>
                            <a:noFill/>
                          </a:ln>
                        </wps:spPr>
                        <wps:txbx>
                          <w:txbxContent>
                            <w:p w14:paraId="00F72108" w14:textId="77777777" w:rsidR="009F5198" w:rsidRPr="009F5198" w:rsidRDefault="009F5198">
                              <w:pPr>
                                <w:rPr>
                                  <w:lang w:val="en-US"/>
                                </w:rPr>
                              </w:pPr>
                              <w:r w:rsidRPr="009F5198">
                                <w:rPr>
                                  <w:rFonts w:ascii="Arial" w:eastAsia="Arial" w:hAnsi="Arial" w:cs="Arial"/>
                                  <w:sz w:val="16"/>
                                  <w:lang w:val="en-US"/>
                                </w:rPr>
                                <w:t>ident[ident_pos++] = word[j];</w:t>
                              </w:r>
                            </w:p>
                          </w:txbxContent>
                        </wps:txbx>
                        <wps:bodyPr horzOverflow="overflow" vert="horz" lIns="0" tIns="0" rIns="0" bIns="0" rtlCol="0">
                          <a:noAutofit/>
                        </wps:bodyPr>
                      </wps:wsp>
                      <wps:wsp>
                        <wps:cNvPr id="226" name="Shape 226"/>
                        <wps:cNvSpPr/>
                        <wps:spPr>
                          <a:xfrm>
                            <a:off x="363247" y="2564095"/>
                            <a:ext cx="2094011" cy="512820"/>
                          </a:xfrm>
                          <a:custGeom>
                            <a:avLst/>
                            <a:gdLst/>
                            <a:ahLst/>
                            <a:cxnLst/>
                            <a:rect l="0" t="0" r="0" b="0"/>
                            <a:pathLst>
                              <a:path w="2094011" h="512820">
                                <a:moveTo>
                                  <a:pt x="0" y="0"/>
                                </a:moveTo>
                                <a:lnTo>
                                  <a:pt x="2094011" y="0"/>
                                </a:lnTo>
                                <a:lnTo>
                                  <a:pt x="2094011"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27" name="Rectangle 227"/>
                        <wps:cNvSpPr/>
                        <wps:spPr>
                          <a:xfrm>
                            <a:off x="655180" y="2780024"/>
                            <a:ext cx="2019639" cy="128217"/>
                          </a:xfrm>
                          <a:prstGeom prst="rect">
                            <a:avLst/>
                          </a:prstGeom>
                          <a:ln>
                            <a:noFill/>
                          </a:ln>
                        </wps:spPr>
                        <wps:txbx>
                          <w:txbxContent>
                            <w:p w14:paraId="23BAEE2C" w14:textId="77777777" w:rsidR="009F5198" w:rsidRPr="009F5198" w:rsidRDefault="009F5198">
                              <w:pPr>
                                <w:rPr>
                                  <w:lang w:val="en-US"/>
                                </w:rPr>
                              </w:pPr>
                              <w:r w:rsidRPr="009F5198">
                                <w:rPr>
                                  <w:rFonts w:ascii="Arial" w:eastAsia="Arial" w:hAnsi="Arial" w:cs="Arial"/>
                                  <w:sz w:val="16"/>
                                  <w:lang w:val="en-US"/>
                                </w:rPr>
                                <w:t>last_underscore = (word[j] == '_');</w:t>
                              </w:r>
                            </w:p>
                          </w:txbxContent>
                        </wps:txbx>
                        <wps:bodyPr horzOverflow="overflow" vert="horz" lIns="0" tIns="0" rIns="0" bIns="0" rtlCol="0">
                          <a:noAutofit/>
                        </wps:bodyPr>
                      </wps:wsp>
                      <wps:wsp>
                        <wps:cNvPr id="228" name="Shape 228"/>
                        <wps:cNvSpPr/>
                        <wps:spPr>
                          <a:xfrm>
                            <a:off x="1414526" y="3081189"/>
                            <a:ext cx="982903" cy="598289"/>
                          </a:xfrm>
                          <a:custGeom>
                            <a:avLst/>
                            <a:gdLst/>
                            <a:ahLst/>
                            <a:cxnLst/>
                            <a:rect l="0" t="0" r="0" b="0"/>
                            <a:pathLst>
                              <a:path w="982903" h="598289">
                                <a:moveTo>
                                  <a:pt x="0" y="0"/>
                                </a:moveTo>
                                <a:lnTo>
                                  <a:pt x="0" y="256409"/>
                                </a:lnTo>
                                <a:lnTo>
                                  <a:pt x="982903" y="256409"/>
                                </a:lnTo>
                                <a:lnTo>
                                  <a:pt x="982903" y="59828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2397430" y="1029912"/>
                            <a:ext cx="1367518" cy="2307686"/>
                          </a:xfrm>
                          <a:custGeom>
                            <a:avLst/>
                            <a:gdLst/>
                            <a:ahLst/>
                            <a:cxnLst/>
                            <a:rect l="0" t="0" r="0" b="0"/>
                            <a:pathLst>
                              <a:path w="1367518" h="2307686">
                                <a:moveTo>
                                  <a:pt x="0" y="2307686"/>
                                </a:moveTo>
                                <a:lnTo>
                                  <a:pt x="1367518" y="2307686"/>
                                </a:lnTo>
                                <a:lnTo>
                                  <a:pt x="1367518" y="0"/>
                                </a:lnTo>
                                <a:lnTo>
                                  <a:pt x="1119655"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5303405" y="346153"/>
                            <a:ext cx="0" cy="458375"/>
                          </a:xfrm>
                          <a:custGeom>
                            <a:avLst/>
                            <a:gdLst/>
                            <a:ahLst/>
                            <a:cxnLst/>
                            <a:rect l="0" t="0" r="0" b="0"/>
                            <a:pathLst>
                              <a:path h="458375">
                                <a:moveTo>
                                  <a:pt x="0" y="0"/>
                                </a:move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5273490" y="78957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5273490" y="78957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5128191" y="0"/>
                            <a:ext cx="341880" cy="341878"/>
                          </a:xfrm>
                          <a:custGeom>
                            <a:avLst/>
                            <a:gdLst/>
                            <a:ahLst/>
                            <a:cxnLst/>
                            <a:rect l="0" t="0" r="0" b="0"/>
                            <a:pathLst>
                              <a:path w="341880" h="341878">
                                <a:moveTo>
                                  <a:pt x="341880" y="170940"/>
                                </a:moveTo>
                                <a:cubicBezTo>
                                  <a:pt x="341879" y="182164"/>
                                  <a:pt x="340784" y="193281"/>
                                  <a:pt x="338594" y="204290"/>
                                </a:cubicBezTo>
                                <a:cubicBezTo>
                                  <a:pt x="336405" y="215297"/>
                                  <a:pt x="333162" y="225988"/>
                                  <a:pt x="328867" y="236358"/>
                                </a:cubicBezTo>
                                <a:cubicBezTo>
                                  <a:pt x="324572" y="246729"/>
                                  <a:pt x="319306" y="256580"/>
                                  <a:pt x="313070" y="265912"/>
                                </a:cubicBezTo>
                                <a:cubicBezTo>
                                  <a:pt x="306835" y="275244"/>
                                  <a:pt x="299749" y="283879"/>
                                  <a:pt x="291812" y="291813"/>
                                </a:cubicBezTo>
                                <a:cubicBezTo>
                                  <a:pt x="283875" y="299749"/>
                                  <a:pt x="275241" y="306836"/>
                                  <a:pt x="265908" y="313071"/>
                                </a:cubicBezTo>
                                <a:cubicBezTo>
                                  <a:pt x="256575" y="319308"/>
                                  <a:pt x="246724" y="324572"/>
                                  <a:pt x="236355" y="328868"/>
                                </a:cubicBezTo>
                                <a:cubicBezTo>
                                  <a:pt x="225985" y="333163"/>
                                  <a:pt x="215296" y="336406"/>
                                  <a:pt x="204288" y="338596"/>
                                </a:cubicBezTo>
                                <a:cubicBezTo>
                                  <a:pt x="193279" y="340785"/>
                                  <a:pt x="182164" y="341878"/>
                                  <a:pt x="170940" y="341878"/>
                                </a:cubicBezTo>
                                <a:cubicBezTo>
                                  <a:pt x="159716" y="341878"/>
                                  <a:pt x="148599" y="340785"/>
                                  <a:pt x="137591" y="338596"/>
                                </a:cubicBezTo>
                                <a:cubicBezTo>
                                  <a:pt x="126582" y="336406"/>
                                  <a:pt x="115893" y="333163"/>
                                  <a:pt x="105523" y="328868"/>
                                </a:cubicBezTo>
                                <a:cubicBezTo>
                                  <a:pt x="95154" y="324572"/>
                                  <a:pt x="85303" y="319308"/>
                                  <a:pt x="75971" y="313072"/>
                                </a:cubicBezTo>
                                <a:cubicBezTo>
                                  <a:pt x="66638" y="306836"/>
                                  <a:pt x="58003" y="299749"/>
                                  <a:pt x="50067" y="291813"/>
                                </a:cubicBezTo>
                                <a:cubicBezTo>
                                  <a:pt x="42130" y="283879"/>
                                  <a:pt x="35044" y="275244"/>
                                  <a:pt x="28808" y="265912"/>
                                </a:cubicBezTo>
                                <a:cubicBezTo>
                                  <a:pt x="22572" y="256580"/>
                                  <a:pt x="17306" y="246729"/>
                                  <a:pt x="13012" y="236358"/>
                                </a:cubicBezTo>
                                <a:cubicBezTo>
                                  <a:pt x="8717" y="225988"/>
                                  <a:pt x="5474" y="215297"/>
                                  <a:pt x="3285" y="204290"/>
                                </a:cubicBezTo>
                                <a:cubicBezTo>
                                  <a:pt x="1095" y="193281"/>
                                  <a:pt x="0" y="182164"/>
                                  <a:pt x="0" y="170940"/>
                                </a:cubicBezTo>
                                <a:cubicBezTo>
                                  <a:pt x="0" y="159716"/>
                                  <a:pt x="1095" y="148600"/>
                                  <a:pt x="3285" y="137592"/>
                                </a:cubicBezTo>
                                <a:cubicBezTo>
                                  <a:pt x="5474" y="126585"/>
                                  <a:pt x="8717" y="115895"/>
                                  <a:pt x="13012" y="105527"/>
                                </a:cubicBezTo>
                                <a:cubicBezTo>
                                  <a:pt x="17306" y="95159"/>
                                  <a:pt x="22572" y="85306"/>
                                  <a:pt x="28809" y="75974"/>
                                </a:cubicBezTo>
                                <a:cubicBezTo>
                                  <a:pt x="35044" y="66641"/>
                                  <a:pt x="42130" y="58007"/>
                                  <a:pt x="50067" y="50070"/>
                                </a:cubicBezTo>
                                <a:cubicBezTo>
                                  <a:pt x="58003" y="42131"/>
                                  <a:pt x="66638" y="35046"/>
                                  <a:pt x="75970" y="28811"/>
                                </a:cubicBezTo>
                                <a:cubicBezTo>
                                  <a:pt x="85303" y="22575"/>
                                  <a:pt x="95154" y="17311"/>
                                  <a:pt x="105523" y="13015"/>
                                </a:cubicBezTo>
                                <a:cubicBezTo>
                                  <a:pt x="115893" y="8720"/>
                                  <a:pt x="126582" y="5477"/>
                                  <a:pt x="137591" y="3287"/>
                                </a:cubicBezTo>
                                <a:cubicBezTo>
                                  <a:pt x="148599" y="1098"/>
                                  <a:pt x="159716" y="2"/>
                                  <a:pt x="170940" y="0"/>
                                </a:cubicBezTo>
                                <a:cubicBezTo>
                                  <a:pt x="182164" y="2"/>
                                  <a:pt x="193279" y="1098"/>
                                  <a:pt x="204288" y="3287"/>
                                </a:cubicBezTo>
                                <a:cubicBezTo>
                                  <a:pt x="215296" y="5477"/>
                                  <a:pt x="225985" y="8720"/>
                                  <a:pt x="236355" y="13015"/>
                                </a:cubicBezTo>
                                <a:cubicBezTo>
                                  <a:pt x="246724" y="17311"/>
                                  <a:pt x="256575" y="22575"/>
                                  <a:pt x="265908" y="28811"/>
                                </a:cubicBezTo>
                                <a:cubicBezTo>
                                  <a:pt x="275241" y="35046"/>
                                  <a:pt x="283875" y="42131"/>
                                  <a:pt x="291812" y="50070"/>
                                </a:cubicBezTo>
                                <a:cubicBezTo>
                                  <a:pt x="299749" y="58007"/>
                                  <a:pt x="306835" y="66641"/>
                                  <a:pt x="313070" y="75974"/>
                                </a:cubicBezTo>
                                <a:cubicBezTo>
                                  <a:pt x="319306" y="85306"/>
                                  <a:pt x="324572" y="95159"/>
                                  <a:pt x="328867" y="105527"/>
                                </a:cubicBezTo>
                                <a:cubicBezTo>
                                  <a:pt x="333162" y="115895"/>
                                  <a:pt x="336405" y="126585"/>
                                  <a:pt x="338594" y="137592"/>
                                </a:cubicBezTo>
                                <a:cubicBezTo>
                                  <a:pt x="340784" y="148600"/>
                                  <a:pt x="341879"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35" name="Rectangle 235"/>
                        <wps:cNvSpPr/>
                        <wps:spPr>
                          <a:xfrm>
                            <a:off x="5268816" y="127403"/>
                            <a:ext cx="80372" cy="165450"/>
                          </a:xfrm>
                          <a:prstGeom prst="rect">
                            <a:avLst/>
                          </a:prstGeom>
                          <a:ln>
                            <a:noFill/>
                          </a:ln>
                        </wps:spPr>
                        <wps:txbx>
                          <w:txbxContent>
                            <w:p w14:paraId="554FE5A7" w14:textId="77777777" w:rsidR="009F5198" w:rsidRDefault="009F5198">
                              <w:r>
                                <w:rPr>
                                  <w:rFonts w:eastAsia="Times New Roman"/>
                                  <w:sz w:val="22"/>
                                </w:rPr>
                                <w:t>γ</w:t>
                              </w:r>
                            </w:p>
                          </w:txbxContent>
                        </wps:txbx>
                        <wps:bodyPr horzOverflow="overflow" vert="horz" lIns="0" tIns="0" rIns="0" bIns="0" rtlCol="0">
                          <a:noAutofit/>
                        </wps:bodyPr>
                      </wps:wsp>
                      <wps:wsp>
                        <wps:cNvPr id="236" name="Shape 236"/>
                        <wps:cNvSpPr/>
                        <wps:spPr>
                          <a:xfrm>
                            <a:off x="3252128" y="4021358"/>
                            <a:ext cx="256410" cy="714784"/>
                          </a:xfrm>
                          <a:custGeom>
                            <a:avLst/>
                            <a:gdLst/>
                            <a:ahLst/>
                            <a:cxnLst/>
                            <a:rect l="0" t="0" r="0" b="0"/>
                            <a:pathLst>
                              <a:path w="256410" h="714784">
                                <a:moveTo>
                                  <a:pt x="256410" y="0"/>
                                </a:moveTo>
                                <a:lnTo>
                                  <a:pt x="0" y="0"/>
                                </a:lnTo>
                                <a:lnTo>
                                  <a:pt x="0" y="71478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3222214" y="472118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 name="Shape 238"/>
                        <wps:cNvSpPr/>
                        <wps:spPr>
                          <a:xfrm>
                            <a:off x="3222214" y="472118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3504264" y="3675204"/>
                            <a:ext cx="1538458" cy="683758"/>
                          </a:xfrm>
                          <a:custGeom>
                            <a:avLst/>
                            <a:gdLst/>
                            <a:ahLst/>
                            <a:cxnLst/>
                            <a:rect l="0" t="0" r="0" b="0"/>
                            <a:pathLst>
                              <a:path w="1538458" h="683758">
                                <a:moveTo>
                                  <a:pt x="769229" y="0"/>
                                </a:moveTo>
                                <a:lnTo>
                                  <a:pt x="1538458" y="341880"/>
                                </a:lnTo>
                                <a:lnTo>
                                  <a:pt x="769229" y="683758"/>
                                </a:lnTo>
                                <a:lnTo>
                                  <a:pt x="0" y="341880"/>
                                </a:lnTo>
                                <a:lnTo>
                                  <a:pt x="7692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 name="Shape 240"/>
                        <wps:cNvSpPr/>
                        <wps:spPr>
                          <a:xfrm>
                            <a:off x="3504264" y="3675204"/>
                            <a:ext cx="1538458" cy="683758"/>
                          </a:xfrm>
                          <a:custGeom>
                            <a:avLst/>
                            <a:gdLst/>
                            <a:ahLst/>
                            <a:cxnLst/>
                            <a:rect l="0" t="0" r="0" b="0"/>
                            <a:pathLst>
                              <a:path w="1538458" h="683758">
                                <a:moveTo>
                                  <a:pt x="769229" y="0"/>
                                </a:moveTo>
                                <a:lnTo>
                                  <a:pt x="1538458" y="341880"/>
                                </a:lnTo>
                                <a:lnTo>
                                  <a:pt x="769229" y="683758"/>
                                </a:lnTo>
                                <a:lnTo>
                                  <a:pt x="0" y="341880"/>
                                </a:lnTo>
                                <a:lnTo>
                                  <a:pt x="76922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3605092" y="3976602"/>
                            <a:ext cx="1777924" cy="128217"/>
                          </a:xfrm>
                          <a:prstGeom prst="rect">
                            <a:avLst/>
                          </a:prstGeom>
                          <a:ln>
                            <a:noFill/>
                          </a:ln>
                        </wps:spPr>
                        <wps:txbx>
                          <w:txbxContent>
                            <w:p w14:paraId="752A0A93" w14:textId="77777777" w:rsidR="009F5198" w:rsidRPr="009F5198" w:rsidRDefault="009F5198">
                              <w:pPr>
                                <w:rPr>
                                  <w:lang w:val="en-US"/>
                                </w:rPr>
                              </w:pPr>
                              <w:r w:rsidRPr="009F5198">
                                <w:rPr>
                                  <w:rFonts w:ascii="Arial" w:eastAsia="Arial" w:hAnsi="Arial" w:cs="Arial"/>
                                  <w:sz w:val="16"/>
                                  <w:lang w:val="en-US"/>
                                </w:rPr>
                                <w:t>if (ident_pos &lt; MAX_LEN - 1)</w:t>
                              </w:r>
                            </w:p>
                          </w:txbxContent>
                        </wps:txbx>
                        <wps:bodyPr horzOverflow="overflow" vert="horz" lIns="0" tIns="0" rIns="0" bIns="0" rtlCol="0">
                          <a:noAutofit/>
                        </wps:bodyPr>
                      </wps:wsp>
                      <wps:wsp>
                        <wps:cNvPr id="242" name="Shape 242"/>
                        <wps:cNvSpPr/>
                        <wps:spPr>
                          <a:xfrm>
                            <a:off x="3252128" y="5303405"/>
                            <a:ext cx="0" cy="201964"/>
                          </a:xfrm>
                          <a:custGeom>
                            <a:avLst/>
                            <a:gdLst/>
                            <a:ahLst/>
                            <a:cxnLst/>
                            <a:rect l="0" t="0" r="0" b="0"/>
                            <a:pathLst>
                              <a:path h="201964">
                                <a:moveTo>
                                  <a:pt x="0" y="0"/>
                                </a:moveTo>
                                <a:lnTo>
                                  <a:pt x="0" y="170940"/>
                                </a:lnTo>
                                <a:lnTo>
                                  <a:pt x="0" y="85469"/>
                                </a:lnTo>
                                <a:lnTo>
                                  <a:pt x="0" y="20196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3222214" y="549041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 name="Shape 244"/>
                        <wps:cNvSpPr/>
                        <wps:spPr>
                          <a:xfrm>
                            <a:off x="3222214" y="549041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46" name="Shape 246"/>
                        <wps:cNvSpPr/>
                        <wps:spPr>
                          <a:xfrm>
                            <a:off x="2564096" y="4786311"/>
                            <a:ext cx="1367518" cy="512820"/>
                          </a:xfrm>
                          <a:custGeom>
                            <a:avLst/>
                            <a:gdLst/>
                            <a:ahLst/>
                            <a:cxnLst/>
                            <a:rect l="0" t="0" r="0" b="0"/>
                            <a:pathLst>
                              <a:path w="1367518" h="512820">
                                <a:moveTo>
                                  <a:pt x="0" y="0"/>
                                </a:moveTo>
                                <a:lnTo>
                                  <a:pt x="1367518" y="0"/>
                                </a:lnTo>
                                <a:lnTo>
                                  <a:pt x="1367518"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47" name="Rectangle 247"/>
                        <wps:cNvSpPr/>
                        <wps:spPr>
                          <a:xfrm>
                            <a:off x="2704987" y="5002241"/>
                            <a:ext cx="1443827" cy="128217"/>
                          </a:xfrm>
                          <a:prstGeom prst="rect">
                            <a:avLst/>
                          </a:prstGeom>
                          <a:ln>
                            <a:noFill/>
                          </a:ln>
                        </wps:spPr>
                        <wps:txbx>
                          <w:txbxContent>
                            <w:p w14:paraId="68E495E5" w14:textId="77777777" w:rsidR="009F5198" w:rsidRPr="009F5198" w:rsidRDefault="009F5198">
                              <w:pPr>
                                <w:rPr>
                                  <w:lang w:val="en-US"/>
                                </w:rPr>
                              </w:pPr>
                              <w:r w:rsidRPr="009F5198">
                                <w:rPr>
                                  <w:rFonts w:ascii="Arial" w:eastAsia="Arial" w:hAnsi="Arial" w:cs="Arial"/>
                                  <w:sz w:val="16"/>
                                  <w:lang w:val="en-US"/>
                                </w:rPr>
                                <w:t>ident[ident_pos++] = '_';</w:t>
                              </w:r>
                            </w:p>
                          </w:txbxContent>
                        </wps:txbx>
                        <wps:bodyPr horzOverflow="overflow" vert="horz" lIns="0" tIns="0" rIns="0" bIns="0" rtlCol="0">
                          <a:noAutofit/>
                        </wps:bodyPr>
                      </wps:wsp>
                      <wps:wsp>
                        <wps:cNvPr id="249" name="Shape 249"/>
                        <wps:cNvSpPr/>
                        <wps:spPr>
                          <a:xfrm>
                            <a:off x="2649566" y="5555540"/>
                            <a:ext cx="1196578" cy="512820"/>
                          </a:xfrm>
                          <a:custGeom>
                            <a:avLst/>
                            <a:gdLst/>
                            <a:ahLst/>
                            <a:cxnLst/>
                            <a:rect l="0" t="0" r="0" b="0"/>
                            <a:pathLst>
                              <a:path w="1196578" h="512820">
                                <a:moveTo>
                                  <a:pt x="0" y="0"/>
                                </a:moveTo>
                                <a:lnTo>
                                  <a:pt x="1196578" y="0"/>
                                </a:lnTo>
                                <a:lnTo>
                                  <a:pt x="1196578" y="512820"/>
                                </a:lnTo>
                                <a:lnTo>
                                  <a:pt x="0" y="512820"/>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2721814" y="5771468"/>
                            <a:ext cx="1399001" cy="128219"/>
                          </a:xfrm>
                          <a:prstGeom prst="rect">
                            <a:avLst/>
                          </a:prstGeom>
                          <a:ln>
                            <a:noFill/>
                          </a:ln>
                        </wps:spPr>
                        <wps:txbx>
                          <w:txbxContent>
                            <w:p w14:paraId="245772FF" w14:textId="77777777" w:rsidR="009F5198" w:rsidRDefault="009F5198">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wps:txbx>
                        <wps:bodyPr horzOverflow="overflow" vert="horz" lIns="0" tIns="0" rIns="0" bIns="0" rtlCol="0">
                          <a:noAutofit/>
                        </wps:bodyPr>
                      </wps:wsp>
                      <wps:wsp>
                        <wps:cNvPr id="251" name="Shape 251"/>
                        <wps:cNvSpPr/>
                        <wps:spPr>
                          <a:xfrm>
                            <a:off x="4277767" y="1200852"/>
                            <a:ext cx="256410" cy="2424181"/>
                          </a:xfrm>
                          <a:custGeom>
                            <a:avLst/>
                            <a:gdLst/>
                            <a:ahLst/>
                            <a:cxnLst/>
                            <a:rect l="0" t="0" r="0" b="0"/>
                            <a:pathLst>
                              <a:path w="256410" h="2424181">
                                <a:moveTo>
                                  <a:pt x="256410" y="0"/>
                                </a:moveTo>
                                <a:lnTo>
                                  <a:pt x="0" y="0"/>
                                </a:lnTo>
                                <a:lnTo>
                                  <a:pt x="0" y="242418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2" name="Shape 252"/>
                        <wps:cNvSpPr/>
                        <wps:spPr>
                          <a:xfrm>
                            <a:off x="4247852" y="361007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 name="Shape 253"/>
                        <wps:cNvSpPr/>
                        <wps:spPr>
                          <a:xfrm>
                            <a:off x="4247852" y="361007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4" name="Shape 254"/>
                        <wps:cNvSpPr/>
                        <wps:spPr>
                          <a:xfrm>
                            <a:off x="4529903" y="854698"/>
                            <a:ext cx="1538457" cy="683758"/>
                          </a:xfrm>
                          <a:custGeom>
                            <a:avLst/>
                            <a:gdLst/>
                            <a:ahLst/>
                            <a:cxnLst/>
                            <a:rect l="0" t="0" r="0" b="0"/>
                            <a:pathLst>
                              <a:path w="1538457" h="683758">
                                <a:moveTo>
                                  <a:pt x="769229" y="0"/>
                                </a:moveTo>
                                <a:lnTo>
                                  <a:pt x="1538457" y="341880"/>
                                </a:lnTo>
                                <a:lnTo>
                                  <a:pt x="769229" y="683758"/>
                                </a:lnTo>
                                <a:lnTo>
                                  <a:pt x="0" y="341880"/>
                                </a:lnTo>
                                <a:lnTo>
                                  <a:pt x="7692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5" name="Shape 255"/>
                        <wps:cNvSpPr/>
                        <wps:spPr>
                          <a:xfrm>
                            <a:off x="4529903" y="854698"/>
                            <a:ext cx="1538457" cy="683758"/>
                          </a:xfrm>
                          <a:custGeom>
                            <a:avLst/>
                            <a:gdLst/>
                            <a:ahLst/>
                            <a:cxnLst/>
                            <a:rect l="0" t="0" r="0" b="0"/>
                            <a:pathLst>
                              <a:path w="1538457" h="683758">
                                <a:moveTo>
                                  <a:pt x="769229" y="0"/>
                                </a:moveTo>
                                <a:lnTo>
                                  <a:pt x="1538457" y="341880"/>
                                </a:lnTo>
                                <a:lnTo>
                                  <a:pt x="769229" y="683758"/>
                                </a:lnTo>
                                <a:lnTo>
                                  <a:pt x="0" y="341880"/>
                                </a:lnTo>
                                <a:lnTo>
                                  <a:pt x="76922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256" name="Rectangle 256"/>
                        <wps:cNvSpPr/>
                        <wps:spPr>
                          <a:xfrm>
                            <a:off x="4845874" y="1156097"/>
                            <a:ext cx="1205443" cy="128217"/>
                          </a:xfrm>
                          <a:prstGeom prst="rect">
                            <a:avLst/>
                          </a:prstGeom>
                          <a:ln>
                            <a:noFill/>
                          </a:ln>
                        </wps:spPr>
                        <wps:txbx>
                          <w:txbxContent>
                            <w:p w14:paraId="49E35D54"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last</w:t>
                              </w:r>
                              <w:proofErr w:type="gramEnd"/>
                              <w:r>
                                <w:rPr>
                                  <w:rFonts w:ascii="Arial" w:eastAsia="Arial" w:hAnsi="Arial" w:cs="Arial"/>
                                  <w:sz w:val="16"/>
                                </w:rPr>
                                <w:t>_underscore</w:t>
                              </w:r>
                              <w:proofErr w:type="spellEnd"/>
                              <w:r>
                                <w:rPr>
                                  <w:rFonts w:ascii="Arial" w:eastAsia="Arial" w:hAnsi="Arial" w:cs="Arial"/>
                                  <w:sz w:val="16"/>
                                </w:rPr>
                                <w:t>)</w:t>
                              </w:r>
                            </w:p>
                          </w:txbxContent>
                        </wps:txbx>
                        <wps:bodyPr horzOverflow="overflow" vert="horz" lIns="0" tIns="0" rIns="0" bIns="0" rtlCol="0">
                          <a:noAutofit/>
                        </wps:bodyPr>
                      </wps:wsp>
                      <wps:wsp>
                        <wps:cNvPr id="257" name="Shape 257"/>
                        <wps:cNvSpPr/>
                        <wps:spPr>
                          <a:xfrm>
                            <a:off x="3252128" y="6072634"/>
                            <a:ext cx="1025639" cy="427349"/>
                          </a:xfrm>
                          <a:custGeom>
                            <a:avLst/>
                            <a:gdLst/>
                            <a:ahLst/>
                            <a:cxnLst/>
                            <a:rect l="0" t="0" r="0" b="0"/>
                            <a:pathLst>
                              <a:path w="1025639" h="427349">
                                <a:moveTo>
                                  <a:pt x="1025639" y="427349"/>
                                </a:moveTo>
                                <a:lnTo>
                                  <a:pt x="1025639" y="170938"/>
                                </a:lnTo>
                                <a:lnTo>
                                  <a:pt x="0" y="170938"/>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8" name="Shape 258"/>
                        <wps:cNvSpPr/>
                        <wps:spPr>
                          <a:xfrm>
                            <a:off x="4277767" y="4021358"/>
                            <a:ext cx="1025638" cy="2222215"/>
                          </a:xfrm>
                          <a:custGeom>
                            <a:avLst/>
                            <a:gdLst/>
                            <a:ahLst/>
                            <a:cxnLst/>
                            <a:rect l="0" t="0" r="0" b="0"/>
                            <a:pathLst>
                              <a:path w="1025638" h="2222215">
                                <a:moveTo>
                                  <a:pt x="0" y="2222215"/>
                                </a:moveTo>
                                <a:lnTo>
                                  <a:pt x="1025638" y="2222215"/>
                                </a:lnTo>
                                <a:lnTo>
                                  <a:pt x="1025638" y="0"/>
                                </a:lnTo>
                                <a:lnTo>
                                  <a:pt x="76922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5303405" y="1200852"/>
                            <a:ext cx="1025638" cy="5555540"/>
                          </a:xfrm>
                          <a:custGeom>
                            <a:avLst/>
                            <a:gdLst/>
                            <a:ahLst/>
                            <a:cxnLst/>
                            <a:rect l="0" t="0" r="0" b="0"/>
                            <a:pathLst>
                              <a:path w="1025638" h="5555540">
                                <a:moveTo>
                                  <a:pt x="0" y="5555540"/>
                                </a:moveTo>
                                <a:lnTo>
                                  <a:pt x="0" y="5299131"/>
                                </a:lnTo>
                                <a:lnTo>
                                  <a:pt x="1025638" y="5299131"/>
                                </a:lnTo>
                                <a:lnTo>
                                  <a:pt x="1025638" y="0"/>
                                </a:lnTo>
                                <a:lnTo>
                                  <a:pt x="76922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4277767" y="6499983"/>
                            <a:ext cx="1111108" cy="0"/>
                          </a:xfrm>
                          <a:custGeom>
                            <a:avLst/>
                            <a:gdLst/>
                            <a:ahLst/>
                            <a:cxnLst/>
                            <a:rect l="0" t="0" r="0" b="0"/>
                            <a:pathLst>
                              <a:path w="1111108">
                                <a:moveTo>
                                  <a:pt x="0" y="0"/>
                                </a:moveTo>
                                <a:lnTo>
                                  <a:pt x="1111108"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397430" y="3679478"/>
                            <a:ext cx="1452988" cy="3418794"/>
                          </a:xfrm>
                          <a:custGeom>
                            <a:avLst/>
                            <a:gdLst/>
                            <a:ahLst/>
                            <a:cxnLst/>
                            <a:rect l="0" t="0" r="0" b="0"/>
                            <a:pathLst>
                              <a:path w="1452988" h="3418794">
                                <a:moveTo>
                                  <a:pt x="0" y="0"/>
                                </a:moveTo>
                                <a:lnTo>
                                  <a:pt x="0" y="3076915"/>
                                </a:lnTo>
                                <a:lnTo>
                                  <a:pt x="1452988" y="3076915"/>
                                </a:lnTo>
                                <a:lnTo>
                                  <a:pt x="1452988" y="341879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3850417" y="6756392"/>
                            <a:ext cx="1452988" cy="0"/>
                          </a:xfrm>
                          <a:custGeom>
                            <a:avLst/>
                            <a:gdLst/>
                            <a:ahLst/>
                            <a:cxnLst/>
                            <a:rect l="0" t="0" r="0" b="0"/>
                            <a:pathLst>
                              <a:path w="1452988">
                                <a:moveTo>
                                  <a:pt x="1452988" y="0"/>
                                </a:move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0" y="0"/>
                            <a:ext cx="341879" cy="341878"/>
                          </a:xfrm>
                          <a:custGeom>
                            <a:avLst/>
                            <a:gdLst/>
                            <a:ahLst/>
                            <a:cxnLst/>
                            <a:rect l="0" t="0" r="0" b="0"/>
                            <a:pathLst>
                              <a:path w="341879" h="341878">
                                <a:moveTo>
                                  <a:pt x="341879" y="170940"/>
                                </a:moveTo>
                                <a:cubicBezTo>
                                  <a:pt x="341879" y="182164"/>
                                  <a:pt x="340785" y="193281"/>
                                  <a:pt x="338595" y="204290"/>
                                </a:cubicBezTo>
                                <a:cubicBezTo>
                                  <a:pt x="336405" y="215297"/>
                                  <a:pt x="333163" y="225988"/>
                                  <a:pt x="328867" y="236358"/>
                                </a:cubicBezTo>
                                <a:cubicBezTo>
                                  <a:pt x="324572" y="246729"/>
                                  <a:pt x="319307" y="256580"/>
                                  <a:pt x="313071" y="265912"/>
                                </a:cubicBezTo>
                                <a:cubicBezTo>
                                  <a:pt x="306835" y="275244"/>
                                  <a:pt x="299749" y="283879"/>
                                  <a:pt x="291812" y="291813"/>
                                </a:cubicBezTo>
                                <a:cubicBezTo>
                                  <a:pt x="283876" y="299749"/>
                                  <a:pt x="275241" y="306836"/>
                                  <a:pt x="265909" y="313071"/>
                                </a:cubicBezTo>
                                <a:cubicBezTo>
                                  <a:pt x="256576" y="319308"/>
                                  <a:pt x="246725" y="324572"/>
                                  <a:pt x="236355" y="328868"/>
                                </a:cubicBezTo>
                                <a:cubicBezTo>
                                  <a:pt x="225986" y="333163"/>
                                  <a:pt x="215297" y="336406"/>
                                  <a:pt x="204288" y="338596"/>
                                </a:cubicBezTo>
                                <a:cubicBezTo>
                                  <a:pt x="193280" y="340785"/>
                                  <a:pt x="182164" y="341878"/>
                                  <a:pt x="170940" y="341878"/>
                                </a:cubicBezTo>
                                <a:cubicBezTo>
                                  <a:pt x="159716" y="341878"/>
                                  <a:pt x="148599" y="340785"/>
                                  <a:pt x="137591" y="338596"/>
                                </a:cubicBezTo>
                                <a:cubicBezTo>
                                  <a:pt x="126583" y="336406"/>
                                  <a:pt x="115894" y="333163"/>
                                  <a:pt x="105524" y="328868"/>
                                </a:cubicBezTo>
                                <a:cubicBezTo>
                                  <a:pt x="95154" y="324572"/>
                                  <a:pt x="85303" y="319308"/>
                                  <a:pt x="75971" y="313072"/>
                                </a:cubicBezTo>
                                <a:cubicBezTo>
                                  <a:pt x="66638" y="306836"/>
                                  <a:pt x="58004" y="299749"/>
                                  <a:pt x="50067" y="291813"/>
                                </a:cubicBezTo>
                                <a:cubicBezTo>
                                  <a:pt x="42130" y="283879"/>
                                  <a:pt x="35044" y="275244"/>
                                  <a:pt x="28809" y="265912"/>
                                </a:cubicBezTo>
                                <a:cubicBezTo>
                                  <a:pt x="22573" y="256580"/>
                                  <a:pt x="17307" y="246729"/>
                                  <a:pt x="13012" y="236358"/>
                                </a:cubicBezTo>
                                <a:cubicBezTo>
                                  <a:pt x="8717" y="225988"/>
                                  <a:pt x="5474" y="215297"/>
                                  <a:pt x="3285" y="204290"/>
                                </a:cubicBezTo>
                                <a:cubicBezTo>
                                  <a:pt x="1095" y="193281"/>
                                  <a:pt x="0" y="182164"/>
                                  <a:pt x="0" y="170940"/>
                                </a:cubicBezTo>
                                <a:cubicBezTo>
                                  <a:pt x="0" y="159716"/>
                                  <a:pt x="1095" y="148600"/>
                                  <a:pt x="3285" y="137592"/>
                                </a:cubicBezTo>
                                <a:cubicBezTo>
                                  <a:pt x="5474" y="126585"/>
                                  <a:pt x="8717" y="115895"/>
                                  <a:pt x="13012" y="105527"/>
                                </a:cubicBezTo>
                                <a:cubicBezTo>
                                  <a:pt x="17307" y="95159"/>
                                  <a:pt x="22573" y="85306"/>
                                  <a:pt x="28809" y="75974"/>
                                </a:cubicBezTo>
                                <a:cubicBezTo>
                                  <a:pt x="35044" y="66641"/>
                                  <a:pt x="42130" y="58007"/>
                                  <a:pt x="50067" y="50070"/>
                                </a:cubicBezTo>
                                <a:cubicBezTo>
                                  <a:pt x="58004" y="42131"/>
                                  <a:pt x="66638" y="35046"/>
                                  <a:pt x="75971" y="28811"/>
                                </a:cubicBezTo>
                                <a:cubicBezTo>
                                  <a:pt x="85303" y="22575"/>
                                  <a:pt x="95154" y="17311"/>
                                  <a:pt x="105524" y="13015"/>
                                </a:cubicBezTo>
                                <a:cubicBezTo>
                                  <a:pt x="115894" y="8720"/>
                                  <a:pt x="126583" y="5477"/>
                                  <a:pt x="137591" y="3287"/>
                                </a:cubicBezTo>
                                <a:cubicBezTo>
                                  <a:pt x="148599" y="1098"/>
                                  <a:pt x="159716" y="2"/>
                                  <a:pt x="170940" y="0"/>
                                </a:cubicBezTo>
                                <a:cubicBezTo>
                                  <a:pt x="182164" y="2"/>
                                  <a:pt x="193280" y="1098"/>
                                  <a:pt x="204288" y="3287"/>
                                </a:cubicBezTo>
                                <a:cubicBezTo>
                                  <a:pt x="215297" y="5477"/>
                                  <a:pt x="225986" y="8720"/>
                                  <a:pt x="236355" y="13015"/>
                                </a:cubicBezTo>
                                <a:cubicBezTo>
                                  <a:pt x="246725" y="17311"/>
                                  <a:pt x="256576" y="22575"/>
                                  <a:pt x="265909" y="28811"/>
                                </a:cubicBezTo>
                                <a:cubicBezTo>
                                  <a:pt x="275241" y="35046"/>
                                  <a:pt x="283876" y="42131"/>
                                  <a:pt x="291812" y="50070"/>
                                </a:cubicBezTo>
                                <a:cubicBezTo>
                                  <a:pt x="299749" y="58007"/>
                                  <a:pt x="306835" y="66641"/>
                                  <a:pt x="313071" y="75974"/>
                                </a:cubicBezTo>
                                <a:cubicBezTo>
                                  <a:pt x="319307" y="85306"/>
                                  <a:pt x="324572" y="95159"/>
                                  <a:pt x="328867" y="105527"/>
                                </a:cubicBezTo>
                                <a:cubicBezTo>
                                  <a:pt x="333163" y="115895"/>
                                  <a:pt x="336405" y="126585"/>
                                  <a:pt x="338595" y="137592"/>
                                </a:cubicBezTo>
                                <a:cubicBezTo>
                                  <a:pt x="340785" y="148600"/>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65" name="Rectangle 265"/>
                        <wps:cNvSpPr/>
                        <wps:spPr>
                          <a:xfrm>
                            <a:off x="138621" y="127403"/>
                            <a:ext cx="85700" cy="165450"/>
                          </a:xfrm>
                          <a:prstGeom prst="rect">
                            <a:avLst/>
                          </a:prstGeom>
                          <a:ln>
                            <a:noFill/>
                          </a:ln>
                        </wps:spPr>
                        <wps:txbx>
                          <w:txbxContent>
                            <w:p w14:paraId="32803E4D" w14:textId="77777777" w:rsidR="009F5198" w:rsidRDefault="009F5198">
                              <w:r>
                                <w:rPr>
                                  <w:rFonts w:eastAsia="Times New Roman"/>
                                  <w:sz w:val="22"/>
                                </w:rPr>
                                <w:t>δ</w:t>
                              </w:r>
                            </w:p>
                          </w:txbxContent>
                        </wps:txbx>
                        <wps:bodyPr horzOverflow="overflow" vert="horz" lIns="0" tIns="0" rIns="0" bIns="0" rtlCol="0">
                          <a:noAutofit/>
                        </wps:bodyPr>
                      </wps:wsp>
                      <wps:wsp>
                        <wps:cNvPr id="266" name="Shape 266"/>
                        <wps:cNvSpPr/>
                        <wps:spPr>
                          <a:xfrm>
                            <a:off x="175213" y="400599"/>
                            <a:ext cx="3675204" cy="6697673"/>
                          </a:xfrm>
                          <a:custGeom>
                            <a:avLst/>
                            <a:gdLst/>
                            <a:ahLst/>
                            <a:cxnLst/>
                            <a:rect l="0" t="0" r="0" b="0"/>
                            <a:pathLst>
                              <a:path w="3675204" h="6697673">
                                <a:moveTo>
                                  <a:pt x="3675204" y="6697673"/>
                                </a:moveTo>
                                <a:lnTo>
                                  <a:pt x="0" y="6697673"/>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7" name="Shape 267"/>
                        <wps:cNvSpPr/>
                        <wps:spPr>
                          <a:xfrm>
                            <a:off x="145299" y="355727"/>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145299" y="355727"/>
                            <a:ext cx="59829" cy="59829"/>
                          </a:xfrm>
                          <a:custGeom>
                            <a:avLst/>
                            <a:gdLst/>
                            <a:ahLst/>
                            <a:cxnLst/>
                            <a:rect l="0" t="0" r="0" b="0"/>
                            <a:pathLst>
                              <a:path w="59829" h="59829">
                                <a:moveTo>
                                  <a:pt x="29914" y="0"/>
                                </a:moveTo>
                                <a:lnTo>
                                  <a:pt x="59829" y="59829"/>
                                </a:lnTo>
                                <a:lnTo>
                                  <a:pt x="29914" y="44872"/>
                                </a:lnTo>
                                <a:lnTo>
                                  <a:pt x="0" y="59829"/>
                                </a:lnTo>
                                <a:lnTo>
                                  <a:pt x="29914" y="0"/>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69" name="Rectangle 269"/>
                        <wps:cNvSpPr/>
                        <wps:spPr>
                          <a:xfrm>
                            <a:off x="4170796" y="7181722"/>
                            <a:ext cx="45559" cy="128217"/>
                          </a:xfrm>
                          <a:prstGeom prst="rect">
                            <a:avLst/>
                          </a:prstGeom>
                          <a:ln>
                            <a:noFill/>
                          </a:ln>
                        </wps:spPr>
                        <wps:txbx>
                          <w:txbxContent>
                            <w:p w14:paraId="7CE2E131"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0" name="Rectangle 270"/>
                        <wps:cNvSpPr/>
                        <wps:spPr>
                          <a:xfrm>
                            <a:off x="2290459" y="515072"/>
                            <a:ext cx="45559" cy="128217"/>
                          </a:xfrm>
                          <a:prstGeom prst="rect">
                            <a:avLst/>
                          </a:prstGeom>
                          <a:ln>
                            <a:noFill/>
                          </a:ln>
                        </wps:spPr>
                        <wps:txbx>
                          <w:txbxContent>
                            <w:p w14:paraId="26E6111C"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1" name="Rectangle 271"/>
                        <wps:cNvSpPr/>
                        <wps:spPr>
                          <a:xfrm>
                            <a:off x="2700714" y="6497962"/>
                            <a:ext cx="45559" cy="128219"/>
                          </a:xfrm>
                          <a:prstGeom prst="rect">
                            <a:avLst/>
                          </a:prstGeom>
                          <a:ln>
                            <a:noFill/>
                          </a:ln>
                        </wps:spPr>
                        <wps:txbx>
                          <w:txbxContent>
                            <w:p w14:paraId="632B1FD5"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2" name="Rectangle 272"/>
                        <wps:cNvSpPr/>
                        <wps:spPr>
                          <a:xfrm>
                            <a:off x="4940024" y="600542"/>
                            <a:ext cx="45559" cy="128219"/>
                          </a:xfrm>
                          <a:prstGeom prst="rect">
                            <a:avLst/>
                          </a:prstGeom>
                          <a:ln>
                            <a:noFill/>
                          </a:ln>
                        </wps:spPr>
                        <wps:txbx>
                          <w:txbxContent>
                            <w:p w14:paraId="0871253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3" name="Rectangle 273"/>
                        <wps:cNvSpPr/>
                        <wps:spPr>
                          <a:xfrm>
                            <a:off x="5538313" y="6754373"/>
                            <a:ext cx="45559" cy="128216"/>
                          </a:xfrm>
                          <a:prstGeom prst="rect">
                            <a:avLst/>
                          </a:prstGeom>
                          <a:ln>
                            <a:noFill/>
                          </a:ln>
                        </wps:spPr>
                        <wps:txbx>
                          <w:txbxContent>
                            <w:p w14:paraId="77AD8BF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4" name="Rectangle 274"/>
                        <wps:cNvSpPr/>
                        <wps:spPr>
                          <a:xfrm>
                            <a:off x="1595348" y="856952"/>
                            <a:ext cx="75865" cy="128217"/>
                          </a:xfrm>
                          <a:prstGeom prst="rect">
                            <a:avLst/>
                          </a:prstGeom>
                          <a:ln>
                            <a:noFill/>
                          </a:ln>
                        </wps:spPr>
                        <wps:txbx>
                          <w:txbxContent>
                            <w:p w14:paraId="57DF6C87"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75" name="Rectangle 275"/>
                        <wps:cNvSpPr/>
                        <wps:spPr>
                          <a:xfrm>
                            <a:off x="3561155" y="856952"/>
                            <a:ext cx="75865" cy="128217"/>
                          </a:xfrm>
                          <a:prstGeom prst="rect">
                            <a:avLst/>
                          </a:prstGeom>
                          <a:ln>
                            <a:noFill/>
                          </a:ln>
                        </wps:spPr>
                        <wps:txbx>
                          <w:txbxContent>
                            <w:p w14:paraId="3153632A"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76" name="Rectangle 276"/>
                        <wps:cNvSpPr/>
                        <wps:spPr>
                          <a:xfrm>
                            <a:off x="1264820" y="1369771"/>
                            <a:ext cx="45559" cy="128219"/>
                          </a:xfrm>
                          <a:prstGeom prst="rect">
                            <a:avLst/>
                          </a:prstGeom>
                          <a:ln>
                            <a:noFill/>
                          </a:ln>
                        </wps:spPr>
                        <wps:txbx>
                          <w:txbxContent>
                            <w:p w14:paraId="67102037"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7" name="Rectangle 277"/>
                        <wps:cNvSpPr/>
                        <wps:spPr>
                          <a:xfrm>
                            <a:off x="2803278" y="3079169"/>
                            <a:ext cx="45559" cy="128217"/>
                          </a:xfrm>
                          <a:prstGeom prst="rect">
                            <a:avLst/>
                          </a:prstGeom>
                          <a:ln>
                            <a:noFill/>
                          </a:ln>
                        </wps:spPr>
                        <wps:txbx>
                          <w:txbxContent>
                            <w:p w14:paraId="70B0D5A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78" name="Rectangle 278"/>
                        <wps:cNvSpPr/>
                        <wps:spPr>
                          <a:xfrm>
                            <a:off x="4415854" y="985157"/>
                            <a:ext cx="75865" cy="128217"/>
                          </a:xfrm>
                          <a:prstGeom prst="rect">
                            <a:avLst/>
                          </a:prstGeom>
                          <a:ln>
                            <a:noFill/>
                          </a:ln>
                        </wps:spPr>
                        <wps:txbx>
                          <w:txbxContent>
                            <w:p w14:paraId="4B00D1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79" name="Rectangle 279"/>
                        <wps:cNvSpPr/>
                        <wps:spPr>
                          <a:xfrm>
                            <a:off x="6125251" y="985157"/>
                            <a:ext cx="75865" cy="128217"/>
                          </a:xfrm>
                          <a:prstGeom prst="rect">
                            <a:avLst/>
                          </a:prstGeom>
                          <a:ln>
                            <a:noFill/>
                          </a:ln>
                        </wps:spPr>
                        <wps:txbx>
                          <w:txbxContent>
                            <w:p w14:paraId="79718B3D"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80" name="Rectangle 280"/>
                        <wps:cNvSpPr/>
                        <wps:spPr>
                          <a:xfrm>
                            <a:off x="4085326" y="1540711"/>
                            <a:ext cx="45559" cy="128217"/>
                          </a:xfrm>
                          <a:prstGeom prst="rect">
                            <a:avLst/>
                          </a:prstGeom>
                          <a:ln>
                            <a:noFill/>
                          </a:ln>
                        </wps:spPr>
                        <wps:txbx>
                          <w:txbxContent>
                            <w:p w14:paraId="13F7936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1" name="Rectangle 281"/>
                        <wps:cNvSpPr/>
                        <wps:spPr>
                          <a:xfrm>
                            <a:off x="4512675" y="6327023"/>
                            <a:ext cx="45559" cy="128217"/>
                          </a:xfrm>
                          <a:prstGeom prst="rect">
                            <a:avLst/>
                          </a:prstGeom>
                          <a:ln>
                            <a:noFill/>
                          </a:ln>
                        </wps:spPr>
                        <wps:txbx>
                          <w:txbxContent>
                            <w:p w14:paraId="1BDEB428"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2" name="Rectangle 282"/>
                        <wps:cNvSpPr/>
                        <wps:spPr>
                          <a:xfrm>
                            <a:off x="3338934" y="3848396"/>
                            <a:ext cx="75865" cy="128219"/>
                          </a:xfrm>
                          <a:prstGeom prst="rect">
                            <a:avLst/>
                          </a:prstGeom>
                          <a:ln>
                            <a:noFill/>
                          </a:ln>
                        </wps:spPr>
                        <wps:txbx>
                          <w:txbxContent>
                            <w:p w14:paraId="49B21EEC"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283" name="Rectangle 283"/>
                        <wps:cNvSpPr/>
                        <wps:spPr>
                          <a:xfrm>
                            <a:off x="5099613" y="3848396"/>
                            <a:ext cx="75865" cy="128219"/>
                          </a:xfrm>
                          <a:prstGeom prst="rect">
                            <a:avLst/>
                          </a:prstGeom>
                          <a:ln>
                            <a:noFill/>
                          </a:ln>
                        </wps:spPr>
                        <wps:txbx>
                          <w:txbxContent>
                            <w:p w14:paraId="51592D02"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284" name="Rectangle 284"/>
                        <wps:cNvSpPr/>
                        <wps:spPr>
                          <a:xfrm>
                            <a:off x="2974217" y="4532156"/>
                            <a:ext cx="45559" cy="128217"/>
                          </a:xfrm>
                          <a:prstGeom prst="rect">
                            <a:avLst/>
                          </a:prstGeom>
                          <a:ln>
                            <a:noFill/>
                          </a:ln>
                        </wps:spPr>
                        <wps:txbx>
                          <w:txbxContent>
                            <w:p w14:paraId="6520876E"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285" name="Rectangle 285"/>
                        <wps:cNvSpPr/>
                        <wps:spPr>
                          <a:xfrm>
                            <a:off x="4085326" y="6070613"/>
                            <a:ext cx="45559" cy="128219"/>
                          </a:xfrm>
                          <a:prstGeom prst="rect">
                            <a:avLst/>
                          </a:prstGeom>
                          <a:ln>
                            <a:noFill/>
                          </a:ln>
                        </wps:spPr>
                        <wps:txbx>
                          <w:txbxContent>
                            <w:p w14:paraId="2BF881C5"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352F706D" id="Group 3243" o:spid="_x0000_s1202" style="width:498.35pt;height:573.1pt;mso-position-horizontal-relative:char;mso-position-vertical-relative:line" coordsize="63290,7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">
                <v:shape id="Shape 207" o:spid="_x0000_s1203" style="position:absolute;left:26025;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" path="m,l,287435e" filled="f" strokeweight=".23742mm">
                  <v:stroke miterlimit="83231f" joinstyle="miter"/>
                  <v:path arrowok="t" textboxrect="0,0,0,287435"/>
                </v:shape>
                <v:shape id="Shape 208" o:spid="_x0000_s1204" style="position:absolute;left:25726;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" path="m,l29914,14957,59829,,29914,59829,,xe" fillcolor="black" stroked="f" strokeweight="0">
                  <v:stroke miterlimit="83231f" joinstyle="miter"/>
                  <v:path arrowok="t" textboxrect="0,0,59829,59829"/>
                </v:shape>
                <v:shape id="Shape 209" o:spid="_x0000_s1205" style="position:absolute;left:25726;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" path="m29914,59829l,,29914,14957,59829,,29914,59829xe" filled="f" strokeweight=".23742mm">
                  <v:stroke miterlimit="83231f" joinstyle="miter"/>
                  <v:path arrowok="t" textboxrect="0,0,59829,59829"/>
                </v:shape>
                <v:shape id="Shape 211" o:spid="_x0000_s1206" style="position:absolute;left:24273;width:3419;height:3418;visibility:visible;mso-wrap-style:square;v-text-anchor:top" coordsize="341880,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" path="m341880,170940v,11224,-1095,22341,-3285,33350c336405,215297,333163,225988,328868,236358v-4296,10371,-9561,20222,-15797,29554c306835,275244,299749,283879,291812,291813v-7936,7936,-16570,15023,-25903,21258c256577,319308,246725,324572,236356,328868v-10370,4295,-21059,7538,-32067,9728c193280,340785,182164,341878,170940,341878v-11224,,-22340,-1093,-33349,-3282c126583,336406,115894,333163,105524,328868,95154,324572,85303,319308,75970,313072,66638,306836,58004,299749,50067,291813,42130,283879,35044,275244,28808,265912,22572,256580,17307,246729,13012,236358,8717,225988,5474,215297,3284,204290,1095,193281,,182164,,170940,,159716,1095,148600,3284,137592v2190,-11007,5433,-21697,9728,-32065c17307,95159,22572,85306,28808,75974,35044,66641,42130,58007,50067,50070,58004,42131,66638,35046,75971,28811,85303,22575,95154,17311,105524,13015,115894,8720,126583,5477,137591,3287,148600,1098,159716,2,170940,v11224,2,22340,1098,33349,3287c215297,5477,225986,8720,236356,13015v10369,4296,20221,9560,29553,15796c275241,35046,283876,42131,291812,50070v7937,7937,15023,16571,21259,25904c319307,85306,324572,95159,328868,105527v4295,10368,7537,21058,9727,32065c340785,148600,341880,159716,341880,170940xe" filled="f" strokeweight=".47483mm">
                  <v:stroke miterlimit="1" joinstyle="miter"/>
                  <v:path arrowok="t" textboxrect="0,0,341880,341878"/>
                </v:shape>
                <v:rect id="Rectangle 212" o:spid="_x0000_s1207" style="position:absolute;left:25634;top:1274;width:925;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1D283388" w14:textId="77777777" w:rsidR="009F5198" w:rsidRDefault="009F5198">
                        <w:r>
                          <w:rPr>
                            <w:rFonts w:eastAsia="Times New Roman"/>
                            <w:sz w:val="22"/>
                          </w:rPr>
                          <w:t>β</w:t>
                        </w:r>
                      </w:p>
                    </w:txbxContent>
                  </v:textbox>
                </v:rect>
                <v:shape id="Shape 213" o:spid="_x0000_s1208" style="position:absolute;left:14145;top:10299;width:2735;height:6293;visibility:visible;mso-wrap-style:square;v-text-anchor:top" coordsize="273504,62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" path="m273504,l,,,629314e" filled="f" strokeweight=".23742mm">
                  <v:stroke miterlimit="83231f" joinstyle="miter"/>
                  <v:path arrowok="t" textboxrect="0,0,273504,629314"/>
                </v:shape>
                <v:shape id="Shape 214" o:spid="_x0000_s1209" style="position:absolute;left:13846;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" path="m,l29914,14957,59829,,29914,59829,,xe" fillcolor="black" stroked="f" strokeweight="0">
                  <v:stroke miterlimit="83231f" joinstyle="miter"/>
                  <v:path arrowok="t" textboxrect="0,0,59829,59829"/>
                </v:shape>
                <v:shape id="Shape 215" o:spid="_x0000_s1210" style="position:absolute;left:13846;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" path="m29914,59829l,,29914,14957,59829,,29914,59829xe" filled="f" strokeweight=".23742mm">
                  <v:stroke miterlimit="83231f" joinstyle="miter"/>
                  <v:path arrowok="t" textboxrect="0,0,59829,59829"/>
                </v:shape>
                <v:shape id="Shape 216" o:spid="_x0000_s1211" style="position:absolute;left:16837;top:6837;width:18291;height:6838;visibility:visible;mso-wrap-style:square;v-text-anchor:top" coordsize="1829055,68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" path="m914527,r914528,341880l914527,683760,,341880,914527,xe" stroked="f" strokeweight="0">
                  <v:stroke miterlimit="83231f" joinstyle="miter"/>
                  <v:path arrowok="t" textboxrect="0,0,1829055,683760"/>
                </v:shape>
                <v:shape id="Shape 217" o:spid="_x0000_s1212" style="position:absolute;left:16837;top:6837;width:18291;height:6838;visibility:visible;mso-wrap-style:square;v-text-anchor:top" coordsize="1829055,68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" path="m914527,r914528,341880l914527,683760,,341880,914527,xe" filled="f" strokeweight=".47483mm">
                  <v:stroke miterlimit="83231f" joinstyle="miter"/>
                  <v:path arrowok="t" textboxrect="0,0,1829055,683760"/>
                </v:shape>
                <v:rect id="Rectangle 218" o:spid="_x0000_s1213" style="position:absolute;left:19298;top:9851;width:1778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2A4DAD1E"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219" o:spid="_x0000_s1214" style="position:absolute;left:14145;top:22264;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" path="m,l,287435e" filled="f" strokeweight=".23742mm">
                  <v:stroke miterlimit="83231f" joinstyle="miter"/>
                  <v:path arrowok="t" textboxrect="0,0,0,287435"/>
                </v:shape>
                <v:shape id="Shape 220" o:spid="_x0000_s1215" style="position:absolute;left:13846;top:2498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" path="m,l29914,14957,59829,,29914,59829,,xe" fillcolor="black" stroked="f" strokeweight="0">
                  <v:stroke miterlimit="83231f" joinstyle="miter"/>
                  <v:path arrowok="t" textboxrect="0,0,59829,59829"/>
                </v:shape>
                <v:shape id="Shape 221" o:spid="_x0000_s1216" style="position:absolute;left:13846;top:2498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" path="m29914,59829l,,29914,14957,59829,,29914,59829xe" filled="f" strokeweight=".23742mm">
                  <v:stroke miterlimit="83231f" joinstyle="miter"/>
                  <v:path arrowok="t" textboxrect="0,0,59829,59829"/>
                </v:shape>
                <v:shape id="Shape 223" o:spid="_x0000_s1217" style="position:absolute;left:5982;top:17093;width:16240;height:5129;visibility:visible;mso-wrap-style:square;v-text-anchor:top" coordsize="1623927,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" path="m,l1623927,r,512820l,512820,,xe" filled="f" strokeweight=".47483mm">
                  <v:stroke miterlimit="1" joinstyle="miter"/>
                  <v:path arrowok="t" textboxrect="0,0,1623927,512820"/>
                </v:shape>
                <v:rect id="Rectangle 224" o:spid="_x0000_s1218" style="position:absolute;left:7644;top:19253;width:171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0F72108" w14:textId="77777777" w:rsidR="009F5198" w:rsidRPr="009F5198" w:rsidRDefault="009F5198">
                        <w:pPr>
                          <w:rPr>
                            <w:lang w:val="en-US"/>
                          </w:rPr>
                        </w:pPr>
                        <w:r w:rsidRPr="009F5198">
                          <w:rPr>
                            <w:rFonts w:ascii="Arial" w:eastAsia="Arial" w:hAnsi="Arial" w:cs="Arial"/>
                            <w:sz w:val="16"/>
                            <w:lang w:val="en-US"/>
                          </w:rPr>
                          <w:t>ident[ident_pos++] = word[j];</w:t>
                        </w:r>
                      </w:p>
                    </w:txbxContent>
                  </v:textbox>
                </v:rect>
                <v:shape id="Shape 226" o:spid="_x0000_s1219" style="position:absolute;left:3632;top:25640;width:20940;height:5129;visibility:visible;mso-wrap-style:square;v-text-anchor:top" coordsize="2094011,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" path="m,l2094011,r,512820l,512820,,xe" filled="f" strokeweight=".47483mm">
                  <v:stroke miterlimit="1" joinstyle="miter"/>
                  <v:path arrowok="t" textboxrect="0,0,2094011,512820"/>
                </v:shape>
                <v:rect id="Rectangle 227" o:spid="_x0000_s1220" style="position:absolute;left:6551;top:27800;width:2019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3BAEE2C" w14:textId="77777777" w:rsidR="009F5198" w:rsidRPr="009F5198" w:rsidRDefault="009F5198">
                        <w:pPr>
                          <w:rPr>
                            <w:lang w:val="en-US"/>
                          </w:rPr>
                        </w:pPr>
                        <w:r w:rsidRPr="009F5198">
                          <w:rPr>
                            <w:rFonts w:ascii="Arial" w:eastAsia="Arial" w:hAnsi="Arial" w:cs="Arial"/>
                            <w:sz w:val="16"/>
                            <w:lang w:val="en-US"/>
                          </w:rPr>
                          <w:t>last_underscore = (word[j] == '_');</w:t>
                        </w:r>
                      </w:p>
                    </w:txbxContent>
                  </v:textbox>
                </v:rect>
                <v:shape id="Shape 228" o:spid="_x0000_s1221" style="position:absolute;left:14145;top:30811;width:9829;height:5983;visibility:visible;mso-wrap-style:square;v-text-anchor:top" coordsize="982903,59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" path="m,l,256409r982903,l982903,598289e" filled="f" strokeweight=".23742mm">
                  <v:stroke miterlimit="83231f" joinstyle="miter"/>
                  <v:path arrowok="t" textboxrect="0,0,982903,598289"/>
                </v:shape>
                <v:shape id="Shape 229" o:spid="_x0000_s1222" style="position:absolute;left:23974;top:10299;width:13675;height:23076;visibility:visible;mso-wrap-style:square;v-text-anchor:top" coordsize="1367518,230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" path="m,2307686r1367518,l1367518,,1119655,e" filled="f" strokeweight=".23742mm">
                  <v:stroke miterlimit="83231f" joinstyle="miter"/>
                  <v:path arrowok="t" textboxrect="0,0,1367518,2307686"/>
                </v:shape>
                <v:shape id="Shape 230" o:spid="_x0000_s1223" style="position:absolute;left:53034;top:3461;width:0;height:4584;visibility:visible;mso-wrap-style:square;v-text-anchor:top" coordsize="0,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" path="m,l,458375e" filled="f" strokeweight=".23742mm">
                  <v:stroke miterlimit="83231f" joinstyle="miter"/>
                  <v:path arrowok="t" textboxrect="0,0,0,458375"/>
                </v:shape>
                <v:shape id="Shape 231" o:spid="_x0000_s1224" style="position:absolute;left:52734;top:7895;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" path="m,l29914,14957,59829,,29914,59829,,xe" fillcolor="black" stroked="f" strokeweight="0">
                  <v:stroke miterlimit="83231f" joinstyle="miter"/>
                  <v:path arrowok="t" textboxrect="0,0,59829,59829"/>
                </v:shape>
                <v:shape id="Shape 232" o:spid="_x0000_s1225" style="position:absolute;left:52734;top:7895;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" path="m29914,59829l,,29914,14957,59829,,29914,59829xe" filled="f" strokeweight=".23742mm">
                  <v:stroke miterlimit="83231f" joinstyle="miter"/>
                  <v:path arrowok="t" textboxrect="0,0,59829,59829"/>
                </v:shape>
                <v:shape id="Shape 234" o:spid="_x0000_s1226" style="position:absolute;left:51281;width:3419;height:3418;visibility:visible;mso-wrap-style:square;v-text-anchor:top" coordsize="341880,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" path="m341880,170940v-1,11224,-1096,22341,-3286,33350c336405,215297,333162,225988,328867,236358v-4295,10371,-9561,20222,-15797,29554c306835,275244,299749,283879,291812,291813v-7937,7936,-16571,15023,-25904,21258c256575,319308,246724,324572,236355,328868v-10370,4295,-21059,7538,-32067,9728c193279,340785,182164,341878,170940,341878v-11224,,-22341,-1093,-33349,-3282c126582,336406,115893,333163,105523,328868,95154,324572,85303,319308,75971,313072,66638,306836,58003,299749,50067,291813,42130,283879,35044,275244,28808,265912,22572,256580,17306,246729,13012,236358,8717,225988,5474,215297,3285,204290,1095,193281,,182164,,170940,,159716,1095,148600,3285,137592v2189,-11007,5432,-21697,9727,-32065c17306,95159,22572,85306,28809,75974,35044,66641,42130,58007,50067,50070,58003,42131,66638,35046,75970,28811,85303,22575,95154,17311,105523,13015,115893,8720,126582,5477,137591,3287,148599,1098,159716,2,170940,v11224,2,22339,1098,33348,3287c215296,5477,225985,8720,236355,13015v10369,4296,20220,9560,29553,15796c275241,35046,283875,42131,291812,50070v7937,7937,15023,16571,21258,25904c319306,85306,324572,95159,328867,105527v4295,10368,7538,21058,9727,32065c340784,148600,341879,159716,341880,170940xe" filled="f" strokeweight=".47483mm">
                  <v:stroke miterlimit="1" joinstyle="miter"/>
                  <v:path arrowok="t" textboxrect="0,0,341880,341878"/>
                </v:shape>
                <v:rect id="Rectangle 235" o:spid="_x0000_s1227" style="position:absolute;left:52688;top:1274;width:80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554FE5A7" w14:textId="77777777" w:rsidR="009F5198" w:rsidRDefault="009F5198">
                        <w:r>
                          <w:rPr>
                            <w:rFonts w:eastAsia="Times New Roman"/>
                            <w:sz w:val="22"/>
                          </w:rPr>
                          <w:t>γ</w:t>
                        </w:r>
                      </w:p>
                    </w:txbxContent>
                  </v:textbox>
                </v:rect>
                <v:shape id="Shape 236" o:spid="_x0000_s1228" style="position:absolute;left:32521;top:40213;width:2564;height:7148;visibility:visible;mso-wrap-style:square;v-text-anchor:top" coordsize="256410,71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" path="m256410,l,,,714784e" filled="f" strokeweight=".23742mm">
                  <v:stroke miterlimit="83231f" joinstyle="miter"/>
                  <v:path arrowok="t" textboxrect="0,0,256410,714784"/>
                </v:shape>
                <v:shape id="Shape 237" o:spid="_x0000_s1229" style="position:absolute;left:32222;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" path="m,l29914,14957,59829,,29914,59829,,xe" fillcolor="black" stroked="f" strokeweight="0">
                  <v:stroke miterlimit="83231f" joinstyle="miter"/>
                  <v:path arrowok="t" textboxrect="0,0,59829,59829"/>
                </v:shape>
                <v:shape id="Shape 238" o:spid="_x0000_s1230" style="position:absolute;left:32222;top:4721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" path="m29914,59829l,,29914,14957,59829,,29914,59829xe" filled="f" strokeweight=".23742mm">
                  <v:stroke miterlimit="83231f" joinstyle="miter"/>
                  <v:path arrowok="t" textboxrect="0,0,59829,59829"/>
                </v:shape>
                <v:shape id="Shape 239" o:spid="_x0000_s1231" style="position:absolute;left:35042;top:36752;width:15385;height:6837;visibility:visible;mso-wrap-style:square;v-text-anchor:top" coordsize="153845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" path="m769229,r769229,341880l769229,683758,,341880,769229,xe" stroked="f" strokeweight="0">
                  <v:stroke miterlimit="83231f" joinstyle="miter"/>
                  <v:path arrowok="t" textboxrect="0,0,1538458,683758"/>
                </v:shape>
                <v:shape id="Shape 240" o:spid="_x0000_s1232" style="position:absolute;left:35042;top:36752;width:15385;height:6837;visibility:visible;mso-wrap-style:square;v-text-anchor:top" coordsize="153845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" path="m769229,r769229,341880l769229,683758,,341880,769229,xe" filled="f" strokeweight=".47483mm">
                  <v:stroke miterlimit="83231f" joinstyle="miter"/>
                  <v:path arrowok="t" textboxrect="0,0,1538458,683758"/>
                </v:shape>
                <v:rect id="Rectangle 241" o:spid="_x0000_s1233" style="position:absolute;left:36050;top:39766;width:1778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752A0A93" w14:textId="77777777" w:rsidR="009F5198" w:rsidRPr="009F5198" w:rsidRDefault="009F5198">
                        <w:pPr>
                          <w:rPr>
                            <w:lang w:val="en-US"/>
                          </w:rPr>
                        </w:pPr>
                        <w:r w:rsidRPr="009F5198">
                          <w:rPr>
                            <w:rFonts w:ascii="Arial" w:eastAsia="Arial" w:hAnsi="Arial" w:cs="Arial"/>
                            <w:sz w:val="16"/>
                            <w:lang w:val="en-US"/>
                          </w:rPr>
                          <w:t>if (ident_pos &lt; MAX_LEN - 1)</w:t>
                        </w:r>
                      </w:p>
                    </w:txbxContent>
                  </v:textbox>
                </v:rect>
                <v:shape id="Shape 242" o:spid="_x0000_s1234" style="position:absolute;left:32521;top:53034;width:0;height:2019;visibility:visible;mso-wrap-style:square;v-text-anchor:top" coordsize="0,20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" path="m,l,170940,,85469,,201964e" filled="f" strokeweight=".23742mm">
                  <v:stroke miterlimit="83231f" joinstyle="miter"/>
                  <v:path arrowok="t" textboxrect="0,0,0,201964"/>
                </v:shape>
                <v:shape id="Shape 243" o:spid="_x0000_s1235" style="position:absolute;left:32222;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" path="m,l29914,14957,59829,,29914,59829,,xe" fillcolor="black" stroked="f" strokeweight="0">
                  <v:stroke miterlimit="83231f" joinstyle="miter"/>
                  <v:path arrowok="t" textboxrect="0,0,59829,59829"/>
                </v:shape>
                <v:shape id="Shape 244" o:spid="_x0000_s1236" style="position:absolute;left:32222;top:5490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" path="m29914,59829l,,29914,14957,59829,,29914,59829xe" filled="f" strokeweight=".23742mm">
                  <v:stroke miterlimit="83231f" joinstyle="miter"/>
                  <v:path arrowok="t" textboxrect="0,0,59829,59829"/>
                </v:shape>
                <v:shape id="Shape 246" o:spid="_x0000_s1237" style="position:absolute;left:25640;top:47863;width:13676;height:5128;visibility:visible;mso-wrap-style:square;v-text-anchor:top" coordsize="1367518,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" path="m,l1367518,r,512820l,512820,,xe" filled="f" strokeweight=".47483mm">
                  <v:stroke miterlimit="1" joinstyle="miter"/>
                  <v:path arrowok="t" textboxrect="0,0,1367518,512820"/>
                </v:shape>
                <v:rect id="Rectangle 247" o:spid="_x0000_s1238" style="position:absolute;left:27049;top:50022;width:1443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8E495E5" w14:textId="77777777" w:rsidR="009F5198" w:rsidRPr="009F5198" w:rsidRDefault="009F5198">
                        <w:pPr>
                          <w:rPr>
                            <w:lang w:val="en-US"/>
                          </w:rPr>
                        </w:pPr>
                        <w:r w:rsidRPr="009F5198">
                          <w:rPr>
                            <w:rFonts w:ascii="Arial" w:eastAsia="Arial" w:hAnsi="Arial" w:cs="Arial"/>
                            <w:sz w:val="16"/>
                            <w:lang w:val="en-US"/>
                          </w:rPr>
                          <w:t>ident[ident_pos++] = '_';</w:t>
                        </w:r>
                      </w:p>
                    </w:txbxContent>
                  </v:textbox>
                </v:rect>
                <v:shape id="Shape 249" o:spid="_x0000_s1239" style="position:absolute;left:26495;top:55555;width:11966;height:5128;visibility:visible;mso-wrap-style:square;v-text-anchor:top" coordsize="1196578,5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" path="m,l1196578,r,512820l,512820,,xe" filled="f" strokeweight=".47483mm">
                  <v:stroke miterlimit="1" joinstyle="miter"/>
                  <v:path arrowok="t" textboxrect="0,0,1196578,512820"/>
                </v:shape>
                <v:rect id="Rectangle 250" o:spid="_x0000_s1240" style="position:absolute;left:27218;top:57714;width:13990;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45772FF" w14:textId="77777777" w:rsidR="009F5198" w:rsidRDefault="009F5198">
                        <w:proofErr w:type="spellStart"/>
                        <w:r>
                          <w:rPr>
                            <w:rFonts w:ascii="Arial" w:eastAsia="Arial" w:hAnsi="Arial" w:cs="Arial"/>
                            <w:sz w:val="16"/>
                          </w:rPr>
                          <w:t>last_underscore</w:t>
                        </w:r>
                        <w:proofErr w:type="spellEnd"/>
                        <w:r>
                          <w:rPr>
                            <w:rFonts w:ascii="Arial" w:eastAsia="Arial" w:hAnsi="Arial" w:cs="Arial"/>
                            <w:sz w:val="16"/>
                          </w:rPr>
                          <w:t xml:space="preserve"> = </w:t>
                        </w:r>
                        <w:proofErr w:type="spellStart"/>
                        <w:r>
                          <w:rPr>
                            <w:rFonts w:ascii="Arial" w:eastAsia="Arial" w:hAnsi="Arial" w:cs="Arial"/>
                            <w:sz w:val="16"/>
                          </w:rPr>
                          <w:t>true</w:t>
                        </w:r>
                        <w:proofErr w:type="spellEnd"/>
                        <w:r>
                          <w:rPr>
                            <w:rFonts w:ascii="Arial" w:eastAsia="Arial" w:hAnsi="Arial" w:cs="Arial"/>
                            <w:sz w:val="16"/>
                          </w:rPr>
                          <w:t>;</w:t>
                        </w:r>
                      </w:p>
                    </w:txbxContent>
                  </v:textbox>
                </v:rect>
                <v:shape id="Shape 251" o:spid="_x0000_s1241" style="position:absolute;left:42777;top:12008;width:2564;height:24242;visibility:visible;mso-wrap-style:square;v-text-anchor:top" coordsize="256410,24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" path="m256410,l,,,2424181e" filled="f" strokeweight=".23742mm">
                  <v:stroke miterlimit="83231f" joinstyle="miter"/>
                  <v:path arrowok="t" textboxrect="0,0,256410,2424181"/>
                </v:shape>
                <v:shape id="Shape 252" o:spid="_x0000_s1242" style="position:absolute;left:42478;top:3610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" path="m,l29914,14957,59829,,29914,59829,,xe" fillcolor="black" stroked="f" strokeweight="0">
                  <v:stroke miterlimit="83231f" joinstyle="miter"/>
                  <v:path arrowok="t" textboxrect="0,0,59829,59829"/>
                </v:shape>
                <v:shape id="Shape 253" o:spid="_x0000_s1243" style="position:absolute;left:42478;top:3610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" path="m29914,59829l,,29914,14957,59829,,29914,59829xe" filled="f" strokeweight=".23742mm">
                  <v:stroke miterlimit="83231f" joinstyle="miter"/>
                  <v:path arrowok="t" textboxrect="0,0,59829,59829"/>
                </v:shape>
                <v:shape id="Shape 254" o:spid="_x0000_s1244" style="position:absolute;left:45299;top:8546;width:15384;height:6838;visibility:visible;mso-wrap-style:square;v-text-anchor:top" coordsize="1538457,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" path="m769229,r769228,341880l769229,683758,,341880,769229,xe" stroked="f" strokeweight="0">
                  <v:stroke miterlimit="83231f" joinstyle="miter"/>
                  <v:path arrowok="t" textboxrect="0,0,1538457,683758"/>
                </v:shape>
                <v:shape id="Shape 255" o:spid="_x0000_s1245" style="position:absolute;left:45299;top:8546;width:15384;height:6838;visibility:visible;mso-wrap-style:square;v-text-anchor:top" coordsize="1538457,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" path="m769229,r769228,341880l769229,683758,,341880,769229,xe" filled="f" strokeweight=".47483mm">
                  <v:stroke miterlimit="83231f" joinstyle="miter"/>
                  <v:path arrowok="t" textboxrect="0,0,1538457,683758"/>
                </v:shape>
                <v:rect id="Rectangle 256" o:spid="_x0000_s1246" style="position:absolute;left:48458;top:11560;width:1205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9E35D54"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gramStart"/>
                        <w:r>
                          <w:rPr>
                            <w:rFonts w:ascii="Arial" w:eastAsia="Arial" w:hAnsi="Arial" w:cs="Arial"/>
                            <w:sz w:val="16"/>
                          </w:rPr>
                          <w:t>(!</w:t>
                        </w:r>
                        <w:proofErr w:type="spellStart"/>
                        <w:r>
                          <w:rPr>
                            <w:rFonts w:ascii="Arial" w:eastAsia="Arial" w:hAnsi="Arial" w:cs="Arial"/>
                            <w:sz w:val="16"/>
                          </w:rPr>
                          <w:t>last</w:t>
                        </w:r>
                        <w:proofErr w:type="gramEnd"/>
                        <w:r>
                          <w:rPr>
                            <w:rFonts w:ascii="Arial" w:eastAsia="Arial" w:hAnsi="Arial" w:cs="Arial"/>
                            <w:sz w:val="16"/>
                          </w:rPr>
                          <w:t>_underscore</w:t>
                        </w:r>
                        <w:proofErr w:type="spellEnd"/>
                        <w:r>
                          <w:rPr>
                            <w:rFonts w:ascii="Arial" w:eastAsia="Arial" w:hAnsi="Arial" w:cs="Arial"/>
                            <w:sz w:val="16"/>
                          </w:rPr>
                          <w:t>)</w:t>
                        </w:r>
                      </w:p>
                    </w:txbxContent>
                  </v:textbox>
                </v:rect>
                <v:shape id="Shape 257" o:spid="_x0000_s1247" style="position:absolute;left:32521;top:60726;width:10256;height:4273;visibility:visible;mso-wrap-style:square;v-text-anchor:top" coordsize="1025639,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" path="m1025639,427349r,-256411l,170938,,e" filled="f" strokeweight=".23742mm">
                  <v:stroke miterlimit="83231f" joinstyle="miter"/>
                  <v:path arrowok="t" textboxrect="0,0,1025639,427349"/>
                </v:shape>
                <v:shape id="Shape 258" o:spid="_x0000_s1248" style="position:absolute;left:42777;top:40213;width:10257;height:22222;visibility:visible;mso-wrap-style:square;v-text-anchor:top" coordsize="1025638,2222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" path="m,2222215r1025638,l1025638,,769229,e" filled="f" strokeweight=".23742mm">
                  <v:stroke miterlimit="83231f" joinstyle="miter"/>
                  <v:path arrowok="t" textboxrect="0,0,1025638,2222215"/>
                </v:shape>
                <v:shape id="Shape 259" o:spid="_x0000_s1249" style="position:absolute;left:53034;top:12008;width:10256;height:55555;visibility:visible;mso-wrap-style:square;v-text-anchor:top" coordsize="1025638,555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" path="m,5555540l,5299131r1025638,l1025638,,769229,e" filled="f" strokeweight=".23742mm">
                  <v:stroke miterlimit="83231f" joinstyle="miter"/>
                  <v:path arrowok="t" textboxrect="0,0,1025638,5555540"/>
                </v:shape>
                <v:shape id="Shape 260" o:spid="_x0000_s1250" style="position:absolute;left:42777;top:64999;width:11111;height:0;visibility:visible;mso-wrap-style:square;v-text-anchor:top" coordsize="1111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" path="m,l1111108,e" filled="f" strokeweight=".23742mm">
                  <v:stroke miterlimit="83231f" joinstyle="miter"/>
                  <v:path arrowok="t" textboxrect="0,0,1111108,0"/>
                </v:shape>
                <v:shape id="Shape 261" o:spid="_x0000_s1251" style="position:absolute;left:23974;top:36794;width:14530;height:34188;visibility:visible;mso-wrap-style:square;v-text-anchor:top" coordsize="1452988,3418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" path="m,l,3076915r1452988,l1452988,3418794e" filled="f" strokeweight=".23742mm">
                  <v:stroke miterlimit="83231f" joinstyle="miter"/>
                  <v:path arrowok="t" textboxrect="0,0,1452988,3418794"/>
                </v:shape>
                <v:shape id="Shape 262" o:spid="_x0000_s1252" style="position:absolute;left:38504;top:67563;width:14530;height:0;visibility:visible;mso-wrap-style:square;v-text-anchor:top" coordsize="1452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" path="m1452988,l,e" filled="f" strokeweight=".23742mm">
                  <v:stroke miterlimit="83231f" joinstyle="miter"/>
                  <v:path arrowok="t" textboxrect="0,0,1452988,0"/>
                </v:shape>
                <v:shape id="Shape 264" o:spid="_x0000_s1253" style="position:absolute;width:3418;height:3418;visibility:visible;mso-wrap-style:square;v-text-anchor:top" coordsize="341879,34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" path="m341879,170940v,11224,-1094,22341,-3284,33350c336405,215297,333163,225988,328867,236358v-4295,10371,-9560,20222,-15796,29554c306835,275244,299749,283879,291812,291813v-7936,7936,-16571,15023,-25903,21258c256576,319308,246725,324572,236355,328868v-10369,4295,-21058,7538,-32067,9728c193280,340785,182164,341878,170940,341878v-11224,,-22341,-1093,-33349,-3282c126583,336406,115894,333163,105524,328868,95154,324572,85303,319308,75971,313072,66638,306836,58004,299749,50067,291813,42130,283879,35044,275244,28809,265912,22573,256580,17307,246729,13012,236358,8717,225988,5474,215297,3285,204290,1095,193281,,182164,,170940,,159716,1095,148600,3285,137592v2189,-11007,5432,-21697,9727,-32065c17307,95159,22573,85306,28809,75974,35044,66641,42130,58007,50067,50070,58004,42131,66638,35046,75971,28811,85303,22575,95154,17311,105524,13015,115894,8720,126583,5477,137591,3287,148599,1098,159716,2,170940,v11224,2,22340,1098,33348,3287c215297,5477,225986,8720,236355,13015v10370,4296,20221,9560,29554,15796c275241,35046,283876,42131,291812,50070v7937,7937,15023,16571,21259,25904c319307,85306,324572,95159,328867,105527v4296,10368,7538,21058,9728,32065c340785,148600,341879,159716,341879,170940xe" filled="f" strokeweight=".47483mm">
                  <v:stroke miterlimit="1" joinstyle="miter"/>
                  <v:path arrowok="t" textboxrect="0,0,341879,341878"/>
                </v:shape>
                <v:rect id="Rectangle 265" o:spid="_x0000_s1254" style="position:absolute;left:1386;top:1274;width:857;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32803E4D" w14:textId="77777777" w:rsidR="009F5198" w:rsidRDefault="009F5198">
                        <w:r>
                          <w:rPr>
                            <w:rFonts w:eastAsia="Times New Roman"/>
                            <w:sz w:val="22"/>
                          </w:rPr>
                          <w:t>δ</w:t>
                        </w:r>
                      </w:p>
                    </w:txbxContent>
                  </v:textbox>
                </v:rect>
                <v:shape id="Shape 266" o:spid="_x0000_s1255" style="position:absolute;left:1752;top:4005;width:36752;height:66977;visibility:visible;mso-wrap-style:square;v-text-anchor:top" coordsize="3675204,669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" path="m3675204,6697673l,6697673,,e" filled="f" strokeweight=".23742mm">
                  <v:stroke miterlimit="83231f" joinstyle="miter"/>
                  <v:path arrowok="t" textboxrect="0,0,3675204,6697673"/>
                </v:shape>
                <v:shape id="Shape 267" o:spid="_x0000_s1256"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" path="m29914,l59829,59829,29914,44872,,59829,29914,xe" fillcolor="black" stroked="f" strokeweight="0">
                  <v:stroke miterlimit="83231f" joinstyle="miter"/>
                  <v:path arrowok="t" textboxrect="0,0,59829,59829"/>
                </v:shape>
                <v:shape id="Shape 268" o:spid="_x0000_s1257" style="position:absolute;left:1452;top:3557;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" path="m29914,l59829,59829,29914,44872,,59829,29914,xe" filled="f" strokeweight=".23742mm">
                  <v:stroke miterlimit="83231f" joinstyle="miter"/>
                  <v:path arrowok="t" textboxrect="0,0,59829,59829"/>
                </v:shape>
                <v:rect id="Rectangle 269" o:spid="_x0000_s1258" style="position:absolute;left:41707;top:7181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7CE2E131" w14:textId="77777777" w:rsidR="009F5198" w:rsidRDefault="009F5198">
                        <w:r>
                          <w:rPr>
                            <w:rFonts w:ascii="Arial" w:eastAsia="Arial" w:hAnsi="Arial" w:cs="Arial"/>
                            <w:sz w:val="16"/>
                          </w:rPr>
                          <w:t>}</w:t>
                        </w:r>
                      </w:p>
                    </w:txbxContent>
                  </v:textbox>
                </v:rect>
                <v:rect id="Rectangle 270" o:spid="_x0000_s1259" style="position:absolute;left:22904;top:515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26E6111C" w14:textId="77777777" w:rsidR="009F5198" w:rsidRDefault="009F5198">
                        <w:r>
                          <w:rPr>
                            <w:rFonts w:ascii="Arial" w:eastAsia="Arial" w:hAnsi="Arial" w:cs="Arial"/>
                            <w:sz w:val="16"/>
                          </w:rPr>
                          <w:t>{</w:t>
                        </w:r>
                      </w:p>
                    </w:txbxContent>
                  </v:textbox>
                </v:rect>
                <v:rect id="Rectangle 271" o:spid="_x0000_s1260" style="position:absolute;left:27007;top:64979;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632B1FD5" w14:textId="77777777" w:rsidR="009F5198" w:rsidRDefault="009F5198">
                        <w:r>
                          <w:rPr>
                            <w:rFonts w:ascii="Arial" w:eastAsia="Arial" w:hAnsi="Arial" w:cs="Arial"/>
                            <w:sz w:val="16"/>
                          </w:rPr>
                          <w:t>}</w:t>
                        </w:r>
                      </w:p>
                    </w:txbxContent>
                  </v:textbox>
                </v:rect>
                <v:rect id="Rectangle 272" o:spid="_x0000_s1261" style="position:absolute;left:49400;top:600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08712538" w14:textId="77777777" w:rsidR="009F5198" w:rsidRDefault="009F5198">
                        <w:r>
                          <w:rPr>
                            <w:rFonts w:ascii="Arial" w:eastAsia="Arial" w:hAnsi="Arial" w:cs="Arial"/>
                            <w:sz w:val="16"/>
                          </w:rPr>
                          <w:t>{</w:t>
                        </w:r>
                      </w:p>
                    </w:txbxContent>
                  </v:textbox>
                </v:rect>
                <v:rect id="Rectangle 273" o:spid="_x0000_s1262" style="position:absolute;left:55383;top:67543;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77AD8BF7" w14:textId="77777777" w:rsidR="009F5198" w:rsidRDefault="009F5198">
                        <w:r>
                          <w:rPr>
                            <w:rFonts w:ascii="Arial" w:eastAsia="Arial" w:hAnsi="Arial" w:cs="Arial"/>
                            <w:sz w:val="16"/>
                          </w:rPr>
                          <w:t>}</w:t>
                        </w:r>
                      </w:p>
                    </w:txbxContent>
                  </v:textbox>
                </v:rect>
                <v:rect id="Rectangle 274" o:spid="_x0000_s1263" style="position:absolute;left:15953;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7DF6C87" w14:textId="77777777" w:rsidR="009F5198" w:rsidRDefault="009F5198">
                        <w:r>
                          <w:rPr>
                            <w:rFonts w:ascii="Arial" w:eastAsia="Arial" w:hAnsi="Arial" w:cs="Arial"/>
                            <w:sz w:val="16"/>
                          </w:rPr>
                          <w:t>1</w:t>
                        </w:r>
                      </w:p>
                    </w:txbxContent>
                  </v:textbox>
                </v:rect>
                <v:rect id="Rectangle 275" o:spid="_x0000_s1264" style="position:absolute;left:35611;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3153632A" w14:textId="77777777" w:rsidR="009F5198" w:rsidRDefault="009F5198">
                        <w:r>
                          <w:rPr>
                            <w:rFonts w:ascii="Arial" w:eastAsia="Arial" w:hAnsi="Arial" w:cs="Arial"/>
                            <w:sz w:val="16"/>
                          </w:rPr>
                          <w:t>0</w:t>
                        </w:r>
                      </w:p>
                    </w:txbxContent>
                  </v:textbox>
                </v:rect>
                <v:rect id="Rectangle 276" o:spid="_x0000_s1265" style="position:absolute;left:12648;top:1369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67102037" w14:textId="77777777" w:rsidR="009F5198" w:rsidRDefault="009F5198">
                        <w:r>
                          <w:rPr>
                            <w:rFonts w:ascii="Arial" w:eastAsia="Arial" w:hAnsi="Arial" w:cs="Arial"/>
                            <w:sz w:val="16"/>
                          </w:rPr>
                          <w:t>{</w:t>
                        </w:r>
                      </w:p>
                    </w:txbxContent>
                  </v:textbox>
                </v:rect>
                <v:rect id="Rectangle 277" o:spid="_x0000_s1266" style="position:absolute;left:28032;top:3079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0B0D5A3" w14:textId="77777777" w:rsidR="009F5198" w:rsidRDefault="009F5198">
                        <w:r>
                          <w:rPr>
                            <w:rFonts w:ascii="Arial" w:eastAsia="Arial" w:hAnsi="Arial" w:cs="Arial"/>
                            <w:sz w:val="16"/>
                          </w:rPr>
                          <w:t>}</w:t>
                        </w:r>
                      </w:p>
                    </w:txbxContent>
                  </v:textbox>
                </v:rect>
                <v:rect id="Rectangle 278" o:spid="_x0000_s1267" style="position:absolute;left:44158;top:985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4B00D17D" w14:textId="77777777" w:rsidR="009F5198" w:rsidRDefault="009F5198">
                        <w:r>
                          <w:rPr>
                            <w:rFonts w:ascii="Arial" w:eastAsia="Arial" w:hAnsi="Arial" w:cs="Arial"/>
                            <w:sz w:val="16"/>
                          </w:rPr>
                          <w:t>1</w:t>
                        </w:r>
                      </w:p>
                    </w:txbxContent>
                  </v:textbox>
                </v:rect>
                <v:rect id="Rectangle 279" o:spid="_x0000_s1268" style="position:absolute;left:61252;top:985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79718B3D" w14:textId="77777777" w:rsidR="009F5198" w:rsidRDefault="009F5198">
                        <w:r>
                          <w:rPr>
                            <w:rFonts w:ascii="Arial" w:eastAsia="Arial" w:hAnsi="Arial" w:cs="Arial"/>
                            <w:sz w:val="16"/>
                          </w:rPr>
                          <w:t>0</w:t>
                        </w:r>
                      </w:p>
                    </w:txbxContent>
                  </v:textbox>
                </v:rect>
                <v:rect id="Rectangle 280" o:spid="_x0000_s1269" style="position:absolute;left:40853;top:1540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13F79368" w14:textId="77777777" w:rsidR="009F5198" w:rsidRDefault="009F5198">
                        <w:r>
                          <w:rPr>
                            <w:rFonts w:ascii="Arial" w:eastAsia="Arial" w:hAnsi="Arial" w:cs="Arial"/>
                            <w:sz w:val="16"/>
                          </w:rPr>
                          <w:t>{</w:t>
                        </w:r>
                      </w:p>
                    </w:txbxContent>
                  </v:textbox>
                </v:rect>
                <v:rect id="Rectangle 281" o:spid="_x0000_s1270" style="position:absolute;left:45126;top:6327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BDEB428" w14:textId="77777777" w:rsidR="009F5198" w:rsidRDefault="009F5198">
                        <w:r>
                          <w:rPr>
                            <w:rFonts w:ascii="Arial" w:eastAsia="Arial" w:hAnsi="Arial" w:cs="Arial"/>
                            <w:sz w:val="16"/>
                          </w:rPr>
                          <w:t>}</w:t>
                        </w:r>
                      </w:p>
                    </w:txbxContent>
                  </v:textbox>
                </v:rect>
                <v:rect id="Rectangle 282" o:spid="_x0000_s1271" style="position:absolute;left:33389;top:38483;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49B21EEC" w14:textId="77777777" w:rsidR="009F5198" w:rsidRDefault="009F5198">
                        <w:r>
                          <w:rPr>
                            <w:rFonts w:ascii="Arial" w:eastAsia="Arial" w:hAnsi="Arial" w:cs="Arial"/>
                            <w:sz w:val="16"/>
                          </w:rPr>
                          <w:t>1</w:t>
                        </w:r>
                      </w:p>
                    </w:txbxContent>
                  </v:textbox>
                </v:rect>
                <v:rect id="Rectangle 283" o:spid="_x0000_s1272" style="position:absolute;left:50996;top:38483;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51592D02" w14:textId="77777777" w:rsidR="009F5198" w:rsidRDefault="009F5198">
                        <w:r>
                          <w:rPr>
                            <w:rFonts w:ascii="Arial" w:eastAsia="Arial" w:hAnsi="Arial" w:cs="Arial"/>
                            <w:sz w:val="16"/>
                          </w:rPr>
                          <w:t>0</w:t>
                        </w:r>
                      </w:p>
                    </w:txbxContent>
                  </v:textbox>
                </v:rect>
                <v:rect id="Rectangle 284" o:spid="_x0000_s1273" style="position:absolute;left:29742;top:4532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6520876E" w14:textId="77777777" w:rsidR="009F5198" w:rsidRDefault="009F5198">
                        <w:r>
                          <w:rPr>
                            <w:rFonts w:ascii="Arial" w:eastAsia="Arial" w:hAnsi="Arial" w:cs="Arial"/>
                            <w:sz w:val="16"/>
                          </w:rPr>
                          <w:t>{</w:t>
                        </w:r>
                      </w:p>
                    </w:txbxContent>
                  </v:textbox>
                </v:rect>
                <v:rect id="Rectangle 285" o:spid="_x0000_s1274" style="position:absolute;left:40853;top:60706;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BF881C5" w14:textId="77777777" w:rsidR="009F5198" w:rsidRDefault="009F5198">
                        <w:r>
                          <w:rPr>
                            <w:rFonts w:ascii="Arial" w:eastAsia="Arial" w:hAnsi="Arial" w:cs="Arial"/>
                            <w:sz w:val="16"/>
                          </w:rPr>
                          <w:t>}</w:t>
                        </w:r>
                      </w:p>
                    </w:txbxContent>
                  </v:textbox>
                </v:rect>
                <w10:anchorlock/>
              </v:group>
            </w:pict>
          </mc:Fallback>
        </mc:AlternateContent>
      </w:r>
    </w:p>
    <w:p w14:paraId="22B55320" w14:textId="77777777" w:rsidR="009F5198" w:rsidRDefault="009F5198">
      <w:pPr>
        <w:ind w:left="-377"/>
      </w:pPr>
      <w:r>
        <w:rPr>
          <w:noProof/>
        </w:rPr>
        <w:lastRenderedPageBreak/>
        <mc:AlternateContent>
          <mc:Choice Requires="wpg">
            <w:drawing>
              <wp:inline distT="0" distB="0" distL="0" distR="0" wp14:anchorId="2224D76A" wp14:editId="7A68B2C7">
                <wp:extent cx="5555541" cy="6850777"/>
                <wp:effectExtent l="0" t="0" r="0" b="0"/>
                <wp:docPr id="3112" name="Group 3112"/>
                <wp:cNvGraphicFramePr/>
                <a:graphic xmlns:a="http://schemas.openxmlformats.org/drawingml/2006/main">
                  <a:graphicData uri="http://schemas.microsoft.com/office/word/2010/wordprocessingGroup">
                    <wpg:wgp>
                      <wpg:cNvGrpSpPr/>
                      <wpg:grpSpPr>
                        <a:xfrm>
                          <a:off x="0" y="0"/>
                          <a:ext cx="5555541" cy="6850777"/>
                          <a:chOff x="0" y="0"/>
                          <a:chExt cx="5555541" cy="6850777"/>
                        </a:xfrm>
                      </wpg:grpSpPr>
                      <wps:wsp>
                        <wps:cNvPr id="289" name="Shape 289"/>
                        <wps:cNvSpPr/>
                        <wps:spPr>
                          <a:xfrm>
                            <a:off x="1918798" y="346153"/>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888884" y="53316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1888884" y="53316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743585"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7" y="236355"/>
                                </a:cubicBezTo>
                                <a:cubicBezTo>
                                  <a:pt x="324572" y="246725"/>
                                  <a:pt x="319306" y="256576"/>
                                  <a:pt x="313071" y="265909"/>
                                </a:cubicBezTo>
                                <a:cubicBezTo>
                                  <a:pt x="306835" y="275241"/>
                                  <a:pt x="299749" y="283876"/>
                                  <a:pt x="291812" y="291812"/>
                                </a:cubicBezTo>
                                <a:cubicBezTo>
                                  <a:pt x="283876" y="299749"/>
                                  <a:pt x="275241" y="306835"/>
                                  <a:pt x="265909" y="313071"/>
                                </a:cubicBezTo>
                                <a:cubicBezTo>
                                  <a:pt x="256576" y="319307"/>
                                  <a:pt x="246725" y="324572"/>
                                  <a:pt x="236356" y="328867"/>
                                </a:cubicBezTo>
                                <a:cubicBezTo>
                                  <a:pt x="225986" y="333163"/>
                                  <a:pt x="215297" y="336405"/>
                                  <a:pt x="204288" y="338595"/>
                                </a:cubicBezTo>
                                <a:cubicBezTo>
                                  <a:pt x="193280" y="340785"/>
                                  <a:pt x="182164" y="341879"/>
                                  <a:pt x="170940" y="341879"/>
                                </a:cubicBezTo>
                                <a:cubicBezTo>
                                  <a:pt x="159716" y="341879"/>
                                  <a:pt x="148599" y="340785"/>
                                  <a:pt x="137591" y="338595"/>
                                </a:cubicBezTo>
                                <a:cubicBezTo>
                                  <a:pt x="126583" y="336405"/>
                                  <a:pt x="115893" y="333163"/>
                                  <a:pt x="105524" y="328867"/>
                                </a:cubicBezTo>
                                <a:cubicBezTo>
                                  <a:pt x="95154" y="324572"/>
                                  <a:pt x="85303" y="319307"/>
                                  <a:pt x="75971" y="313071"/>
                                </a:cubicBezTo>
                                <a:cubicBezTo>
                                  <a:pt x="66638" y="306835"/>
                                  <a:pt x="58003" y="299749"/>
                                  <a:pt x="50067" y="291812"/>
                                </a:cubicBezTo>
                                <a:cubicBezTo>
                                  <a:pt x="42130" y="283876"/>
                                  <a:pt x="35044" y="275241"/>
                                  <a:pt x="28808" y="265909"/>
                                </a:cubicBezTo>
                                <a:cubicBezTo>
                                  <a:pt x="22573" y="256576"/>
                                  <a:pt x="17307" y="246725"/>
                                  <a:pt x="13012" y="236355"/>
                                </a:cubicBezTo>
                                <a:cubicBezTo>
                                  <a:pt x="8717" y="225986"/>
                                  <a:pt x="5474" y="215297"/>
                                  <a:pt x="3284" y="204288"/>
                                </a:cubicBezTo>
                                <a:cubicBezTo>
                                  <a:pt x="1095" y="193280"/>
                                  <a:pt x="0" y="182164"/>
                                  <a:pt x="0" y="170940"/>
                                </a:cubicBezTo>
                                <a:cubicBezTo>
                                  <a:pt x="0" y="159716"/>
                                  <a:pt x="1095" y="148599"/>
                                  <a:pt x="3284" y="137591"/>
                                </a:cubicBezTo>
                                <a:cubicBezTo>
                                  <a:pt x="5474" y="126583"/>
                                  <a:pt x="8717" y="115894"/>
                                  <a:pt x="13012" y="105524"/>
                                </a:cubicBezTo>
                                <a:cubicBezTo>
                                  <a:pt x="17307" y="95154"/>
                                  <a:pt x="22573" y="85303"/>
                                  <a:pt x="28808" y="75971"/>
                                </a:cubicBezTo>
                                <a:cubicBezTo>
                                  <a:pt x="35044" y="66638"/>
                                  <a:pt x="42130" y="58004"/>
                                  <a:pt x="50067" y="50067"/>
                                </a:cubicBezTo>
                                <a:cubicBezTo>
                                  <a:pt x="58003" y="42130"/>
                                  <a:pt x="66638" y="35044"/>
                                  <a:pt x="75970" y="28809"/>
                                </a:cubicBezTo>
                                <a:cubicBezTo>
                                  <a:pt x="85303" y="22573"/>
                                  <a:pt x="95154" y="17307"/>
                                  <a:pt x="105524" y="13012"/>
                                </a:cubicBezTo>
                                <a:cubicBezTo>
                                  <a:pt x="115893" y="8717"/>
                                  <a:pt x="126583" y="5474"/>
                                  <a:pt x="137591" y="3285"/>
                                </a:cubicBezTo>
                                <a:cubicBezTo>
                                  <a:pt x="148599" y="1095"/>
                                  <a:pt x="159716" y="0"/>
                                  <a:pt x="170940" y="0"/>
                                </a:cubicBezTo>
                                <a:cubicBezTo>
                                  <a:pt x="182164" y="0"/>
                                  <a:pt x="193280" y="1095"/>
                                  <a:pt x="204288" y="3285"/>
                                </a:cubicBezTo>
                                <a:cubicBezTo>
                                  <a:pt x="215297" y="5474"/>
                                  <a:pt x="225986" y="8717"/>
                                  <a:pt x="236356"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6" y="85303"/>
                                  <a:pt x="324572" y="95154"/>
                                  <a:pt x="328867"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1885812" y="127405"/>
                            <a:ext cx="76375" cy="165450"/>
                          </a:xfrm>
                          <a:prstGeom prst="rect">
                            <a:avLst/>
                          </a:prstGeom>
                          <a:ln>
                            <a:noFill/>
                          </a:ln>
                        </wps:spPr>
                        <wps:txbx>
                          <w:txbxContent>
                            <w:p w14:paraId="7E48E6B8" w14:textId="77777777" w:rsidR="009F5198" w:rsidRDefault="009F5198">
                              <w:r>
                                <w:rPr>
                                  <w:rFonts w:eastAsia="Times New Roman"/>
                                  <w:sz w:val="22"/>
                                </w:rPr>
                                <w:t>ε</w:t>
                              </w:r>
                            </w:p>
                          </w:txbxContent>
                        </wps:txbx>
                        <wps:bodyPr horzOverflow="overflow" vert="horz" lIns="0" tIns="0" rIns="0" bIns="0" rtlCol="0">
                          <a:noAutofit/>
                        </wps:bodyPr>
                      </wps:wsp>
                      <wps:wsp>
                        <wps:cNvPr id="295" name="Shape 295"/>
                        <wps:cNvSpPr/>
                        <wps:spPr>
                          <a:xfrm>
                            <a:off x="1918798" y="1115382"/>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6" name="Shape 296"/>
                        <wps:cNvSpPr/>
                        <wps:spPr>
                          <a:xfrm>
                            <a:off x="1888884"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1888884"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1290595" y="598289"/>
                            <a:ext cx="1247860" cy="512819"/>
                          </a:xfrm>
                          <a:custGeom>
                            <a:avLst/>
                            <a:gdLst/>
                            <a:ahLst/>
                            <a:cxnLst/>
                            <a:rect l="0" t="0" r="0" b="0"/>
                            <a:pathLst>
                              <a:path w="1247860" h="512819">
                                <a:moveTo>
                                  <a:pt x="0" y="0"/>
                                </a:moveTo>
                                <a:lnTo>
                                  <a:pt x="1247860" y="0"/>
                                </a:lnTo>
                                <a:lnTo>
                                  <a:pt x="124786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1417331" y="814218"/>
                            <a:ext cx="1322403" cy="128217"/>
                          </a:xfrm>
                          <a:prstGeom prst="rect">
                            <a:avLst/>
                          </a:prstGeom>
                          <a:ln>
                            <a:noFill/>
                          </a:ln>
                        </wps:spPr>
                        <wps:txbx>
                          <w:txbxContent>
                            <w:p w14:paraId="11A2DB5E" w14:textId="77777777" w:rsidR="009F5198" w:rsidRPr="009F5198" w:rsidRDefault="009F5198">
                              <w:pPr>
                                <w:rPr>
                                  <w:lang w:val="en-US"/>
                                </w:rPr>
                              </w:pPr>
                              <w:r w:rsidRPr="009F5198">
                                <w:rPr>
                                  <w:rFonts w:ascii="Arial" w:eastAsia="Arial" w:hAnsi="Arial" w:cs="Arial"/>
                                  <w:sz w:val="16"/>
                                  <w:lang w:val="en-US"/>
                                </w:rPr>
                                <w:t>ident[ident_pos] = '\0';</w:t>
                              </w:r>
                            </w:p>
                          </w:txbxContent>
                        </wps:txbx>
                        <wps:bodyPr horzOverflow="overflow" vert="horz" lIns="0" tIns="0" rIns="0" bIns="0" rtlCol="0">
                          <a:noAutofit/>
                        </wps:bodyPr>
                      </wps:wsp>
                      <wps:wsp>
                        <wps:cNvPr id="301" name="Shape 301"/>
                        <wps:cNvSpPr/>
                        <wps:spPr>
                          <a:xfrm>
                            <a:off x="1918798" y="2226490"/>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2" name="Shape 302"/>
                        <wps:cNvSpPr/>
                        <wps:spPr>
                          <a:xfrm>
                            <a:off x="1888884" y="249896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 name="Shape 303"/>
                        <wps:cNvSpPr/>
                        <wps:spPr>
                          <a:xfrm>
                            <a:off x="1888884" y="249896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1918798" y="1884610"/>
                            <a:ext cx="1675209" cy="1911362"/>
                          </a:xfrm>
                          <a:custGeom>
                            <a:avLst/>
                            <a:gdLst/>
                            <a:ahLst/>
                            <a:cxnLst/>
                            <a:rect l="0" t="0" r="0" b="0"/>
                            <a:pathLst>
                              <a:path w="1675209" h="1911362">
                                <a:moveTo>
                                  <a:pt x="1307689" y="0"/>
                                </a:moveTo>
                                <a:lnTo>
                                  <a:pt x="1675209" y="0"/>
                                </a:lnTo>
                                <a:lnTo>
                                  <a:pt x="1675209" y="1623927"/>
                                </a:lnTo>
                                <a:lnTo>
                                  <a:pt x="0" y="1623927"/>
                                </a:lnTo>
                                <a:lnTo>
                                  <a:pt x="0" y="1911362"/>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1888884"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888884"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606836" y="1538458"/>
                            <a:ext cx="2615378" cy="683759"/>
                          </a:xfrm>
                          <a:custGeom>
                            <a:avLst/>
                            <a:gdLst/>
                            <a:ahLst/>
                            <a:cxnLst/>
                            <a:rect l="0" t="0" r="0" b="0"/>
                            <a:pathLst>
                              <a:path w="2615378" h="683759">
                                <a:moveTo>
                                  <a:pt x="170940" y="0"/>
                                </a:moveTo>
                                <a:lnTo>
                                  <a:pt x="2444438" y="0"/>
                                </a:lnTo>
                                <a:lnTo>
                                  <a:pt x="2615378" y="341879"/>
                                </a:lnTo>
                                <a:lnTo>
                                  <a:pt x="2444438" y="683759"/>
                                </a:lnTo>
                                <a:lnTo>
                                  <a:pt x="170940" y="683759"/>
                                </a:lnTo>
                                <a:lnTo>
                                  <a:pt x="0" y="341879"/>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 name="Shape 308"/>
                        <wps:cNvSpPr/>
                        <wps:spPr>
                          <a:xfrm>
                            <a:off x="606836" y="1538458"/>
                            <a:ext cx="2615378" cy="683759"/>
                          </a:xfrm>
                          <a:custGeom>
                            <a:avLst/>
                            <a:gdLst/>
                            <a:ahLst/>
                            <a:cxnLst/>
                            <a:rect l="0" t="0" r="0" b="0"/>
                            <a:pathLst>
                              <a:path w="2615378" h="683759">
                                <a:moveTo>
                                  <a:pt x="170940" y="0"/>
                                </a:moveTo>
                                <a:lnTo>
                                  <a:pt x="2444438" y="0"/>
                                </a:lnTo>
                                <a:lnTo>
                                  <a:pt x="2615378" y="341879"/>
                                </a:lnTo>
                                <a:lnTo>
                                  <a:pt x="2444438" y="683759"/>
                                </a:lnTo>
                                <a:lnTo>
                                  <a:pt x="170940" y="683759"/>
                                </a:lnTo>
                                <a:lnTo>
                                  <a:pt x="0" y="341879"/>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09" name="Rectangle 309"/>
                        <wps:cNvSpPr/>
                        <wps:spPr>
                          <a:xfrm>
                            <a:off x="708732" y="1839857"/>
                            <a:ext cx="3207098" cy="128217"/>
                          </a:xfrm>
                          <a:prstGeom prst="rect">
                            <a:avLst/>
                          </a:prstGeom>
                          <a:ln>
                            <a:noFill/>
                          </a:ln>
                        </wps:spPr>
                        <wps:txbx>
                          <w:txbxContent>
                            <w:p w14:paraId="69790A51" w14:textId="77777777" w:rsidR="009F5198" w:rsidRPr="009F5198" w:rsidRDefault="009F5198">
                              <w:pPr>
                                <w:rPr>
                                  <w:lang w:val="en-US"/>
                                </w:rPr>
                              </w:pPr>
                              <w:r w:rsidRPr="009F5198">
                                <w:rPr>
                                  <w:rFonts w:ascii="Arial" w:eastAsia="Arial" w:hAnsi="Arial" w:cs="Arial"/>
                                  <w:sz w:val="16"/>
                                  <w:lang w:val="en-US"/>
                                </w:rPr>
                                <w:t>for (int j = 0; ident[j] &amp;&amp; res_pos &lt; MAX_LEN - 1; ++j)</w:t>
                              </w:r>
                            </w:p>
                          </w:txbxContent>
                        </wps:txbx>
                        <wps:bodyPr horzOverflow="overflow" vert="horz" lIns="0" tIns="0" rIns="0" bIns="0" rtlCol="0">
                          <a:noAutofit/>
                        </wps:bodyPr>
                      </wps:wsp>
                      <wps:wsp>
                        <wps:cNvPr id="310" name="Shape 310"/>
                        <wps:cNvSpPr/>
                        <wps:spPr>
                          <a:xfrm>
                            <a:off x="440170" y="1884610"/>
                            <a:ext cx="1478628" cy="1452988"/>
                          </a:xfrm>
                          <a:custGeom>
                            <a:avLst/>
                            <a:gdLst/>
                            <a:ahLst/>
                            <a:cxnLst/>
                            <a:rect l="0" t="0" r="0" b="0"/>
                            <a:pathLst>
                              <a:path w="1478628" h="1452988">
                                <a:moveTo>
                                  <a:pt x="1478628" y="1196578"/>
                                </a:moveTo>
                                <a:lnTo>
                                  <a:pt x="1478628" y="1452988"/>
                                </a:lnTo>
                                <a:lnTo>
                                  <a:pt x="0" y="1452988"/>
                                </a:lnTo>
                                <a:lnTo>
                                  <a:pt x="0" y="0"/>
                                </a:lnTo>
                                <a:lnTo>
                                  <a:pt x="116495"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541708" y="1854696"/>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541708" y="1854696"/>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08" name="Shape 3608"/>
                        <wps:cNvSpPr/>
                        <wps:spPr>
                          <a:xfrm>
                            <a:off x="1076920" y="2564096"/>
                            <a:ext cx="1675209" cy="512819"/>
                          </a:xfrm>
                          <a:custGeom>
                            <a:avLst/>
                            <a:gdLst/>
                            <a:ahLst/>
                            <a:cxnLst/>
                            <a:rect l="0" t="0" r="0" b="0"/>
                            <a:pathLst>
                              <a:path w="1675209" h="512819">
                                <a:moveTo>
                                  <a:pt x="0" y="0"/>
                                </a:moveTo>
                                <a:lnTo>
                                  <a:pt x="1675209" y="0"/>
                                </a:lnTo>
                                <a:lnTo>
                                  <a:pt x="1675209"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 name="Shape 314"/>
                        <wps:cNvSpPr/>
                        <wps:spPr>
                          <a:xfrm>
                            <a:off x="1076920" y="2564096"/>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15" name="Rectangle 315"/>
                        <wps:cNvSpPr/>
                        <wps:spPr>
                          <a:xfrm>
                            <a:off x="1294468" y="2780025"/>
                            <a:ext cx="1649241" cy="128217"/>
                          </a:xfrm>
                          <a:prstGeom prst="rect">
                            <a:avLst/>
                          </a:prstGeom>
                          <a:ln>
                            <a:noFill/>
                          </a:ln>
                        </wps:spPr>
                        <wps:txbx>
                          <w:txbxContent>
                            <w:p w14:paraId="4FE3AEAB" w14:textId="77777777" w:rsidR="009F5198" w:rsidRPr="009F5198" w:rsidRDefault="009F5198">
                              <w:pPr>
                                <w:rPr>
                                  <w:lang w:val="en-US"/>
                                </w:rPr>
                              </w:pPr>
                              <w:r w:rsidRPr="009F5198">
                                <w:rPr>
                                  <w:rFonts w:ascii="Arial" w:eastAsia="Arial" w:hAnsi="Arial" w:cs="Arial"/>
                                  <w:sz w:val="16"/>
                                  <w:lang w:val="en-US"/>
                                </w:rPr>
                                <w:t>result[res_pos++] = ident[j];</w:t>
                              </w:r>
                            </w:p>
                          </w:txbxContent>
                        </wps:txbx>
                        <wps:bodyPr horzOverflow="overflow" vert="horz" lIns="0" tIns="0" rIns="0" bIns="0" rtlCol="0">
                          <a:noAutofit/>
                        </wps:bodyPr>
                      </wps:wsp>
                      <wps:wsp>
                        <wps:cNvPr id="316" name="Shape 316"/>
                        <wps:cNvSpPr/>
                        <wps:spPr>
                          <a:xfrm>
                            <a:off x="559828" y="4192297"/>
                            <a:ext cx="606836" cy="501110"/>
                          </a:xfrm>
                          <a:custGeom>
                            <a:avLst/>
                            <a:gdLst/>
                            <a:ahLst/>
                            <a:cxnLst/>
                            <a:rect l="0" t="0" r="0" b="0"/>
                            <a:pathLst>
                              <a:path w="606836" h="501110">
                                <a:moveTo>
                                  <a:pt x="606836" y="0"/>
                                </a:moveTo>
                                <a:lnTo>
                                  <a:pt x="0" y="0"/>
                                </a:lnTo>
                                <a:lnTo>
                                  <a:pt x="0" y="50111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529913" y="467844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529913" y="467844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162390" y="3846144"/>
                            <a:ext cx="1504269" cy="683759"/>
                          </a:xfrm>
                          <a:custGeom>
                            <a:avLst/>
                            <a:gdLst/>
                            <a:ahLst/>
                            <a:cxnLst/>
                            <a:rect l="0" t="0" r="0" b="0"/>
                            <a:pathLst>
                              <a:path w="1504269" h="683759">
                                <a:moveTo>
                                  <a:pt x="752135" y="0"/>
                                </a:moveTo>
                                <a:lnTo>
                                  <a:pt x="1504269" y="341880"/>
                                </a:lnTo>
                                <a:lnTo>
                                  <a:pt x="752135" y="683759"/>
                                </a:lnTo>
                                <a:lnTo>
                                  <a:pt x="0" y="341880"/>
                                </a:lnTo>
                                <a:lnTo>
                                  <a:pt x="75213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0" name="Shape 320"/>
                        <wps:cNvSpPr/>
                        <wps:spPr>
                          <a:xfrm>
                            <a:off x="1162390" y="3846144"/>
                            <a:ext cx="1504269" cy="683759"/>
                          </a:xfrm>
                          <a:custGeom>
                            <a:avLst/>
                            <a:gdLst/>
                            <a:ahLst/>
                            <a:cxnLst/>
                            <a:rect l="0" t="0" r="0" b="0"/>
                            <a:pathLst>
                              <a:path w="1504269" h="683759">
                                <a:moveTo>
                                  <a:pt x="752135" y="0"/>
                                </a:moveTo>
                                <a:lnTo>
                                  <a:pt x="1504269" y="341880"/>
                                </a:lnTo>
                                <a:lnTo>
                                  <a:pt x="752135" y="683759"/>
                                </a:lnTo>
                                <a:lnTo>
                                  <a:pt x="0" y="341880"/>
                                </a:lnTo>
                                <a:lnTo>
                                  <a:pt x="75213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21" name="Rectangle 321"/>
                        <wps:cNvSpPr/>
                        <wps:spPr>
                          <a:xfrm>
                            <a:off x="1286054" y="4147543"/>
                            <a:ext cx="1671621" cy="128217"/>
                          </a:xfrm>
                          <a:prstGeom prst="rect">
                            <a:avLst/>
                          </a:prstGeom>
                          <a:ln>
                            <a:noFill/>
                          </a:ln>
                        </wps:spPr>
                        <wps:txbx>
                          <w:txbxContent>
                            <w:p w14:paraId="5482FDB3" w14:textId="77777777" w:rsidR="009F5198" w:rsidRPr="009F5198" w:rsidRDefault="009F5198">
                              <w:pPr>
                                <w:rPr>
                                  <w:lang w:val="en-US"/>
                                </w:rPr>
                              </w:pPr>
                              <w:r w:rsidRPr="009F5198">
                                <w:rPr>
                                  <w:rFonts w:ascii="Arial" w:eastAsia="Arial" w:hAnsi="Arial" w:cs="Arial"/>
                                  <w:sz w:val="16"/>
                                  <w:lang w:val="en-US"/>
                                </w:rPr>
                                <w:t>if (res_pos &lt; MAX_LEN - 1)</w:t>
                              </w:r>
                            </w:p>
                          </w:txbxContent>
                        </wps:txbx>
                        <wps:bodyPr horzOverflow="overflow" vert="horz" lIns="0" tIns="0" rIns="0" bIns="0" rtlCol="0">
                          <a:noAutofit/>
                        </wps:bodyPr>
                      </wps:wsp>
                      <wps:wsp>
                        <wps:cNvPr id="323" name="Shape 323"/>
                        <wps:cNvSpPr/>
                        <wps:spPr>
                          <a:xfrm>
                            <a:off x="0" y="4743577"/>
                            <a:ext cx="1111108" cy="512819"/>
                          </a:xfrm>
                          <a:custGeom>
                            <a:avLst/>
                            <a:gdLst/>
                            <a:ahLst/>
                            <a:cxnLst/>
                            <a:rect l="0" t="0" r="0" b="0"/>
                            <a:pathLst>
                              <a:path w="1111108" h="512819">
                                <a:moveTo>
                                  <a:pt x="0" y="0"/>
                                </a:moveTo>
                                <a:lnTo>
                                  <a:pt x="1111108" y="0"/>
                                </a:lnTo>
                                <a:lnTo>
                                  <a:pt x="111110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52751" y="4959507"/>
                            <a:ext cx="1337323" cy="128217"/>
                          </a:xfrm>
                          <a:prstGeom prst="rect">
                            <a:avLst/>
                          </a:prstGeom>
                          <a:ln>
                            <a:noFill/>
                          </a:ln>
                        </wps:spPr>
                        <wps:txbx>
                          <w:txbxContent>
                            <w:p w14:paraId="2DA1C441" w14:textId="77777777" w:rsidR="009F5198" w:rsidRPr="009F5198" w:rsidRDefault="009F5198">
                              <w:pPr>
                                <w:rPr>
                                  <w:lang w:val="en-US"/>
                                </w:rPr>
                              </w:pPr>
                              <w:r w:rsidRPr="009F5198">
                                <w:rPr>
                                  <w:rFonts w:ascii="Arial" w:eastAsia="Arial" w:hAnsi="Arial" w:cs="Arial"/>
                                  <w:sz w:val="16"/>
                                  <w:lang w:val="en-US"/>
                                </w:rPr>
                                <w:t>result[res_pos++] = ' ';</w:t>
                              </w:r>
                            </w:p>
                          </w:txbxContent>
                        </wps:txbx>
                        <wps:bodyPr horzOverflow="overflow" vert="horz" lIns="0" tIns="0" rIns="0" bIns="0" rtlCol="0">
                          <a:noAutofit/>
                        </wps:bodyPr>
                      </wps:wsp>
                      <wps:wsp>
                        <wps:cNvPr id="325" name="Shape 325"/>
                        <wps:cNvSpPr/>
                        <wps:spPr>
                          <a:xfrm>
                            <a:off x="559828" y="5260670"/>
                            <a:ext cx="1324783" cy="641024"/>
                          </a:xfrm>
                          <a:custGeom>
                            <a:avLst/>
                            <a:gdLst/>
                            <a:ahLst/>
                            <a:cxnLst/>
                            <a:rect l="0" t="0" r="0" b="0"/>
                            <a:pathLst>
                              <a:path w="1324783" h="641024">
                                <a:moveTo>
                                  <a:pt x="0" y="0"/>
                                </a:moveTo>
                                <a:lnTo>
                                  <a:pt x="0" y="299144"/>
                                </a:lnTo>
                                <a:lnTo>
                                  <a:pt x="1324783" y="299144"/>
                                </a:lnTo>
                                <a:lnTo>
                                  <a:pt x="1324783" y="641024"/>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1884610" y="4192297"/>
                            <a:ext cx="940168" cy="1367517"/>
                          </a:xfrm>
                          <a:custGeom>
                            <a:avLst/>
                            <a:gdLst/>
                            <a:ahLst/>
                            <a:cxnLst/>
                            <a:rect l="0" t="0" r="0" b="0"/>
                            <a:pathLst>
                              <a:path w="940168" h="1367517">
                                <a:moveTo>
                                  <a:pt x="0" y="1367517"/>
                                </a:moveTo>
                                <a:lnTo>
                                  <a:pt x="940168" y="1367517"/>
                                </a:lnTo>
                                <a:lnTo>
                                  <a:pt x="940168" y="0"/>
                                </a:lnTo>
                                <a:lnTo>
                                  <a:pt x="786322"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213661" y="0"/>
                            <a:ext cx="341880" cy="341879"/>
                          </a:xfrm>
                          <a:custGeom>
                            <a:avLst/>
                            <a:gdLst/>
                            <a:ahLst/>
                            <a:cxnLst/>
                            <a:rect l="0" t="0" r="0" b="0"/>
                            <a:pathLst>
                              <a:path w="341880" h="341879">
                                <a:moveTo>
                                  <a:pt x="341880" y="170940"/>
                                </a:moveTo>
                                <a:cubicBezTo>
                                  <a:pt x="341880" y="182164"/>
                                  <a:pt x="340784" y="193280"/>
                                  <a:pt x="338594" y="204288"/>
                                </a:cubicBezTo>
                                <a:cubicBezTo>
                                  <a:pt x="336405" y="215297"/>
                                  <a:pt x="333162" y="225986"/>
                                  <a:pt x="328867" y="236355"/>
                                </a:cubicBezTo>
                                <a:cubicBezTo>
                                  <a:pt x="324572" y="246725"/>
                                  <a:pt x="319306" y="256576"/>
                                  <a:pt x="313070" y="265909"/>
                                </a:cubicBezTo>
                                <a:cubicBezTo>
                                  <a:pt x="306835" y="275241"/>
                                  <a:pt x="299748" y="283876"/>
                                  <a:pt x="291812" y="291812"/>
                                </a:cubicBezTo>
                                <a:cubicBezTo>
                                  <a:pt x="283875"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5" y="341879"/>
                                  <a:pt x="148599" y="340785"/>
                                  <a:pt x="137590" y="338595"/>
                                </a:cubicBezTo>
                                <a:cubicBezTo>
                                  <a:pt x="126582" y="336405"/>
                                  <a:pt x="115893" y="333163"/>
                                  <a:pt x="105523" y="328867"/>
                                </a:cubicBezTo>
                                <a:cubicBezTo>
                                  <a:pt x="95153" y="324572"/>
                                  <a:pt x="85302" y="319307"/>
                                  <a:pt x="75970" y="313071"/>
                                </a:cubicBezTo>
                                <a:cubicBezTo>
                                  <a:pt x="66638" y="306835"/>
                                  <a:pt x="58003" y="299749"/>
                                  <a:pt x="50067" y="291812"/>
                                </a:cubicBezTo>
                                <a:cubicBezTo>
                                  <a:pt x="42130" y="283876"/>
                                  <a:pt x="35044" y="275241"/>
                                  <a:pt x="28808" y="265909"/>
                                </a:cubicBezTo>
                                <a:cubicBezTo>
                                  <a:pt x="22572" y="256576"/>
                                  <a:pt x="17307" y="246725"/>
                                  <a:pt x="13011" y="236355"/>
                                </a:cubicBezTo>
                                <a:cubicBezTo>
                                  <a:pt x="8717" y="225986"/>
                                  <a:pt x="5474" y="215297"/>
                                  <a:pt x="3284" y="204288"/>
                                </a:cubicBezTo>
                                <a:cubicBezTo>
                                  <a:pt x="1095" y="193280"/>
                                  <a:pt x="0" y="182164"/>
                                  <a:pt x="0" y="170940"/>
                                </a:cubicBezTo>
                                <a:cubicBezTo>
                                  <a:pt x="0" y="159716"/>
                                  <a:pt x="1095" y="148599"/>
                                  <a:pt x="3284" y="137591"/>
                                </a:cubicBezTo>
                                <a:cubicBezTo>
                                  <a:pt x="5474" y="126583"/>
                                  <a:pt x="8717" y="115894"/>
                                  <a:pt x="13011" y="105524"/>
                                </a:cubicBezTo>
                                <a:cubicBezTo>
                                  <a:pt x="17307" y="95154"/>
                                  <a:pt x="22572" y="85303"/>
                                  <a:pt x="28808" y="75971"/>
                                </a:cubicBezTo>
                                <a:cubicBezTo>
                                  <a:pt x="35044" y="66638"/>
                                  <a:pt x="42130" y="58004"/>
                                  <a:pt x="50067" y="50067"/>
                                </a:cubicBezTo>
                                <a:cubicBezTo>
                                  <a:pt x="58003" y="42130"/>
                                  <a:pt x="66638" y="35044"/>
                                  <a:pt x="75970" y="28809"/>
                                </a:cubicBezTo>
                                <a:cubicBezTo>
                                  <a:pt x="85302" y="22573"/>
                                  <a:pt x="95153" y="17307"/>
                                  <a:pt x="105523" y="13012"/>
                                </a:cubicBezTo>
                                <a:cubicBezTo>
                                  <a:pt x="115893" y="8717"/>
                                  <a:pt x="126582" y="5474"/>
                                  <a:pt x="137590" y="3285"/>
                                </a:cubicBezTo>
                                <a:cubicBezTo>
                                  <a:pt x="148599" y="1095"/>
                                  <a:pt x="159715"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5" y="42130"/>
                                  <a:pt x="291812" y="50067"/>
                                </a:cubicBezTo>
                                <a:cubicBezTo>
                                  <a:pt x="299748" y="58004"/>
                                  <a:pt x="306835" y="66638"/>
                                  <a:pt x="313070" y="75971"/>
                                </a:cubicBezTo>
                                <a:cubicBezTo>
                                  <a:pt x="319306" y="85303"/>
                                  <a:pt x="324572" y="95154"/>
                                  <a:pt x="328867" y="105524"/>
                                </a:cubicBezTo>
                                <a:cubicBezTo>
                                  <a:pt x="333162" y="115894"/>
                                  <a:pt x="336405" y="126583"/>
                                  <a:pt x="338594" y="137591"/>
                                </a:cubicBezTo>
                                <a:cubicBezTo>
                                  <a:pt x="340784"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29" name="Rectangle 329"/>
                        <wps:cNvSpPr/>
                        <wps:spPr>
                          <a:xfrm>
                            <a:off x="5356289" y="127405"/>
                            <a:ext cx="75309" cy="165450"/>
                          </a:xfrm>
                          <a:prstGeom prst="rect">
                            <a:avLst/>
                          </a:prstGeom>
                          <a:ln>
                            <a:noFill/>
                          </a:ln>
                        </wps:spPr>
                        <wps:txbx>
                          <w:txbxContent>
                            <w:p w14:paraId="48E744A9" w14:textId="77777777" w:rsidR="009F5198" w:rsidRDefault="009F5198">
                              <w:r>
                                <w:rPr>
                                  <w:rFonts w:eastAsia="Times New Roman"/>
                                  <w:sz w:val="22"/>
                                </w:rPr>
                                <w:t>ζ</w:t>
                              </w:r>
                            </w:p>
                          </w:txbxContent>
                        </wps:txbx>
                        <wps:bodyPr horzOverflow="overflow" vert="horz" lIns="0" tIns="0" rIns="0" bIns="0" rtlCol="0">
                          <a:noAutofit/>
                        </wps:bodyPr>
                      </wps:wsp>
                      <wps:wsp>
                        <wps:cNvPr id="330" name="Shape 330"/>
                        <wps:cNvSpPr/>
                        <wps:spPr>
                          <a:xfrm>
                            <a:off x="1884610" y="5901694"/>
                            <a:ext cx="1623927" cy="341879"/>
                          </a:xfrm>
                          <a:custGeom>
                            <a:avLst/>
                            <a:gdLst/>
                            <a:ahLst/>
                            <a:cxnLst/>
                            <a:rect l="0" t="0" r="0" b="0"/>
                            <a:pathLst>
                              <a:path w="1623927" h="341879">
                                <a:moveTo>
                                  <a:pt x="0" y="0"/>
                                </a:moveTo>
                                <a:lnTo>
                                  <a:pt x="1623927" y="0"/>
                                </a:lnTo>
                                <a:lnTo>
                                  <a:pt x="1623927" y="34187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3508538" y="346153"/>
                            <a:ext cx="1880337" cy="5555541"/>
                          </a:xfrm>
                          <a:custGeom>
                            <a:avLst/>
                            <a:gdLst/>
                            <a:ahLst/>
                            <a:cxnLst/>
                            <a:rect l="0" t="0" r="0" b="0"/>
                            <a:pathLst>
                              <a:path w="1880337" h="5555541">
                                <a:moveTo>
                                  <a:pt x="0" y="5555541"/>
                                </a:moveTo>
                                <a:lnTo>
                                  <a:pt x="1880337" y="5555541"/>
                                </a:lnTo>
                                <a:lnTo>
                                  <a:pt x="1880337"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3076915" y="623930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3" name="Shape 333"/>
                        <wps:cNvSpPr/>
                        <wps:spPr>
                          <a:xfrm>
                            <a:off x="3076915" y="6239300"/>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34" name="Rectangle 334"/>
                        <wps:cNvSpPr/>
                        <wps:spPr>
                          <a:xfrm>
                            <a:off x="3356027" y="6455229"/>
                            <a:ext cx="394243" cy="128217"/>
                          </a:xfrm>
                          <a:prstGeom prst="rect">
                            <a:avLst/>
                          </a:prstGeom>
                          <a:ln>
                            <a:noFill/>
                          </a:ln>
                        </wps:spPr>
                        <wps:txbx>
                          <w:txbxContent>
                            <w:p w14:paraId="585698E2" w14:textId="77777777" w:rsidR="009F5198" w:rsidRDefault="009F5198">
                              <w:proofErr w:type="spellStart"/>
                              <w:r>
                                <w:rPr>
                                  <w:rFonts w:ascii="Arial" w:eastAsia="Arial" w:hAnsi="Arial" w:cs="Arial"/>
                                  <w:sz w:val="16"/>
                                </w:rPr>
                                <w:t>return</w:t>
                              </w:r>
                              <w:proofErr w:type="spellEnd"/>
                              <w:r>
                                <w:rPr>
                                  <w:rFonts w:ascii="Arial" w:eastAsia="Arial" w:hAnsi="Arial" w:cs="Arial"/>
                                  <w:sz w:val="16"/>
                                </w:rPr>
                                <w:t>;</w:t>
                              </w:r>
                            </w:p>
                          </w:txbxContent>
                        </wps:txbx>
                        <wps:bodyPr horzOverflow="overflow" vert="horz" lIns="0" tIns="0" rIns="0" bIns="0" rtlCol="0">
                          <a:noAutofit/>
                        </wps:bodyPr>
                      </wps:wsp>
                      <wps:wsp>
                        <wps:cNvPr id="335" name="Rectangle 335"/>
                        <wps:cNvSpPr/>
                        <wps:spPr>
                          <a:xfrm>
                            <a:off x="4170796" y="6754374"/>
                            <a:ext cx="45559" cy="128217"/>
                          </a:xfrm>
                          <a:prstGeom prst="rect">
                            <a:avLst/>
                          </a:prstGeom>
                          <a:ln>
                            <a:noFill/>
                          </a:ln>
                        </wps:spPr>
                        <wps:txbx>
                          <w:txbxContent>
                            <w:p w14:paraId="1E492E0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336" name="Rectangle 336"/>
                        <wps:cNvSpPr/>
                        <wps:spPr>
                          <a:xfrm>
                            <a:off x="2777637" y="5728735"/>
                            <a:ext cx="45559" cy="128218"/>
                          </a:xfrm>
                          <a:prstGeom prst="rect">
                            <a:avLst/>
                          </a:prstGeom>
                          <a:ln>
                            <a:noFill/>
                          </a:ln>
                        </wps:spPr>
                        <wps:txbx>
                          <w:txbxContent>
                            <w:p w14:paraId="3DC912F0"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337" name="Rectangle 337"/>
                        <wps:cNvSpPr/>
                        <wps:spPr>
                          <a:xfrm>
                            <a:off x="2108167" y="2395411"/>
                            <a:ext cx="75865" cy="128217"/>
                          </a:xfrm>
                          <a:prstGeom prst="rect">
                            <a:avLst/>
                          </a:prstGeom>
                          <a:ln>
                            <a:noFill/>
                          </a:ln>
                        </wps:spPr>
                        <wps:txbx>
                          <w:txbxContent>
                            <w:p w14:paraId="1FC4D886"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338" name="Rectangle 338"/>
                        <wps:cNvSpPr/>
                        <wps:spPr>
                          <a:xfrm>
                            <a:off x="3338934" y="1711652"/>
                            <a:ext cx="75865" cy="128217"/>
                          </a:xfrm>
                          <a:prstGeom prst="rect">
                            <a:avLst/>
                          </a:prstGeom>
                          <a:ln>
                            <a:noFill/>
                          </a:ln>
                        </wps:spPr>
                        <wps:txbx>
                          <w:txbxContent>
                            <w:p w14:paraId="454B9B2E"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339" name="Rectangle 339"/>
                        <wps:cNvSpPr/>
                        <wps:spPr>
                          <a:xfrm>
                            <a:off x="877402" y="3933869"/>
                            <a:ext cx="75865" cy="128217"/>
                          </a:xfrm>
                          <a:prstGeom prst="rect">
                            <a:avLst/>
                          </a:prstGeom>
                          <a:ln>
                            <a:noFill/>
                          </a:ln>
                        </wps:spPr>
                        <wps:txbx>
                          <w:txbxContent>
                            <w:p w14:paraId="3DFD2F84"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340" name="Rectangle 340"/>
                        <wps:cNvSpPr/>
                        <wps:spPr>
                          <a:xfrm>
                            <a:off x="2766286" y="3933869"/>
                            <a:ext cx="75865" cy="128217"/>
                          </a:xfrm>
                          <a:prstGeom prst="rect">
                            <a:avLst/>
                          </a:prstGeom>
                          <a:ln>
                            <a:noFill/>
                          </a:ln>
                        </wps:spPr>
                        <wps:txbx>
                          <w:txbxContent>
                            <w:p w14:paraId="7662ED23" w14:textId="77777777" w:rsidR="009F5198" w:rsidRDefault="009F5198">
                              <w:r>
                                <w:rPr>
                                  <w:rFonts w:ascii="Arial" w:eastAsia="Arial" w:hAnsi="Arial" w:cs="Arial"/>
                                  <w:sz w:val="16"/>
                                </w:rPr>
                                <w:t>0</w:t>
                              </w:r>
                            </w:p>
                          </w:txbxContent>
                        </wps:txbx>
                        <wps:bodyPr horzOverflow="overflow" vert="horz" lIns="0" tIns="0" rIns="0" bIns="0" rtlCol="0">
                          <a:noAutofit/>
                        </wps:bodyPr>
                      </wps:wsp>
                    </wpg:wgp>
                  </a:graphicData>
                </a:graphic>
              </wp:inline>
            </w:drawing>
          </mc:Choice>
          <mc:Fallback>
            <w:pict>
              <v:group w14:anchorId="2224D76A" id="Group 3112" o:spid="_x0000_s1275" style="width:437.45pt;height:539.45pt;mso-position-horizontal-relative:char;mso-position-vertical-relative:line" coordsize="55555,6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">
                <v:shape id="Shape 289" o:spid="_x0000_s1276" style="position:absolute;left:19187;top:3461;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" path="m,l,170940,,85470,,201965e" filled="f" strokeweight=".23742mm">
                  <v:stroke miterlimit="83231f" joinstyle="miter"/>
                  <v:path arrowok="t" textboxrect="0,0,0,201965"/>
                </v:shape>
                <v:shape id="Shape 290" o:spid="_x0000_s1277" style="position:absolute;left:18888;top:533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" path="m,l29914,14957,59829,,29914,59829,,xe" fillcolor="black" stroked="f" strokeweight="0">
                  <v:stroke miterlimit="83231f" joinstyle="miter"/>
                  <v:path arrowok="t" textboxrect="0,0,59829,59829"/>
                </v:shape>
                <v:shape id="Shape 291" o:spid="_x0000_s1278" style="position:absolute;left:18888;top:5331;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" path="m29914,59829l,,29914,14957,59829,,29914,59829xe" filled="f" strokeweight=".23742mm">
                  <v:stroke miterlimit="83231f" joinstyle="miter"/>
                  <v:path arrowok="t" textboxrect="0,0,59829,59829"/>
                </v:shape>
                <v:shape id="Shape 293" o:spid="_x0000_s1279" style="position:absolute;left:17435;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" path="m341880,170940v,11224,-1095,22340,-3285,33348c336405,215297,333163,225986,328867,236355v-4295,10370,-9561,20221,-15796,29554c306835,275241,299749,283876,291812,291812v-7936,7937,-16571,15023,-25903,21259c256576,319307,246725,324572,236356,328867v-10370,4296,-21059,7538,-32068,9728c193280,340785,182164,341879,170940,341879v-11224,,-22341,-1094,-33349,-3284c126583,336405,115893,333163,105524,328867,95154,324572,85303,319307,75971,313071,66638,306835,58003,299749,50067,291812,42130,283876,35044,275241,28808,265909,22573,256576,17307,246725,13012,236355,8717,225986,5474,215297,3284,204288,1095,193280,,182164,,170940,,159716,1095,148599,3284,137591v2190,-11008,5433,-21697,9728,-32067c17307,95154,22573,85303,28808,75971,35044,66638,42130,58004,50067,50067,58003,42130,66638,35044,75970,28809,85303,22573,95154,17307,105524,13012,115893,8717,126583,5474,137591,3285,148599,1095,159716,,170940,v11224,,22340,1095,33348,3285c215297,5474,225986,8717,236356,13012v10369,4295,20220,9561,29553,15797c275241,35044,283876,42130,291812,50067v7937,7937,15023,16571,21259,25904c319306,85303,324572,95154,328867,105524v4296,10370,7538,21059,9728,32067c340785,148599,341880,159716,341880,170940xe" filled="f" strokeweight=".47483mm">
                  <v:stroke miterlimit="1" joinstyle="miter"/>
                  <v:path arrowok="t" textboxrect="0,0,341880,341879"/>
                </v:shape>
                <v:rect id="Rectangle 294" o:spid="_x0000_s1280" style="position:absolute;left:18858;top:1274;width:76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7E48E6B8" w14:textId="77777777" w:rsidR="009F5198" w:rsidRDefault="009F5198">
                        <w:r>
                          <w:rPr>
                            <w:rFonts w:eastAsia="Times New Roman"/>
                            <w:sz w:val="22"/>
                          </w:rPr>
                          <w:t>ε</w:t>
                        </w:r>
                      </w:p>
                    </w:txbxContent>
                  </v:textbox>
                </v:rect>
                <v:shape id="Shape 295" o:spid="_x0000_s1281" style="position:absolute;left:19187;top:11153;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" path="m,l,372905e" filled="f" strokeweight=".23742mm">
                  <v:stroke miterlimit="83231f" joinstyle="miter"/>
                  <v:path arrowok="t" textboxrect="0,0,0,372905"/>
                </v:shape>
                <v:shape id="Shape 296" o:spid="_x0000_s1282" style="position:absolute;left:18888;top:14733;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" path="m,l29914,14957,59829,,29914,59829,,xe" fillcolor="black" stroked="f" strokeweight="0">
                  <v:stroke miterlimit="83231f" joinstyle="miter"/>
                  <v:path arrowok="t" textboxrect="0,0,59829,59829"/>
                </v:shape>
                <v:shape id="Shape 297" o:spid="_x0000_s1283" style="position:absolute;left:18888;top:14733;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" path="m29914,59829l,,29914,14957,59829,,29914,59829xe" filled="f" strokeweight=".23742mm">
                  <v:stroke miterlimit="83231f" joinstyle="miter"/>
                  <v:path arrowok="t" textboxrect="0,0,59829,59829"/>
                </v:shape>
                <v:shape id="Shape 299" o:spid="_x0000_s1284" style="position:absolute;left:12905;top:5982;width:12479;height:5129;visibility:visible;mso-wrap-style:square;v-text-anchor:top" coordsize="124786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" path="m,l1247860,r,512819l,512819,,xe" filled="f" strokeweight=".47483mm">
                  <v:stroke miterlimit="1" joinstyle="miter"/>
                  <v:path arrowok="t" textboxrect="0,0,1247860,512819"/>
                </v:shape>
                <v:rect id="Rectangle 300" o:spid="_x0000_s1285" style="position:absolute;left:14173;top:8142;width:1322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1A2DB5E" w14:textId="77777777" w:rsidR="009F5198" w:rsidRPr="009F5198" w:rsidRDefault="009F5198">
                        <w:pPr>
                          <w:rPr>
                            <w:lang w:val="en-US"/>
                          </w:rPr>
                        </w:pPr>
                        <w:r w:rsidRPr="009F5198">
                          <w:rPr>
                            <w:rFonts w:ascii="Arial" w:eastAsia="Arial" w:hAnsi="Arial" w:cs="Arial"/>
                            <w:sz w:val="16"/>
                            <w:lang w:val="en-US"/>
                          </w:rPr>
                          <w:t>ident[ident_pos] = '\0';</w:t>
                        </w:r>
                      </w:p>
                    </w:txbxContent>
                  </v:textbox>
                </v:rect>
                <v:shape id="Shape 301" o:spid="_x0000_s1286" style="position:absolute;left:19187;top:22264;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" path="m,l,287435e" filled="f" strokeweight=".23742mm">
                  <v:stroke miterlimit="83231f" joinstyle="miter"/>
                  <v:path arrowok="t" textboxrect="0,0,0,287435"/>
                </v:shape>
                <v:shape id="Shape 302" o:spid="_x0000_s1287" style="position:absolute;left:18888;top:24989;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" path="m,l29914,14957,59829,,29914,59829,,xe" fillcolor="black" stroked="f" strokeweight="0">
                  <v:stroke miterlimit="83231f" joinstyle="miter"/>
                  <v:path arrowok="t" textboxrect="0,0,59829,59829"/>
                </v:shape>
                <v:shape id="Shape 303" o:spid="_x0000_s1288" style="position:absolute;left:18888;top:24989;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" path="m29914,59829l,,29914,14957,59829,,29914,59829xe" filled="f" strokeweight=".23742mm">
                  <v:stroke miterlimit="83231f" joinstyle="miter"/>
                  <v:path arrowok="t" textboxrect="0,0,59829,59829"/>
                </v:shape>
                <v:shape id="Shape 304" o:spid="_x0000_s1289" style="position:absolute;left:19187;top:18846;width:16753;height:19113;visibility:visible;mso-wrap-style:square;v-text-anchor:top" coordsize="1675209,191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" path="m1307689,r367520,l1675209,1623927,,1623927r,287435e" filled="f" strokeweight=".23742mm">
                  <v:stroke miterlimit="83231f" joinstyle="miter"/>
                  <v:path arrowok="t" textboxrect="0,0,1675209,1911362"/>
                </v:shape>
                <v:shape id="Shape 305" o:spid="_x0000_s1290" style="position:absolute;left:18888;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" path="m,l29914,14957,59829,,29914,59829,,xe" fillcolor="black" stroked="f" strokeweight="0">
                  <v:stroke miterlimit="83231f" joinstyle="miter"/>
                  <v:path arrowok="t" textboxrect="0,0,59829,59829"/>
                </v:shape>
                <v:shape id="Shape 306" o:spid="_x0000_s1291" style="position:absolute;left:18888;top:37810;width:599;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" path="m29914,59829l,,29914,14957,59829,,29914,59829xe" filled="f" strokeweight=".23742mm">
                  <v:stroke miterlimit="83231f" joinstyle="miter"/>
                  <v:path arrowok="t" textboxrect="0,0,59829,59829"/>
                </v:shape>
                <v:shape id="Shape 307" o:spid="_x0000_s1292" style="position:absolute;left:6068;top:15384;width:26154;height:6838;visibility:visible;mso-wrap-style:square;v-text-anchor:top" coordsize="261537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" path="m170940,l2444438,r170940,341879l2444438,683759r-2273498,l,341879,170940,xe" stroked="f" strokeweight="0">
                  <v:stroke miterlimit="83231f" joinstyle="miter"/>
                  <v:path arrowok="t" textboxrect="0,0,2615378,683759"/>
                </v:shape>
                <v:shape id="Shape 308" o:spid="_x0000_s1293" style="position:absolute;left:6068;top:15384;width:26154;height:6838;visibility:visible;mso-wrap-style:square;v-text-anchor:top" coordsize="261537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" path="m170940,l2444438,r170940,341879l2444438,683759r-2273498,l,341879,170940,xe" filled="f" strokeweight=".47483mm">
                  <v:stroke miterlimit="83231f" joinstyle="miter"/>
                  <v:path arrowok="t" textboxrect="0,0,2615378,683759"/>
                </v:shape>
                <v:rect id="Rectangle 309" o:spid="_x0000_s1294" style="position:absolute;left:7087;top:18398;width:3207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69790A51" w14:textId="77777777" w:rsidR="009F5198" w:rsidRPr="009F5198" w:rsidRDefault="009F5198">
                        <w:pPr>
                          <w:rPr>
                            <w:lang w:val="en-US"/>
                          </w:rPr>
                        </w:pPr>
                        <w:r w:rsidRPr="009F5198">
                          <w:rPr>
                            <w:rFonts w:ascii="Arial" w:eastAsia="Arial" w:hAnsi="Arial" w:cs="Arial"/>
                            <w:sz w:val="16"/>
                            <w:lang w:val="en-US"/>
                          </w:rPr>
                          <w:t>for (int j = 0; ident[j] &amp;&amp; res_pos &lt; MAX_LEN - 1; ++j)</w:t>
                        </w:r>
                      </w:p>
                    </w:txbxContent>
                  </v:textbox>
                </v:rect>
                <v:shape id="Shape 310" o:spid="_x0000_s1295" style="position:absolute;left:4401;top:18846;width:14786;height:14529;visibility:visible;mso-wrap-style:square;v-text-anchor:top" coordsize="1478628,1452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" path="m1478628,1196578r,256410l,1452988,,,116495,e" filled="f" strokeweight=".23742mm">
                  <v:stroke miterlimit="83231f" joinstyle="miter"/>
                  <v:path arrowok="t" textboxrect="0,0,1478628,1452988"/>
                </v:shape>
                <v:shape id="Shape 311" o:spid="_x0000_s1296" style="position:absolute;left:5417;top:1854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" path="m,l59829,29914,,59829,14957,29914,,xe" fillcolor="black" stroked="f" strokeweight="0">
                  <v:stroke miterlimit="83231f" joinstyle="miter"/>
                  <v:path arrowok="t" textboxrect="0,0,59829,59829"/>
                </v:shape>
                <v:shape id="Shape 312" o:spid="_x0000_s1297" style="position:absolute;left:5417;top:1854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" path="m59829,29914l,59829,14957,29914,,,59829,29914xe" filled="f" strokeweight=".23742mm">
                  <v:stroke miterlimit="83231f" joinstyle="miter"/>
                  <v:path arrowok="t" textboxrect="0,0,59829,59829"/>
                </v:shape>
                <v:shape id="Shape 3608" o:spid="_x0000_s1298" style="position:absolute;left:10769;top:25640;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" path="m,l1675209,r,512819l,512819,,e" stroked="f" strokeweight="0">
                  <v:stroke miterlimit="83231f" joinstyle="miter"/>
                  <v:path arrowok="t" textboxrect="0,0,1675209,512819"/>
                </v:shape>
                <v:shape id="Shape 314" o:spid="_x0000_s1299" style="position:absolute;left:10769;top:25640;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" path="m,l1675209,r,512819l,512819,,xe" filled="f" strokeweight=".47483mm">
                  <v:stroke miterlimit="1" joinstyle="miter"/>
                  <v:path arrowok="t" textboxrect="0,0,1675209,512819"/>
                </v:shape>
                <v:rect id="Rectangle 315" o:spid="_x0000_s1300" style="position:absolute;left:12944;top:27800;width:1649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4FE3AEAB" w14:textId="77777777" w:rsidR="009F5198" w:rsidRPr="009F5198" w:rsidRDefault="009F5198">
                        <w:pPr>
                          <w:rPr>
                            <w:lang w:val="en-US"/>
                          </w:rPr>
                        </w:pPr>
                        <w:r w:rsidRPr="009F5198">
                          <w:rPr>
                            <w:rFonts w:ascii="Arial" w:eastAsia="Arial" w:hAnsi="Arial" w:cs="Arial"/>
                            <w:sz w:val="16"/>
                            <w:lang w:val="en-US"/>
                          </w:rPr>
                          <w:t>result[res_pos++] = ident[j];</w:t>
                        </w:r>
                      </w:p>
                    </w:txbxContent>
                  </v:textbox>
                </v:rect>
                <v:shape id="Shape 316" o:spid="_x0000_s1301" style="position:absolute;left:5598;top:41922;width:6068;height:5012;visibility:visible;mso-wrap-style:square;v-text-anchor:top" coordsize="606836,5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" path="m606836,l,,,501110e" filled="f" strokeweight=".23742mm">
                  <v:stroke miterlimit="83231f" joinstyle="miter"/>
                  <v:path arrowok="t" textboxrect="0,0,606836,501110"/>
                </v:shape>
                <v:shape id="Shape 317" o:spid="_x0000_s1302" style="position:absolute;left:5299;top:4678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" path="m,l29914,14957,59829,,29914,59829,,xe" fillcolor="black" stroked="f" strokeweight="0">
                  <v:stroke miterlimit="83231f" joinstyle="miter"/>
                  <v:path arrowok="t" textboxrect="0,0,59829,59829"/>
                </v:shape>
                <v:shape id="Shape 318" o:spid="_x0000_s1303" style="position:absolute;left:5299;top:46784;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" path="m29914,59829l,,29914,14957,59829,,29914,59829xe" filled="f" strokeweight=".23742mm">
                  <v:stroke miterlimit="83231f" joinstyle="miter"/>
                  <v:path arrowok="t" textboxrect="0,0,59829,59829"/>
                </v:shape>
                <v:shape id="Shape 319" o:spid="_x0000_s1304" style="position:absolute;left:11623;top:38461;width:15043;height:6838;visibility:visible;mso-wrap-style:square;v-text-anchor:top" coordsize="150426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" path="m752135,r752134,341880l752135,683759,,341880,752135,xe" stroked="f" strokeweight="0">
                  <v:stroke miterlimit="83231f" joinstyle="miter"/>
                  <v:path arrowok="t" textboxrect="0,0,1504269,683759"/>
                </v:shape>
                <v:shape id="Shape 320" o:spid="_x0000_s1305" style="position:absolute;left:11623;top:38461;width:15043;height:6838;visibility:visible;mso-wrap-style:square;v-text-anchor:top" coordsize="150426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" path="m752135,r752134,341880l752135,683759,,341880,752135,xe" filled="f" strokeweight=".47483mm">
                  <v:stroke miterlimit="83231f" joinstyle="miter"/>
                  <v:path arrowok="t" textboxrect="0,0,1504269,683759"/>
                </v:shape>
                <v:rect id="Rectangle 321" o:spid="_x0000_s1306" style="position:absolute;left:12860;top:41475;width:1671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5482FDB3" w14:textId="77777777" w:rsidR="009F5198" w:rsidRPr="009F5198" w:rsidRDefault="009F5198">
                        <w:pPr>
                          <w:rPr>
                            <w:lang w:val="en-US"/>
                          </w:rPr>
                        </w:pPr>
                        <w:r w:rsidRPr="009F5198">
                          <w:rPr>
                            <w:rFonts w:ascii="Arial" w:eastAsia="Arial" w:hAnsi="Arial" w:cs="Arial"/>
                            <w:sz w:val="16"/>
                            <w:lang w:val="en-US"/>
                          </w:rPr>
                          <w:t>if (res_pos &lt; MAX_LEN - 1)</w:t>
                        </w:r>
                      </w:p>
                    </w:txbxContent>
                  </v:textbox>
                </v:rect>
                <v:shape id="Shape 323" o:spid="_x0000_s1307" style="position:absolute;top:47435;width:11111;height:5128;visibility:visible;mso-wrap-style:square;v-text-anchor:top" coordsize="111110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" path="m,l1111108,r,512819l,512819,,xe" filled="f" strokeweight=".47483mm">
                  <v:stroke miterlimit="1" joinstyle="miter"/>
                  <v:path arrowok="t" textboxrect="0,0,1111108,512819"/>
                </v:shape>
                <v:rect id="Rectangle 324" o:spid="_x0000_s1308" style="position:absolute;left:527;top:49595;width:13373;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2DA1C441" w14:textId="77777777" w:rsidR="009F5198" w:rsidRPr="009F5198" w:rsidRDefault="009F5198">
                        <w:pPr>
                          <w:rPr>
                            <w:lang w:val="en-US"/>
                          </w:rPr>
                        </w:pPr>
                        <w:r w:rsidRPr="009F5198">
                          <w:rPr>
                            <w:rFonts w:ascii="Arial" w:eastAsia="Arial" w:hAnsi="Arial" w:cs="Arial"/>
                            <w:sz w:val="16"/>
                            <w:lang w:val="en-US"/>
                          </w:rPr>
                          <w:t>result[res_pos++] = ' ';</w:t>
                        </w:r>
                      </w:p>
                    </w:txbxContent>
                  </v:textbox>
                </v:rect>
                <v:shape id="Shape 325" o:spid="_x0000_s1309" style="position:absolute;left:5598;top:52606;width:13248;height:6410;visibility:visible;mso-wrap-style:square;v-text-anchor:top" coordsize="1324783,64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" path="m,l,299144r1324783,l1324783,641024e" filled="f" strokeweight=".23742mm">
                  <v:stroke miterlimit="83231f" joinstyle="miter"/>
                  <v:path arrowok="t" textboxrect="0,0,1324783,641024"/>
                </v:shape>
                <v:shape id="Shape 326" o:spid="_x0000_s1310" style="position:absolute;left:18846;top:41922;width:9401;height:13676;visibility:visible;mso-wrap-style:square;v-text-anchor:top" coordsize="940168,136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" path="m,1367517r940168,l940168,,786322,e" filled="f" strokeweight=".23742mm">
                  <v:stroke miterlimit="83231f" joinstyle="miter"/>
                  <v:path arrowok="t" textboxrect="0,0,940168,1367517"/>
                </v:shape>
                <v:shape id="Shape 328" o:spid="_x0000_s1311" style="position:absolute;left:52136;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" path="m341880,170940v,11224,-1096,22340,-3286,33348c336405,215297,333162,225986,328867,236355v-4295,10370,-9561,20221,-15797,29554c306835,275241,299748,283876,291812,291812v-7937,7937,-16571,15023,-25903,21259c256576,319307,246725,324572,236355,328867v-10370,4296,-21058,7538,-32067,9728c193280,340785,182164,341879,170940,341879v-11225,,-22341,-1094,-33350,-3284c126582,336405,115893,333163,105523,328867,95153,324572,85302,319307,75970,313071,66638,306835,58003,299749,50067,291812,42130,283876,35044,275241,28808,265909,22572,256576,17307,246725,13011,236355,8717,225986,5474,215297,3284,204288,1095,193280,,182164,,170940,,159716,1095,148599,3284,137591v2190,-11008,5433,-21697,9727,-32067c17307,95154,22572,85303,28808,75971,35044,66638,42130,58004,50067,50067,58003,42130,66638,35044,75970,28809,85302,22573,95153,17307,105523,13012,115893,8717,126582,5474,137590,3285,148599,1095,159715,,170940,v11224,,22340,1095,33348,3285c215297,5474,225985,8717,236355,13012v10370,4295,20221,9561,29554,15797c275241,35044,283875,42130,291812,50067v7936,7937,15023,16571,21258,25904c319306,85303,324572,95154,328867,105524v4295,10370,7538,21059,9727,32067c340784,148599,341880,159716,341880,170940xe" filled="f" strokeweight=".47483mm">
                  <v:stroke miterlimit="1" joinstyle="miter"/>
                  <v:path arrowok="t" textboxrect="0,0,341880,341879"/>
                </v:shape>
                <v:rect id="Rectangle 329" o:spid="_x0000_s1312" style="position:absolute;left:53562;top:1274;width:753;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8E744A9" w14:textId="77777777" w:rsidR="009F5198" w:rsidRDefault="009F5198">
                        <w:r>
                          <w:rPr>
                            <w:rFonts w:eastAsia="Times New Roman"/>
                            <w:sz w:val="22"/>
                          </w:rPr>
                          <w:t>ζ</w:t>
                        </w:r>
                      </w:p>
                    </w:txbxContent>
                  </v:textbox>
                </v:rect>
                <v:shape id="Shape 330" o:spid="_x0000_s1313" style="position:absolute;left:18846;top:59016;width:16239;height:3419;visibility:visible;mso-wrap-style:square;v-text-anchor:top" coordsize="1623927,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" path="m,l1623927,r,341879e" filled="f" strokeweight=".23742mm">
                  <v:stroke miterlimit="83231f" joinstyle="miter"/>
                  <v:path arrowok="t" textboxrect="0,0,1623927,341879"/>
                </v:shape>
                <v:shape id="Shape 331" o:spid="_x0000_s1314" style="position:absolute;left:35085;top:3461;width:18803;height:55555;visibility:visible;mso-wrap-style:square;v-text-anchor:top" coordsize="1880337,55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" path="m,5555541r1880337,l1880337,e" filled="f" strokeweight=".23742mm">
                  <v:stroke miterlimit="83231f" joinstyle="miter"/>
                  <v:path arrowok="t" textboxrect="0,0,1880337,5555541"/>
                </v:shape>
                <v:shape id="Shape 332" o:spid="_x0000_s1315" style="position:absolute;left:30769;top:62393;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" path="m261623,l593075,c737519,,854699,114786,854699,256410v,141623,-117180,256409,-261624,256409l261623,512819c117179,512819,,398033,,256410,,114786,117179,,261623,xe" stroked="f" strokeweight="0">
                  <v:stroke miterlimit="83231f" joinstyle="miter"/>
                  <v:path arrowok="t" textboxrect="0,0,854699,512819"/>
                </v:shape>
                <v:shape id="Shape 333" o:spid="_x0000_s1316" style="position:absolute;left:30769;top:62393;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334" o:spid="_x0000_s1317" style="position:absolute;left:33560;top:64552;width:3942;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585698E2" w14:textId="77777777" w:rsidR="009F5198" w:rsidRDefault="009F5198">
                        <w:proofErr w:type="spellStart"/>
                        <w:r>
                          <w:rPr>
                            <w:rFonts w:ascii="Arial" w:eastAsia="Arial" w:hAnsi="Arial" w:cs="Arial"/>
                            <w:sz w:val="16"/>
                          </w:rPr>
                          <w:t>return</w:t>
                        </w:r>
                        <w:proofErr w:type="spellEnd"/>
                        <w:r>
                          <w:rPr>
                            <w:rFonts w:ascii="Arial" w:eastAsia="Arial" w:hAnsi="Arial" w:cs="Arial"/>
                            <w:sz w:val="16"/>
                          </w:rPr>
                          <w:t>;</w:t>
                        </w:r>
                      </w:p>
                    </w:txbxContent>
                  </v:textbox>
                </v:rect>
                <v:rect id="Rectangle 335" o:spid="_x0000_s1318" style="position:absolute;left:41707;top:67543;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E492E0D" w14:textId="77777777" w:rsidR="009F5198" w:rsidRDefault="009F5198">
                        <w:r>
                          <w:rPr>
                            <w:rFonts w:ascii="Arial" w:eastAsia="Arial" w:hAnsi="Arial" w:cs="Arial"/>
                            <w:sz w:val="16"/>
                          </w:rPr>
                          <w:t>}</w:t>
                        </w:r>
                      </w:p>
                    </w:txbxContent>
                  </v:textbox>
                </v:rect>
                <v:rect id="Rectangle 336" o:spid="_x0000_s1319" style="position:absolute;left:27776;top:57287;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DC912F0" w14:textId="77777777" w:rsidR="009F5198" w:rsidRDefault="009F5198">
                        <w:r>
                          <w:rPr>
                            <w:rFonts w:ascii="Arial" w:eastAsia="Arial" w:hAnsi="Arial" w:cs="Arial"/>
                            <w:sz w:val="16"/>
                          </w:rPr>
                          <w:t>}</w:t>
                        </w:r>
                      </w:p>
                    </w:txbxContent>
                  </v:textbox>
                </v:rect>
                <v:rect id="Rectangle 337" o:spid="_x0000_s1320" style="position:absolute;left:21081;top:23954;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1FC4D886" w14:textId="77777777" w:rsidR="009F5198" w:rsidRDefault="009F5198">
                        <w:r>
                          <w:rPr>
                            <w:rFonts w:ascii="Arial" w:eastAsia="Arial" w:hAnsi="Arial" w:cs="Arial"/>
                            <w:sz w:val="16"/>
                          </w:rPr>
                          <w:t>1</w:t>
                        </w:r>
                      </w:p>
                    </w:txbxContent>
                  </v:textbox>
                </v:rect>
                <v:rect id="Rectangle 338" o:spid="_x0000_s1321" style="position:absolute;left:33389;top:17116;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454B9B2E" w14:textId="77777777" w:rsidR="009F5198" w:rsidRDefault="009F5198">
                        <w:r>
                          <w:rPr>
                            <w:rFonts w:ascii="Arial" w:eastAsia="Arial" w:hAnsi="Arial" w:cs="Arial"/>
                            <w:sz w:val="16"/>
                          </w:rPr>
                          <w:t>0</w:t>
                        </w:r>
                      </w:p>
                    </w:txbxContent>
                  </v:textbox>
                </v:rect>
                <v:rect id="Rectangle 339" o:spid="_x0000_s1322" style="position:absolute;left:8774;top:39338;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3DFD2F84" w14:textId="77777777" w:rsidR="009F5198" w:rsidRDefault="009F5198">
                        <w:r>
                          <w:rPr>
                            <w:rFonts w:ascii="Arial" w:eastAsia="Arial" w:hAnsi="Arial" w:cs="Arial"/>
                            <w:sz w:val="16"/>
                          </w:rPr>
                          <w:t>1</w:t>
                        </w:r>
                      </w:p>
                    </w:txbxContent>
                  </v:textbox>
                </v:rect>
                <v:rect id="Rectangle 340" o:spid="_x0000_s1323" style="position:absolute;left:27662;top:39338;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662ED23" w14:textId="77777777" w:rsidR="009F5198" w:rsidRDefault="009F5198">
                        <w:r>
                          <w:rPr>
                            <w:rFonts w:ascii="Arial" w:eastAsia="Arial" w:hAnsi="Arial" w:cs="Arial"/>
                            <w:sz w:val="16"/>
                          </w:rPr>
                          <w:t>0</w:t>
                        </w:r>
                      </w:p>
                    </w:txbxContent>
                  </v:textbox>
                </v:rect>
                <w10:anchorlock/>
              </v:group>
            </w:pict>
          </mc:Fallback>
        </mc:AlternateContent>
      </w:r>
    </w:p>
    <w:p w14:paraId="2142B384" w14:textId="77777777" w:rsidR="009F5198" w:rsidRDefault="009F5198">
      <w:pPr>
        <w:ind w:left="2934"/>
      </w:pPr>
      <w:r>
        <w:rPr>
          <w:noProof/>
        </w:rPr>
        <w:lastRenderedPageBreak/>
        <mc:AlternateContent>
          <mc:Choice Requires="wpg">
            <w:drawing>
              <wp:inline distT="0" distB="0" distL="0" distR="0" wp14:anchorId="1D9F821E" wp14:editId="0B4F7C43">
                <wp:extent cx="2017089" cy="9059805"/>
                <wp:effectExtent l="0" t="0" r="0" b="0"/>
                <wp:docPr id="3329" name="Group 3329"/>
                <wp:cNvGraphicFramePr/>
                <a:graphic xmlns:a="http://schemas.openxmlformats.org/drawingml/2006/main">
                  <a:graphicData uri="http://schemas.microsoft.com/office/word/2010/wordprocessingGroup">
                    <wpg:wgp>
                      <wpg:cNvGrpSpPr/>
                      <wpg:grpSpPr>
                        <a:xfrm>
                          <a:off x="0" y="0"/>
                          <a:ext cx="2017089" cy="9059805"/>
                          <a:chOff x="0" y="0"/>
                          <a:chExt cx="2017089" cy="9059805"/>
                        </a:xfrm>
                      </wpg:grpSpPr>
                      <wps:wsp>
                        <wps:cNvPr id="344" name="Shape 344"/>
                        <wps:cNvSpPr/>
                        <wps:spPr>
                          <a:xfrm>
                            <a:off x="1012818" y="51709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982903" y="70410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982903" y="70410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495725" y="0"/>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598289" y="0"/>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418800" y="0"/>
                            <a:ext cx="0" cy="512819"/>
                          </a:xfrm>
                          <a:custGeom>
                            <a:avLst/>
                            <a:gdLst/>
                            <a:ahLst/>
                            <a:cxnLst/>
                            <a:rect l="0" t="0" r="0" b="0"/>
                            <a:pathLst>
                              <a:path h="512819">
                                <a:moveTo>
                                  <a:pt x="0" y="0"/>
                                </a:moveTo>
                                <a:lnTo>
                                  <a:pt x="0" y="512819"/>
                                </a:lnTo>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51" name="Rectangle 351"/>
                        <wps:cNvSpPr/>
                        <wps:spPr>
                          <a:xfrm>
                            <a:off x="794737" y="215929"/>
                            <a:ext cx="568486" cy="128217"/>
                          </a:xfrm>
                          <a:prstGeom prst="rect">
                            <a:avLst/>
                          </a:prstGeom>
                          <a:ln>
                            <a:noFill/>
                          </a:ln>
                        </wps:spPr>
                        <wps:txbx>
                          <w:txbxContent>
                            <w:p w14:paraId="75A1046E"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proofErr w:type="gramStart"/>
                              <w:r>
                                <w:rPr>
                                  <w:rFonts w:ascii="Arial" w:eastAsia="Arial" w:hAnsi="Arial" w:cs="Arial"/>
                                  <w:sz w:val="16"/>
                                </w:rPr>
                                <w:t>main</w:t>
                              </w:r>
                              <w:proofErr w:type="spellEnd"/>
                              <w:r>
                                <w:rPr>
                                  <w:rFonts w:ascii="Arial" w:eastAsia="Arial" w:hAnsi="Arial" w:cs="Arial"/>
                                  <w:sz w:val="16"/>
                                </w:rPr>
                                <w:t>(</w:t>
                              </w:r>
                              <w:proofErr w:type="gramEnd"/>
                              <w:r>
                                <w:rPr>
                                  <w:rFonts w:ascii="Arial" w:eastAsia="Arial" w:hAnsi="Arial" w:cs="Arial"/>
                                  <w:sz w:val="16"/>
                                </w:rPr>
                                <w:t>)</w:t>
                              </w:r>
                            </w:p>
                          </w:txbxContent>
                        </wps:txbx>
                        <wps:bodyPr horzOverflow="overflow" vert="horz" lIns="0" tIns="0" rIns="0" bIns="0" rtlCol="0">
                          <a:noAutofit/>
                        </wps:bodyPr>
                      </wps:wsp>
                      <wps:wsp>
                        <wps:cNvPr id="352" name="Shape 352"/>
                        <wps:cNvSpPr/>
                        <wps:spPr>
                          <a:xfrm>
                            <a:off x="1012818" y="1286321"/>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982903"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982903"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6" name="Shape 356"/>
                        <wps:cNvSpPr/>
                        <wps:spPr>
                          <a:xfrm>
                            <a:off x="470084" y="769229"/>
                            <a:ext cx="1076920" cy="512819"/>
                          </a:xfrm>
                          <a:custGeom>
                            <a:avLst/>
                            <a:gdLst/>
                            <a:ahLst/>
                            <a:cxnLst/>
                            <a:rect l="0" t="0" r="0" b="0"/>
                            <a:pathLst>
                              <a:path w="1076920" h="512819">
                                <a:moveTo>
                                  <a:pt x="0" y="0"/>
                                </a:moveTo>
                                <a:lnTo>
                                  <a:pt x="1076920" y="0"/>
                                </a:lnTo>
                                <a:lnTo>
                                  <a:pt x="1076920"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57" name="Rectangle 357"/>
                        <wps:cNvSpPr/>
                        <wps:spPr>
                          <a:xfrm>
                            <a:off x="495325" y="985159"/>
                            <a:ext cx="1364831" cy="128216"/>
                          </a:xfrm>
                          <a:prstGeom prst="rect">
                            <a:avLst/>
                          </a:prstGeom>
                          <a:ln>
                            <a:noFill/>
                          </a:ln>
                        </wps:spPr>
                        <wps:txbx>
                          <w:txbxContent>
                            <w:p w14:paraId="089A9ABC" w14:textId="77777777" w:rsidR="009F5198" w:rsidRDefault="009F5198">
                              <w:r>
                                <w:rPr>
                                  <w:rFonts w:ascii="Arial" w:eastAsia="Arial" w:hAnsi="Arial" w:cs="Arial"/>
                                  <w:sz w:val="16"/>
                                </w:rPr>
                                <w:t xml:space="preserve"> </w:t>
                              </w:r>
                              <w:proofErr w:type="spellStart"/>
                              <w:proofErr w:type="gramStart"/>
                              <w:r>
                                <w:rPr>
                                  <w:rFonts w:ascii="Arial" w:eastAsia="Arial" w:hAnsi="Arial" w:cs="Arial"/>
                                  <w:sz w:val="16"/>
                                </w:rPr>
                                <w:t>SetConsoleCP</w:t>
                              </w:r>
                              <w:proofErr w:type="spellEnd"/>
                              <w:r>
                                <w:rPr>
                                  <w:rFonts w:ascii="Arial" w:eastAsia="Arial" w:hAnsi="Arial" w:cs="Arial"/>
                                  <w:sz w:val="16"/>
                                </w:rPr>
                                <w:t>(</w:t>
                              </w:r>
                              <w:proofErr w:type="gramEnd"/>
                              <w:r>
                                <w:rPr>
                                  <w:rFonts w:ascii="Arial" w:eastAsia="Arial" w:hAnsi="Arial" w:cs="Arial"/>
                                  <w:sz w:val="16"/>
                                </w:rPr>
                                <w:t>1251);</w:t>
                              </w:r>
                            </w:p>
                          </w:txbxContent>
                        </wps:txbx>
                        <wps:bodyPr horzOverflow="overflow" vert="horz" lIns="0" tIns="0" rIns="0" bIns="0" rtlCol="0">
                          <a:noAutofit/>
                        </wps:bodyPr>
                      </wps:wsp>
                      <wps:wsp>
                        <wps:cNvPr id="358" name="Shape 358"/>
                        <wps:cNvSpPr/>
                        <wps:spPr>
                          <a:xfrm>
                            <a:off x="1012818" y="205555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59" name="Shape 359"/>
                        <wps:cNvSpPr/>
                        <wps:spPr>
                          <a:xfrm>
                            <a:off x="982903" y="224255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982903" y="224255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213675" y="1538458"/>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63" name="Rectangle 363"/>
                        <wps:cNvSpPr/>
                        <wps:spPr>
                          <a:xfrm>
                            <a:off x="355635" y="1754387"/>
                            <a:ext cx="1736429" cy="128217"/>
                          </a:xfrm>
                          <a:prstGeom prst="rect">
                            <a:avLst/>
                          </a:prstGeom>
                          <a:ln>
                            <a:noFill/>
                          </a:ln>
                        </wps:spPr>
                        <wps:txbx>
                          <w:txbxContent>
                            <w:p w14:paraId="56C1F8A0" w14:textId="77777777" w:rsidR="009F5198" w:rsidRDefault="009F5198">
                              <w:proofErr w:type="spellStart"/>
                              <w:proofErr w:type="gramStart"/>
                              <w:r>
                                <w:rPr>
                                  <w:rFonts w:ascii="Arial" w:eastAsia="Arial" w:hAnsi="Arial" w:cs="Arial"/>
                                  <w:sz w:val="16"/>
                                </w:rPr>
                                <w:t>SetConsoleOutputCP</w:t>
                              </w:r>
                              <w:proofErr w:type="spellEnd"/>
                              <w:r>
                                <w:rPr>
                                  <w:rFonts w:ascii="Arial" w:eastAsia="Arial" w:hAnsi="Arial" w:cs="Arial"/>
                                  <w:sz w:val="16"/>
                                </w:rPr>
                                <w:t>(</w:t>
                              </w:r>
                              <w:proofErr w:type="gramEnd"/>
                              <w:r>
                                <w:rPr>
                                  <w:rFonts w:ascii="Arial" w:eastAsia="Arial" w:hAnsi="Arial" w:cs="Arial"/>
                                  <w:sz w:val="16"/>
                                </w:rPr>
                                <w:t>1251);</w:t>
                              </w:r>
                            </w:p>
                          </w:txbxContent>
                        </wps:txbx>
                        <wps:bodyPr horzOverflow="overflow" vert="horz" lIns="0" tIns="0" rIns="0" bIns="0" rtlCol="0">
                          <a:noAutofit/>
                        </wps:bodyPr>
                      </wps:wsp>
                      <wps:wsp>
                        <wps:cNvPr id="364" name="Shape 364"/>
                        <wps:cNvSpPr/>
                        <wps:spPr>
                          <a:xfrm>
                            <a:off x="1012818" y="2824778"/>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982903" y="301178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982903" y="301178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170940" y="2307686"/>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69" name="Rectangle 369"/>
                        <wps:cNvSpPr/>
                        <wps:spPr>
                          <a:xfrm>
                            <a:off x="351361" y="2523616"/>
                            <a:ext cx="1747818" cy="128217"/>
                          </a:xfrm>
                          <a:prstGeom prst="rect">
                            <a:avLst/>
                          </a:prstGeom>
                          <a:ln>
                            <a:noFill/>
                          </a:ln>
                        </wps:spPr>
                        <wps:txbx>
                          <w:txbxContent>
                            <w:p w14:paraId="499B90A7"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input</w:t>
                              </w:r>
                              <w:proofErr w:type="spellEnd"/>
                              <w:r>
                                <w:rPr>
                                  <w:rFonts w:ascii="Arial" w:eastAsia="Arial" w:hAnsi="Arial" w:cs="Arial"/>
                                  <w:sz w:val="16"/>
                                </w:rPr>
                                <w:t>[</w:t>
                              </w:r>
                              <w:proofErr w:type="gramEnd"/>
                              <w:r>
                                <w:rPr>
                                  <w:rFonts w:ascii="Arial" w:eastAsia="Arial" w:hAnsi="Arial" w:cs="Arial"/>
                                  <w:sz w:val="16"/>
                                </w:rPr>
                                <w:t>MAX_LEN] = { 0 };</w:t>
                              </w:r>
                            </w:p>
                          </w:txbxContent>
                        </wps:txbx>
                        <wps:bodyPr horzOverflow="overflow" vert="horz" lIns="0" tIns="0" rIns="0" bIns="0" rtlCol="0">
                          <a:noAutofit/>
                        </wps:bodyPr>
                      </wps:wsp>
                      <wps:wsp>
                        <wps:cNvPr id="370" name="Shape 370"/>
                        <wps:cNvSpPr/>
                        <wps:spPr>
                          <a:xfrm>
                            <a:off x="1012818" y="3594007"/>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1" name="Shape 371"/>
                        <wps:cNvSpPr/>
                        <wps:spPr>
                          <a:xfrm>
                            <a:off x="982903" y="378101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982903" y="378101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28205" y="3076915"/>
                            <a:ext cx="1760679" cy="512819"/>
                          </a:xfrm>
                          <a:custGeom>
                            <a:avLst/>
                            <a:gdLst/>
                            <a:ahLst/>
                            <a:cxnLst/>
                            <a:rect l="0" t="0" r="0" b="0"/>
                            <a:pathLst>
                              <a:path w="1760679" h="512819">
                                <a:moveTo>
                                  <a:pt x="0" y="512819"/>
                                </a:moveTo>
                                <a:lnTo>
                                  <a:pt x="170940" y="0"/>
                                </a:lnTo>
                                <a:lnTo>
                                  <a:pt x="1760679" y="0"/>
                                </a:lnTo>
                                <a:lnTo>
                                  <a:pt x="1589739"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75" name="Rectangle 375"/>
                        <wps:cNvSpPr/>
                        <wps:spPr>
                          <a:xfrm>
                            <a:off x="362446" y="3292845"/>
                            <a:ext cx="1718512" cy="128217"/>
                          </a:xfrm>
                          <a:prstGeom prst="rect">
                            <a:avLst/>
                          </a:prstGeom>
                          <a:ln>
                            <a:noFill/>
                          </a:ln>
                        </wps:spPr>
                        <wps:txbx>
                          <w:txbxContent>
                            <w:p w14:paraId="2ADBE54E" w14:textId="77777777" w:rsidR="009F5198" w:rsidRDefault="009F5198">
                              <w:r>
                                <w:rPr>
                                  <w:rFonts w:ascii="Arial" w:eastAsia="Arial" w:hAnsi="Arial" w:cs="Arial"/>
                                  <w:sz w:val="16"/>
                                </w:rPr>
                                <w:t xml:space="preserve"> </w:t>
                              </w:r>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Введите строку: ";</w:t>
                              </w:r>
                            </w:p>
                          </w:txbxContent>
                        </wps:txbx>
                        <wps:bodyPr horzOverflow="overflow" vert="horz" lIns="0" tIns="0" rIns="0" bIns="0" rtlCol="0">
                          <a:noAutofit/>
                        </wps:bodyPr>
                      </wps:wsp>
                      <wps:wsp>
                        <wps:cNvPr id="376" name="Shape 376"/>
                        <wps:cNvSpPr/>
                        <wps:spPr>
                          <a:xfrm>
                            <a:off x="1012818" y="4363236"/>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982903" y="4550244"/>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982903" y="4550244"/>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0" name="Shape 380"/>
                        <wps:cNvSpPr/>
                        <wps:spPr>
                          <a:xfrm>
                            <a:off x="0" y="3846144"/>
                            <a:ext cx="2017089" cy="512819"/>
                          </a:xfrm>
                          <a:custGeom>
                            <a:avLst/>
                            <a:gdLst/>
                            <a:ahLst/>
                            <a:cxnLst/>
                            <a:rect l="0" t="0" r="0" b="0"/>
                            <a:pathLst>
                              <a:path w="2017089" h="512819">
                                <a:moveTo>
                                  <a:pt x="0" y="512819"/>
                                </a:moveTo>
                                <a:lnTo>
                                  <a:pt x="170940" y="0"/>
                                </a:lnTo>
                                <a:lnTo>
                                  <a:pt x="2017089" y="0"/>
                                </a:lnTo>
                                <a:lnTo>
                                  <a:pt x="1846149"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381" name="Rectangle 381"/>
                        <wps:cNvSpPr/>
                        <wps:spPr>
                          <a:xfrm>
                            <a:off x="350026" y="4062073"/>
                            <a:ext cx="1751415" cy="128218"/>
                          </a:xfrm>
                          <a:prstGeom prst="rect">
                            <a:avLst/>
                          </a:prstGeom>
                          <a:ln>
                            <a:noFill/>
                          </a:ln>
                        </wps:spPr>
                        <wps:txbx>
                          <w:txbxContent>
                            <w:p w14:paraId="710940D4" w14:textId="77777777" w:rsidR="009F5198" w:rsidRPr="009F5198" w:rsidRDefault="009F5198">
                              <w:pPr>
                                <w:rPr>
                                  <w:lang w:val="en-US"/>
                                </w:rPr>
                              </w:pPr>
                              <w:r w:rsidRPr="009F5198">
                                <w:rPr>
                                  <w:rFonts w:ascii="Arial" w:eastAsia="Arial" w:hAnsi="Arial" w:cs="Arial"/>
                                  <w:sz w:val="16"/>
                                  <w:lang w:val="en-US"/>
                                </w:rPr>
                                <w:t>cin.getline(input, MAX_LEN);</w:t>
                              </w:r>
                            </w:p>
                          </w:txbxContent>
                        </wps:txbx>
                        <wps:bodyPr horzOverflow="overflow" vert="horz" lIns="0" tIns="0" rIns="0" bIns="0" rtlCol="0">
                          <a:noAutofit/>
                        </wps:bodyPr>
                      </wps:wsp>
                      <wps:wsp>
                        <wps:cNvPr id="382" name="Shape 382"/>
                        <wps:cNvSpPr/>
                        <wps:spPr>
                          <a:xfrm>
                            <a:off x="1012818" y="5132465"/>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3" name="Shape 383"/>
                        <wps:cNvSpPr/>
                        <wps:spPr>
                          <a:xfrm>
                            <a:off x="982903" y="531947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982903" y="531947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6" name="Shape 386"/>
                        <wps:cNvSpPr/>
                        <wps:spPr>
                          <a:xfrm>
                            <a:off x="170940" y="4615372"/>
                            <a:ext cx="1675209" cy="512819"/>
                          </a:xfrm>
                          <a:custGeom>
                            <a:avLst/>
                            <a:gdLst/>
                            <a:ahLst/>
                            <a:cxnLst/>
                            <a:rect l="0" t="0" r="0" b="0"/>
                            <a:pathLst>
                              <a:path w="1675209" h="512819">
                                <a:moveTo>
                                  <a:pt x="0" y="0"/>
                                </a:moveTo>
                                <a:lnTo>
                                  <a:pt x="1675209" y="0"/>
                                </a:lnTo>
                                <a:lnTo>
                                  <a:pt x="167520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87" name="Rectangle 387"/>
                        <wps:cNvSpPr/>
                        <wps:spPr>
                          <a:xfrm>
                            <a:off x="337205" y="4831302"/>
                            <a:ext cx="1785584" cy="128217"/>
                          </a:xfrm>
                          <a:prstGeom prst="rect">
                            <a:avLst/>
                          </a:prstGeom>
                          <a:ln>
                            <a:noFill/>
                          </a:ln>
                        </wps:spPr>
                        <wps:txbx>
                          <w:txbxContent>
                            <w:p w14:paraId="712EA8B6"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MAX_LEN] = { 0 };</w:t>
                              </w:r>
                            </w:p>
                          </w:txbxContent>
                        </wps:txbx>
                        <wps:bodyPr horzOverflow="overflow" vert="horz" lIns="0" tIns="0" rIns="0" bIns="0" rtlCol="0">
                          <a:noAutofit/>
                        </wps:bodyPr>
                      </wps:wsp>
                      <wps:wsp>
                        <wps:cNvPr id="388" name="Shape 388"/>
                        <wps:cNvSpPr/>
                        <wps:spPr>
                          <a:xfrm>
                            <a:off x="1012818" y="5901694"/>
                            <a:ext cx="0" cy="201965"/>
                          </a:xfrm>
                          <a:custGeom>
                            <a:avLst/>
                            <a:gdLst/>
                            <a:ahLst/>
                            <a:cxnLst/>
                            <a:rect l="0" t="0" r="0" b="0"/>
                            <a:pathLst>
                              <a:path h="201965">
                                <a:moveTo>
                                  <a:pt x="0" y="0"/>
                                </a:moveTo>
                                <a:lnTo>
                                  <a:pt x="0" y="170940"/>
                                </a:lnTo>
                                <a:lnTo>
                                  <a:pt x="0" y="85469"/>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89" name="Shape 389"/>
                        <wps:cNvSpPr/>
                        <wps:spPr>
                          <a:xfrm>
                            <a:off x="982903" y="6088702"/>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982903" y="6088702"/>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2" name="Shape 392"/>
                        <wps:cNvSpPr/>
                        <wps:spPr>
                          <a:xfrm>
                            <a:off x="128205" y="5384601"/>
                            <a:ext cx="1760679" cy="512819"/>
                          </a:xfrm>
                          <a:custGeom>
                            <a:avLst/>
                            <a:gdLst/>
                            <a:ahLst/>
                            <a:cxnLst/>
                            <a:rect l="0" t="0" r="0" b="0"/>
                            <a:pathLst>
                              <a:path w="1760679" h="512819">
                                <a:moveTo>
                                  <a:pt x="0" y="0"/>
                                </a:moveTo>
                                <a:lnTo>
                                  <a:pt x="1760679" y="0"/>
                                </a:lnTo>
                                <a:lnTo>
                                  <a:pt x="176067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93" name="Rectangle 393"/>
                        <wps:cNvSpPr/>
                        <wps:spPr>
                          <a:xfrm>
                            <a:off x="351495" y="5600530"/>
                            <a:ext cx="1747685" cy="128217"/>
                          </a:xfrm>
                          <a:prstGeom prst="rect">
                            <a:avLst/>
                          </a:prstGeom>
                          <a:ln>
                            <a:noFill/>
                          </a:ln>
                        </wps:spPr>
                        <wps:txbx>
                          <w:txbxContent>
                            <w:p w14:paraId="1B5B0B05"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word</w:t>
                              </w:r>
                              <w:proofErr w:type="spellEnd"/>
                              <w:r>
                                <w:rPr>
                                  <w:rFonts w:ascii="Arial" w:eastAsia="Arial" w:hAnsi="Arial" w:cs="Arial"/>
                                  <w:sz w:val="16"/>
                                </w:rPr>
                                <w:t>[</w:t>
                              </w:r>
                              <w:proofErr w:type="gramEnd"/>
                              <w:r>
                                <w:rPr>
                                  <w:rFonts w:ascii="Arial" w:eastAsia="Arial" w:hAnsi="Arial" w:cs="Arial"/>
                                  <w:sz w:val="16"/>
                                </w:rPr>
                                <w:t>MAX_LEN] = { 0 };</w:t>
                              </w:r>
                            </w:p>
                          </w:txbxContent>
                        </wps:txbx>
                        <wps:bodyPr horzOverflow="overflow" vert="horz" lIns="0" tIns="0" rIns="0" bIns="0" rtlCol="0">
                          <a:noAutofit/>
                        </wps:bodyPr>
                      </wps:wsp>
                      <wps:wsp>
                        <wps:cNvPr id="394" name="Shape 394"/>
                        <wps:cNvSpPr/>
                        <wps:spPr>
                          <a:xfrm>
                            <a:off x="1012818" y="6670922"/>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5" name="Shape 395"/>
                        <wps:cNvSpPr/>
                        <wps:spPr>
                          <a:xfrm>
                            <a:off x="982903" y="68579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982903" y="68579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98" name="Shape 398"/>
                        <wps:cNvSpPr/>
                        <wps:spPr>
                          <a:xfrm>
                            <a:off x="213675" y="6153830"/>
                            <a:ext cx="1589739" cy="512819"/>
                          </a:xfrm>
                          <a:custGeom>
                            <a:avLst/>
                            <a:gdLst/>
                            <a:ahLst/>
                            <a:cxnLst/>
                            <a:rect l="0" t="0" r="0" b="0"/>
                            <a:pathLst>
                              <a:path w="1589739" h="512819">
                                <a:moveTo>
                                  <a:pt x="0" y="0"/>
                                </a:moveTo>
                                <a:lnTo>
                                  <a:pt x="1589739" y="0"/>
                                </a:lnTo>
                                <a:lnTo>
                                  <a:pt x="15897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399" name="Rectangle 399"/>
                        <wps:cNvSpPr/>
                        <wps:spPr>
                          <a:xfrm>
                            <a:off x="351361" y="6369759"/>
                            <a:ext cx="1747818" cy="128218"/>
                          </a:xfrm>
                          <a:prstGeom prst="rect">
                            <a:avLst/>
                          </a:prstGeom>
                          <a:ln>
                            <a:noFill/>
                          </a:ln>
                        </wps:spPr>
                        <wps:txbx>
                          <w:txbxContent>
                            <w:p w14:paraId="53ECA153"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ident</w:t>
                              </w:r>
                              <w:proofErr w:type="spellEnd"/>
                              <w:r>
                                <w:rPr>
                                  <w:rFonts w:ascii="Arial" w:eastAsia="Arial" w:hAnsi="Arial" w:cs="Arial"/>
                                  <w:sz w:val="16"/>
                                </w:rPr>
                                <w:t>[</w:t>
                              </w:r>
                              <w:proofErr w:type="gramEnd"/>
                              <w:r>
                                <w:rPr>
                                  <w:rFonts w:ascii="Arial" w:eastAsia="Arial" w:hAnsi="Arial" w:cs="Arial"/>
                                  <w:sz w:val="16"/>
                                </w:rPr>
                                <w:t>MAX_LEN] = { 0 };</w:t>
                              </w:r>
                            </w:p>
                          </w:txbxContent>
                        </wps:txbx>
                        <wps:bodyPr horzOverflow="overflow" vert="horz" lIns="0" tIns="0" rIns="0" bIns="0" rtlCol="0">
                          <a:noAutofit/>
                        </wps:bodyPr>
                      </wps:wsp>
                      <wps:wsp>
                        <wps:cNvPr id="400" name="Shape 400"/>
                        <wps:cNvSpPr/>
                        <wps:spPr>
                          <a:xfrm>
                            <a:off x="1012818" y="744015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982903" y="77126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982903" y="77126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495725" y="6923058"/>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05" name="Rectangle 405"/>
                        <wps:cNvSpPr/>
                        <wps:spPr>
                          <a:xfrm>
                            <a:off x="656382" y="7138988"/>
                            <a:ext cx="936486" cy="128218"/>
                          </a:xfrm>
                          <a:prstGeom prst="rect">
                            <a:avLst/>
                          </a:prstGeom>
                          <a:ln>
                            <a:noFill/>
                          </a:ln>
                        </wps:spPr>
                        <wps:txbx>
                          <w:txbxContent>
                            <w:p w14:paraId="6AB4B1E2"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res_pos</w:t>
                              </w:r>
                              <w:proofErr w:type="spellEnd"/>
                              <w:r>
                                <w:rPr>
                                  <w:rFonts w:ascii="Arial" w:eastAsia="Arial" w:hAnsi="Arial" w:cs="Arial"/>
                                  <w:sz w:val="16"/>
                                </w:rPr>
                                <w:t xml:space="preserve"> = 0;</w:t>
                              </w:r>
                            </w:p>
                          </w:txbxContent>
                        </wps:txbx>
                        <wps:bodyPr horzOverflow="overflow" vert="horz" lIns="0" tIns="0" rIns="0" bIns="0" rtlCol="0">
                          <a:noAutofit/>
                        </wps:bodyPr>
                      </wps:wsp>
                      <wps:wsp>
                        <wps:cNvPr id="406" name="Shape 406"/>
                        <wps:cNvSpPr/>
                        <wps:spPr>
                          <a:xfrm>
                            <a:off x="1012818" y="8294849"/>
                            <a:ext cx="0" cy="372905"/>
                          </a:xfrm>
                          <a:custGeom>
                            <a:avLst/>
                            <a:gdLst/>
                            <a:ahLst/>
                            <a:cxnLst/>
                            <a:rect l="0" t="0" r="0" b="0"/>
                            <a:pathLst>
                              <a:path h="372905">
                                <a:moveTo>
                                  <a:pt x="0" y="0"/>
                                </a:move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982903" y="865279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982903" y="865279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10" name="Shape 410"/>
                        <wps:cNvSpPr/>
                        <wps:spPr>
                          <a:xfrm>
                            <a:off x="495725" y="777775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1" name="Rectangle 411"/>
                        <wps:cNvSpPr/>
                        <wps:spPr>
                          <a:xfrm>
                            <a:off x="616451" y="7993686"/>
                            <a:ext cx="1042656" cy="128218"/>
                          </a:xfrm>
                          <a:prstGeom prst="rect">
                            <a:avLst/>
                          </a:prstGeom>
                          <a:ln>
                            <a:noFill/>
                          </a:ln>
                        </wps:spPr>
                        <wps:txbx>
                          <w:txbxContent>
                            <w:p w14:paraId="2B51DB85"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word_pos</w:t>
                              </w:r>
                              <w:proofErr w:type="spellEnd"/>
                              <w:r>
                                <w:rPr>
                                  <w:rFonts w:ascii="Arial" w:eastAsia="Arial" w:hAnsi="Arial" w:cs="Arial"/>
                                  <w:sz w:val="16"/>
                                </w:rPr>
                                <w:t xml:space="preserve"> = 0;</w:t>
                              </w:r>
                            </w:p>
                          </w:txbxContent>
                        </wps:txbx>
                        <wps:bodyPr horzOverflow="overflow" vert="horz" lIns="0" tIns="0" rIns="0" bIns="0" rtlCol="0">
                          <a:noAutofit/>
                        </wps:bodyPr>
                      </wps:wsp>
                      <wps:wsp>
                        <wps:cNvPr id="413" name="Shape 413"/>
                        <wps:cNvSpPr/>
                        <wps:spPr>
                          <a:xfrm>
                            <a:off x="837605" y="8717925"/>
                            <a:ext cx="341880" cy="341880"/>
                          </a:xfrm>
                          <a:custGeom>
                            <a:avLst/>
                            <a:gdLst/>
                            <a:ahLst/>
                            <a:cxnLst/>
                            <a:rect l="0" t="0" r="0" b="0"/>
                            <a:pathLst>
                              <a:path w="341880" h="341880">
                                <a:moveTo>
                                  <a:pt x="341880" y="170940"/>
                                </a:moveTo>
                                <a:cubicBezTo>
                                  <a:pt x="341880" y="182163"/>
                                  <a:pt x="340785" y="193280"/>
                                  <a:pt x="338595" y="204288"/>
                                </a:cubicBezTo>
                                <a:cubicBezTo>
                                  <a:pt x="336405" y="215296"/>
                                  <a:pt x="333163" y="225985"/>
                                  <a:pt x="328868" y="236355"/>
                                </a:cubicBezTo>
                                <a:cubicBezTo>
                                  <a:pt x="324572" y="246724"/>
                                  <a:pt x="319307" y="256575"/>
                                  <a:pt x="313071" y="265907"/>
                                </a:cubicBezTo>
                                <a:cubicBezTo>
                                  <a:pt x="306835" y="275240"/>
                                  <a:pt x="299749" y="283876"/>
                                  <a:pt x="291812" y="291812"/>
                                </a:cubicBezTo>
                                <a:cubicBezTo>
                                  <a:pt x="283876" y="299748"/>
                                  <a:pt x="275241" y="306833"/>
                                  <a:pt x="265909" y="313069"/>
                                </a:cubicBezTo>
                                <a:cubicBezTo>
                                  <a:pt x="256576" y="319305"/>
                                  <a:pt x="246725" y="324571"/>
                                  <a:pt x="236355" y="328866"/>
                                </a:cubicBezTo>
                                <a:cubicBezTo>
                                  <a:pt x="225985" y="333162"/>
                                  <a:pt x="215297" y="336404"/>
                                  <a:pt x="204288" y="338594"/>
                                </a:cubicBezTo>
                                <a:cubicBezTo>
                                  <a:pt x="193280" y="340784"/>
                                  <a:pt x="182164" y="341880"/>
                                  <a:pt x="170940" y="341880"/>
                                </a:cubicBezTo>
                                <a:cubicBezTo>
                                  <a:pt x="159716" y="341880"/>
                                  <a:pt x="148600" y="340784"/>
                                  <a:pt x="137591" y="338594"/>
                                </a:cubicBezTo>
                                <a:cubicBezTo>
                                  <a:pt x="126583" y="336404"/>
                                  <a:pt x="115894" y="333162"/>
                                  <a:pt x="105524" y="328866"/>
                                </a:cubicBezTo>
                                <a:cubicBezTo>
                                  <a:pt x="95154" y="324571"/>
                                  <a:pt x="85303" y="319305"/>
                                  <a:pt x="75971" y="313069"/>
                                </a:cubicBezTo>
                                <a:cubicBezTo>
                                  <a:pt x="66638" y="306833"/>
                                  <a:pt x="58004" y="299748"/>
                                  <a:pt x="50067" y="291812"/>
                                </a:cubicBezTo>
                                <a:cubicBezTo>
                                  <a:pt x="42131" y="283876"/>
                                  <a:pt x="35045" y="275240"/>
                                  <a:pt x="28809" y="265907"/>
                                </a:cubicBezTo>
                                <a:cubicBezTo>
                                  <a:pt x="22573" y="256575"/>
                                  <a:pt x="17307" y="246724"/>
                                  <a:pt x="13012" y="236355"/>
                                </a:cubicBezTo>
                                <a:cubicBezTo>
                                  <a:pt x="8717" y="225985"/>
                                  <a:pt x="5474" y="215296"/>
                                  <a:pt x="3285" y="204288"/>
                                </a:cubicBezTo>
                                <a:cubicBezTo>
                                  <a:pt x="1095" y="193280"/>
                                  <a:pt x="0" y="182163"/>
                                  <a:pt x="0" y="170940"/>
                                </a:cubicBezTo>
                                <a:cubicBezTo>
                                  <a:pt x="0" y="159717"/>
                                  <a:pt x="1095" y="148600"/>
                                  <a:pt x="3285" y="137591"/>
                                </a:cubicBezTo>
                                <a:cubicBezTo>
                                  <a:pt x="5474" y="126583"/>
                                  <a:pt x="8717" y="115894"/>
                                  <a:pt x="13012" y="105524"/>
                                </a:cubicBezTo>
                                <a:cubicBezTo>
                                  <a:pt x="17307" y="95155"/>
                                  <a:pt x="22573" y="85303"/>
                                  <a:pt x="28809" y="75971"/>
                                </a:cubicBezTo>
                                <a:cubicBezTo>
                                  <a:pt x="35045" y="66638"/>
                                  <a:pt x="42131" y="58003"/>
                                  <a:pt x="50067" y="50067"/>
                                </a:cubicBezTo>
                                <a:cubicBezTo>
                                  <a:pt x="58004" y="42130"/>
                                  <a:pt x="66638" y="35045"/>
                                  <a:pt x="75971" y="28809"/>
                                </a:cubicBezTo>
                                <a:cubicBezTo>
                                  <a:pt x="85303" y="22573"/>
                                  <a:pt x="95154" y="17307"/>
                                  <a:pt x="105524" y="13012"/>
                                </a:cubicBezTo>
                                <a:cubicBezTo>
                                  <a:pt x="115894" y="8717"/>
                                  <a:pt x="126583" y="5475"/>
                                  <a:pt x="137591" y="3285"/>
                                </a:cubicBezTo>
                                <a:cubicBezTo>
                                  <a:pt x="148600" y="1096"/>
                                  <a:pt x="159716" y="2"/>
                                  <a:pt x="170940" y="0"/>
                                </a:cubicBezTo>
                                <a:cubicBezTo>
                                  <a:pt x="182164" y="2"/>
                                  <a:pt x="193280" y="1096"/>
                                  <a:pt x="204288" y="3285"/>
                                </a:cubicBezTo>
                                <a:cubicBezTo>
                                  <a:pt x="215297" y="5475"/>
                                  <a:pt x="225985" y="8717"/>
                                  <a:pt x="236355" y="13012"/>
                                </a:cubicBezTo>
                                <a:cubicBezTo>
                                  <a:pt x="246725" y="17307"/>
                                  <a:pt x="256576" y="22573"/>
                                  <a:pt x="265909" y="28809"/>
                                </a:cubicBezTo>
                                <a:cubicBezTo>
                                  <a:pt x="275241" y="35045"/>
                                  <a:pt x="283876" y="42130"/>
                                  <a:pt x="291812" y="50067"/>
                                </a:cubicBezTo>
                                <a:cubicBezTo>
                                  <a:pt x="299749" y="58003"/>
                                  <a:pt x="306835" y="66637"/>
                                  <a:pt x="313071" y="75970"/>
                                </a:cubicBezTo>
                                <a:cubicBezTo>
                                  <a:pt x="319307" y="85303"/>
                                  <a:pt x="324572" y="95155"/>
                                  <a:pt x="328868" y="105524"/>
                                </a:cubicBezTo>
                                <a:cubicBezTo>
                                  <a:pt x="333163" y="115894"/>
                                  <a:pt x="336405" y="126583"/>
                                  <a:pt x="338595" y="137591"/>
                                </a:cubicBezTo>
                                <a:cubicBezTo>
                                  <a:pt x="340785" y="148600"/>
                                  <a:pt x="341880" y="159717"/>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14" name="Rectangle 414"/>
                        <wps:cNvSpPr/>
                        <wps:spPr>
                          <a:xfrm>
                            <a:off x="972754" y="8845330"/>
                            <a:ext cx="95114" cy="165450"/>
                          </a:xfrm>
                          <a:prstGeom prst="rect">
                            <a:avLst/>
                          </a:prstGeom>
                          <a:ln>
                            <a:noFill/>
                          </a:ln>
                        </wps:spPr>
                        <wps:txbx>
                          <w:txbxContent>
                            <w:p w14:paraId="2AADCA8F" w14:textId="77777777" w:rsidR="009F5198" w:rsidRDefault="009F5198">
                              <w:r>
                                <w:rPr>
                                  <w:rFonts w:eastAsia="Times New Roman"/>
                                  <w:sz w:val="22"/>
                                </w:rPr>
                                <w:t>η</w:t>
                              </w:r>
                            </w:p>
                          </w:txbxContent>
                        </wps:txbx>
                        <wps:bodyPr horzOverflow="overflow" vert="horz" lIns="0" tIns="0" rIns="0" bIns="0" rtlCol="0">
                          <a:noAutofit/>
                        </wps:bodyPr>
                      </wps:wsp>
                      <wps:wsp>
                        <wps:cNvPr id="415" name="Rectangle 415"/>
                        <wps:cNvSpPr/>
                        <wps:spPr>
                          <a:xfrm>
                            <a:off x="700719" y="600544"/>
                            <a:ext cx="45559" cy="128217"/>
                          </a:xfrm>
                          <a:prstGeom prst="rect">
                            <a:avLst/>
                          </a:prstGeom>
                          <a:ln>
                            <a:noFill/>
                          </a:ln>
                        </wps:spPr>
                        <wps:txbx>
                          <w:txbxContent>
                            <w:p w14:paraId="1099A045"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1D9F821E" id="Group 3329" o:spid="_x0000_s1324" style="width:158.85pt;height:713.35pt;mso-position-horizontal-relative:char;mso-position-vertical-relative:line" coordsize="20170,9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">
                <v:shape id="Shape 344" o:spid="_x0000_s1325" style="position:absolute;left:10128;top:5170;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" path="m,l,170940,,85470,,201965e" filled="f" strokeweight=".23742mm">
                  <v:stroke miterlimit="83231f" joinstyle="miter"/>
                  <v:path arrowok="t" textboxrect="0,0,0,201965"/>
                </v:shape>
                <v:shape id="Shape 345" o:spid="_x0000_s1326" style="position:absolute;left:9829;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" path="m,l29914,14957,59829,,29914,59829,,xe" fillcolor="black" stroked="f" strokeweight="0">
                  <v:stroke miterlimit="83231f" joinstyle="miter"/>
                  <v:path arrowok="t" textboxrect="0,0,59829,59829"/>
                </v:shape>
                <v:shape id="Shape 346" o:spid="_x0000_s1327" style="position:absolute;left:9829;top:704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" path="m29914,59829l,,29914,14957,59829,,29914,59829xe" filled="f" strokeweight=".23742mm">
                  <v:stroke miterlimit="83231f" joinstyle="miter"/>
                  <v:path arrowok="t" textboxrect="0,0,59829,59829"/>
                </v:shape>
                <v:shape id="Shape 348" o:spid="_x0000_s1328" style="position:absolute;left:4957;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" path="m,l1025638,r,512819l,512819,,xe" filled="f" strokeweight=".47483mm">
                  <v:stroke miterlimit="1" joinstyle="miter"/>
                  <v:path arrowok="t" textboxrect="0,0,1025638,512819"/>
                </v:shape>
                <v:shape id="Shape 349" o:spid="_x0000_s1329" style="position:absolute;left:5982;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" path="m,l,512819e" filled="f" strokeweight=".47483mm">
                  <v:stroke miterlimit="83231f" joinstyle="miter"/>
                  <v:path arrowok="t" textboxrect="0,0,0,512819"/>
                </v:shape>
                <v:shape id="Shape 350" o:spid="_x0000_s1330" style="position:absolute;left:14188;width:0;height:5128;visibility:visible;mso-wrap-style:square;v-text-anchor:top" coordsize="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" path="m,l,512819e" filled="f" strokeweight=".47483mm">
                  <v:stroke miterlimit="83231f" joinstyle="miter"/>
                  <v:path arrowok="t" textboxrect="0,0,0,512819"/>
                </v:shape>
                <v:rect id="Rectangle 351" o:spid="_x0000_s1331" style="position:absolute;left:7947;top:2159;width:568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5A1046E"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proofErr w:type="gramStart"/>
                        <w:r>
                          <w:rPr>
                            <w:rFonts w:ascii="Arial" w:eastAsia="Arial" w:hAnsi="Arial" w:cs="Arial"/>
                            <w:sz w:val="16"/>
                          </w:rPr>
                          <w:t>main</w:t>
                        </w:r>
                        <w:proofErr w:type="spellEnd"/>
                        <w:r>
                          <w:rPr>
                            <w:rFonts w:ascii="Arial" w:eastAsia="Arial" w:hAnsi="Arial" w:cs="Arial"/>
                            <w:sz w:val="16"/>
                          </w:rPr>
                          <w:t>(</w:t>
                        </w:r>
                        <w:proofErr w:type="gramEnd"/>
                        <w:r>
                          <w:rPr>
                            <w:rFonts w:ascii="Arial" w:eastAsia="Arial" w:hAnsi="Arial" w:cs="Arial"/>
                            <w:sz w:val="16"/>
                          </w:rPr>
                          <w:t>)</w:t>
                        </w:r>
                      </w:p>
                    </w:txbxContent>
                  </v:textbox>
                </v:rect>
                <v:shape id="Shape 352" o:spid="_x0000_s1332" style="position:absolute;left:10128;top:12863;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" path="m,l,170940,,85470,,201965e" filled="f" strokeweight=".23742mm">
                  <v:stroke miterlimit="83231f" joinstyle="miter"/>
                  <v:path arrowok="t" textboxrect="0,0,0,201965"/>
                </v:shape>
                <v:shape id="Shape 353" o:spid="_x0000_s1333" style="position:absolute;left:9829;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" path="m,l29914,14957,59829,,29914,59829,,xe" fillcolor="black" stroked="f" strokeweight="0">
                  <v:stroke miterlimit="83231f" joinstyle="miter"/>
                  <v:path arrowok="t" textboxrect="0,0,59829,59829"/>
                </v:shape>
                <v:shape id="Shape 354" o:spid="_x0000_s1334" style="position:absolute;left:9829;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" path="m29914,59829l,,29914,14957,59829,,29914,59829xe" filled="f" strokeweight=".23742mm">
                  <v:stroke miterlimit="83231f" joinstyle="miter"/>
                  <v:path arrowok="t" textboxrect="0,0,59829,59829"/>
                </v:shape>
                <v:shape id="Shape 356" o:spid="_x0000_s1335" style="position:absolute;left:4700;top:7692;width:10770;height:5128;visibility:visible;mso-wrap-style:square;v-text-anchor:top" coordsize="1076920,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" path="m,l1076920,r,512819l,512819,,xe" filled="f" strokeweight=".47483mm">
                  <v:stroke miterlimit="1" joinstyle="miter"/>
                  <v:path arrowok="t" textboxrect="0,0,1076920,512819"/>
                </v:shape>
                <v:rect id="Rectangle 357" o:spid="_x0000_s1336" style="position:absolute;left:4953;top:9851;width:1364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089A9ABC" w14:textId="77777777" w:rsidR="009F5198" w:rsidRDefault="009F5198">
                        <w:r>
                          <w:rPr>
                            <w:rFonts w:ascii="Arial" w:eastAsia="Arial" w:hAnsi="Arial" w:cs="Arial"/>
                            <w:sz w:val="16"/>
                          </w:rPr>
                          <w:t xml:space="preserve"> </w:t>
                        </w:r>
                        <w:proofErr w:type="spellStart"/>
                        <w:proofErr w:type="gramStart"/>
                        <w:r>
                          <w:rPr>
                            <w:rFonts w:ascii="Arial" w:eastAsia="Arial" w:hAnsi="Arial" w:cs="Arial"/>
                            <w:sz w:val="16"/>
                          </w:rPr>
                          <w:t>SetConsoleCP</w:t>
                        </w:r>
                        <w:proofErr w:type="spellEnd"/>
                        <w:r>
                          <w:rPr>
                            <w:rFonts w:ascii="Arial" w:eastAsia="Arial" w:hAnsi="Arial" w:cs="Arial"/>
                            <w:sz w:val="16"/>
                          </w:rPr>
                          <w:t>(</w:t>
                        </w:r>
                        <w:proofErr w:type="gramEnd"/>
                        <w:r>
                          <w:rPr>
                            <w:rFonts w:ascii="Arial" w:eastAsia="Arial" w:hAnsi="Arial" w:cs="Arial"/>
                            <w:sz w:val="16"/>
                          </w:rPr>
                          <w:t>1251);</w:t>
                        </w:r>
                      </w:p>
                    </w:txbxContent>
                  </v:textbox>
                </v:rect>
                <v:shape id="Shape 358" o:spid="_x0000_s1337" style="position:absolute;left:10128;top:20555;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" path="m,l,170940,,85470,,201965e" filled="f" strokeweight=".23742mm">
                  <v:stroke miterlimit="83231f" joinstyle="miter"/>
                  <v:path arrowok="t" textboxrect="0,0,0,201965"/>
                </v:shape>
                <v:shape id="Shape 359" o:spid="_x0000_s1338" style="position:absolute;left:9829;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" path="m,l29914,14957,59829,,29914,59829,,xe" fillcolor="black" stroked="f" strokeweight="0">
                  <v:stroke miterlimit="83231f" joinstyle="miter"/>
                  <v:path arrowok="t" textboxrect="0,0,59829,59829"/>
                </v:shape>
                <v:shape id="Shape 360" o:spid="_x0000_s1339" style="position:absolute;left:9829;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" path="m29914,59829l,,29914,14957,59829,,29914,59829xe" filled="f" strokeweight=".23742mm">
                  <v:stroke miterlimit="83231f" joinstyle="miter"/>
                  <v:path arrowok="t" textboxrect="0,0,59829,59829"/>
                </v:shape>
                <v:shape id="Shape 362" o:spid="_x0000_s1340" style="position:absolute;left:2136;top:15384;width:15898;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" path="m,l1589739,r,512819l,512819,,xe" filled="f" strokeweight=".47483mm">
                  <v:stroke miterlimit="1" joinstyle="miter"/>
                  <v:path arrowok="t" textboxrect="0,0,1589739,512819"/>
                </v:shape>
                <v:rect id="Rectangle 363" o:spid="_x0000_s1341" style="position:absolute;left:3556;top:17543;width:1736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56C1F8A0" w14:textId="77777777" w:rsidR="009F5198" w:rsidRDefault="009F5198">
                        <w:proofErr w:type="spellStart"/>
                        <w:proofErr w:type="gramStart"/>
                        <w:r>
                          <w:rPr>
                            <w:rFonts w:ascii="Arial" w:eastAsia="Arial" w:hAnsi="Arial" w:cs="Arial"/>
                            <w:sz w:val="16"/>
                          </w:rPr>
                          <w:t>SetConsoleOutputCP</w:t>
                        </w:r>
                        <w:proofErr w:type="spellEnd"/>
                        <w:r>
                          <w:rPr>
                            <w:rFonts w:ascii="Arial" w:eastAsia="Arial" w:hAnsi="Arial" w:cs="Arial"/>
                            <w:sz w:val="16"/>
                          </w:rPr>
                          <w:t>(</w:t>
                        </w:r>
                        <w:proofErr w:type="gramEnd"/>
                        <w:r>
                          <w:rPr>
                            <w:rFonts w:ascii="Arial" w:eastAsia="Arial" w:hAnsi="Arial" w:cs="Arial"/>
                            <w:sz w:val="16"/>
                          </w:rPr>
                          <w:t>1251);</w:t>
                        </w:r>
                      </w:p>
                    </w:txbxContent>
                  </v:textbox>
                </v:rect>
                <v:shape id="Shape 364" o:spid="_x0000_s1342" style="position:absolute;left:10128;top:28247;width:0;height:2020;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" path="m,l,170940,,85470,,201966e" filled="f" strokeweight=".23742mm">
                  <v:stroke miterlimit="83231f" joinstyle="miter"/>
                  <v:path arrowok="t" textboxrect="0,0,0,201966"/>
                </v:shape>
                <v:shape id="Shape 365" o:spid="_x0000_s1343" style="position:absolute;left:9829;top:3011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" path="m,l29914,14957,59829,,29914,59829,,xe" fillcolor="black" stroked="f" strokeweight="0">
                  <v:stroke miterlimit="83231f" joinstyle="miter"/>
                  <v:path arrowok="t" textboxrect="0,0,59829,59829"/>
                </v:shape>
                <v:shape id="Shape 366" o:spid="_x0000_s1344" style="position:absolute;left:9829;top:3011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" path="m29914,59829l,,29914,14957,59829,,29914,59829xe" filled="f" strokeweight=".23742mm">
                  <v:stroke miterlimit="83231f" joinstyle="miter"/>
                  <v:path arrowok="t" textboxrect="0,0,59829,59829"/>
                </v:shape>
                <v:shape id="Shape 368" o:spid="_x0000_s1345" style="position:absolute;left:1709;top:23076;width:16752;height:5129;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" path="m,l1675209,r,512819l,512819,,xe" filled="f" strokeweight=".47483mm">
                  <v:stroke miterlimit="1" joinstyle="miter"/>
                  <v:path arrowok="t" textboxrect="0,0,1675209,512819"/>
                </v:shape>
                <v:rect id="Rectangle 369" o:spid="_x0000_s1346" style="position:absolute;left:3513;top:25236;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99B90A7"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input</w:t>
                        </w:r>
                        <w:proofErr w:type="spellEnd"/>
                        <w:r>
                          <w:rPr>
                            <w:rFonts w:ascii="Arial" w:eastAsia="Arial" w:hAnsi="Arial" w:cs="Arial"/>
                            <w:sz w:val="16"/>
                          </w:rPr>
                          <w:t>[</w:t>
                        </w:r>
                        <w:proofErr w:type="gramEnd"/>
                        <w:r>
                          <w:rPr>
                            <w:rFonts w:ascii="Arial" w:eastAsia="Arial" w:hAnsi="Arial" w:cs="Arial"/>
                            <w:sz w:val="16"/>
                          </w:rPr>
                          <w:t>MAX_LEN] = { 0 };</w:t>
                        </w:r>
                      </w:p>
                    </w:txbxContent>
                  </v:textbox>
                </v:rect>
                <v:shape id="Shape 370" o:spid="_x0000_s1347" style="position:absolute;left:10128;top:35940;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" path="m,l,170940,,85470,,201965e" filled="f" strokeweight=".23742mm">
                  <v:stroke miterlimit="83231f" joinstyle="miter"/>
                  <v:path arrowok="t" textboxrect="0,0,0,201965"/>
                </v:shape>
                <v:shape id="Shape 371" o:spid="_x0000_s1348" style="position:absolute;left:982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" path="m,l29914,14957,59829,,29914,59829,,xe" fillcolor="black" stroked="f" strokeweight="0">
                  <v:stroke miterlimit="83231f" joinstyle="miter"/>
                  <v:path arrowok="t" textboxrect="0,0,59829,59829"/>
                </v:shape>
                <v:shape id="Shape 372" o:spid="_x0000_s1349" style="position:absolute;left:9829;top:37810;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" path="m29914,59829l,,29914,14957,59829,,29914,59829xe" filled="f" strokeweight=".23742mm">
                  <v:stroke miterlimit="83231f" joinstyle="miter"/>
                  <v:path arrowok="t" textboxrect="0,0,59829,59829"/>
                </v:shape>
                <v:shape id="Shape 374" o:spid="_x0000_s1350" style="position:absolute;left:1282;top:30769;width:17606;height:5128;visibility:visible;mso-wrap-style:square;v-text-anchor:top" coordsize="176067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" path="m,512819l170940,,1760679,,1589739,512819,,512819xe" filled="f" strokeweight=".47483mm">
                  <v:stroke miterlimit="83231f" joinstyle="miter"/>
                  <v:path arrowok="t" textboxrect="0,0,1760679,512819"/>
                </v:shape>
                <v:rect id="Rectangle 375" o:spid="_x0000_s1351" style="position:absolute;left:3624;top:32928;width:1718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ADBE54E" w14:textId="77777777" w:rsidR="009F5198" w:rsidRDefault="009F5198">
                        <w:r>
                          <w:rPr>
                            <w:rFonts w:ascii="Arial" w:eastAsia="Arial" w:hAnsi="Arial" w:cs="Arial"/>
                            <w:sz w:val="16"/>
                          </w:rPr>
                          <w:t xml:space="preserve"> </w:t>
                        </w:r>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Введите строку: ";</w:t>
                        </w:r>
                      </w:p>
                    </w:txbxContent>
                  </v:textbox>
                </v:rect>
                <v:shape id="Shape 376" o:spid="_x0000_s1352" style="position:absolute;left:10128;top:43632;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" path="m,l,170940,,85470,,201965e" filled="f" strokeweight=".23742mm">
                  <v:stroke miterlimit="83231f" joinstyle="miter"/>
                  <v:path arrowok="t" textboxrect="0,0,0,201965"/>
                </v:shape>
                <v:shape id="Shape 377" o:spid="_x0000_s1353" style="position:absolute;left:9829;top:45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" path="m,l29914,14957,59829,,29914,59829,,xe" fillcolor="black" stroked="f" strokeweight="0">
                  <v:stroke miterlimit="83231f" joinstyle="miter"/>
                  <v:path arrowok="t" textboxrect="0,0,59829,59829"/>
                </v:shape>
                <v:shape id="Shape 378" o:spid="_x0000_s1354" style="position:absolute;left:9829;top:455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" path="m29914,59829l,,29914,14957,59829,,29914,59829xe" filled="f" strokeweight=".23742mm">
                  <v:stroke miterlimit="83231f" joinstyle="miter"/>
                  <v:path arrowok="t" textboxrect="0,0,59829,59829"/>
                </v:shape>
                <v:shape id="Shape 380" o:spid="_x0000_s1355" style="position:absolute;top:38461;width:20170;height:5128;visibility:visible;mso-wrap-style:square;v-text-anchor:top" coordsize="201708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" path="m,512819l170940,,2017089,,1846149,512819,,512819xe" filled="f" strokeweight=".47483mm">
                  <v:stroke miterlimit="83231f" joinstyle="miter"/>
                  <v:path arrowok="t" textboxrect="0,0,2017089,512819"/>
                </v:shape>
                <v:rect id="Rectangle 381" o:spid="_x0000_s1356" style="position:absolute;left:3500;top:40620;width:17514;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10940D4" w14:textId="77777777" w:rsidR="009F5198" w:rsidRPr="009F5198" w:rsidRDefault="009F5198">
                        <w:pPr>
                          <w:rPr>
                            <w:lang w:val="en-US"/>
                          </w:rPr>
                        </w:pPr>
                        <w:r w:rsidRPr="009F5198">
                          <w:rPr>
                            <w:rFonts w:ascii="Arial" w:eastAsia="Arial" w:hAnsi="Arial" w:cs="Arial"/>
                            <w:sz w:val="16"/>
                            <w:lang w:val="en-US"/>
                          </w:rPr>
                          <w:t>cin.getline(input, MAX_LEN);</w:t>
                        </w:r>
                      </w:p>
                    </w:txbxContent>
                  </v:textbox>
                </v:rect>
                <v:shape id="Shape 382" o:spid="_x0000_s1357" style="position:absolute;left:10128;top:51324;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" path="m,l,170940,,85470,,201965e" filled="f" strokeweight=".23742mm">
                  <v:stroke miterlimit="83231f" joinstyle="miter"/>
                  <v:path arrowok="t" textboxrect="0,0,0,201965"/>
                </v:shape>
                <v:shape id="Shape 383" o:spid="_x0000_s1358" style="position:absolute;left:9829;top:5319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" path="m,l29914,14957,59829,,29914,59829,,xe" fillcolor="black" stroked="f" strokeweight="0">
                  <v:stroke miterlimit="83231f" joinstyle="miter"/>
                  <v:path arrowok="t" textboxrect="0,0,59829,59829"/>
                </v:shape>
                <v:shape id="Shape 384" o:spid="_x0000_s1359" style="position:absolute;left:9829;top:53194;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" path="m29914,59829l,,29914,14957,59829,,29914,59829xe" filled="f" strokeweight=".23742mm">
                  <v:stroke miterlimit="83231f" joinstyle="miter"/>
                  <v:path arrowok="t" textboxrect="0,0,59829,59829"/>
                </v:shape>
                <v:shape id="Shape 386" o:spid="_x0000_s1360" style="position:absolute;left:1709;top:46153;width:16752;height:5128;visibility:visible;mso-wrap-style:square;v-text-anchor:top" coordsize="167520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" path="m,l1675209,r,512819l,512819,,xe" filled="f" strokeweight=".47483mm">
                  <v:stroke miterlimit="1" joinstyle="miter"/>
                  <v:path arrowok="t" textboxrect="0,0,1675209,512819"/>
                </v:shape>
                <v:rect id="Rectangle 387" o:spid="_x0000_s1361" style="position:absolute;left:3372;top:48313;width:178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12EA8B6"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MAX_LEN] = { 0 };</w:t>
                        </w:r>
                      </w:p>
                    </w:txbxContent>
                  </v:textbox>
                </v:rect>
                <v:shape id="Shape 388" o:spid="_x0000_s1362" style="position:absolute;left:10128;top:59016;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" path="m,l,170940,,85469,,201965e" filled="f" strokeweight=".23742mm">
                  <v:stroke miterlimit="83231f" joinstyle="miter"/>
                  <v:path arrowok="t" textboxrect="0,0,0,201965"/>
                </v:shape>
                <v:shape id="Shape 389" o:spid="_x0000_s1363" style="position:absolute;left:9829;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" path="m,l29914,14957,59829,,29914,59829,,xe" fillcolor="black" stroked="f" strokeweight="0">
                  <v:stroke miterlimit="83231f" joinstyle="miter"/>
                  <v:path arrowok="t" textboxrect="0,0,59829,59829"/>
                </v:shape>
                <v:shape id="Shape 390" o:spid="_x0000_s1364" style="position:absolute;left:9829;top:60887;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" path="m29914,59829l,,29914,14957,59829,,29914,59829xe" filled="f" strokeweight=".23742mm">
                  <v:stroke miterlimit="83231f" joinstyle="miter"/>
                  <v:path arrowok="t" textboxrect="0,0,59829,59829"/>
                </v:shape>
                <v:shape id="Shape 392" o:spid="_x0000_s1365" style="position:absolute;left:1282;top:53846;width:17606;height:5128;visibility:visible;mso-wrap-style:square;v-text-anchor:top" coordsize="176067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" path="m,l1760679,r,512819l,512819,,xe" filled="f" strokeweight=".47483mm">
                  <v:stroke miterlimit="1" joinstyle="miter"/>
                  <v:path arrowok="t" textboxrect="0,0,1760679,512819"/>
                </v:shape>
                <v:rect id="Rectangle 393" o:spid="_x0000_s1366" style="position:absolute;left:3514;top:56005;width:1747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B5B0B05"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word</w:t>
                        </w:r>
                        <w:proofErr w:type="spellEnd"/>
                        <w:r>
                          <w:rPr>
                            <w:rFonts w:ascii="Arial" w:eastAsia="Arial" w:hAnsi="Arial" w:cs="Arial"/>
                            <w:sz w:val="16"/>
                          </w:rPr>
                          <w:t>[</w:t>
                        </w:r>
                        <w:proofErr w:type="gramEnd"/>
                        <w:r>
                          <w:rPr>
                            <w:rFonts w:ascii="Arial" w:eastAsia="Arial" w:hAnsi="Arial" w:cs="Arial"/>
                            <w:sz w:val="16"/>
                          </w:rPr>
                          <w:t>MAX_LEN] = { 0 };</w:t>
                        </w:r>
                      </w:p>
                    </w:txbxContent>
                  </v:textbox>
                </v:rect>
                <v:shape id="Shape 394" o:spid="_x0000_s1367" style="position:absolute;left:10128;top:66709;width:0;height:2019;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" path="m,l,170940,,85470,,201965e" filled="f" strokeweight=".23742mm">
                  <v:stroke miterlimit="83231f" joinstyle="miter"/>
                  <v:path arrowok="t" textboxrect="0,0,0,201965"/>
                </v:shape>
                <v:shape id="Shape 395" o:spid="_x0000_s1368" style="position:absolute;left:9829;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" path="m,l29914,14957,59829,,29914,59829,,xe" fillcolor="black" stroked="f" strokeweight="0">
                  <v:stroke miterlimit="83231f" joinstyle="miter"/>
                  <v:path arrowok="t" textboxrect="0,0,59829,59829"/>
                </v:shape>
                <v:shape id="Shape 396" o:spid="_x0000_s1369" style="position:absolute;left:9829;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" path="m29914,59829l,,29914,14957,59829,,29914,59829xe" filled="f" strokeweight=".23742mm">
                  <v:stroke miterlimit="83231f" joinstyle="miter"/>
                  <v:path arrowok="t" textboxrect="0,0,59829,59829"/>
                </v:shape>
                <v:shape id="Shape 398" o:spid="_x0000_s1370" style="position:absolute;left:2136;top:61538;width:15898;height:5128;visibility:visible;mso-wrap-style:square;v-text-anchor:top" coordsize="15897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" path="m,l1589739,r,512819l,512819,,xe" filled="f" strokeweight=".47483mm">
                  <v:stroke miterlimit="1" joinstyle="miter"/>
                  <v:path arrowok="t" textboxrect="0,0,1589739,512819"/>
                </v:shape>
                <v:rect id="Rectangle 399" o:spid="_x0000_s1371" style="position:absolute;left:3513;top:63697;width:174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53ECA153" w14:textId="77777777" w:rsidR="009F5198" w:rsidRDefault="009F5198">
                        <w:proofErr w:type="spellStart"/>
                        <w:r>
                          <w:rPr>
                            <w:rFonts w:ascii="Arial" w:eastAsia="Arial" w:hAnsi="Arial" w:cs="Arial"/>
                            <w:sz w:val="16"/>
                          </w:rPr>
                          <w:t>char</w:t>
                        </w:r>
                        <w:proofErr w:type="spellEnd"/>
                        <w:r>
                          <w:rPr>
                            <w:rFonts w:ascii="Arial" w:eastAsia="Arial" w:hAnsi="Arial" w:cs="Arial"/>
                            <w:sz w:val="16"/>
                          </w:rPr>
                          <w:t xml:space="preserve"> </w:t>
                        </w:r>
                        <w:proofErr w:type="spellStart"/>
                        <w:proofErr w:type="gramStart"/>
                        <w:r>
                          <w:rPr>
                            <w:rFonts w:ascii="Arial" w:eastAsia="Arial" w:hAnsi="Arial" w:cs="Arial"/>
                            <w:sz w:val="16"/>
                          </w:rPr>
                          <w:t>ident</w:t>
                        </w:r>
                        <w:proofErr w:type="spellEnd"/>
                        <w:r>
                          <w:rPr>
                            <w:rFonts w:ascii="Arial" w:eastAsia="Arial" w:hAnsi="Arial" w:cs="Arial"/>
                            <w:sz w:val="16"/>
                          </w:rPr>
                          <w:t>[</w:t>
                        </w:r>
                        <w:proofErr w:type="gramEnd"/>
                        <w:r>
                          <w:rPr>
                            <w:rFonts w:ascii="Arial" w:eastAsia="Arial" w:hAnsi="Arial" w:cs="Arial"/>
                            <w:sz w:val="16"/>
                          </w:rPr>
                          <w:t>MAX_LEN] = { 0 };</w:t>
                        </w:r>
                      </w:p>
                    </w:txbxContent>
                  </v:textbox>
                </v:rect>
                <v:shape id="Shape 400" o:spid="_x0000_s1372" style="position:absolute;left:10128;top:7440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" path="m,l,287435e" filled="f" strokeweight=".23742mm">
                  <v:stroke miterlimit="83231f" joinstyle="miter"/>
                  <v:path arrowok="t" textboxrect="0,0,0,287435"/>
                </v:shape>
                <v:shape id="Shape 401" o:spid="_x0000_s1373" style="position:absolute;left:9829;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" path="m,l29914,14957,59829,,29914,59829,,xe" fillcolor="black" stroked="f" strokeweight="0">
                  <v:stroke miterlimit="83231f" joinstyle="miter"/>
                  <v:path arrowok="t" textboxrect="0,0,59829,59829"/>
                </v:shape>
                <v:shape id="Shape 402" o:spid="_x0000_s1374" style="position:absolute;left:9829;top:7712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" path="m29914,59829l,,29914,14957,59829,,29914,59829xe" filled="f" strokeweight=".23742mm">
                  <v:stroke miterlimit="83231f" joinstyle="miter"/>
                  <v:path arrowok="t" textboxrect="0,0,59829,59829"/>
                </v:shape>
                <v:shape id="Shape 404" o:spid="_x0000_s1375" style="position:absolute;left:4957;top:69230;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" path="m,l1025638,r,512819l,512819,,xe" filled="f" strokeweight=".47483mm">
                  <v:stroke miterlimit="1" joinstyle="miter"/>
                  <v:path arrowok="t" textboxrect="0,0,1025638,512819"/>
                </v:shape>
                <v:rect id="Rectangle 405" o:spid="_x0000_s1376" style="position:absolute;left:6563;top:71389;width:936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AB4B1E2"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res_pos</w:t>
                        </w:r>
                        <w:proofErr w:type="spellEnd"/>
                        <w:r>
                          <w:rPr>
                            <w:rFonts w:ascii="Arial" w:eastAsia="Arial" w:hAnsi="Arial" w:cs="Arial"/>
                            <w:sz w:val="16"/>
                          </w:rPr>
                          <w:t xml:space="preserve"> = 0;</w:t>
                        </w:r>
                      </w:p>
                    </w:txbxContent>
                  </v:textbox>
                </v:rect>
                <v:shape id="Shape 406" o:spid="_x0000_s1377" style="position:absolute;left:10128;top:82948;width:0;height:3729;visibility:visible;mso-wrap-style:square;v-text-anchor:top" coordsize="0,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" path="m,l,372905e" filled="f" strokeweight=".23742mm">
                  <v:stroke miterlimit="83231f" joinstyle="miter"/>
                  <v:path arrowok="t" textboxrect="0,0,0,372905"/>
                </v:shape>
                <v:shape id="Shape 407" o:spid="_x0000_s1378" style="position:absolute;left:9829;top:8652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" path="m,l29914,14957,59829,,29914,59829,,xe" fillcolor="black" stroked="f" strokeweight="0">
                  <v:stroke miterlimit="83231f" joinstyle="miter"/>
                  <v:path arrowok="t" textboxrect="0,0,59829,59829"/>
                </v:shape>
                <v:shape id="Shape 408" o:spid="_x0000_s1379" style="position:absolute;left:9829;top:86527;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" path="m29914,59829l,,29914,14957,59829,,29914,59829xe" filled="f" strokeweight=".23742mm">
                  <v:stroke miterlimit="83231f" joinstyle="miter"/>
                  <v:path arrowok="t" textboxrect="0,0,59829,59829"/>
                </v:shape>
                <v:shape id="Shape 410" o:spid="_x0000_s1380" style="position:absolute;left:4957;top:77777;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" path="m,l1025638,r,512819l,512819,,xe" filled="f" strokeweight=".47483mm">
                  <v:stroke miterlimit="1" joinstyle="miter"/>
                  <v:path arrowok="t" textboxrect="0,0,1025638,512819"/>
                </v:shape>
                <v:rect id="Rectangle 411" o:spid="_x0000_s1381" style="position:absolute;left:6164;top:79936;width:1042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B51DB85" w14:textId="77777777" w:rsidR="009F5198" w:rsidRDefault="009F5198">
                        <w:proofErr w:type="spellStart"/>
                        <w:r>
                          <w:rPr>
                            <w:rFonts w:ascii="Arial" w:eastAsia="Arial" w:hAnsi="Arial" w:cs="Arial"/>
                            <w:sz w:val="16"/>
                          </w:rPr>
                          <w:t>int</w:t>
                        </w:r>
                        <w:proofErr w:type="spellEnd"/>
                        <w:r>
                          <w:rPr>
                            <w:rFonts w:ascii="Arial" w:eastAsia="Arial" w:hAnsi="Arial" w:cs="Arial"/>
                            <w:sz w:val="16"/>
                          </w:rPr>
                          <w:t xml:space="preserve"> </w:t>
                        </w:r>
                        <w:proofErr w:type="spellStart"/>
                        <w:r>
                          <w:rPr>
                            <w:rFonts w:ascii="Arial" w:eastAsia="Arial" w:hAnsi="Arial" w:cs="Arial"/>
                            <w:sz w:val="16"/>
                          </w:rPr>
                          <w:t>word_pos</w:t>
                        </w:r>
                        <w:proofErr w:type="spellEnd"/>
                        <w:r>
                          <w:rPr>
                            <w:rFonts w:ascii="Arial" w:eastAsia="Arial" w:hAnsi="Arial" w:cs="Arial"/>
                            <w:sz w:val="16"/>
                          </w:rPr>
                          <w:t xml:space="preserve"> = 0;</w:t>
                        </w:r>
                      </w:p>
                    </w:txbxContent>
                  </v:textbox>
                </v:rect>
                <v:shape id="Shape 413" o:spid="_x0000_s1382" style="position:absolute;left:8376;top:87179;width:3418;height:3419;visibility:visible;mso-wrap-style:square;v-text-anchor:top" coordsize="341880,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" path="m341880,170940v,11223,-1095,22340,-3285,33348c336405,215296,333163,225985,328868,236355v-4296,10369,-9561,20220,-15797,29552c306835,275240,299749,283876,291812,291812v-7936,7936,-16571,15021,-25903,21257c256576,319305,246725,324571,236355,328866v-10370,4296,-21058,7538,-32067,9728c193280,340784,182164,341880,170940,341880v-11224,,-22340,-1096,-33349,-3286c126583,336404,115894,333162,105524,328866,95154,324571,85303,319305,75971,313069,66638,306833,58004,299748,50067,291812,42131,283876,35045,275240,28809,265907,22573,256575,17307,246724,13012,236355,8717,225985,5474,215296,3285,204288,1095,193280,,182163,,170940,,159717,1095,148600,3285,137591v2189,-11008,5432,-21697,9727,-32067c17307,95155,22573,85303,28809,75971,35045,66638,42131,58003,50067,50067,58004,42130,66638,35045,75971,28809,85303,22573,95154,17307,105524,13012,115894,8717,126583,5475,137591,3285,148600,1096,159716,2,170940,v11224,2,22340,1096,33348,3285c215297,5475,225985,8717,236355,13012v10370,4295,20221,9561,29554,15797c275241,35045,283876,42130,291812,50067v7937,7936,15023,16570,21259,25903c319307,85303,324572,95155,328868,105524v4295,10370,7537,21059,9727,32067c340785,148600,341880,159717,341880,170940xe" filled="f" strokeweight=".47483mm">
                  <v:stroke miterlimit="1" joinstyle="miter"/>
                  <v:path arrowok="t" textboxrect="0,0,341880,341880"/>
                </v:shape>
                <v:rect id="Rectangle 414" o:spid="_x0000_s1383" style="position:absolute;left:9727;top:88453;width:95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2AADCA8F" w14:textId="77777777" w:rsidR="009F5198" w:rsidRDefault="009F5198">
                        <w:r>
                          <w:rPr>
                            <w:rFonts w:eastAsia="Times New Roman"/>
                            <w:sz w:val="22"/>
                          </w:rPr>
                          <w:t>η</w:t>
                        </w:r>
                      </w:p>
                    </w:txbxContent>
                  </v:textbox>
                </v:rect>
                <v:rect id="Rectangle 415" o:spid="_x0000_s1384" style="position:absolute;left:7007;top:600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099A045" w14:textId="77777777" w:rsidR="009F5198" w:rsidRDefault="009F5198">
                        <w:r>
                          <w:rPr>
                            <w:rFonts w:ascii="Arial" w:eastAsia="Arial" w:hAnsi="Arial" w:cs="Arial"/>
                            <w:sz w:val="16"/>
                          </w:rPr>
                          <w:t>{</w:t>
                        </w:r>
                      </w:p>
                    </w:txbxContent>
                  </v:textbox>
                </v:rect>
                <w10:anchorlock/>
              </v:group>
            </w:pict>
          </mc:Fallback>
        </mc:AlternateContent>
      </w:r>
    </w:p>
    <w:p w14:paraId="16ED8DF8" w14:textId="77777777" w:rsidR="009F5198" w:rsidRDefault="009F5198">
      <w:pPr>
        <w:ind w:left="-639" w:right="-571"/>
      </w:pPr>
      <w:r>
        <w:rPr>
          <w:noProof/>
        </w:rPr>
        <w:lastRenderedPageBreak/>
        <mc:AlternateContent>
          <mc:Choice Requires="wpg">
            <w:drawing>
              <wp:inline distT="0" distB="0" distL="0" distR="0" wp14:anchorId="035ED522" wp14:editId="68233511">
                <wp:extent cx="6495710" cy="9658094"/>
                <wp:effectExtent l="0" t="0" r="0" b="0"/>
                <wp:docPr id="3446" name="Group 3446"/>
                <wp:cNvGraphicFramePr/>
                <a:graphic xmlns:a="http://schemas.openxmlformats.org/drawingml/2006/main">
                  <a:graphicData uri="http://schemas.microsoft.com/office/word/2010/wordprocessingGroup">
                    <wpg:wgp>
                      <wpg:cNvGrpSpPr/>
                      <wpg:grpSpPr>
                        <a:xfrm>
                          <a:off x="0" y="0"/>
                          <a:ext cx="6495710" cy="9658094"/>
                          <a:chOff x="0" y="0"/>
                          <a:chExt cx="6495710" cy="9658094"/>
                        </a:xfrm>
                      </wpg:grpSpPr>
                      <wps:wsp>
                        <wps:cNvPr id="419" name="Shape 419"/>
                        <wps:cNvSpPr/>
                        <wps:spPr>
                          <a:xfrm>
                            <a:off x="3538452"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0" name="Shape 420"/>
                        <wps:cNvSpPr/>
                        <wps:spPr>
                          <a:xfrm>
                            <a:off x="3508538" y="61863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3508538" y="61863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3" name="Shape 423"/>
                        <wps:cNvSpPr/>
                        <wps:spPr>
                          <a:xfrm>
                            <a:off x="3363239"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2" y="225986"/>
                                  <a:pt x="328867" y="236355"/>
                                </a:cubicBezTo>
                                <a:cubicBezTo>
                                  <a:pt x="324572" y="246725"/>
                                  <a:pt x="319306" y="256576"/>
                                  <a:pt x="313070"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6" y="333163"/>
                                  <a:pt x="215297" y="336405"/>
                                  <a:pt x="204288" y="338595"/>
                                </a:cubicBezTo>
                                <a:cubicBezTo>
                                  <a:pt x="193280" y="340785"/>
                                  <a:pt x="182164" y="341879"/>
                                  <a:pt x="170940" y="341879"/>
                                </a:cubicBezTo>
                                <a:cubicBezTo>
                                  <a:pt x="159716" y="341879"/>
                                  <a:pt x="148599" y="340785"/>
                                  <a:pt x="137591" y="338595"/>
                                </a:cubicBezTo>
                                <a:cubicBezTo>
                                  <a:pt x="126583" y="336405"/>
                                  <a:pt x="115894" y="333163"/>
                                  <a:pt x="105524" y="328867"/>
                                </a:cubicBezTo>
                                <a:cubicBezTo>
                                  <a:pt x="95154" y="324572"/>
                                  <a:pt x="85303" y="319307"/>
                                  <a:pt x="75971" y="313071"/>
                                </a:cubicBezTo>
                                <a:cubicBezTo>
                                  <a:pt x="66638" y="306835"/>
                                  <a:pt x="58003" y="299749"/>
                                  <a:pt x="50067" y="291812"/>
                                </a:cubicBezTo>
                                <a:cubicBezTo>
                                  <a:pt x="42130" y="283876"/>
                                  <a:pt x="35044" y="275241"/>
                                  <a:pt x="28808"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2" y="85303"/>
                                  <a:pt x="28808" y="75971"/>
                                </a:cubicBezTo>
                                <a:cubicBezTo>
                                  <a:pt x="35044" y="66638"/>
                                  <a:pt x="42130" y="58004"/>
                                  <a:pt x="50067" y="50067"/>
                                </a:cubicBezTo>
                                <a:cubicBezTo>
                                  <a:pt x="58003" y="42130"/>
                                  <a:pt x="66638" y="35044"/>
                                  <a:pt x="75971" y="28809"/>
                                </a:cubicBezTo>
                                <a:cubicBezTo>
                                  <a:pt x="85303" y="22573"/>
                                  <a:pt x="95154" y="17307"/>
                                  <a:pt x="105524" y="13012"/>
                                </a:cubicBezTo>
                                <a:cubicBezTo>
                                  <a:pt x="115894" y="8717"/>
                                  <a:pt x="126583" y="5474"/>
                                  <a:pt x="137591" y="3285"/>
                                </a:cubicBezTo>
                                <a:cubicBezTo>
                                  <a:pt x="148599" y="1095"/>
                                  <a:pt x="159716" y="0"/>
                                  <a:pt x="170940" y="0"/>
                                </a:cubicBezTo>
                                <a:cubicBezTo>
                                  <a:pt x="182164" y="0"/>
                                  <a:pt x="193280" y="1095"/>
                                  <a:pt x="204288" y="3285"/>
                                </a:cubicBezTo>
                                <a:cubicBezTo>
                                  <a:pt x="215297" y="5474"/>
                                  <a:pt x="225986" y="8717"/>
                                  <a:pt x="236355" y="13012"/>
                                </a:cubicBezTo>
                                <a:cubicBezTo>
                                  <a:pt x="246725" y="17307"/>
                                  <a:pt x="256576" y="22573"/>
                                  <a:pt x="265909" y="28809"/>
                                </a:cubicBezTo>
                                <a:cubicBezTo>
                                  <a:pt x="275241" y="35044"/>
                                  <a:pt x="283876" y="42130"/>
                                  <a:pt x="291812" y="50067"/>
                                </a:cubicBezTo>
                                <a:cubicBezTo>
                                  <a:pt x="299749" y="58004"/>
                                  <a:pt x="306835" y="66638"/>
                                  <a:pt x="313070" y="75971"/>
                                </a:cubicBezTo>
                                <a:cubicBezTo>
                                  <a:pt x="319306" y="85303"/>
                                  <a:pt x="324572" y="95154"/>
                                  <a:pt x="328867" y="105524"/>
                                </a:cubicBezTo>
                                <a:cubicBezTo>
                                  <a:pt x="333162" y="115894"/>
                                  <a:pt x="336405" y="126583"/>
                                  <a:pt x="338594"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3498388" y="127405"/>
                            <a:ext cx="95114" cy="165450"/>
                          </a:xfrm>
                          <a:prstGeom prst="rect">
                            <a:avLst/>
                          </a:prstGeom>
                          <a:ln>
                            <a:noFill/>
                          </a:ln>
                        </wps:spPr>
                        <wps:txbx>
                          <w:txbxContent>
                            <w:p w14:paraId="321CA3C6" w14:textId="77777777" w:rsidR="009F5198" w:rsidRDefault="009F5198">
                              <w:r>
                                <w:rPr>
                                  <w:rFonts w:eastAsia="Times New Roman"/>
                                  <w:sz w:val="22"/>
                                </w:rPr>
                                <w:t>η</w:t>
                              </w:r>
                            </w:p>
                          </w:txbxContent>
                        </wps:txbx>
                        <wps:bodyPr horzOverflow="overflow" vert="horz" lIns="0" tIns="0" rIns="0" bIns="0" rtlCol="0">
                          <a:noAutofit/>
                        </wps:bodyPr>
                      </wps:wsp>
                      <wps:wsp>
                        <wps:cNvPr id="425" name="Shape 425"/>
                        <wps:cNvSpPr/>
                        <wps:spPr>
                          <a:xfrm>
                            <a:off x="3538452" y="1371791"/>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6" name="Shape 426"/>
                        <wps:cNvSpPr/>
                        <wps:spPr>
                          <a:xfrm>
                            <a:off x="3508538" y="164426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3508538" y="164426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8" name="Shape 428"/>
                        <wps:cNvSpPr/>
                        <wps:spPr>
                          <a:xfrm>
                            <a:off x="3504264" y="1029912"/>
                            <a:ext cx="2991445" cy="5842976"/>
                          </a:xfrm>
                          <a:custGeom>
                            <a:avLst/>
                            <a:gdLst/>
                            <a:ahLst/>
                            <a:cxnLst/>
                            <a:rect l="0" t="0" r="0" b="0"/>
                            <a:pathLst>
                              <a:path w="2991445" h="5842976">
                                <a:moveTo>
                                  <a:pt x="871793" y="0"/>
                                </a:moveTo>
                                <a:lnTo>
                                  <a:pt x="2991445" y="0"/>
                                </a:lnTo>
                                <a:lnTo>
                                  <a:pt x="2991445" y="5726481"/>
                                </a:lnTo>
                                <a:lnTo>
                                  <a:pt x="0" y="5726481"/>
                                </a:lnTo>
                                <a:lnTo>
                                  <a:pt x="0" y="584297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29" name="Shape 429"/>
                        <wps:cNvSpPr/>
                        <wps:spPr>
                          <a:xfrm>
                            <a:off x="3474350" y="68579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3474350" y="68579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696574" y="683759"/>
                            <a:ext cx="1675209" cy="683759"/>
                          </a:xfrm>
                          <a:custGeom>
                            <a:avLst/>
                            <a:gdLst/>
                            <a:ahLst/>
                            <a:cxnLst/>
                            <a:rect l="0" t="0" r="0" b="0"/>
                            <a:pathLst>
                              <a:path w="1675209" h="683759">
                                <a:moveTo>
                                  <a:pt x="170940" y="0"/>
                                </a:moveTo>
                                <a:lnTo>
                                  <a:pt x="1504270" y="0"/>
                                </a:lnTo>
                                <a:lnTo>
                                  <a:pt x="1675209" y="341879"/>
                                </a:lnTo>
                                <a:lnTo>
                                  <a:pt x="1504270" y="683759"/>
                                </a:lnTo>
                                <a:lnTo>
                                  <a:pt x="170940" y="683759"/>
                                </a:lnTo>
                                <a:lnTo>
                                  <a:pt x="0" y="341879"/>
                                </a:lnTo>
                                <a:lnTo>
                                  <a:pt x="1709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 name="Shape 432"/>
                        <wps:cNvSpPr/>
                        <wps:spPr>
                          <a:xfrm>
                            <a:off x="2696574" y="683759"/>
                            <a:ext cx="1675209" cy="683759"/>
                          </a:xfrm>
                          <a:custGeom>
                            <a:avLst/>
                            <a:gdLst/>
                            <a:ahLst/>
                            <a:cxnLst/>
                            <a:rect l="0" t="0" r="0" b="0"/>
                            <a:pathLst>
                              <a:path w="1675209" h="683759">
                                <a:moveTo>
                                  <a:pt x="170940" y="0"/>
                                </a:moveTo>
                                <a:lnTo>
                                  <a:pt x="1504270" y="0"/>
                                </a:lnTo>
                                <a:lnTo>
                                  <a:pt x="1675209" y="341879"/>
                                </a:lnTo>
                                <a:lnTo>
                                  <a:pt x="1504270" y="683759"/>
                                </a:lnTo>
                                <a:lnTo>
                                  <a:pt x="170940" y="683759"/>
                                </a:lnTo>
                                <a:lnTo>
                                  <a:pt x="0" y="341879"/>
                                </a:lnTo>
                                <a:lnTo>
                                  <a:pt x="170940"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33" name="Rectangle 433"/>
                        <wps:cNvSpPr/>
                        <wps:spPr>
                          <a:xfrm>
                            <a:off x="2979693" y="985159"/>
                            <a:ext cx="1474666" cy="128216"/>
                          </a:xfrm>
                          <a:prstGeom prst="rect">
                            <a:avLst/>
                          </a:prstGeom>
                          <a:ln>
                            <a:noFill/>
                          </a:ln>
                        </wps:spPr>
                        <wps:txbx>
                          <w:txbxContent>
                            <w:p w14:paraId="5F5C4F35" w14:textId="77777777" w:rsidR="009F5198" w:rsidRPr="009F5198" w:rsidRDefault="009F5198">
                              <w:pPr>
                                <w:rPr>
                                  <w:lang w:val="en-US"/>
                                </w:rPr>
                              </w:pPr>
                              <w:r w:rsidRPr="009F5198">
                                <w:rPr>
                                  <w:rFonts w:ascii="Arial" w:eastAsia="Arial" w:hAnsi="Arial" w:cs="Arial"/>
                                  <w:sz w:val="16"/>
                                  <w:lang w:val="en-US"/>
                                </w:rPr>
                                <w:t>for (int i = 0; input[i]; ++i)</w:t>
                              </w:r>
                            </w:p>
                          </w:txbxContent>
                        </wps:txbx>
                        <wps:bodyPr horzOverflow="overflow" vert="horz" lIns="0" tIns="0" rIns="0" bIns="0" rtlCol="0">
                          <a:noAutofit/>
                        </wps:bodyPr>
                      </wps:wsp>
                      <wps:wsp>
                        <wps:cNvPr id="434" name="Shape 434"/>
                        <wps:cNvSpPr/>
                        <wps:spPr>
                          <a:xfrm>
                            <a:off x="1880337" y="2055550"/>
                            <a:ext cx="136752" cy="379657"/>
                          </a:xfrm>
                          <a:custGeom>
                            <a:avLst/>
                            <a:gdLst/>
                            <a:ahLst/>
                            <a:cxnLst/>
                            <a:rect l="0" t="0" r="0" b="0"/>
                            <a:pathLst>
                              <a:path w="136752" h="379657">
                                <a:moveTo>
                                  <a:pt x="136752" y="0"/>
                                </a:moveTo>
                                <a:lnTo>
                                  <a:pt x="0" y="0"/>
                                </a:lnTo>
                                <a:lnTo>
                                  <a:pt x="0" y="379657"/>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5" name="Shape 435"/>
                        <wps:cNvSpPr/>
                        <wps:spPr>
                          <a:xfrm>
                            <a:off x="1850422" y="242025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1850422" y="242025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7" name="Shape 437"/>
                        <wps:cNvSpPr/>
                        <wps:spPr>
                          <a:xfrm>
                            <a:off x="5059816" y="2055550"/>
                            <a:ext cx="495725" cy="629315"/>
                          </a:xfrm>
                          <a:custGeom>
                            <a:avLst/>
                            <a:gdLst/>
                            <a:ahLst/>
                            <a:cxnLst/>
                            <a:rect l="0" t="0" r="0" b="0"/>
                            <a:pathLst>
                              <a:path w="495725" h="629315">
                                <a:moveTo>
                                  <a:pt x="0" y="0"/>
                                </a:moveTo>
                                <a:lnTo>
                                  <a:pt x="495725" y="0"/>
                                </a:lnTo>
                                <a:lnTo>
                                  <a:pt x="495725" y="62931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38" name="Shape 438"/>
                        <wps:cNvSpPr/>
                        <wps:spPr>
                          <a:xfrm>
                            <a:off x="5525626" y="2669907"/>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5525626" y="2669907"/>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012815" y="1709397"/>
                            <a:ext cx="3042727" cy="683759"/>
                          </a:xfrm>
                          <a:custGeom>
                            <a:avLst/>
                            <a:gdLst/>
                            <a:ahLst/>
                            <a:cxnLst/>
                            <a:rect l="0" t="0" r="0" b="0"/>
                            <a:pathLst>
                              <a:path w="3042727" h="683759">
                                <a:moveTo>
                                  <a:pt x="1521364" y="0"/>
                                </a:moveTo>
                                <a:lnTo>
                                  <a:pt x="3042727" y="341880"/>
                                </a:lnTo>
                                <a:lnTo>
                                  <a:pt x="1521364" y="683759"/>
                                </a:lnTo>
                                <a:lnTo>
                                  <a:pt x="0" y="341880"/>
                                </a:lnTo>
                                <a:lnTo>
                                  <a:pt x="152136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 name="Shape 441"/>
                        <wps:cNvSpPr/>
                        <wps:spPr>
                          <a:xfrm>
                            <a:off x="2012815" y="1709397"/>
                            <a:ext cx="3042727" cy="683759"/>
                          </a:xfrm>
                          <a:custGeom>
                            <a:avLst/>
                            <a:gdLst/>
                            <a:ahLst/>
                            <a:cxnLst/>
                            <a:rect l="0" t="0" r="0" b="0"/>
                            <a:pathLst>
                              <a:path w="3042727" h="683759">
                                <a:moveTo>
                                  <a:pt x="1521364" y="0"/>
                                </a:moveTo>
                                <a:lnTo>
                                  <a:pt x="3042727" y="341880"/>
                                </a:lnTo>
                                <a:lnTo>
                                  <a:pt x="1521364" y="683759"/>
                                </a:lnTo>
                                <a:lnTo>
                                  <a:pt x="0" y="341880"/>
                                </a:lnTo>
                                <a:lnTo>
                                  <a:pt x="1521364"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42" name="Rectangle 442"/>
                        <wps:cNvSpPr/>
                        <wps:spPr>
                          <a:xfrm>
                            <a:off x="2450714" y="2010797"/>
                            <a:ext cx="2881992" cy="128217"/>
                          </a:xfrm>
                          <a:prstGeom prst="rect">
                            <a:avLst/>
                          </a:prstGeom>
                          <a:ln>
                            <a:noFill/>
                          </a:ln>
                        </wps:spPr>
                        <wps:txbx>
                          <w:txbxContent>
                            <w:p w14:paraId="017E4E83" w14:textId="77777777" w:rsidR="009F5198" w:rsidRPr="009F5198" w:rsidRDefault="009F5198">
                              <w:pPr>
                                <w:rPr>
                                  <w:lang w:val="en-US"/>
                                </w:rPr>
                              </w:pPr>
                              <w:r w:rsidRPr="009F5198">
                                <w:rPr>
                                  <w:rFonts w:ascii="Arial" w:eastAsia="Arial" w:hAnsi="Arial" w:cs="Arial"/>
                                  <w:sz w:val="16"/>
                                  <w:lang w:val="en-US"/>
                                </w:rPr>
                                <w:t>if (input[i] != ' ' &amp;&amp; input[i] != '\t' &amp;&amp; input[i] != '\n')</w:t>
                              </w:r>
                            </w:p>
                          </w:txbxContent>
                        </wps:txbx>
                        <wps:bodyPr horzOverflow="overflow" vert="horz" lIns="0" tIns="0" rIns="0" bIns="0" rtlCol="0">
                          <a:noAutofit/>
                        </wps:bodyPr>
                      </wps:wsp>
                      <wps:wsp>
                        <wps:cNvPr id="443" name="Shape 443"/>
                        <wps:cNvSpPr/>
                        <wps:spPr>
                          <a:xfrm>
                            <a:off x="940168" y="2824778"/>
                            <a:ext cx="85470" cy="458375"/>
                          </a:xfrm>
                          <a:custGeom>
                            <a:avLst/>
                            <a:gdLst/>
                            <a:ahLst/>
                            <a:cxnLst/>
                            <a:rect l="0" t="0" r="0" b="0"/>
                            <a:pathLst>
                              <a:path w="85470" h="458375">
                                <a:moveTo>
                                  <a:pt x="85470"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4" name="Shape 444"/>
                        <wps:cNvSpPr/>
                        <wps:spPr>
                          <a:xfrm>
                            <a:off x="910254" y="326819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910254" y="326819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46" name="Shape 446"/>
                        <wps:cNvSpPr/>
                        <wps:spPr>
                          <a:xfrm>
                            <a:off x="1021365" y="2478626"/>
                            <a:ext cx="1743585" cy="683759"/>
                          </a:xfrm>
                          <a:custGeom>
                            <a:avLst/>
                            <a:gdLst/>
                            <a:ahLst/>
                            <a:cxnLst/>
                            <a:rect l="0" t="0" r="0" b="0"/>
                            <a:pathLst>
                              <a:path w="1743585" h="683759">
                                <a:moveTo>
                                  <a:pt x="871792" y="0"/>
                                </a:moveTo>
                                <a:lnTo>
                                  <a:pt x="1743585" y="341879"/>
                                </a:lnTo>
                                <a:lnTo>
                                  <a:pt x="871792" y="683759"/>
                                </a:lnTo>
                                <a:lnTo>
                                  <a:pt x="0" y="341879"/>
                                </a:lnTo>
                                <a:lnTo>
                                  <a:pt x="8717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7" name="Shape 447"/>
                        <wps:cNvSpPr/>
                        <wps:spPr>
                          <a:xfrm>
                            <a:off x="1021365" y="2478626"/>
                            <a:ext cx="1743585" cy="683759"/>
                          </a:xfrm>
                          <a:custGeom>
                            <a:avLst/>
                            <a:gdLst/>
                            <a:ahLst/>
                            <a:cxnLst/>
                            <a:rect l="0" t="0" r="0" b="0"/>
                            <a:pathLst>
                              <a:path w="1743585" h="683759">
                                <a:moveTo>
                                  <a:pt x="871792" y="0"/>
                                </a:moveTo>
                                <a:lnTo>
                                  <a:pt x="1743585" y="341879"/>
                                </a:lnTo>
                                <a:lnTo>
                                  <a:pt x="871792" y="683759"/>
                                </a:lnTo>
                                <a:lnTo>
                                  <a:pt x="0" y="341879"/>
                                </a:lnTo>
                                <a:lnTo>
                                  <a:pt x="871792"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48" name="Rectangle 448"/>
                        <wps:cNvSpPr/>
                        <wps:spPr>
                          <a:xfrm>
                            <a:off x="1224756" y="2780025"/>
                            <a:ext cx="1777791" cy="128217"/>
                          </a:xfrm>
                          <a:prstGeom prst="rect">
                            <a:avLst/>
                          </a:prstGeom>
                          <a:ln>
                            <a:noFill/>
                          </a:ln>
                        </wps:spPr>
                        <wps:txbx>
                          <w:txbxContent>
                            <w:p w14:paraId="5F478731" w14:textId="77777777" w:rsidR="009F5198" w:rsidRPr="009F5198" w:rsidRDefault="009F5198">
                              <w:pPr>
                                <w:rPr>
                                  <w:lang w:val="en-US"/>
                                </w:rPr>
                              </w:pPr>
                              <w:r w:rsidRPr="009F5198">
                                <w:rPr>
                                  <w:rFonts w:ascii="Arial" w:eastAsia="Arial" w:hAnsi="Arial" w:cs="Arial"/>
                                  <w:sz w:val="16"/>
                                  <w:lang w:val="en-US"/>
                                </w:rPr>
                                <w:t>if (word_pos &lt; MAX_LEN - 1)</w:t>
                              </w:r>
                            </w:p>
                          </w:txbxContent>
                        </wps:txbx>
                        <wps:bodyPr horzOverflow="overflow" vert="horz" lIns="0" tIns="0" rIns="0" bIns="0" rtlCol="0">
                          <a:noAutofit/>
                        </wps:bodyPr>
                      </wps:wsp>
                      <wps:wsp>
                        <wps:cNvPr id="450" name="Shape 450"/>
                        <wps:cNvSpPr/>
                        <wps:spPr>
                          <a:xfrm>
                            <a:off x="166666" y="3333325"/>
                            <a:ext cx="1538457" cy="512819"/>
                          </a:xfrm>
                          <a:custGeom>
                            <a:avLst/>
                            <a:gdLst/>
                            <a:ahLst/>
                            <a:cxnLst/>
                            <a:rect l="0" t="0" r="0" b="0"/>
                            <a:pathLst>
                              <a:path w="1538457" h="512819">
                                <a:moveTo>
                                  <a:pt x="0" y="0"/>
                                </a:moveTo>
                                <a:lnTo>
                                  <a:pt x="1538457" y="0"/>
                                </a:lnTo>
                                <a:lnTo>
                                  <a:pt x="1538457"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51" name="Rectangle 451"/>
                        <wps:cNvSpPr/>
                        <wps:spPr>
                          <a:xfrm>
                            <a:off x="290197" y="3549254"/>
                            <a:ext cx="1717512" cy="128217"/>
                          </a:xfrm>
                          <a:prstGeom prst="rect">
                            <a:avLst/>
                          </a:prstGeom>
                          <a:ln>
                            <a:noFill/>
                          </a:ln>
                        </wps:spPr>
                        <wps:txbx>
                          <w:txbxContent>
                            <w:p w14:paraId="4CA596EC" w14:textId="77777777" w:rsidR="009F5198" w:rsidRPr="009F5198" w:rsidRDefault="009F5198">
                              <w:pPr>
                                <w:rPr>
                                  <w:lang w:val="en-US"/>
                                </w:rPr>
                              </w:pPr>
                              <w:r w:rsidRPr="009F5198">
                                <w:rPr>
                                  <w:rFonts w:ascii="Arial" w:eastAsia="Arial" w:hAnsi="Arial" w:cs="Arial"/>
                                  <w:sz w:val="16"/>
                                  <w:lang w:val="en-US"/>
                                </w:rPr>
                                <w:t>word[word_pos++] = input[i];</w:t>
                              </w:r>
                            </w:p>
                          </w:txbxContent>
                        </wps:txbx>
                        <wps:bodyPr horzOverflow="overflow" vert="horz" lIns="0" tIns="0" rIns="0" bIns="0" rtlCol="0">
                          <a:noAutofit/>
                        </wps:bodyPr>
                      </wps:wsp>
                      <wps:wsp>
                        <wps:cNvPr id="452" name="Shape 452"/>
                        <wps:cNvSpPr/>
                        <wps:spPr>
                          <a:xfrm>
                            <a:off x="940168" y="3850417"/>
                            <a:ext cx="940168" cy="512819"/>
                          </a:xfrm>
                          <a:custGeom>
                            <a:avLst/>
                            <a:gdLst/>
                            <a:ahLst/>
                            <a:cxnLst/>
                            <a:rect l="0" t="0" r="0" b="0"/>
                            <a:pathLst>
                              <a:path w="940168" h="512819">
                                <a:moveTo>
                                  <a:pt x="0" y="0"/>
                                </a:moveTo>
                                <a:lnTo>
                                  <a:pt x="0" y="341880"/>
                                </a:lnTo>
                                <a:lnTo>
                                  <a:pt x="940168" y="341880"/>
                                </a:lnTo>
                                <a:lnTo>
                                  <a:pt x="940168" y="512819"/>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3" name="Shape 453"/>
                        <wps:cNvSpPr/>
                        <wps:spPr>
                          <a:xfrm>
                            <a:off x="1880337" y="2824778"/>
                            <a:ext cx="1025638" cy="1367518"/>
                          </a:xfrm>
                          <a:custGeom>
                            <a:avLst/>
                            <a:gdLst/>
                            <a:ahLst/>
                            <a:cxnLst/>
                            <a:rect l="0" t="0" r="0" b="0"/>
                            <a:pathLst>
                              <a:path w="1025638" h="1367518">
                                <a:moveTo>
                                  <a:pt x="0" y="1367518"/>
                                </a:moveTo>
                                <a:lnTo>
                                  <a:pt x="1025638" y="1367518"/>
                                </a:lnTo>
                                <a:lnTo>
                                  <a:pt x="1025638" y="0"/>
                                </a:lnTo>
                                <a:lnTo>
                                  <a:pt x="88888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4" name="Shape 454"/>
                        <wps:cNvSpPr/>
                        <wps:spPr>
                          <a:xfrm>
                            <a:off x="4444433" y="3081188"/>
                            <a:ext cx="598289" cy="372905"/>
                          </a:xfrm>
                          <a:custGeom>
                            <a:avLst/>
                            <a:gdLst/>
                            <a:ahLst/>
                            <a:cxnLst/>
                            <a:rect l="0" t="0" r="0" b="0"/>
                            <a:pathLst>
                              <a:path w="598289" h="372905">
                                <a:moveTo>
                                  <a:pt x="598289" y="0"/>
                                </a:moveTo>
                                <a:lnTo>
                                  <a:pt x="0" y="0"/>
                                </a:lnTo>
                                <a:lnTo>
                                  <a:pt x="0"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5" name="Shape 455"/>
                        <wps:cNvSpPr/>
                        <wps:spPr>
                          <a:xfrm>
                            <a:off x="4414518" y="343913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4414518" y="343913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57" name="Shape 457"/>
                        <wps:cNvSpPr/>
                        <wps:spPr>
                          <a:xfrm>
                            <a:off x="5038448" y="2735036"/>
                            <a:ext cx="1025638" cy="683759"/>
                          </a:xfrm>
                          <a:custGeom>
                            <a:avLst/>
                            <a:gdLst/>
                            <a:ahLst/>
                            <a:cxnLst/>
                            <a:rect l="0" t="0" r="0" b="0"/>
                            <a:pathLst>
                              <a:path w="1025638" h="683759">
                                <a:moveTo>
                                  <a:pt x="512819" y="0"/>
                                </a:moveTo>
                                <a:lnTo>
                                  <a:pt x="1025638" y="341880"/>
                                </a:lnTo>
                                <a:lnTo>
                                  <a:pt x="512819" y="683759"/>
                                </a:lnTo>
                                <a:lnTo>
                                  <a:pt x="0" y="341880"/>
                                </a:lnTo>
                                <a:lnTo>
                                  <a:pt x="51281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 name="Shape 458"/>
                        <wps:cNvSpPr/>
                        <wps:spPr>
                          <a:xfrm>
                            <a:off x="5038448" y="2735036"/>
                            <a:ext cx="1025638" cy="683759"/>
                          </a:xfrm>
                          <a:custGeom>
                            <a:avLst/>
                            <a:gdLst/>
                            <a:ahLst/>
                            <a:cxnLst/>
                            <a:rect l="0" t="0" r="0" b="0"/>
                            <a:pathLst>
                              <a:path w="1025638" h="683759">
                                <a:moveTo>
                                  <a:pt x="512819" y="0"/>
                                </a:moveTo>
                                <a:lnTo>
                                  <a:pt x="1025638" y="341880"/>
                                </a:lnTo>
                                <a:lnTo>
                                  <a:pt x="512819" y="683759"/>
                                </a:lnTo>
                                <a:lnTo>
                                  <a:pt x="0" y="341880"/>
                                </a:lnTo>
                                <a:lnTo>
                                  <a:pt x="51281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59" name="Rectangle 459"/>
                        <wps:cNvSpPr/>
                        <wps:spPr>
                          <a:xfrm>
                            <a:off x="5167855" y="3036435"/>
                            <a:ext cx="1019744" cy="128217"/>
                          </a:xfrm>
                          <a:prstGeom prst="rect">
                            <a:avLst/>
                          </a:prstGeom>
                          <a:ln>
                            <a:noFill/>
                          </a:ln>
                        </wps:spPr>
                        <wps:txbx>
                          <w:txbxContent>
                            <w:p w14:paraId="7EADD63F"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word_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wps:txbx>
                        <wps:bodyPr horzOverflow="overflow" vert="horz" lIns="0" tIns="0" rIns="0" bIns="0" rtlCol="0">
                          <a:noAutofit/>
                        </wps:bodyPr>
                      </wps:wsp>
                      <wps:wsp>
                        <wps:cNvPr id="460" name="Shape 460"/>
                        <wps:cNvSpPr/>
                        <wps:spPr>
                          <a:xfrm>
                            <a:off x="4444433" y="4021357"/>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1" name="Shape 461"/>
                        <wps:cNvSpPr/>
                        <wps:spPr>
                          <a:xfrm>
                            <a:off x="4414518" y="4293835"/>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4414518" y="4293835"/>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0" name="Shape 3610"/>
                        <wps:cNvSpPr/>
                        <wps:spPr>
                          <a:xfrm>
                            <a:off x="3927340" y="3504264"/>
                            <a:ext cx="1025639" cy="512819"/>
                          </a:xfrm>
                          <a:custGeom>
                            <a:avLst/>
                            <a:gdLst/>
                            <a:ahLst/>
                            <a:cxnLst/>
                            <a:rect l="0" t="0" r="0" b="0"/>
                            <a:pathLst>
                              <a:path w="1025639" h="512819">
                                <a:moveTo>
                                  <a:pt x="0" y="0"/>
                                </a:moveTo>
                                <a:lnTo>
                                  <a:pt x="1025639" y="0"/>
                                </a:lnTo>
                                <a:lnTo>
                                  <a:pt x="1025639"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 name="Shape 464"/>
                        <wps:cNvSpPr/>
                        <wps:spPr>
                          <a:xfrm>
                            <a:off x="3927340" y="3504264"/>
                            <a:ext cx="1025639" cy="512819"/>
                          </a:xfrm>
                          <a:custGeom>
                            <a:avLst/>
                            <a:gdLst/>
                            <a:ahLst/>
                            <a:cxnLst/>
                            <a:rect l="0" t="0" r="0" b="0"/>
                            <a:pathLst>
                              <a:path w="1025639" h="512819">
                                <a:moveTo>
                                  <a:pt x="0" y="0"/>
                                </a:moveTo>
                                <a:lnTo>
                                  <a:pt x="1025639" y="0"/>
                                </a:lnTo>
                                <a:lnTo>
                                  <a:pt x="10256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65" name="Rectangle 465"/>
                        <wps:cNvSpPr/>
                        <wps:spPr>
                          <a:xfrm>
                            <a:off x="3943099" y="3720194"/>
                            <a:ext cx="1322137" cy="128217"/>
                          </a:xfrm>
                          <a:prstGeom prst="rect">
                            <a:avLst/>
                          </a:prstGeom>
                          <a:ln>
                            <a:noFill/>
                          </a:ln>
                        </wps:spPr>
                        <wps:txbx>
                          <w:txbxContent>
                            <w:p w14:paraId="3FCE67CA" w14:textId="77777777" w:rsidR="009F5198" w:rsidRPr="009F5198" w:rsidRDefault="009F5198">
                              <w:pPr>
                                <w:rPr>
                                  <w:lang w:val="en-US"/>
                                </w:rPr>
                              </w:pPr>
                              <w:r w:rsidRPr="009F5198">
                                <w:rPr>
                                  <w:rFonts w:ascii="Arial" w:eastAsia="Arial" w:hAnsi="Arial" w:cs="Arial"/>
                                  <w:sz w:val="16"/>
                                  <w:lang w:val="en-US"/>
                                </w:rPr>
                                <w:t>word[word_pos] = '\0';</w:t>
                              </w:r>
                            </w:p>
                          </w:txbxContent>
                        </wps:txbx>
                        <wps:bodyPr horzOverflow="overflow" vert="horz" lIns="0" tIns="0" rIns="0" bIns="0" rtlCol="0">
                          <a:noAutofit/>
                        </wps:bodyPr>
                      </wps:wsp>
                      <wps:wsp>
                        <wps:cNvPr id="466" name="Shape 466"/>
                        <wps:cNvSpPr/>
                        <wps:spPr>
                          <a:xfrm>
                            <a:off x="4444433" y="4876055"/>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67" name="Shape 467"/>
                        <wps:cNvSpPr/>
                        <wps:spPr>
                          <a:xfrm>
                            <a:off x="4414518" y="5148533"/>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4414518" y="5148533"/>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1" name="Shape 3611"/>
                        <wps:cNvSpPr/>
                        <wps:spPr>
                          <a:xfrm>
                            <a:off x="3243581" y="4358963"/>
                            <a:ext cx="2393156" cy="512819"/>
                          </a:xfrm>
                          <a:custGeom>
                            <a:avLst/>
                            <a:gdLst/>
                            <a:ahLst/>
                            <a:cxnLst/>
                            <a:rect l="0" t="0" r="0" b="0"/>
                            <a:pathLst>
                              <a:path w="2393156" h="512819">
                                <a:moveTo>
                                  <a:pt x="0" y="0"/>
                                </a:moveTo>
                                <a:lnTo>
                                  <a:pt x="2393156" y="0"/>
                                </a:lnTo>
                                <a:lnTo>
                                  <a:pt x="2393156"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3243581" y="4358963"/>
                            <a:ext cx="2393156" cy="512819"/>
                          </a:xfrm>
                          <a:custGeom>
                            <a:avLst/>
                            <a:gdLst/>
                            <a:ahLst/>
                            <a:cxnLst/>
                            <a:rect l="0" t="0" r="0" b="0"/>
                            <a:pathLst>
                              <a:path w="2393156" h="512819">
                                <a:moveTo>
                                  <a:pt x="0" y="0"/>
                                </a:moveTo>
                                <a:lnTo>
                                  <a:pt x="2393156" y="0"/>
                                </a:lnTo>
                                <a:lnTo>
                                  <a:pt x="239315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3474884" y="4574892"/>
                            <a:ext cx="2567543" cy="128218"/>
                          </a:xfrm>
                          <a:prstGeom prst="rect">
                            <a:avLst/>
                          </a:prstGeom>
                          <a:ln>
                            <a:noFill/>
                          </a:ln>
                        </wps:spPr>
                        <wps:txbx>
                          <w:txbxContent>
                            <w:p w14:paraId="31FB1AD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wps:txbx>
                        <wps:bodyPr horzOverflow="overflow" vert="horz" lIns="0" tIns="0" rIns="0" bIns="0" rtlCol="0">
                          <a:noAutofit/>
                        </wps:bodyPr>
                      </wps:wsp>
                      <wps:wsp>
                        <wps:cNvPr id="3612" name="Shape 3612"/>
                        <wps:cNvSpPr/>
                        <wps:spPr>
                          <a:xfrm>
                            <a:off x="3927340" y="5213661"/>
                            <a:ext cx="1025639" cy="512819"/>
                          </a:xfrm>
                          <a:custGeom>
                            <a:avLst/>
                            <a:gdLst/>
                            <a:ahLst/>
                            <a:cxnLst/>
                            <a:rect l="0" t="0" r="0" b="0"/>
                            <a:pathLst>
                              <a:path w="1025639" h="512819">
                                <a:moveTo>
                                  <a:pt x="0" y="0"/>
                                </a:moveTo>
                                <a:lnTo>
                                  <a:pt x="1025639" y="0"/>
                                </a:lnTo>
                                <a:lnTo>
                                  <a:pt x="1025639" y="512819"/>
                                </a:lnTo>
                                <a:lnTo>
                                  <a:pt x="0" y="51281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473" name="Shape 473"/>
                        <wps:cNvSpPr/>
                        <wps:spPr>
                          <a:xfrm>
                            <a:off x="3927340" y="5213661"/>
                            <a:ext cx="1025639" cy="512819"/>
                          </a:xfrm>
                          <a:custGeom>
                            <a:avLst/>
                            <a:gdLst/>
                            <a:ahLst/>
                            <a:cxnLst/>
                            <a:rect l="0" t="0" r="0" b="0"/>
                            <a:pathLst>
                              <a:path w="1025639" h="512819">
                                <a:moveTo>
                                  <a:pt x="0" y="0"/>
                                </a:moveTo>
                                <a:lnTo>
                                  <a:pt x="1025639" y="0"/>
                                </a:lnTo>
                                <a:lnTo>
                                  <a:pt x="1025639"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4116576" y="5429591"/>
                            <a:ext cx="860688" cy="128218"/>
                          </a:xfrm>
                          <a:prstGeom prst="rect">
                            <a:avLst/>
                          </a:prstGeom>
                          <a:ln>
                            <a:noFill/>
                          </a:ln>
                        </wps:spPr>
                        <wps:txbx>
                          <w:txbxContent>
                            <w:p w14:paraId="23C849D9" w14:textId="77777777" w:rsidR="009F5198" w:rsidRDefault="009F5198">
                              <w:proofErr w:type="spellStart"/>
                              <w:r>
                                <w:rPr>
                                  <w:rFonts w:ascii="Arial" w:eastAsia="Arial" w:hAnsi="Arial" w:cs="Arial"/>
                                  <w:sz w:val="16"/>
                                </w:rPr>
                                <w:t>word_pos</w:t>
                              </w:r>
                              <w:proofErr w:type="spellEnd"/>
                              <w:r>
                                <w:rPr>
                                  <w:rFonts w:ascii="Arial" w:eastAsia="Arial" w:hAnsi="Arial" w:cs="Arial"/>
                                  <w:sz w:val="16"/>
                                </w:rPr>
                                <w:t xml:space="preserve"> = 0;</w:t>
                              </w:r>
                            </w:p>
                          </w:txbxContent>
                        </wps:txbx>
                        <wps:bodyPr horzOverflow="overflow" vert="horz" lIns="0" tIns="0" rIns="0" bIns="0" rtlCol="0">
                          <a:noAutofit/>
                        </wps:bodyPr>
                      </wps:wsp>
                      <wps:wsp>
                        <wps:cNvPr id="475" name="Shape 475"/>
                        <wps:cNvSpPr/>
                        <wps:spPr>
                          <a:xfrm>
                            <a:off x="4444433" y="5730754"/>
                            <a:ext cx="1111108" cy="512819"/>
                          </a:xfrm>
                          <a:custGeom>
                            <a:avLst/>
                            <a:gdLst/>
                            <a:ahLst/>
                            <a:cxnLst/>
                            <a:rect l="0" t="0" r="0" b="0"/>
                            <a:pathLst>
                              <a:path w="1111108" h="512819">
                                <a:moveTo>
                                  <a:pt x="1111108" y="512819"/>
                                </a:moveTo>
                                <a:lnTo>
                                  <a:pt x="1111108" y="256409"/>
                                </a:lnTo>
                                <a:lnTo>
                                  <a:pt x="0" y="256409"/>
                                </a:lnTo>
                                <a:lnTo>
                                  <a:pt x="0"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6" name="Shape 476"/>
                        <wps:cNvSpPr/>
                        <wps:spPr>
                          <a:xfrm>
                            <a:off x="5555541" y="3081188"/>
                            <a:ext cx="683759" cy="2905975"/>
                          </a:xfrm>
                          <a:custGeom>
                            <a:avLst/>
                            <a:gdLst/>
                            <a:ahLst/>
                            <a:cxnLst/>
                            <a:rect l="0" t="0" r="0" b="0"/>
                            <a:pathLst>
                              <a:path w="683759" h="2905975">
                                <a:moveTo>
                                  <a:pt x="0" y="2905975"/>
                                </a:moveTo>
                                <a:lnTo>
                                  <a:pt x="683759" y="2905975"/>
                                </a:lnTo>
                                <a:lnTo>
                                  <a:pt x="683759" y="0"/>
                                </a:lnTo>
                                <a:lnTo>
                                  <a:pt x="51281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880337" y="4363236"/>
                            <a:ext cx="1623927" cy="2222216"/>
                          </a:xfrm>
                          <a:custGeom>
                            <a:avLst/>
                            <a:gdLst/>
                            <a:ahLst/>
                            <a:cxnLst/>
                            <a:rect l="0" t="0" r="0" b="0"/>
                            <a:pathLst>
                              <a:path w="1623927" h="2222216">
                                <a:moveTo>
                                  <a:pt x="0" y="0"/>
                                </a:moveTo>
                                <a:lnTo>
                                  <a:pt x="0" y="1880337"/>
                                </a:lnTo>
                                <a:lnTo>
                                  <a:pt x="1623927" y="1880337"/>
                                </a:lnTo>
                                <a:lnTo>
                                  <a:pt x="1623927" y="222221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3418794" y="6243573"/>
                            <a:ext cx="2136746" cy="0"/>
                          </a:xfrm>
                          <a:custGeom>
                            <a:avLst/>
                            <a:gdLst/>
                            <a:ahLst/>
                            <a:cxnLst/>
                            <a:rect l="0" t="0" r="0" b="0"/>
                            <a:pathLst>
                              <a:path w="2136746">
                                <a:moveTo>
                                  <a:pt x="0" y="0"/>
                                </a:moveTo>
                                <a:lnTo>
                                  <a:pt x="2136746"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0" y="1029912"/>
                            <a:ext cx="3504264" cy="5555541"/>
                          </a:xfrm>
                          <a:custGeom>
                            <a:avLst/>
                            <a:gdLst/>
                            <a:ahLst/>
                            <a:cxnLst/>
                            <a:rect l="0" t="0" r="0" b="0"/>
                            <a:pathLst>
                              <a:path w="3504264" h="5555541">
                                <a:moveTo>
                                  <a:pt x="3504264" y="5555541"/>
                                </a:moveTo>
                                <a:lnTo>
                                  <a:pt x="0" y="5555541"/>
                                </a:lnTo>
                                <a:lnTo>
                                  <a:pt x="0" y="0"/>
                                </a:lnTo>
                                <a:lnTo>
                                  <a:pt x="2646403"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2631446" y="999997"/>
                            <a:ext cx="59829" cy="59829"/>
                          </a:xfrm>
                          <a:custGeom>
                            <a:avLst/>
                            <a:gdLst/>
                            <a:ahLst/>
                            <a:cxnLst/>
                            <a:rect l="0" t="0" r="0" b="0"/>
                            <a:pathLst>
                              <a:path w="59829" h="59829">
                                <a:moveTo>
                                  <a:pt x="0" y="0"/>
                                </a:moveTo>
                                <a:lnTo>
                                  <a:pt x="59829" y="29914"/>
                                </a:lnTo>
                                <a:lnTo>
                                  <a:pt x="0" y="59829"/>
                                </a:lnTo>
                                <a:lnTo>
                                  <a:pt x="14957" y="299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2631446" y="999997"/>
                            <a:ext cx="59829" cy="59829"/>
                          </a:xfrm>
                          <a:custGeom>
                            <a:avLst/>
                            <a:gdLst/>
                            <a:ahLst/>
                            <a:cxnLst/>
                            <a:rect l="0" t="0" r="0" b="0"/>
                            <a:pathLst>
                              <a:path w="59829" h="59829">
                                <a:moveTo>
                                  <a:pt x="59829" y="29914"/>
                                </a:moveTo>
                                <a:lnTo>
                                  <a:pt x="0" y="59829"/>
                                </a:lnTo>
                                <a:lnTo>
                                  <a:pt x="14957" y="29914"/>
                                </a:lnTo>
                                <a:lnTo>
                                  <a:pt x="0" y="0"/>
                                </a:lnTo>
                                <a:lnTo>
                                  <a:pt x="59829" y="29914"/>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2735036" y="7269211"/>
                            <a:ext cx="256410" cy="287435"/>
                          </a:xfrm>
                          <a:custGeom>
                            <a:avLst/>
                            <a:gdLst/>
                            <a:ahLst/>
                            <a:cxnLst/>
                            <a:rect l="0" t="0" r="0" b="0"/>
                            <a:pathLst>
                              <a:path w="256410" h="287435">
                                <a:moveTo>
                                  <a:pt x="256410" y="0"/>
                                </a:moveTo>
                                <a:lnTo>
                                  <a:pt x="0" y="0"/>
                                </a:ln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2705121" y="754168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2705121" y="754168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2987172" y="6923058"/>
                            <a:ext cx="1025638" cy="683758"/>
                          </a:xfrm>
                          <a:custGeom>
                            <a:avLst/>
                            <a:gdLst/>
                            <a:ahLst/>
                            <a:cxnLst/>
                            <a:rect l="0" t="0" r="0" b="0"/>
                            <a:pathLst>
                              <a:path w="1025638" h="683758">
                                <a:moveTo>
                                  <a:pt x="512819" y="0"/>
                                </a:moveTo>
                                <a:lnTo>
                                  <a:pt x="1025638" y="341879"/>
                                </a:lnTo>
                                <a:lnTo>
                                  <a:pt x="512819" y="683758"/>
                                </a:lnTo>
                                <a:lnTo>
                                  <a:pt x="0" y="341879"/>
                                </a:lnTo>
                                <a:lnTo>
                                  <a:pt x="51281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2987172" y="6923058"/>
                            <a:ext cx="1025638" cy="683758"/>
                          </a:xfrm>
                          <a:custGeom>
                            <a:avLst/>
                            <a:gdLst/>
                            <a:ahLst/>
                            <a:cxnLst/>
                            <a:rect l="0" t="0" r="0" b="0"/>
                            <a:pathLst>
                              <a:path w="1025638" h="683758">
                                <a:moveTo>
                                  <a:pt x="512819" y="0"/>
                                </a:moveTo>
                                <a:lnTo>
                                  <a:pt x="1025638" y="341879"/>
                                </a:lnTo>
                                <a:lnTo>
                                  <a:pt x="512819" y="683758"/>
                                </a:lnTo>
                                <a:lnTo>
                                  <a:pt x="0" y="341879"/>
                                </a:lnTo>
                                <a:lnTo>
                                  <a:pt x="512819"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487" name="Rectangle 487"/>
                        <wps:cNvSpPr/>
                        <wps:spPr>
                          <a:xfrm>
                            <a:off x="3116578" y="7224457"/>
                            <a:ext cx="1019744" cy="128218"/>
                          </a:xfrm>
                          <a:prstGeom prst="rect">
                            <a:avLst/>
                          </a:prstGeom>
                          <a:ln>
                            <a:noFill/>
                          </a:ln>
                        </wps:spPr>
                        <wps:txbx>
                          <w:txbxContent>
                            <w:p w14:paraId="2182E8C4"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word_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wps:txbx>
                        <wps:bodyPr horzOverflow="overflow" vert="horz" lIns="0" tIns="0" rIns="0" bIns="0" rtlCol="0">
                          <a:noAutofit/>
                        </wps:bodyPr>
                      </wps:wsp>
                      <wps:wsp>
                        <wps:cNvPr id="488" name="Shape 488"/>
                        <wps:cNvSpPr/>
                        <wps:spPr>
                          <a:xfrm>
                            <a:off x="2735036" y="8123909"/>
                            <a:ext cx="0" cy="201966"/>
                          </a:xfrm>
                          <a:custGeom>
                            <a:avLst/>
                            <a:gdLst/>
                            <a:ahLst/>
                            <a:cxnLst/>
                            <a:rect l="0" t="0" r="0" b="0"/>
                            <a:pathLst>
                              <a:path h="201966">
                                <a:moveTo>
                                  <a:pt x="0" y="0"/>
                                </a:moveTo>
                                <a:lnTo>
                                  <a:pt x="0" y="170940"/>
                                </a:lnTo>
                                <a:lnTo>
                                  <a:pt x="0" y="85470"/>
                                </a:lnTo>
                                <a:lnTo>
                                  <a:pt x="0" y="201966"/>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2705121" y="831091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2705121" y="831091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3613" name="Shape 3613"/>
                        <wps:cNvSpPr/>
                        <wps:spPr>
                          <a:xfrm>
                            <a:off x="2217943" y="7606817"/>
                            <a:ext cx="1025638" cy="512819"/>
                          </a:xfrm>
                          <a:custGeom>
                            <a:avLst/>
                            <a:gdLst/>
                            <a:ahLst/>
                            <a:cxnLst/>
                            <a:rect l="0" t="0" r="0" b="0"/>
                            <a:pathLst>
                              <a:path w="1025638" h="512819">
                                <a:moveTo>
                                  <a:pt x="0" y="0"/>
                                </a:moveTo>
                                <a:lnTo>
                                  <a:pt x="1025638" y="0"/>
                                </a:lnTo>
                                <a:lnTo>
                                  <a:pt x="1025638" y="512819"/>
                                </a:lnTo>
                                <a:lnTo>
                                  <a:pt x="0" y="5128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2217943" y="7606817"/>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3" name="Rectangle 493"/>
                        <wps:cNvSpPr/>
                        <wps:spPr>
                          <a:xfrm>
                            <a:off x="2233701" y="7822746"/>
                            <a:ext cx="1322137" cy="128218"/>
                          </a:xfrm>
                          <a:prstGeom prst="rect">
                            <a:avLst/>
                          </a:prstGeom>
                          <a:ln>
                            <a:noFill/>
                          </a:ln>
                        </wps:spPr>
                        <wps:txbx>
                          <w:txbxContent>
                            <w:p w14:paraId="46A705D0" w14:textId="77777777" w:rsidR="009F5198" w:rsidRPr="009F5198" w:rsidRDefault="009F5198">
                              <w:pPr>
                                <w:rPr>
                                  <w:lang w:val="en-US"/>
                                </w:rPr>
                              </w:pPr>
                              <w:r w:rsidRPr="009F5198">
                                <w:rPr>
                                  <w:rFonts w:ascii="Arial" w:eastAsia="Arial" w:hAnsi="Arial" w:cs="Arial"/>
                                  <w:sz w:val="16"/>
                                  <w:lang w:val="en-US"/>
                                </w:rPr>
                                <w:t>word[word_pos] = '\0';</w:t>
                              </w:r>
                            </w:p>
                          </w:txbxContent>
                        </wps:txbx>
                        <wps:bodyPr horzOverflow="overflow" vert="horz" lIns="0" tIns="0" rIns="0" bIns="0" rtlCol="0">
                          <a:noAutofit/>
                        </wps:bodyPr>
                      </wps:wsp>
                      <wps:wsp>
                        <wps:cNvPr id="495" name="Shape 495"/>
                        <wps:cNvSpPr/>
                        <wps:spPr>
                          <a:xfrm>
                            <a:off x="1448714" y="8376046"/>
                            <a:ext cx="2564096" cy="512819"/>
                          </a:xfrm>
                          <a:custGeom>
                            <a:avLst/>
                            <a:gdLst/>
                            <a:ahLst/>
                            <a:cxnLst/>
                            <a:rect l="0" t="0" r="0" b="0"/>
                            <a:pathLst>
                              <a:path w="2564096" h="512819">
                                <a:moveTo>
                                  <a:pt x="0" y="0"/>
                                </a:moveTo>
                                <a:lnTo>
                                  <a:pt x="2564096" y="0"/>
                                </a:lnTo>
                                <a:lnTo>
                                  <a:pt x="2564096"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6" name="Rectangle 496"/>
                        <wps:cNvSpPr/>
                        <wps:spPr>
                          <a:xfrm>
                            <a:off x="1765487" y="8591975"/>
                            <a:ext cx="2567543" cy="128218"/>
                          </a:xfrm>
                          <a:prstGeom prst="rect">
                            <a:avLst/>
                          </a:prstGeom>
                          <a:ln>
                            <a:noFill/>
                          </a:ln>
                        </wps:spPr>
                        <wps:txbx>
                          <w:txbxContent>
                            <w:p w14:paraId="04924BC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wps:txbx>
                        <wps:bodyPr horzOverflow="overflow" vert="horz" lIns="0" tIns="0" rIns="0" bIns="0" rtlCol="0">
                          <a:noAutofit/>
                        </wps:bodyPr>
                      </wps:wsp>
                      <wps:wsp>
                        <wps:cNvPr id="498" name="Shape 498"/>
                        <wps:cNvSpPr/>
                        <wps:spPr>
                          <a:xfrm>
                            <a:off x="3329051" y="9316214"/>
                            <a:ext cx="341879" cy="341880"/>
                          </a:xfrm>
                          <a:custGeom>
                            <a:avLst/>
                            <a:gdLst/>
                            <a:ahLst/>
                            <a:cxnLst/>
                            <a:rect l="0" t="0" r="0" b="0"/>
                            <a:pathLst>
                              <a:path w="341879" h="341880">
                                <a:moveTo>
                                  <a:pt x="341879" y="170940"/>
                                </a:moveTo>
                                <a:cubicBezTo>
                                  <a:pt x="341879" y="182164"/>
                                  <a:pt x="340784" y="193280"/>
                                  <a:pt x="338594" y="204288"/>
                                </a:cubicBezTo>
                                <a:cubicBezTo>
                                  <a:pt x="336405" y="215296"/>
                                  <a:pt x="333162" y="225984"/>
                                  <a:pt x="328867" y="236354"/>
                                </a:cubicBezTo>
                                <a:cubicBezTo>
                                  <a:pt x="324572" y="246724"/>
                                  <a:pt x="319306" y="256574"/>
                                  <a:pt x="313070" y="265907"/>
                                </a:cubicBezTo>
                                <a:cubicBezTo>
                                  <a:pt x="306834" y="275240"/>
                                  <a:pt x="299748" y="283876"/>
                                  <a:pt x="291812" y="291812"/>
                                </a:cubicBezTo>
                                <a:cubicBezTo>
                                  <a:pt x="283875" y="299749"/>
                                  <a:pt x="275240" y="306834"/>
                                  <a:pt x="265908" y="313070"/>
                                </a:cubicBezTo>
                                <a:cubicBezTo>
                                  <a:pt x="256575" y="319306"/>
                                  <a:pt x="246724" y="324572"/>
                                  <a:pt x="236355" y="328868"/>
                                </a:cubicBezTo>
                                <a:cubicBezTo>
                                  <a:pt x="225985" y="333163"/>
                                  <a:pt x="215296" y="336405"/>
                                  <a:pt x="204288" y="338595"/>
                                </a:cubicBezTo>
                                <a:cubicBezTo>
                                  <a:pt x="193279" y="340785"/>
                                  <a:pt x="182164" y="341880"/>
                                  <a:pt x="170940" y="341880"/>
                                </a:cubicBezTo>
                                <a:cubicBezTo>
                                  <a:pt x="159715" y="341880"/>
                                  <a:pt x="148599" y="340785"/>
                                  <a:pt x="137591" y="338595"/>
                                </a:cubicBezTo>
                                <a:cubicBezTo>
                                  <a:pt x="126582" y="336405"/>
                                  <a:pt x="115893" y="333163"/>
                                  <a:pt x="105523" y="328868"/>
                                </a:cubicBezTo>
                                <a:cubicBezTo>
                                  <a:pt x="95154" y="324572"/>
                                  <a:pt x="85303" y="319306"/>
                                  <a:pt x="75970" y="313070"/>
                                </a:cubicBezTo>
                                <a:cubicBezTo>
                                  <a:pt x="66638" y="306834"/>
                                  <a:pt x="58003" y="299749"/>
                                  <a:pt x="50067" y="291812"/>
                                </a:cubicBezTo>
                                <a:cubicBezTo>
                                  <a:pt x="42130" y="283876"/>
                                  <a:pt x="35044" y="275240"/>
                                  <a:pt x="28808" y="265907"/>
                                </a:cubicBezTo>
                                <a:cubicBezTo>
                                  <a:pt x="22572" y="256574"/>
                                  <a:pt x="17307" y="246724"/>
                                  <a:pt x="13012" y="236354"/>
                                </a:cubicBezTo>
                                <a:cubicBezTo>
                                  <a:pt x="8717" y="225984"/>
                                  <a:pt x="5474" y="215296"/>
                                  <a:pt x="3284" y="204288"/>
                                </a:cubicBezTo>
                                <a:cubicBezTo>
                                  <a:pt x="1095" y="193280"/>
                                  <a:pt x="0" y="182164"/>
                                  <a:pt x="0" y="170940"/>
                                </a:cubicBezTo>
                                <a:cubicBezTo>
                                  <a:pt x="0" y="159716"/>
                                  <a:pt x="1095" y="148599"/>
                                  <a:pt x="3285" y="137591"/>
                                </a:cubicBezTo>
                                <a:cubicBezTo>
                                  <a:pt x="5474" y="126583"/>
                                  <a:pt x="8717" y="115893"/>
                                  <a:pt x="13012" y="105523"/>
                                </a:cubicBezTo>
                                <a:cubicBezTo>
                                  <a:pt x="17307" y="95153"/>
                                  <a:pt x="22572" y="85302"/>
                                  <a:pt x="28808" y="75970"/>
                                </a:cubicBezTo>
                                <a:cubicBezTo>
                                  <a:pt x="35044" y="66637"/>
                                  <a:pt x="42130" y="58003"/>
                                  <a:pt x="50067" y="50067"/>
                                </a:cubicBezTo>
                                <a:cubicBezTo>
                                  <a:pt x="58003" y="42130"/>
                                  <a:pt x="66638" y="35044"/>
                                  <a:pt x="75971" y="28809"/>
                                </a:cubicBezTo>
                                <a:cubicBezTo>
                                  <a:pt x="85303" y="22573"/>
                                  <a:pt x="95154" y="17307"/>
                                  <a:pt x="105523" y="13012"/>
                                </a:cubicBezTo>
                                <a:cubicBezTo>
                                  <a:pt x="115893" y="8717"/>
                                  <a:pt x="126582" y="5475"/>
                                  <a:pt x="137591" y="3284"/>
                                </a:cubicBezTo>
                                <a:cubicBezTo>
                                  <a:pt x="148599" y="1095"/>
                                  <a:pt x="159715" y="0"/>
                                  <a:pt x="170940" y="0"/>
                                </a:cubicBezTo>
                                <a:cubicBezTo>
                                  <a:pt x="182164" y="0"/>
                                  <a:pt x="193279" y="1095"/>
                                  <a:pt x="204288" y="3284"/>
                                </a:cubicBezTo>
                                <a:cubicBezTo>
                                  <a:pt x="215296" y="5475"/>
                                  <a:pt x="225985" y="8717"/>
                                  <a:pt x="236355" y="13012"/>
                                </a:cubicBezTo>
                                <a:cubicBezTo>
                                  <a:pt x="246724" y="17307"/>
                                  <a:pt x="256575" y="22573"/>
                                  <a:pt x="265908" y="28809"/>
                                </a:cubicBezTo>
                                <a:cubicBezTo>
                                  <a:pt x="275240" y="35044"/>
                                  <a:pt x="283875" y="42130"/>
                                  <a:pt x="291812" y="50067"/>
                                </a:cubicBezTo>
                                <a:cubicBezTo>
                                  <a:pt x="299748" y="58003"/>
                                  <a:pt x="306834" y="66637"/>
                                  <a:pt x="313070" y="75970"/>
                                </a:cubicBezTo>
                                <a:cubicBezTo>
                                  <a:pt x="319306" y="85302"/>
                                  <a:pt x="324572" y="95153"/>
                                  <a:pt x="328867" y="105523"/>
                                </a:cubicBezTo>
                                <a:cubicBezTo>
                                  <a:pt x="333162" y="115893"/>
                                  <a:pt x="336405" y="126583"/>
                                  <a:pt x="338594" y="137591"/>
                                </a:cubicBezTo>
                                <a:cubicBezTo>
                                  <a:pt x="340784" y="148599"/>
                                  <a:pt x="341879" y="159716"/>
                                  <a:pt x="341879"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3467138" y="9443619"/>
                            <a:ext cx="87121" cy="165450"/>
                          </a:xfrm>
                          <a:prstGeom prst="rect">
                            <a:avLst/>
                          </a:prstGeom>
                          <a:ln>
                            <a:noFill/>
                          </a:ln>
                        </wps:spPr>
                        <wps:txbx>
                          <w:txbxContent>
                            <w:p w14:paraId="484E2FBE" w14:textId="77777777" w:rsidR="009F5198" w:rsidRDefault="009F5198">
                              <w:r>
                                <w:rPr>
                                  <w:rFonts w:eastAsia="Times New Roman"/>
                                  <w:sz w:val="22"/>
                                </w:rPr>
                                <w:t>θ</w:t>
                              </w:r>
                            </w:p>
                          </w:txbxContent>
                        </wps:txbx>
                        <wps:bodyPr horzOverflow="overflow" vert="horz" lIns="0" tIns="0" rIns="0" bIns="0" rtlCol="0">
                          <a:noAutofit/>
                        </wps:bodyPr>
                      </wps:wsp>
                      <wps:wsp>
                        <wps:cNvPr id="500" name="Shape 500"/>
                        <wps:cNvSpPr/>
                        <wps:spPr>
                          <a:xfrm>
                            <a:off x="2735036" y="8893138"/>
                            <a:ext cx="769229" cy="372905"/>
                          </a:xfrm>
                          <a:custGeom>
                            <a:avLst/>
                            <a:gdLst/>
                            <a:ahLst/>
                            <a:cxnLst/>
                            <a:rect l="0" t="0" r="0" b="0"/>
                            <a:pathLst>
                              <a:path w="769229" h="372905">
                                <a:moveTo>
                                  <a:pt x="0" y="0"/>
                                </a:moveTo>
                                <a:lnTo>
                                  <a:pt x="0" y="256410"/>
                                </a:lnTo>
                                <a:lnTo>
                                  <a:pt x="769229" y="256410"/>
                                </a:lnTo>
                                <a:lnTo>
                                  <a:pt x="769229" y="37290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3474350" y="925108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 name="Shape 502"/>
                        <wps:cNvSpPr/>
                        <wps:spPr>
                          <a:xfrm>
                            <a:off x="3474350" y="925108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3504264" y="7269211"/>
                            <a:ext cx="769229" cy="1880337"/>
                          </a:xfrm>
                          <a:custGeom>
                            <a:avLst/>
                            <a:gdLst/>
                            <a:ahLst/>
                            <a:cxnLst/>
                            <a:rect l="0" t="0" r="0" b="0"/>
                            <a:pathLst>
                              <a:path w="769229" h="1880337">
                                <a:moveTo>
                                  <a:pt x="0" y="1880337"/>
                                </a:moveTo>
                                <a:lnTo>
                                  <a:pt x="769229" y="1880337"/>
                                </a:lnTo>
                                <a:lnTo>
                                  <a:pt x="769229" y="0"/>
                                </a:lnTo>
                                <a:lnTo>
                                  <a:pt x="512819" y="0"/>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3727821" y="1540712"/>
                            <a:ext cx="75865" cy="128217"/>
                          </a:xfrm>
                          <a:prstGeom prst="rect">
                            <a:avLst/>
                          </a:prstGeom>
                          <a:ln>
                            <a:noFill/>
                          </a:ln>
                        </wps:spPr>
                        <wps:txbx>
                          <w:txbxContent>
                            <w:p w14:paraId="28563946"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05" name="Rectangle 505"/>
                        <wps:cNvSpPr/>
                        <wps:spPr>
                          <a:xfrm>
                            <a:off x="4599614" y="856953"/>
                            <a:ext cx="75865" cy="128216"/>
                          </a:xfrm>
                          <a:prstGeom prst="rect">
                            <a:avLst/>
                          </a:prstGeom>
                          <a:ln>
                            <a:noFill/>
                          </a:ln>
                        </wps:spPr>
                        <wps:txbx>
                          <w:txbxContent>
                            <w:p w14:paraId="3F97BA8A"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06" name="Rectangle 506"/>
                        <wps:cNvSpPr/>
                        <wps:spPr>
                          <a:xfrm>
                            <a:off x="3226354" y="1540712"/>
                            <a:ext cx="45559" cy="128217"/>
                          </a:xfrm>
                          <a:prstGeom prst="rect">
                            <a:avLst/>
                          </a:prstGeom>
                          <a:ln>
                            <a:noFill/>
                          </a:ln>
                        </wps:spPr>
                        <wps:txbx>
                          <w:txbxContent>
                            <w:p w14:paraId="27000C99"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07" name="Rectangle 507"/>
                        <wps:cNvSpPr/>
                        <wps:spPr>
                          <a:xfrm>
                            <a:off x="3824643" y="6497964"/>
                            <a:ext cx="45559" cy="128218"/>
                          </a:xfrm>
                          <a:prstGeom prst="rect">
                            <a:avLst/>
                          </a:prstGeom>
                          <a:ln>
                            <a:noFill/>
                          </a:ln>
                        </wps:spPr>
                        <wps:txbx>
                          <w:txbxContent>
                            <w:p w14:paraId="618343C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08" name="Rectangle 508"/>
                        <wps:cNvSpPr/>
                        <wps:spPr>
                          <a:xfrm>
                            <a:off x="1932954" y="1797122"/>
                            <a:ext cx="75865" cy="128217"/>
                          </a:xfrm>
                          <a:prstGeom prst="rect">
                            <a:avLst/>
                          </a:prstGeom>
                          <a:ln>
                            <a:noFill/>
                          </a:ln>
                        </wps:spPr>
                        <wps:txbx>
                          <w:txbxContent>
                            <w:p w14:paraId="6C217A0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09" name="Rectangle 509"/>
                        <wps:cNvSpPr/>
                        <wps:spPr>
                          <a:xfrm>
                            <a:off x="5112433" y="1882592"/>
                            <a:ext cx="75865" cy="128217"/>
                          </a:xfrm>
                          <a:prstGeom prst="rect">
                            <a:avLst/>
                          </a:prstGeom>
                          <a:ln>
                            <a:noFill/>
                          </a:ln>
                        </wps:spPr>
                        <wps:txbx>
                          <w:txbxContent>
                            <w:p w14:paraId="4B5804AC"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0" name="Rectangle 510"/>
                        <wps:cNvSpPr/>
                        <wps:spPr>
                          <a:xfrm>
                            <a:off x="1602426" y="2224472"/>
                            <a:ext cx="45559" cy="128217"/>
                          </a:xfrm>
                          <a:prstGeom prst="rect">
                            <a:avLst/>
                          </a:prstGeom>
                          <a:ln>
                            <a:noFill/>
                          </a:ln>
                        </wps:spPr>
                        <wps:txbx>
                          <w:txbxContent>
                            <w:p w14:paraId="5235AE3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1" name="Rectangle 511"/>
                        <wps:cNvSpPr/>
                        <wps:spPr>
                          <a:xfrm>
                            <a:off x="2371655" y="5985145"/>
                            <a:ext cx="45559" cy="128218"/>
                          </a:xfrm>
                          <a:prstGeom prst="rect">
                            <a:avLst/>
                          </a:prstGeom>
                          <a:ln>
                            <a:noFill/>
                          </a:ln>
                        </wps:spPr>
                        <wps:txbx>
                          <w:txbxContent>
                            <w:p w14:paraId="29AF1C0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2" name="Rectangle 512"/>
                        <wps:cNvSpPr/>
                        <wps:spPr>
                          <a:xfrm>
                            <a:off x="5123784" y="2480880"/>
                            <a:ext cx="45559" cy="128217"/>
                          </a:xfrm>
                          <a:prstGeom prst="rect">
                            <a:avLst/>
                          </a:prstGeom>
                          <a:ln>
                            <a:noFill/>
                          </a:ln>
                        </wps:spPr>
                        <wps:txbx>
                          <w:txbxContent>
                            <w:p w14:paraId="7A299CCB"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3" name="Rectangle 513"/>
                        <wps:cNvSpPr/>
                        <wps:spPr>
                          <a:xfrm>
                            <a:off x="5790450" y="6327024"/>
                            <a:ext cx="45559" cy="128218"/>
                          </a:xfrm>
                          <a:prstGeom prst="rect">
                            <a:avLst/>
                          </a:prstGeom>
                          <a:ln>
                            <a:noFill/>
                          </a:ln>
                        </wps:spPr>
                        <wps:txbx>
                          <w:txbxContent>
                            <w:p w14:paraId="7220DD7D"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4" name="Rectangle 514"/>
                        <wps:cNvSpPr/>
                        <wps:spPr>
                          <a:xfrm>
                            <a:off x="992786" y="2566350"/>
                            <a:ext cx="75865" cy="128217"/>
                          </a:xfrm>
                          <a:prstGeom prst="rect">
                            <a:avLst/>
                          </a:prstGeom>
                          <a:ln>
                            <a:noFill/>
                          </a:ln>
                        </wps:spPr>
                        <wps:txbx>
                          <w:txbxContent>
                            <w:p w14:paraId="6AC04B19"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15" name="Rectangle 515"/>
                        <wps:cNvSpPr/>
                        <wps:spPr>
                          <a:xfrm>
                            <a:off x="2787653" y="2566350"/>
                            <a:ext cx="75865" cy="128217"/>
                          </a:xfrm>
                          <a:prstGeom prst="rect">
                            <a:avLst/>
                          </a:prstGeom>
                          <a:ln>
                            <a:noFill/>
                          </a:ln>
                        </wps:spPr>
                        <wps:txbx>
                          <w:txbxContent>
                            <w:p w14:paraId="257A3AE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6" name="Rectangle 516"/>
                        <wps:cNvSpPr/>
                        <wps:spPr>
                          <a:xfrm>
                            <a:off x="4838930" y="2822761"/>
                            <a:ext cx="75865" cy="128217"/>
                          </a:xfrm>
                          <a:prstGeom prst="rect">
                            <a:avLst/>
                          </a:prstGeom>
                          <a:ln>
                            <a:noFill/>
                          </a:ln>
                        </wps:spPr>
                        <wps:txbx>
                          <w:txbxContent>
                            <w:p w14:paraId="60722B48"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17" name="Rectangle 517"/>
                        <wps:cNvSpPr/>
                        <wps:spPr>
                          <a:xfrm>
                            <a:off x="6120977" y="2822761"/>
                            <a:ext cx="75865" cy="128217"/>
                          </a:xfrm>
                          <a:prstGeom prst="rect">
                            <a:avLst/>
                          </a:prstGeom>
                          <a:ln>
                            <a:noFill/>
                          </a:ln>
                        </wps:spPr>
                        <wps:txbx>
                          <w:txbxContent>
                            <w:p w14:paraId="0FAE27AC"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18" name="Rectangle 518"/>
                        <wps:cNvSpPr/>
                        <wps:spPr>
                          <a:xfrm>
                            <a:off x="4166522" y="3250109"/>
                            <a:ext cx="45559" cy="128217"/>
                          </a:xfrm>
                          <a:prstGeom prst="rect">
                            <a:avLst/>
                          </a:prstGeom>
                          <a:ln>
                            <a:noFill/>
                          </a:ln>
                        </wps:spPr>
                        <wps:txbx>
                          <w:txbxContent>
                            <w:p w14:paraId="28DA4C5A"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19" name="Rectangle 519"/>
                        <wps:cNvSpPr/>
                        <wps:spPr>
                          <a:xfrm>
                            <a:off x="5192160" y="5728735"/>
                            <a:ext cx="45559" cy="128218"/>
                          </a:xfrm>
                          <a:prstGeom prst="rect">
                            <a:avLst/>
                          </a:prstGeom>
                          <a:ln>
                            <a:noFill/>
                          </a:ln>
                        </wps:spPr>
                        <wps:txbx>
                          <w:txbxContent>
                            <w:p w14:paraId="4C6015CE"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20" name="Rectangle 520"/>
                        <wps:cNvSpPr/>
                        <wps:spPr>
                          <a:xfrm>
                            <a:off x="2787653" y="7010783"/>
                            <a:ext cx="75865" cy="128218"/>
                          </a:xfrm>
                          <a:prstGeom prst="rect">
                            <a:avLst/>
                          </a:prstGeom>
                          <a:ln>
                            <a:noFill/>
                          </a:ln>
                        </wps:spPr>
                        <wps:txbx>
                          <w:txbxContent>
                            <w:p w14:paraId="0AAE837D"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21" name="Rectangle 521"/>
                        <wps:cNvSpPr/>
                        <wps:spPr>
                          <a:xfrm>
                            <a:off x="4086795" y="7096252"/>
                            <a:ext cx="75865" cy="128218"/>
                          </a:xfrm>
                          <a:prstGeom prst="rect">
                            <a:avLst/>
                          </a:prstGeom>
                          <a:ln>
                            <a:noFill/>
                          </a:ln>
                        </wps:spPr>
                        <wps:txbx>
                          <w:txbxContent>
                            <w:p w14:paraId="14C0FD20"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22" name="Rectangle 522"/>
                        <wps:cNvSpPr/>
                        <wps:spPr>
                          <a:xfrm>
                            <a:off x="2422937" y="7352663"/>
                            <a:ext cx="45559" cy="128217"/>
                          </a:xfrm>
                          <a:prstGeom prst="rect">
                            <a:avLst/>
                          </a:prstGeom>
                          <a:ln>
                            <a:noFill/>
                          </a:ln>
                        </wps:spPr>
                        <wps:txbx>
                          <w:txbxContent>
                            <w:p w14:paraId="14056E91"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23" name="Rectangle 523"/>
                        <wps:cNvSpPr/>
                        <wps:spPr>
                          <a:xfrm>
                            <a:off x="3260542" y="8976590"/>
                            <a:ext cx="45559" cy="128217"/>
                          </a:xfrm>
                          <a:prstGeom prst="rect">
                            <a:avLst/>
                          </a:prstGeom>
                          <a:ln>
                            <a:noFill/>
                          </a:ln>
                        </wps:spPr>
                        <wps:txbx>
                          <w:txbxContent>
                            <w:p w14:paraId="60C0AE0F"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035ED522" id="Group 3446" o:spid="_x0000_s1385" style="width:511.45pt;height:760.5pt;mso-position-horizontal-relative:char;mso-position-vertical-relative:line" coordsize="64957,9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">
                <v:shape id="Shape 419" o:spid="_x0000_s1386" style="position:absolute;left:35384;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" path="m,l,287435e" filled="f" strokeweight=".23742mm">
                  <v:stroke miterlimit="83231f" joinstyle="miter"/>
                  <v:path arrowok="t" textboxrect="0,0,0,287435"/>
                </v:shape>
                <v:shape id="Shape 420" o:spid="_x0000_s1387" style="position:absolute;left:35085;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" path="m,l29914,14957,59829,,29914,59829,,xe" fillcolor="black" stroked="f" strokeweight="0">
                  <v:stroke miterlimit="83231f" joinstyle="miter"/>
                  <v:path arrowok="t" textboxrect="0,0,59829,59829"/>
                </v:shape>
                <v:shape id="Shape 421" o:spid="_x0000_s1388" style="position:absolute;left:35085;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" path="m29914,59829l,,29914,14957,59829,,29914,59829xe" filled="f" strokeweight=".23742mm">
                  <v:stroke miterlimit="83231f" joinstyle="miter"/>
                  <v:path arrowok="t" textboxrect="0,0,59829,59829"/>
                </v:shape>
                <v:shape id="Shape 423" o:spid="_x0000_s1389" style="position:absolute;left:33632;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" path="m341880,170940v,11224,-1095,22340,-3285,33348c336405,215297,333162,225986,328867,236355v-4295,10370,-9561,20221,-15797,29554c306835,275241,299749,283876,291812,291812v-7936,7937,-16571,15023,-25903,21259c256576,319307,246725,324572,236355,328867v-10369,4296,-21058,7538,-32067,9728c193280,340785,182164,341879,170940,341879v-11224,,-22341,-1094,-33349,-3284c126583,336405,115894,333163,105524,328867,95154,324572,85303,319307,75971,313071,66638,306835,58003,299749,50067,291812,42130,283876,35044,275241,28808,265909,22573,256576,17307,246725,13012,236355,8717,225986,5474,215297,3285,204288,1095,193280,,182164,,170940,,159716,1095,148599,3285,137591v2189,-11008,5432,-21697,9727,-32067c17307,95154,22572,85303,28808,75971,35044,66638,42130,58004,50067,50067,58003,42130,66638,35044,75971,28809,85303,22573,95154,17307,105524,13012,115894,8717,126583,5474,137591,3285,148599,1095,159716,,170940,v11224,,22340,1095,33348,3285c215297,5474,225986,8717,236355,13012v10370,4295,20221,9561,29554,15797c275241,35044,283876,42130,291812,50067v7937,7937,15023,16571,21258,25904c319306,85303,324572,95154,328867,105524v4295,10370,7538,21059,9727,32067c340785,148599,341880,159716,341880,170940xe" filled="f" strokeweight=".47483mm">
                  <v:stroke miterlimit="1" joinstyle="miter"/>
                  <v:path arrowok="t" textboxrect="0,0,341880,341879"/>
                </v:shape>
                <v:rect id="Rectangle 424" o:spid="_x0000_s1390" style="position:absolute;left:34983;top:1274;width:952;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321CA3C6" w14:textId="77777777" w:rsidR="009F5198" w:rsidRDefault="009F5198">
                        <w:r>
                          <w:rPr>
                            <w:rFonts w:eastAsia="Times New Roman"/>
                            <w:sz w:val="22"/>
                          </w:rPr>
                          <w:t>η</w:t>
                        </w:r>
                      </w:p>
                    </w:txbxContent>
                  </v:textbox>
                </v:rect>
                <v:shape id="Shape 425" o:spid="_x0000_s1391" style="position:absolute;left:35384;top:13717;width:0;height:2875;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" path="m,l,287435e" filled="f" strokeweight=".23742mm">
                  <v:stroke miterlimit="83231f" joinstyle="miter"/>
                  <v:path arrowok="t" textboxrect="0,0,0,287435"/>
                </v:shape>
                <v:shape id="Shape 426" o:spid="_x0000_s1392" style="position:absolute;left:35085;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" path="m,l29914,14957,59829,,29914,59829,,xe" fillcolor="black" stroked="f" strokeweight="0">
                  <v:stroke miterlimit="83231f" joinstyle="miter"/>
                  <v:path arrowok="t" textboxrect="0,0,59829,59829"/>
                </v:shape>
                <v:shape id="Shape 427" o:spid="_x0000_s1393" style="position:absolute;left:35085;top:1644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" path="m29914,59829l,,29914,14957,59829,,29914,59829xe" filled="f" strokeweight=".23742mm">
                  <v:stroke miterlimit="83231f" joinstyle="miter"/>
                  <v:path arrowok="t" textboxrect="0,0,59829,59829"/>
                </v:shape>
                <v:shape id="Shape 428" o:spid="_x0000_s1394" style="position:absolute;left:35042;top:10299;width:29915;height:58429;visibility:visible;mso-wrap-style:square;v-text-anchor:top" coordsize="2991445,58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" path="m871793,l2991445,r,5726481l,5726481r,116495e" filled="f" strokeweight=".23742mm">
                  <v:stroke miterlimit="83231f" joinstyle="miter"/>
                  <v:path arrowok="t" textboxrect="0,0,2991445,5842976"/>
                </v:shape>
                <v:shape id="Shape 429" o:spid="_x0000_s1395" style="position:absolute;left:34743;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" path="m,l29914,14957,59829,,29914,59829,,xe" fillcolor="black" stroked="f" strokeweight="0">
                  <v:stroke miterlimit="83231f" joinstyle="miter"/>
                  <v:path arrowok="t" textboxrect="0,0,59829,59829"/>
                </v:shape>
                <v:shape id="Shape 430" o:spid="_x0000_s1396" style="position:absolute;left:34743;top:6857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" path="m29914,59829l,,29914,14957,59829,,29914,59829xe" filled="f" strokeweight=".23742mm">
                  <v:stroke miterlimit="83231f" joinstyle="miter"/>
                  <v:path arrowok="t" textboxrect="0,0,59829,59829"/>
                </v:shape>
                <v:shape id="Shape 431" o:spid="_x0000_s1397" style="position:absolute;left:26965;top:6837;width:16752;height:6838;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" path="m170940,l1504270,r170939,341879l1504270,683759r-1333330,l,341879,170940,xe" stroked="f" strokeweight="0">
                  <v:stroke miterlimit="83231f" joinstyle="miter"/>
                  <v:path arrowok="t" textboxrect="0,0,1675209,683759"/>
                </v:shape>
                <v:shape id="Shape 432" o:spid="_x0000_s1398" style="position:absolute;left:26965;top:6837;width:16752;height:6838;visibility:visible;mso-wrap-style:square;v-text-anchor:top" coordsize="1675209,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" path="m170940,l1504270,r170939,341879l1504270,683759r-1333330,l,341879,170940,xe" filled="f" strokeweight=".47483mm">
                  <v:stroke miterlimit="83231f" joinstyle="miter"/>
                  <v:path arrowok="t" textboxrect="0,0,1675209,683759"/>
                </v:shape>
                <v:rect id="Rectangle 433" o:spid="_x0000_s1399" style="position:absolute;left:29796;top:9851;width:1474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5F5C4F35" w14:textId="77777777" w:rsidR="009F5198" w:rsidRPr="009F5198" w:rsidRDefault="009F5198">
                        <w:pPr>
                          <w:rPr>
                            <w:lang w:val="en-US"/>
                          </w:rPr>
                        </w:pPr>
                        <w:r w:rsidRPr="009F5198">
                          <w:rPr>
                            <w:rFonts w:ascii="Arial" w:eastAsia="Arial" w:hAnsi="Arial" w:cs="Arial"/>
                            <w:sz w:val="16"/>
                            <w:lang w:val="en-US"/>
                          </w:rPr>
                          <w:t>for (int i = 0; input[i]; ++i)</w:t>
                        </w:r>
                      </w:p>
                    </w:txbxContent>
                  </v:textbox>
                </v:rect>
                <v:shape id="Shape 434" o:spid="_x0000_s1400" style="position:absolute;left:18803;top:20555;width:1367;height:3797;visibility:visible;mso-wrap-style:square;v-text-anchor:top" coordsize="136752,37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" path="m136752,l,,,379657e" filled="f" strokeweight=".23742mm">
                  <v:stroke miterlimit="83231f" joinstyle="miter"/>
                  <v:path arrowok="t" textboxrect="0,0,136752,379657"/>
                </v:shape>
                <v:shape id="Shape 435" o:spid="_x0000_s1401" style="position:absolute;left:18504;top:242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" path="m,l29914,14957,59829,,29914,59829,,xe" fillcolor="black" stroked="f" strokeweight="0">
                  <v:stroke miterlimit="83231f" joinstyle="miter"/>
                  <v:path arrowok="t" textboxrect="0,0,59829,59829"/>
                </v:shape>
                <v:shape id="Shape 436" o:spid="_x0000_s1402" style="position:absolute;left:18504;top:24202;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" path="m29914,59829l,,29914,14957,59829,,29914,59829xe" filled="f" strokeweight=".23742mm">
                  <v:stroke miterlimit="83231f" joinstyle="miter"/>
                  <v:path arrowok="t" textboxrect="0,0,59829,59829"/>
                </v:shape>
                <v:shape id="Shape 437" o:spid="_x0000_s1403" style="position:absolute;left:50598;top:20555;width:4957;height:6293;visibility:visible;mso-wrap-style:square;v-text-anchor:top" coordsize="495725,62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" path="m,l495725,r,629315e" filled="f" strokeweight=".23742mm">
                  <v:stroke miterlimit="83231f" joinstyle="miter"/>
                  <v:path arrowok="t" textboxrect="0,0,495725,629315"/>
                </v:shape>
                <v:shape id="Shape 438" o:spid="_x0000_s1404" style="position:absolute;left:55256;top:2669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" path="m,l29914,14957,59829,,29914,59829,,xe" fillcolor="black" stroked="f" strokeweight="0">
                  <v:stroke miterlimit="83231f" joinstyle="miter"/>
                  <v:path arrowok="t" textboxrect="0,0,59829,59829"/>
                </v:shape>
                <v:shape id="Shape 439" o:spid="_x0000_s1405" style="position:absolute;left:55256;top:2669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" path="m29914,59829l,,29914,14957,59829,,29914,59829xe" filled="f" strokeweight=".23742mm">
                  <v:stroke miterlimit="83231f" joinstyle="miter"/>
                  <v:path arrowok="t" textboxrect="0,0,59829,59829"/>
                </v:shape>
                <v:shape id="Shape 440" o:spid="_x0000_s1406" style="position:absolute;left:20128;top:17093;width:30427;height:6838;visibility:visible;mso-wrap-style:square;v-text-anchor:top" coordsize="30427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" path="m1521364,l3042727,341880,1521364,683759,,341880,1521364,xe" stroked="f" strokeweight="0">
                  <v:stroke miterlimit="83231f" joinstyle="miter"/>
                  <v:path arrowok="t" textboxrect="0,0,3042727,683759"/>
                </v:shape>
                <v:shape id="Shape 441" o:spid="_x0000_s1407" style="position:absolute;left:20128;top:17093;width:30427;height:6838;visibility:visible;mso-wrap-style:square;v-text-anchor:top" coordsize="3042727,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" path="m1521364,l3042727,341880,1521364,683759,,341880,1521364,xe" filled="f" strokeweight=".47483mm">
                  <v:stroke miterlimit="83231f" joinstyle="miter"/>
                  <v:path arrowok="t" textboxrect="0,0,3042727,683759"/>
                </v:shape>
                <v:rect id="Rectangle 442" o:spid="_x0000_s1408" style="position:absolute;left:24507;top:20107;width:2882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017E4E83" w14:textId="77777777" w:rsidR="009F5198" w:rsidRPr="009F5198" w:rsidRDefault="009F5198">
                        <w:pPr>
                          <w:rPr>
                            <w:lang w:val="en-US"/>
                          </w:rPr>
                        </w:pPr>
                        <w:r w:rsidRPr="009F5198">
                          <w:rPr>
                            <w:rFonts w:ascii="Arial" w:eastAsia="Arial" w:hAnsi="Arial" w:cs="Arial"/>
                            <w:sz w:val="16"/>
                            <w:lang w:val="en-US"/>
                          </w:rPr>
                          <w:t>if (input[i] != ' ' &amp;&amp; input[i] != '\t' &amp;&amp; input[i] != '\n')</w:t>
                        </w:r>
                      </w:p>
                    </w:txbxContent>
                  </v:textbox>
                </v:rect>
                <v:shape id="Shape 443" o:spid="_x0000_s1409" style="position:absolute;left:9401;top:28247;width:855;height:4584;visibility:visible;mso-wrap-style:square;v-text-anchor:top" coordsize="85470,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" path="m85470,l,,,458375e" filled="f" strokeweight=".23742mm">
                  <v:stroke miterlimit="83231f" joinstyle="miter"/>
                  <v:path arrowok="t" textboxrect="0,0,85470,458375"/>
                </v:shape>
                <v:shape id="Shape 444" o:spid="_x0000_s1410" style="position:absolute;left:9102;top:3268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" path="m,l29914,14957,59829,,29914,59829,,xe" fillcolor="black" stroked="f" strokeweight="0">
                  <v:stroke miterlimit="83231f" joinstyle="miter"/>
                  <v:path arrowok="t" textboxrect="0,0,59829,59829"/>
                </v:shape>
                <v:shape id="Shape 445" o:spid="_x0000_s1411" style="position:absolute;left:9102;top:32681;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" path="m29914,59829l,,29914,14957,59829,,29914,59829xe" filled="f" strokeweight=".23742mm">
                  <v:stroke miterlimit="83231f" joinstyle="miter"/>
                  <v:path arrowok="t" textboxrect="0,0,59829,59829"/>
                </v:shape>
                <v:shape id="Shape 446" o:spid="_x0000_s1412" style="position:absolute;left:10213;top:24786;width:17436;height:6837;visibility:visible;mso-wrap-style:square;v-text-anchor:top" coordsize="1743585,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" path="m871792,r871793,341879l871792,683759,,341879,871792,xe" stroked="f" strokeweight="0">
                  <v:stroke miterlimit="83231f" joinstyle="miter"/>
                  <v:path arrowok="t" textboxrect="0,0,1743585,683759"/>
                </v:shape>
                <v:shape id="Shape 447" o:spid="_x0000_s1413" style="position:absolute;left:10213;top:24786;width:17436;height:6837;visibility:visible;mso-wrap-style:square;v-text-anchor:top" coordsize="1743585,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" path="m871792,r871793,341879l871792,683759,,341879,871792,xe" filled="f" strokeweight=".47483mm">
                  <v:stroke miterlimit="83231f" joinstyle="miter"/>
                  <v:path arrowok="t" textboxrect="0,0,1743585,683759"/>
                </v:shape>
                <v:rect id="Rectangle 448" o:spid="_x0000_s1414" style="position:absolute;left:12247;top:27800;width:1777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F478731" w14:textId="77777777" w:rsidR="009F5198" w:rsidRPr="009F5198" w:rsidRDefault="009F5198">
                        <w:pPr>
                          <w:rPr>
                            <w:lang w:val="en-US"/>
                          </w:rPr>
                        </w:pPr>
                        <w:r w:rsidRPr="009F5198">
                          <w:rPr>
                            <w:rFonts w:ascii="Arial" w:eastAsia="Arial" w:hAnsi="Arial" w:cs="Arial"/>
                            <w:sz w:val="16"/>
                            <w:lang w:val="en-US"/>
                          </w:rPr>
                          <w:t>if (word_pos &lt; MAX_LEN - 1)</w:t>
                        </w:r>
                      </w:p>
                    </w:txbxContent>
                  </v:textbox>
                </v:rect>
                <v:shape id="Shape 450" o:spid="_x0000_s1415" style="position:absolute;left:1666;top:33333;width:15385;height:5128;visibility:visible;mso-wrap-style:square;v-text-anchor:top" coordsize="1538457,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" path="m,l1538457,r,512819l,512819,,xe" filled="f" strokeweight=".47483mm">
                  <v:stroke miterlimit="1" joinstyle="miter"/>
                  <v:path arrowok="t" textboxrect="0,0,1538457,512819"/>
                </v:shape>
                <v:rect id="Rectangle 451" o:spid="_x0000_s1416" style="position:absolute;left:2901;top:35492;width:171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4CA596EC" w14:textId="77777777" w:rsidR="009F5198" w:rsidRPr="009F5198" w:rsidRDefault="009F5198">
                        <w:pPr>
                          <w:rPr>
                            <w:lang w:val="en-US"/>
                          </w:rPr>
                        </w:pPr>
                        <w:r w:rsidRPr="009F5198">
                          <w:rPr>
                            <w:rFonts w:ascii="Arial" w:eastAsia="Arial" w:hAnsi="Arial" w:cs="Arial"/>
                            <w:sz w:val="16"/>
                            <w:lang w:val="en-US"/>
                          </w:rPr>
                          <w:t>word[word_pos++] = input[i];</w:t>
                        </w:r>
                      </w:p>
                    </w:txbxContent>
                  </v:textbox>
                </v:rect>
                <v:shape id="Shape 452" o:spid="_x0000_s1417" style="position:absolute;left:9401;top:38504;width:9402;height:5128;visibility:visible;mso-wrap-style:square;v-text-anchor:top" coordsize="94016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" path="m,l,341880r940168,l940168,512819e" filled="f" strokeweight=".23742mm">
                  <v:stroke miterlimit="83231f" joinstyle="miter"/>
                  <v:path arrowok="t" textboxrect="0,0,940168,512819"/>
                </v:shape>
                <v:shape id="Shape 453" o:spid="_x0000_s1418" style="position:absolute;left:18803;top:28247;width:10256;height:13675;visibility:visible;mso-wrap-style:square;v-text-anchor:top" coordsize="1025638,136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" path="m,1367518r1025638,l1025638,,888886,e" filled="f" strokeweight=".23742mm">
                  <v:stroke miterlimit="83231f" joinstyle="miter"/>
                  <v:path arrowok="t" textboxrect="0,0,1025638,1367518"/>
                </v:shape>
                <v:shape id="Shape 454" o:spid="_x0000_s1419" style="position:absolute;left:44444;top:30811;width:5983;height:3729;visibility:visible;mso-wrap-style:square;v-text-anchor:top" coordsize="598289,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" path="m598289,l,,,372905e" filled="f" strokeweight=".23742mm">
                  <v:stroke miterlimit="83231f" joinstyle="miter"/>
                  <v:path arrowok="t" textboxrect="0,0,598289,372905"/>
                </v:shape>
                <v:shape id="Shape 455" o:spid="_x0000_s1420" style="position:absolute;left:44145;top:3439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" path="m,l29914,14957,59829,,29914,59829,,xe" fillcolor="black" stroked="f" strokeweight="0">
                  <v:stroke miterlimit="83231f" joinstyle="miter"/>
                  <v:path arrowok="t" textboxrect="0,0,59829,59829"/>
                </v:shape>
                <v:shape id="Shape 456" o:spid="_x0000_s1421" style="position:absolute;left:44145;top:34391;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" path="m29914,59829l,,29914,14957,59829,,29914,59829xe" filled="f" strokeweight=".23742mm">
                  <v:stroke miterlimit="83231f" joinstyle="miter"/>
                  <v:path arrowok="t" textboxrect="0,0,59829,59829"/>
                </v:shape>
                <v:shape id="Shape 457" o:spid="_x0000_s1422" style="position:absolute;left:50384;top:27350;width:10256;height:6837;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" path="m512819,r512819,341880l512819,683759,,341880,512819,xe" stroked="f" strokeweight="0">
                  <v:stroke miterlimit="83231f" joinstyle="miter"/>
                  <v:path arrowok="t" textboxrect="0,0,1025638,683759"/>
                </v:shape>
                <v:shape id="Shape 458" o:spid="_x0000_s1423" style="position:absolute;left:50384;top:27350;width:10256;height:6837;visibility:visible;mso-wrap-style:square;v-text-anchor:top" coordsize="1025638,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" path="m512819,r512819,341880l512819,683759,,341880,512819,xe" filled="f" strokeweight=".47483mm">
                  <v:stroke miterlimit="83231f" joinstyle="miter"/>
                  <v:path arrowok="t" textboxrect="0,0,1025638,683759"/>
                </v:shape>
                <v:rect id="Rectangle 459" o:spid="_x0000_s1424" style="position:absolute;left:51678;top:30364;width:10197;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7EADD63F"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word_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v:textbox>
                </v:rect>
                <v:shape id="Shape 460" o:spid="_x0000_s1425" style="position:absolute;left:44444;top:40213;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" path="m,l,287435e" filled="f" strokeweight=".23742mm">
                  <v:stroke miterlimit="83231f" joinstyle="miter"/>
                  <v:path arrowok="t" textboxrect="0,0,0,287435"/>
                </v:shape>
                <v:shape id="Shape 461" o:spid="_x0000_s1426" style="position:absolute;left:44145;top:429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" path="m,l29914,14957,59829,,29914,59829,,xe" fillcolor="black" stroked="f" strokeweight="0">
                  <v:stroke miterlimit="83231f" joinstyle="miter"/>
                  <v:path arrowok="t" textboxrect="0,0,59829,59829"/>
                </v:shape>
                <v:shape id="Shape 462" o:spid="_x0000_s1427" style="position:absolute;left:44145;top:42938;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" path="m29914,59829l,,29914,14957,59829,,29914,59829xe" filled="f" strokeweight=".23742mm">
                  <v:stroke miterlimit="83231f" joinstyle="miter"/>
                  <v:path arrowok="t" textboxrect="0,0,59829,59829"/>
                </v:shape>
                <v:shape id="Shape 3610" o:spid="_x0000_s1428" style="position:absolute;left:39273;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" path="m,l1025639,r,512819l,512819,,e" stroked="f" strokeweight="0">
                  <v:stroke miterlimit="83231f" joinstyle="miter"/>
                  <v:path arrowok="t" textboxrect="0,0,1025639,512819"/>
                </v:shape>
                <v:shape id="Shape 464" o:spid="_x0000_s1429" style="position:absolute;left:39273;top:35042;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" path="m,l1025639,r,512819l,512819,,xe" filled="f" strokeweight=".47483mm">
                  <v:stroke miterlimit="1" joinstyle="miter"/>
                  <v:path arrowok="t" textboxrect="0,0,1025639,512819"/>
                </v:shape>
                <v:rect id="Rectangle 465" o:spid="_x0000_s1430" style="position:absolute;left:39430;top:37201;width:13222;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3FCE67CA" w14:textId="77777777" w:rsidR="009F5198" w:rsidRPr="009F5198" w:rsidRDefault="009F5198">
                        <w:pPr>
                          <w:rPr>
                            <w:lang w:val="en-US"/>
                          </w:rPr>
                        </w:pPr>
                        <w:r w:rsidRPr="009F5198">
                          <w:rPr>
                            <w:rFonts w:ascii="Arial" w:eastAsia="Arial" w:hAnsi="Arial" w:cs="Arial"/>
                            <w:sz w:val="16"/>
                            <w:lang w:val="en-US"/>
                          </w:rPr>
                          <w:t>word[word_pos] = '\0';</w:t>
                        </w:r>
                      </w:p>
                    </w:txbxContent>
                  </v:textbox>
                </v:rect>
                <v:shape id="Shape 466" o:spid="_x0000_s1431" style="position:absolute;left:44444;top:48760;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" path="m,l,287435e" filled="f" strokeweight=".23742mm">
                  <v:stroke miterlimit="83231f" joinstyle="miter"/>
                  <v:path arrowok="t" textboxrect="0,0,0,287435"/>
                </v:shape>
                <v:shape id="Shape 467" o:spid="_x0000_s1432" style="position:absolute;left:44145;top:5148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" path="m,l29914,14957,59829,,29914,59829,,xe" fillcolor="black" stroked="f" strokeweight="0">
                  <v:stroke miterlimit="83231f" joinstyle="miter"/>
                  <v:path arrowok="t" textboxrect="0,0,59829,59829"/>
                </v:shape>
                <v:shape id="Shape 468" o:spid="_x0000_s1433" style="position:absolute;left:44145;top:5148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" path="m29914,59829l,,29914,14957,59829,,29914,59829xe" filled="f" strokeweight=".23742mm">
                  <v:stroke miterlimit="83231f" joinstyle="miter"/>
                  <v:path arrowok="t" textboxrect="0,0,59829,59829"/>
                </v:shape>
                <v:shape id="Shape 3611" o:spid="_x0000_s1434" style="position:absolute;left:32435;top:43589;width:23932;height:5128;visibility:visible;mso-wrap-style:square;v-text-anchor:top" coordsize="239315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" path="m,l2393156,r,512819l,512819,,e" stroked="f" strokeweight="0">
                  <v:stroke miterlimit="83231f" joinstyle="miter"/>
                  <v:path arrowok="t" textboxrect="0,0,2393156,512819"/>
                </v:shape>
                <v:shape id="Shape 470" o:spid="_x0000_s1435" style="position:absolute;left:32435;top:43589;width:23932;height:5128;visibility:visible;mso-wrap-style:square;v-text-anchor:top" coordsize="239315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" path="m,l2393156,r,512819l,512819,,xe" filled="f" strokeweight=".47483mm">
                  <v:stroke miterlimit="1" joinstyle="miter"/>
                  <v:path arrowok="t" textboxrect="0,0,2393156,512819"/>
                </v:shape>
                <v:rect id="Rectangle 471" o:spid="_x0000_s1436" style="position:absolute;left:34748;top:45748;width:2567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1FB1AD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v:textbox>
                </v:rect>
                <v:shape id="Shape 3612" o:spid="_x0000_s1437" style="position:absolute;left:39273;top:52136;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" path="m,l1025639,r,512819l,512819,,e" stroked="f" strokeweight="0">
                  <v:stroke miterlimit="1" joinstyle="miter"/>
                  <v:path arrowok="t" textboxrect="0,0,1025639,512819"/>
                </v:shape>
                <v:shape id="Shape 473" o:spid="_x0000_s1438" style="position:absolute;left:39273;top:52136;width:10256;height:5128;visibility:visible;mso-wrap-style:square;v-text-anchor:top" coordsize="102563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" path="m,l1025639,r,512819l,512819,,xe" filled="f" strokeweight=".47483mm">
                  <v:stroke miterlimit="1" joinstyle="miter"/>
                  <v:path arrowok="t" textboxrect="0,0,1025639,512819"/>
                </v:shape>
                <v:rect id="Rectangle 474" o:spid="_x0000_s1439" style="position:absolute;left:41165;top:54295;width:860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23C849D9" w14:textId="77777777" w:rsidR="009F5198" w:rsidRDefault="009F5198">
                        <w:proofErr w:type="spellStart"/>
                        <w:r>
                          <w:rPr>
                            <w:rFonts w:ascii="Arial" w:eastAsia="Arial" w:hAnsi="Arial" w:cs="Arial"/>
                            <w:sz w:val="16"/>
                          </w:rPr>
                          <w:t>word_pos</w:t>
                        </w:r>
                        <w:proofErr w:type="spellEnd"/>
                        <w:r>
                          <w:rPr>
                            <w:rFonts w:ascii="Arial" w:eastAsia="Arial" w:hAnsi="Arial" w:cs="Arial"/>
                            <w:sz w:val="16"/>
                          </w:rPr>
                          <w:t xml:space="preserve"> = 0;</w:t>
                        </w:r>
                      </w:p>
                    </w:txbxContent>
                  </v:textbox>
                </v:rect>
                <v:shape id="Shape 475" o:spid="_x0000_s1440" style="position:absolute;left:44444;top:57307;width:11111;height:5128;visibility:visible;mso-wrap-style:square;v-text-anchor:top" coordsize="111110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" path="m1111108,512819r,-256410l,256409,,e" filled="f" strokeweight=".23742mm">
                  <v:stroke miterlimit="83231f" joinstyle="miter"/>
                  <v:path arrowok="t" textboxrect="0,0,1111108,512819"/>
                </v:shape>
                <v:shape id="Shape 476" o:spid="_x0000_s1441" style="position:absolute;left:55555;top:30811;width:6838;height:29060;visibility:visible;mso-wrap-style:square;v-text-anchor:top" coordsize="683759,290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" path="m,2905975r683759,l683759,,512819,e" filled="f" strokeweight=".23742mm">
                  <v:stroke miterlimit="83231f" joinstyle="miter"/>
                  <v:path arrowok="t" textboxrect="0,0,683759,2905975"/>
                </v:shape>
                <v:shape id="Shape 477" o:spid="_x0000_s1442" style="position:absolute;left:18803;top:43632;width:16239;height:22222;visibility:visible;mso-wrap-style:square;v-text-anchor:top" coordsize="1623927,222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" path="m,l,1880337r1623927,l1623927,2222216e" filled="f" strokeweight=".23742mm">
                  <v:stroke miterlimit="83231f" joinstyle="miter"/>
                  <v:path arrowok="t" textboxrect="0,0,1623927,2222216"/>
                </v:shape>
                <v:shape id="Shape 478" o:spid="_x0000_s1443" style="position:absolute;left:34187;top:62435;width:21368;height:0;visibility:visible;mso-wrap-style:square;v-text-anchor:top" coordsize="2136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" path="m,l2136746,e" filled="f" strokeweight=".23742mm">
                  <v:stroke miterlimit="83231f" joinstyle="miter"/>
                  <v:path arrowok="t" textboxrect="0,0,2136746,0"/>
                </v:shape>
                <v:shape id="Shape 479" o:spid="_x0000_s1444" style="position:absolute;top:10299;width:35042;height:55555;visibility:visible;mso-wrap-style:square;v-text-anchor:top" coordsize="3504264,555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" path="m3504264,5555541l,5555541,,,2646403,e" filled="f" strokeweight=".23742mm">
                  <v:stroke miterlimit="83231f" joinstyle="miter"/>
                  <v:path arrowok="t" textboxrect="0,0,3504264,5555541"/>
                </v:shape>
                <v:shape id="Shape 480" o:spid="_x0000_s1445" style="position:absolute;left:26314;top:999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" path="m,l59829,29914,,59829,14957,29914,,xe" fillcolor="black" stroked="f" strokeweight="0">
                  <v:stroke miterlimit="83231f" joinstyle="miter"/>
                  <v:path arrowok="t" textboxrect="0,0,59829,59829"/>
                </v:shape>
                <v:shape id="Shape 481" o:spid="_x0000_s1446" style="position:absolute;left:26314;top:9999;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" path="m59829,29914l,59829,14957,29914,,,59829,29914xe" filled="f" strokeweight=".23742mm">
                  <v:stroke miterlimit="83231f" joinstyle="miter"/>
                  <v:path arrowok="t" textboxrect="0,0,59829,59829"/>
                </v:shape>
                <v:shape id="Shape 482" o:spid="_x0000_s1447" style="position:absolute;left:27350;top:72692;width:2564;height:2874;visibility:visible;mso-wrap-style:square;v-text-anchor:top" coordsize="25641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" path="m256410,l,,,287435e" filled="f" strokeweight=".23742mm">
                  <v:stroke miterlimit="83231f" joinstyle="miter"/>
                  <v:path arrowok="t" textboxrect="0,0,256410,287435"/>
                </v:shape>
                <v:shape id="Shape 483" o:spid="_x0000_s1448" style="position:absolute;left:27051;top:7541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" path="m,l29914,14957,59829,,29914,59829,,xe" fillcolor="black" stroked="f" strokeweight="0">
                  <v:stroke miterlimit="83231f" joinstyle="miter"/>
                  <v:path arrowok="t" textboxrect="0,0,59829,59829"/>
                </v:shape>
                <v:shape id="Shape 484" o:spid="_x0000_s1449" style="position:absolute;left:27051;top:75416;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" path="m29914,59829l,,29914,14957,59829,,29914,59829xe" filled="f" strokeweight=".23742mm">
                  <v:stroke miterlimit="83231f" joinstyle="miter"/>
                  <v:path arrowok="t" textboxrect="0,0,59829,59829"/>
                </v:shape>
                <v:shape id="Shape 485" o:spid="_x0000_s1450" style="position:absolute;left:29871;top:69230;width:10257;height:6838;visibility:visible;mso-wrap-style:square;v-text-anchor:top" coordsize="102563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" path="m512819,r512819,341879l512819,683758,,341879,512819,xe" stroked="f" strokeweight="0">
                  <v:stroke miterlimit="83231f" joinstyle="miter"/>
                  <v:path arrowok="t" textboxrect="0,0,1025638,683758"/>
                </v:shape>
                <v:shape id="Shape 486" o:spid="_x0000_s1451" style="position:absolute;left:29871;top:69230;width:10257;height:6838;visibility:visible;mso-wrap-style:square;v-text-anchor:top" coordsize="1025638,683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" path="m512819,r512819,341879l512819,683758,,341879,512819,xe" filled="f" strokeweight=".47483mm">
                  <v:stroke miterlimit="83231f" joinstyle="miter"/>
                  <v:path arrowok="t" textboxrect="0,0,1025638,683758"/>
                </v:shape>
                <v:rect id="Rectangle 487" o:spid="_x0000_s1452" style="position:absolute;left:31165;top:72244;width:1019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182E8C4"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word_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v:textbox>
                </v:rect>
                <v:shape id="Shape 488" o:spid="_x0000_s1453" style="position:absolute;left:27350;top:81239;width:0;height:2019;visibility:visible;mso-wrap-style:square;v-text-anchor:top" coordsize="0,20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" path="m,l,170940,,85470,,201966e" filled="f" strokeweight=".23742mm">
                  <v:stroke miterlimit="83231f" joinstyle="miter"/>
                  <v:path arrowok="t" textboxrect="0,0,0,201966"/>
                </v:shape>
                <v:shape id="Shape 489" o:spid="_x0000_s1454" style="position:absolute;left:27051;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" path="m,l29914,14957,59829,,29914,59829,,xe" fillcolor="black" stroked="f" strokeweight="0">
                  <v:stroke miterlimit="83231f" joinstyle="miter"/>
                  <v:path arrowok="t" textboxrect="0,0,59829,59829"/>
                </v:shape>
                <v:shape id="Shape 490" o:spid="_x0000_s1455" style="position:absolute;left:27051;top:83109;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" path="m29914,59829l,,29914,14957,59829,,29914,59829xe" filled="f" strokeweight=".23742mm">
                  <v:stroke miterlimit="83231f" joinstyle="miter"/>
                  <v:path arrowok="t" textboxrect="0,0,59829,59829"/>
                </v:shape>
                <v:shape id="Shape 3613" o:spid="_x0000_s1456" style="position:absolute;left:22179;top:76068;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" path="m,l1025638,r,512819l,512819,,e" stroked="f" strokeweight="0">
                  <v:stroke miterlimit="83231f" joinstyle="miter"/>
                  <v:path arrowok="t" textboxrect="0,0,1025638,512819"/>
                </v:shape>
                <v:shape id="Shape 492" o:spid="_x0000_s1457" style="position:absolute;left:22179;top:76068;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" path="m,l1025638,r,512819l,512819,,xe" filled="f" strokeweight=".47483mm">
                  <v:stroke miterlimit="1" joinstyle="miter"/>
                  <v:path arrowok="t" textboxrect="0,0,1025638,512819"/>
                </v:shape>
                <v:rect id="Rectangle 493" o:spid="_x0000_s1458" style="position:absolute;left:22337;top:78227;width:13221;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6A705D0" w14:textId="77777777" w:rsidR="009F5198" w:rsidRPr="009F5198" w:rsidRDefault="009F5198">
                        <w:pPr>
                          <w:rPr>
                            <w:lang w:val="en-US"/>
                          </w:rPr>
                        </w:pPr>
                        <w:r w:rsidRPr="009F5198">
                          <w:rPr>
                            <w:rFonts w:ascii="Arial" w:eastAsia="Arial" w:hAnsi="Arial" w:cs="Arial"/>
                            <w:sz w:val="16"/>
                            <w:lang w:val="en-US"/>
                          </w:rPr>
                          <w:t>word[word_pos] = '\0';</w:t>
                        </w:r>
                      </w:p>
                    </w:txbxContent>
                  </v:textbox>
                </v:rect>
                <v:shape id="Shape 495" o:spid="_x0000_s1459" style="position:absolute;left:14487;top:83760;width:25641;height:5128;visibility:visible;mso-wrap-style:square;v-text-anchor:top" coordsize="2564096,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" path="m,l2564096,r,512819l,512819,,xe" filled="f" strokeweight=".47483mm">
                  <v:stroke miterlimit="1" joinstyle="miter"/>
                  <v:path arrowok="t" textboxrect="0,0,2564096,512819"/>
                </v:shape>
                <v:rect id="Rectangle 496" o:spid="_x0000_s1460" style="position:absolute;left:17654;top:85919;width:2567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04924BC5" w14:textId="77777777" w:rsidR="009F5198" w:rsidRPr="009F5198" w:rsidRDefault="009F5198">
                        <w:pPr>
                          <w:rPr>
                            <w:lang w:val="en-US"/>
                          </w:rPr>
                        </w:pPr>
                        <w:r w:rsidRPr="009F5198">
                          <w:rPr>
                            <w:rFonts w:ascii="Arial" w:eastAsia="Arial" w:hAnsi="Arial" w:cs="Arial"/>
                            <w:sz w:val="16"/>
                            <w:lang w:val="en-US"/>
                          </w:rPr>
                          <w:t>processWord(word, ident, result, res_pos);</w:t>
                        </w:r>
                      </w:p>
                    </w:txbxContent>
                  </v:textbox>
                </v:rect>
                <v:shape id="Shape 498" o:spid="_x0000_s1461" style="position:absolute;left:33290;top:93162;width:3419;height:3418;visibility:visible;mso-wrap-style:square;v-text-anchor:top" coordsize="341879,34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" path="m341879,170940v,11224,-1095,22340,-3285,33348c336405,215296,333162,225984,328867,236354v-4295,10370,-9561,20220,-15797,29553c306834,275240,299748,283876,291812,291812v-7937,7937,-16572,15022,-25904,21258c256575,319306,246724,324572,236355,328868v-10370,4295,-21059,7537,-32067,9727c193279,340785,182164,341880,170940,341880v-11225,,-22341,-1095,-33349,-3285c126582,336405,115893,333163,105523,328868,95154,324572,85303,319306,75970,313070,66638,306834,58003,299749,50067,291812,42130,283876,35044,275240,28808,265907,22572,256574,17307,246724,13012,236354,8717,225984,5474,215296,3284,204288,1095,193280,,182164,,170940,,159716,1095,148599,3285,137591v2189,-11008,5432,-21698,9727,-32068c17307,95153,22572,85302,28808,75970,35044,66637,42130,58003,50067,50067,58003,42130,66638,35044,75971,28809,85303,22573,95154,17307,105523,13012,115893,8717,126582,5475,137591,3284,148599,1095,159715,,170940,v11224,,22339,1095,33348,3284c215296,5475,225985,8717,236355,13012v10369,4295,20220,9561,29553,15797c275240,35044,283875,42130,291812,50067v7936,7936,15022,16570,21258,25903c319306,85302,324572,95153,328867,105523v4295,10370,7538,21060,9727,32068c340784,148599,341879,159716,341879,170940xe" filled="f" strokeweight=".47483mm">
                  <v:stroke miterlimit="1" joinstyle="miter"/>
                  <v:path arrowok="t" textboxrect="0,0,341879,341880"/>
                </v:shape>
                <v:rect id="Rectangle 499" o:spid="_x0000_s1462" style="position:absolute;left:34671;top:94436;width:87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84E2FBE" w14:textId="77777777" w:rsidR="009F5198" w:rsidRDefault="009F5198">
                        <w:r>
                          <w:rPr>
                            <w:rFonts w:eastAsia="Times New Roman"/>
                            <w:sz w:val="22"/>
                          </w:rPr>
                          <w:t>θ</w:t>
                        </w:r>
                      </w:p>
                    </w:txbxContent>
                  </v:textbox>
                </v:rect>
                <v:shape id="Shape 500" o:spid="_x0000_s1463" style="position:absolute;left:27350;top:88931;width:7692;height:3729;visibility:visible;mso-wrap-style:square;v-text-anchor:top" coordsize="769229,37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" path="m,l,256410r769229,l769229,372905e" filled="f" strokeweight=".23742mm">
                  <v:stroke miterlimit="83231f" joinstyle="miter"/>
                  <v:path arrowok="t" textboxrect="0,0,769229,372905"/>
                </v:shape>
                <v:shape id="Shape 501" o:spid="_x0000_s1464" style="position:absolute;left:34743;top:9251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" path="m,l29914,14957,59829,,29914,59829,,xe" fillcolor="black" stroked="f" strokeweight="0">
                  <v:stroke miterlimit="83231f" joinstyle="miter"/>
                  <v:path arrowok="t" textboxrect="0,0,59829,59829"/>
                </v:shape>
                <v:shape id="Shape 502" o:spid="_x0000_s1465" style="position:absolute;left:34743;top:92510;width:598;height:599;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" path="m29914,59829l,,29914,14957,59829,,29914,59829xe" filled="f" strokeweight=".23742mm">
                  <v:stroke miterlimit="83231f" joinstyle="miter"/>
                  <v:path arrowok="t" textboxrect="0,0,59829,59829"/>
                </v:shape>
                <v:shape id="Shape 503" o:spid="_x0000_s1466" style="position:absolute;left:35042;top:72692;width:7692;height:18803;visibility:visible;mso-wrap-style:square;v-text-anchor:top" coordsize="769229,1880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" path="m,1880337r769229,l769229,,512819,e" filled="f" strokeweight=".23742mm">
                  <v:stroke miterlimit="83231f" joinstyle="miter"/>
                  <v:path arrowok="t" textboxrect="0,0,769229,1880337"/>
                </v:shape>
                <v:rect id="Rectangle 504" o:spid="_x0000_s1467" style="position:absolute;left:37278;top:15407;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28563946" w14:textId="77777777" w:rsidR="009F5198" w:rsidRDefault="009F5198">
                        <w:r>
                          <w:rPr>
                            <w:rFonts w:ascii="Arial" w:eastAsia="Arial" w:hAnsi="Arial" w:cs="Arial"/>
                            <w:sz w:val="16"/>
                          </w:rPr>
                          <w:t>1</w:t>
                        </w:r>
                      </w:p>
                    </w:txbxContent>
                  </v:textbox>
                </v:rect>
                <v:rect id="Rectangle 505" o:spid="_x0000_s1468" style="position:absolute;left:45996;top:8569;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3F97BA8A" w14:textId="77777777" w:rsidR="009F5198" w:rsidRDefault="009F5198">
                        <w:r>
                          <w:rPr>
                            <w:rFonts w:ascii="Arial" w:eastAsia="Arial" w:hAnsi="Arial" w:cs="Arial"/>
                            <w:sz w:val="16"/>
                          </w:rPr>
                          <w:t>0</w:t>
                        </w:r>
                      </w:p>
                    </w:txbxContent>
                  </v:textbox>
                </v:rect>
                <v:rect id="Rectangle 506" o:spid="_x0000_s1469" style="position:absolute;left:32263;top:1540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27000C99" w14:textId="77777777" w:rsidR="009F5198" w:rsidRDefault="009F5198">
                        <w:r>
                          <w:rPr>
                            <w:rFonts w:ascii="Arial" w:eastAsia="Arial" w:hAnsi="Arial" w:cs="Arial"/>
                            <w:sz w:val="16"/>
                          </w:rPr>
                          <w:t>{</w:t>
                        </w:r>
                      </w:p>
                    </w:txbxContent>
                  </v:textbox>
                </v:rect>
                <v:rect id="Rectangle 507" o:spid="_x0000_s1470" style="position:absolute;left:38246;top:64979;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18343CD" w14:textId="77777777" w:rsidR="009F5198" w:rsidRDefault="009F5198">
                        <w:r>
                          <w:rPr>
                            <w:rFonts w:ascii="Arial" w:eastAsia="Arial" w:hAnsi="Arial" w:cs="Arial"/>
                            <w:sz w:val="16"/>
                          </w:rPr>
                          <w:t>}</w:t>
                        </w:r>
                      </w:p>
                    </w:txbxContent>
                  </v:textbox>
                </v:rect>
                <v:rect id="Rectangle 508" o:spid="_x0000_s1471" style="position:absolute;left:19329;top:17971;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C217A0D" w14:textId="77777777" w:rsidR="009F5198" w:rsidRDefault="009F5198">
                        <w:r>
                          <w:rPr>
                            <w:rFonts w:ascii="Arial" w:eastAsia="Arial" w:hAnsi="Arial" w:cs="Arial"/>
                            <w:sz w:val="16"/>
                          </w:rPr>
                          <w:t>1</w:t>
                        </w:r>
                      </w:p>
                    </w:txbxContent>
                  </v:textbox>
                </v:rect>
                <v:rect id="Rectangle 509" o:spid="_x0000_s1472" style="position:absolute;left:51124;top:18825;width:75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4B5804AC" w14:textId="77777777" w:rsidR="009F5198" w:rsidRDefault="009F5198">
                        <w:r>
                          <w:rPr>
                            <w:rFonts w:ascii="Arial" w:eastAsia="Arial" w:hAnsi="Arial" w:cs="Arial"/>
                            <w:sz w:val="16"/>
                          </w:rPr>
                          <w:t>0</w:t>
                        </w:r>
                      </w:p>
                    </w:txbxContent>
                  </v:textbox>
                </v:rect>
                <v:rect id="Rectangle 510" o:spid="_x0000_s1473" style="position:absolute;left:16024;top:22244;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35AE3B" w14:textId="77777777" w:rsidR="009F5198" w:rsidRDefault="009F5198">
                        <w:r>
                          <w:rPr>
                            <w:rFonts w:ascii="Arial" w:eastAsia="Arial" w:hAnsi="Arial" w:cs="Arial"/>
                            <w:sz w:val="16"/>
                          </w:rPr>
                          <w:t>{</w:t>
                        </w:r>
                      </w:p>
                    </w:txbxContent>
                  </v:textbox>
                </v:rect>
                <v:rect id="Rectangle 511" o:spid="_x0000_s1474" style="position:absolute;left:23716;top:59851;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9AF1C0B" w14:textId="77777777" w:rsidR="009F5198" w:rsidRDefault="009F5198">
                        <w:r>
                          <w:rPr>
                            <w:rFonts w:ascii="Arial" w:eastAsia="Arial" w:hAnsi="Arial" w:cs="Arial"/>
                            <w:sz w:val="16"/>
                          </w:rPr>
                          <w:t>}</w:t>
                        </w:r>
                      </w:p>
                    </w:txbxContent>
                  </v:textbox>
                </v:rect>
                <v:rect id="Rectangle 512" o:spid="_x0000_s1475" style="position:absolute;left:51237;top:24808;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7A299CCB" w14:textId="77777777" w:rsidR="009F5198" w:rsidRDefault="009F5198">
                        <w:r>
                          <w:rPr>
                            <w:rFonts w:ascii="Arial" w:eastAsia="Arial" w:hAnsi="Arial" w:cs="Arial"/>
                            <w:sz w:val="16"/>
                          </w:rPr>
                          <w:t>{</w:t>
                        </w:r>
                      </w:p>
                    </w:txbxContent>
                  </v:textbox>
                </v:rect>
                <v:rect id="Rectangle 513" o:spid="_x0000_s1476" style="position:absolute;left:57904;top:63270;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220DD7D" w14:textId="77777777" w:rsidR="009F5198" w:rsidRDefault="009F5198">
                        <w:r>
                          <w:rPr>
                            <w:rFonts w:ascii="Arial" w:eastAsia="Arial" w:hAnsi="Arial" w:cs="Arial"/>
                            <w:sz w:val="16"/>
                          </w:rPr>
                          <w:t>}</w:t>
                        </w:r>
                      </w:p>
                    </w:txbxContent>
                  </v:textbox>
                </v:rect>
                <v:rect id="Rectangle 514" o:spid="_x0000_s1477" style="position:absolute;left:9927;top:2566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6AC04B19" w14:textId="77777777" w:rsidR="009F5198" w:rsidRDefault="009F5198">
                        <w:r>
                          <w:rPr>
                            <w:rFonts w:ascii="Arial" w:eastAsia="Arial" w:hAnsi="Arial" w:cs="Arial"/>
                            <w:sz w:val="16"/>
                          </w:rPr>
                          <w:t>1</w:t>
                        </w:r>
                      </w:p>
                    </w:txbxContent>
                  </v:textbox>
                </v:rect>
                <v:rect id="Rectangle 515" o:spid="_x0000_s1478" style="position:absolute;left:27876;top:25663;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57A3AE4" w14:textId="77777777" w:rsidR="009F5198" w:rsidRDefault="009F5198">
                        <w:r>
                          <w:rPr>
                            <w:rFonts w:ascii="Arial" w:eastAsia="Arial" w:hAnsi="Arial" w:cs="Arial"/>
                            <w:sz w:val="16"/>
                          </w:rPr>
                          <w:t>0</w:t>
                        </w:r>
                      </w:p>
                    </w:txbxContent>
                  </v:textbox>
                </v:rect>
                <v:rect id="Rectangle 516" o:spid="_x0000_s1479" style="position:absolute;left:48389;top:28227;width:758;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0722B48" w14:textId="77777777" w:rsidR="009F5198" w:rsidRDefault="009F5198">
                        <w:r>
                          <w:rPr>
                            <w:rFonts w:ascii="Arial" w:eastAsia="Arial" w:hAnsi="Arial" w:cs="Arial"/>
                            <w:sz w:val="16"/>
                          </w:rPr>
                          <w:t>1</w:t>
                        </w:r>
                      </w:p>
                    </w:txbxContent>
                  </v:textbox>
                </v:rect>
                <v:rect id="Rectangle 517" o:spid="_x0000_s1480" style="position:absolute;left:61209;top:28227;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FAE27AC" w14:textId="77777777" w:rsidR="009F5198" w:rsidRDefault="009F5198">
                        <w:r>
                          <w:rPr>
                            <w:rFonts w:ascii="Arial" w:eastAsia="Arial" w:hAnsi="Arial" w:cs="Arial"/>
                            <w:sz w:val="16"/>
                          </w:rPr>
                          <w:t>0</w:t>
                        </w:r>
                      </w:p>
                    </w:txbxContent>
                  </v:textbox>
                </v:rect>
                <v:rect id="Rectangle 518" o:spid="_x0000_s1481" style="position:absolute;left:41665;top:3250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28DA4C5A" w14:textId="77777777" w:rsidR="009F5198" w:rsidRDefault="009F5198">
                        <w:r>
                          <w:rPr>
                            <w:rFonts w:ascii="Arial" w:eastAsia="Arial" w:hAnsi="Arial" w:cs="Arial"/>
                            <w:sz w:val="16"/>
                          </w:rPr>
                          <w:t>{</w:t>
                        </w:r>
                      </w:p>
                    </w:txbxContent>
                  </v:textbox>
                </v:rect>
                <v:rect id="Rectangle 519" o:spid="_x0000_s1482" style="position:absolute;left:51921;top:57287;width:4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4C6015CE" w14:textId="77777777" w:rsidR="009F5198" w:rsidRDefault="009F5198">
                        <w:r>
                          <w:rPr>
                            <w:rFonts w:ascii="Arial" w:eastAsia="Arial" w:hAnsi="Arial" w:cs="Arial"/>
                            <w:sz w:val="16"/>
                          </w:rPr>
                          <w:t>}</w:t>
                        </w:r>
                      </w:p>
                    </w:txbxContent>
                  </v:textbox>
                </v:rect>
                <v:rect id="Rectangle 520" o:spid="_x0000_s1483" style="position:absolute;left:27876;top:70107;width:7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0AAE837D" w14:textId="77777777" w:rsidR="009F5198" w:rsidRDefault="009F5198">
                        <w:r>
                          <w:rPr>
                            <w:rFonts w:ascii="Arial" w:eastAsia="Arial" w:hAnsi="Arial" w:cs="Arial"/>
                            <w:sz w:val="16"/>
                          </w:rPr>
                          <w:t>1</w:t>
                        </w:r>
                      </w:p>
                    </w:txbxContent>
                  </v:textbox>
                </v:rect>
                <v:rect id="Rectangle 521" o:spid="_x0000_s1484" style="position:absolute;left:40867;top:70962;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4C0FD20" w14:textId="77777777" w:rsidR="009F5198" w:rsidRDefault="009F5198">
                        <w:r>
                          <w:rPr>
                            <w:rFonts w:ascii="Arial" w:eastAsia="Arial" w:hAnsi="Arial" w:cs="Arial"/>
                            <w:sz w:val="16"/>
                          </w:rPr>
                          <w:t>0</w:t>
                        </w:r>
                      </w:p>
                    </w:txbxContent>
                  </v:textbox>
                </v:rect>
                <v:rect id="Rectangle 522" o:spid="_x0000_s1485" style="position:absolute;left:24229;top:73526;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4056E91" w14:textId="77777777" w:rsidR="009F5198" w:rsidRDefault="009F5198">
                        <w:r>
                          <w:rPr>
                            <w:rFonts w:ascii="Arial" w:eastAsia="Arial" w:hAnsi="Arial" w:cs="Arial"/>
                            <w:sz w:val="16"/>
                          </w:rPr>
                          <w:t>{</w:t>
                        </w:r>
                      </w:p>
                    </w:txbxContent>
                  </v:textbox>
                </v:rect>
                <v:rect id="Rectangle 523" o:spid="_x0000_s1486" style="position:absolute;left:32605;top:89765;width:45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60C0AE0F" w14:textId="77777777" w:rsidR="009F5198" w:rsidRDefault="009F5198">
                        <w:r>
                          <w:rPr>
                            <w:rFonts w:ascii="Arial" w:eastAsia="Arial" w:hAnsi="Arial" w:cs="Arial"/>
                            <w:sz w:val="16"/>
                          </w:rPr>
                          <w:t>}</w:t>
                        </w:r>
                      </w:p>
                    </w:txbxContent>
                  </v:textbox>
                </v:rect>
                <w10:anchorlock/>
              </v:group>
            </w:pict>
          </mc:Fallback>
        </mc:AlternateContent>
      </w:r>
    </w:p>
    <w:p w14:paraId="326C33B8" w14:textId="77777777" w:rsidR="009F5198" w:rsidRDefault="009F5198">
      <w:pPr>
        <w:ind w:left="1777"/>
      </w:pPr>
      <w:r>
        <w:rPr>
          <w:noProof/>
        </w:rPr>
        <w:lastRenderedPageBreak/>
        <mc:AlternateContent>
          <mc:Choice Requires="wpg">
            <w:drawing>
              <wp:inline distT="0" distB="0" distL="0" distR="0" wp14:anchorId="29B7C477" wp14:editId="09F8C34E">
                <wp:extent cx="3760674" cy="4884971"/>
                <wp:effectExtent l="0" t="0" r="0" b="0"/>
                <wp:docPr id="3071" name="Group 3071"/>
                <wp:cNvGraphicFramePr/>
                <a:graphic xmlns:a="http://schemas.openxmlformats.org/drawingml/2006/main">
                  <a:graphicData uri="http://schemas.microsoft.com/office/word/2010/wordprocessingGroup">
                    <wpg:wgp>
                      <wpg:cNvGrpSpPr/>
                      <wpg:grpSpPr>
                        <a:xfrm>
                          <a:off x="0" y="0"/>
                          <a:ext cx="3760674" cy="4884971"/>
                          <a:chOff x="0" y="0"/>
                          <a:chExt cx="3760674" cy="4884971"/>
                        </a:xfrm>
                      </wpg:grpSpPr>
                      <wps:wsp>
                        <wps:cNvPr id="527" name="Shape 527"/>
                        <wps:cNvSpPr/>
                        <wps:spPr>
                          <a:xfrm>
                            <a:off x="1747858" y="346153"/>
                            <a:ext cx="0" cy="287435"/>
                          </a:xfrm>
                          <a:custGeom>
                            <a:avLst/>
                            <a:gdLst/>
                            <a:ahLst/>
                            <a:cxnLst/>
                            <a:rect l="0" t="0" r="0" b="0"/>
                            <a:pathLst>
                              <a:path h="287435">
                                <a:moveTo>
                                  <a:pt x="0" y="0"/>
                                </a:moveTo>
                                <a:lnTo>
                                  <a:pt x="0" y="28743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17944" y="618631"/>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1717944" y="618631"/>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1" name="Shape 531"/>
                        <wps:cNvSpPr/>
                        <wps:spPr>
                          <a:xfrm>
                            <a:off x="1572645" y="0"/>
                            <a:ext cx="341880" cy="341879"/>
                          </a:xfrm>
                          <a:custGeom>
                            <a:avLst/>
                            <a:gdLst/>
                            <a:ahLst/>
                            <a:cxnLst/>
                            <a:rect l="0" t="0" r="0" b="0"/>
                            <a:pathLst>
                              <a:path w="341880" h="341879">
                                <a:moveTo>
                                  <a:pt x="341880" y="170940"/>
                                </a:moveTo>
                                <a:cubicBezTo>
                                  <a:pt x="341880" y="182164"/>
                                  <a:pt x="340785" y="193280"/>
                                  <a:pt x="338595" y="204288"/>
                                </a:cubicBezTo>
                                <a:cubicBezTo>
                                  <a:pt x="336405" y="215297"/>
                                  <a:pt x="333163" y="225986"/>
                                  <a:pt x="328868" y="236355"/>
                                </a:cubicBezTo>
                                <a:cubicBezTo>
                                  <a:pt x="324572" y="246725"/>
                                  <a:pt x="319307" y="256576"/>
                                  <a:pt x="313071" y="265909"/>
                                </a:cubicBezTo>
                                <a:cubicBezTo>
                                  <a:pt x="306835" y="275241"/>
                                  <a:pt x="299749" y="283876"/>
                                  <a:pt x="291812" y="291812"/>
                                </a:cubicBezTo>
                                <a:cubicBezTo>
                                  <a:pt x="283876" y="299749"/>
                                  <a:pt x="275241" y="306835"/>
                                  <a:pt x="265909" y="313071"/>
                                </a:cubicBezTo>
                                <a:cubicBezTo>
                                  <a:pt x="256576" y="319307"/>
                                  <a:pt x="246725" y="324572"/>
                                  <a:pt x="236355" y="328867"/>
                                </a:cubicBezTo>
                                <a:cubicBezTo>
                                  <a:pt x="225985" y="333163"/>
                                  <a:pt x="215297" y="336405"/>
                                  <a:pt x="204288" y="338595"/>
                                </a:cubicBezTo>
                                <a:cubicBezTo>
                                  <a:pt x="193280" y="340785"/>
                                  <a:pt x="182164" y="341879"/>
                                  <a:pt x="170940" y="341879"/>
                                </a:cubicBezTo>
                                <a:cubicBezTo>
                                  <a:pt x="159716" y="341879"/>
                                  <a:pt x="148600" y="340785"/>
                                  <a:pt x="137591" y="338595"/>
                                </a:cubicBezTo>
                                <a:cubicBezTo>
                                  <a:pt x="126583" y="336405"/>
                                  <a:pt x="115894" y="333163"/>
                                  <a:pt x="105524" y="328867"/>
                                </a:cubicBezTo>
                                <a:cubicBezTo>
                                  <a:pt x="95154" y="324572"/>
                                  <a:pt x="85303" y="319307"/>
                                  <a:pt x="75971" y="313071"/>
                                </a:cubicBezTo>
                                <a:cubicBezTo>
                                  <a:pt x="66638" y="306835"/>
                                  <a:pt x="58004" y="299749"/>
                                  <a:pt x="50067" y="291812"/>
                                </a:cubicBezTo>
                                <a:cubicBezTo>
                                  <a:pt x="42131" y="283876"/>
                                  <a:pt x="35045" y="275241"/>
                                  <a:pt x="28809" y="265909"/>
                                </a:cubicBezTo>
                                <a:cubicBezTo>
                                  <a:pt x="22573" y="256576"/>
                                  <a:pt x="17307" y="246725"/>
                                  <a:pt x="13012" y="236355"/>
                                </a:cubicBezTo>
                                <a:cubicBezTo>
                                  <a:pt x="8717" y="225986"/>
                                  <a:pt x="5474" y="215297"/>
                                  <a:pt x="3285" y="204288"/>
                                </a:cubicBezTo>
                                <a:cubicBezTo>
                                  <a:pt x="1095" y="193280"/>
                                  <a:pt x="0" y="182164"/>
                                  <a:pt x="0" y="170940"/>
                                </a:cubicBezTo>
                                <a:cubicBezTo>
                                  <a:pt x="0" y="159716"/>
                                  <a:pt x="1095" y="148599"/>
                                  <a:pt x="3285" y="137591"/>
                                </a:cubicBezTo>
                                <a:cubicBezTo>
                                  <a:pt x="5474" y="126583"/>
                                  <a:pt x="8717" y="115894"/>
                                  <a:pt x="13012" y="105524"/>
                                </a:cubicBezTo>
                                <a:cubicBezTo>
                                  <a:pt x="17307" y="95154"/>
                                  <a:pt x="22573" y="85303"/>
                                  <a:pt x="28809" y="75971"/>
                                </a:cubicBezTo>
                                <a:cubicBezTo>
                                  <a:pt x="35045" y="66638"/>
                                  <a:pt x="42131" y="58004"/>
                                  <a:pt x="50067" y="50067"/>
                                </a:cubicBezTo>
                                <a:cubicBezTo>
                                  <a:pt x="58004" y="42130"/>
                                  <a:pt x="66638" y="35044"/>
                                  <a:pt x="75971" y="28809"/>
                                </a:cubicBezTo>
                                <a:cubicBezTo>
                                  <a:pt x="85303" y="22573"/>
                                  <a:pt x="95154" y="17307"/>
                                  <a:pt x="105524" y="13012"/>
                                </a:cubicBezTo>
                                <a:cubicBezTo>
                                  <a:pt x="115894" y="8717"/>
                                  <a:pt x="126583" y="5474"/>
                                  <a:pt x="137591" y="3285"/>
                                </a:cubicBezTo>
                                <a:cubicBezTo>
                                  <a:pt x="148600" y="1095"/>
                                  <a:pt x="159716" y="0"/>
                                  <a:pt x="170940" y="0"/>
                                </a:cubicBezTo>
                                <a:cubicBezTo>
                                  <a:pt x="182164" y="0"/>
                                  <a:pt x="193280" y="1095"/>
                                  <a:pt x="204288" y="3285"/>
                                </a:cubicBezTo>
                                <a:cubicBezTo>
                                  <a:pt x="215297" y="5474"/>
                                  <a:pt x="225985" y="8717"/>
                                  <a:pt x="236355" y="13012"/>
                                </a:cubicBezTo>
                                <a:cubicBezTo>
                                  <a:pt x="246725" y="17307"/>
                                  <a:pt x="256576" y="22573"/>
                                  <a:pt x="265909" y="28809"/>
                                </a:cubicBezTo>
                                <a:cubicBezTo>
                                  <a:pt x="275241" y="35044"/>
                                  <a:pt x="283876" y="42130"/>
                                  <a:pt x="291812" y="50067"/>
                                </a:cubicBezTo>
                                <a:cubicBezTo>
                                  <a:pt x="299749" y="58004"/>
                                  <a:pt x="306835" y="66638"/>
                                  <a:pt x="313071" y="75971"/>
                                </a:cubicBezTo>
                                <a:cubicBezTo>
                                  <a:pt x="319307" y="85303"/>
                                  <a:pt x="324572" y="95154"/>
                                  <a:pt x="328868" y="105524"/>
                                </a:cubicBezTo>
                                <a:cubicBezTo>
                                  <a:pt x="333163" y="115894"/>
                                  <a:pt x="336405" y="126583"/>
                                  <a:pt x="338595" y="137591"/>
                                </a:cubicBezTo>
                                <a:cubicBezTo>
                                  <a:pt x="340785" y="148599"/>
                                  <a:pt x="341880" y="159716"/>
                                  <a:pt x="341880" y="170940"/>
                                </a:cubicBez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710733" y="127405"/>
                            <a:ext cx="87121" cy="165450"/>
                          </a:xfrm>
                          <a:prstGeom prst="rect">
                            <a:avLst/>
                          </a:prstGeom>
                          <a:ln>
                            <a:noFill/>
                          </a:ln>
                        </wps:spPr>
                        <wps:txbx>
                          <w:txbxContent>
                            <w:p w14:paraId="3C1BE11A" w14:textId="77777777" w:rsidR="009F5198" w:rsidRDefault="009F5198">
                              <w:r>
                                <w:rPr>
                                  <w:rFonts w:eastAsia="Times New Roman"/>
                                  <w:sz w:val="22"/>
                                </w:rPr>
                                <w:t>θ</w:t>
                              </w:r>
                            </w:p>
                          </w:txbxContent>
                        </wps:txbx>
                        <wps:bodyPr horzOverflow="overflow" vert="horz" lIns="0" tIns="0" rIns="0" bIns="0" rtlCol="0">
                          <a:noAutofit/>
                        </wps:bodyPr>
                      </wps:wsp>
                      <wps:wsp>
                        <wps:cNvPr id="533" name="Shape 533"/>
                        <wps:cNvSpPr/>
                        <wps:spPr>
                          <a:xfrm>
                            <a:off x="688032" y="1029912"/>
                            <a:ext cx="393161" cy="458375"/>
                          </a:xfrm>
                          <a:custGeom>
                            <a:avLst/>
                            <a:gdLst/>
                            <a:ahLst/>
                            <a:cxnLst/>
                            <a:rect l="0" t="0" r="0" b="0"/>
                            <a:pathLst>
                              <a:path w="393161" h="458375">
                                <a:moveTo>
                                  <a:pt x="393161" y="0"/>
                                </a:moveTo>
                                <a:lnTo>
                                  <a:pt x="0" y="0"/>
                                </a:lnTo>
                                <a:lnTo>
                                  <a:pt x="0"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4" name="Shape 534"/>
                        <wps:cNvSpPr/>
                        <wps:spPr>
                          <a:xfrm>
                            <a:off x="658118"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 name="Shape 535"/>
                        <wps:cNvSpPr/>
                        <wps:spPr>
                          <a:xfrm>
                            <a:off x="658118"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6" name="Shape 536"/>
                        <wps:cNvSpPr/>
                        <wps:spPr>
                          <a:xfrm>
                            <a:off x="2414524" y="1029912"/>
                            <a:ext cx="837604" cy="458375"/>
                          </a:xfrm>
                          <a:custGeom>
                            <a:avLst/>
                            <a:gdLst/>
                            <a:ahLst/>
                            <a:cxnLst/>
                            <a:rect l="0" t="0" r="0" b="0"/>
                            <a:pathLst>
                              <a:path w="837604" h="458375">
                                <a:moveTo>
                                  <a:pt x="0" y="0"/>
                                </a:moveTo>
                                <a:lnTo>
                                  <a:pt x="837604" y="0"/>
                                </a:lnTo>
                                <a:lnTo>
                                  <a:pt x="837604" y="45837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222214" y="1473329"/>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 name="Shape 538"/>
                        <wps:cNvSpPr/>
                        <wps:spPr>
                          <a:xfrm>
                            <a:off x="3222214" y="1473329"/>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39" name="Shape 539"/>
                        <wps:cNvSpPr/>
                        <wps:spPr>
                          <a:xfrm>
                            <a:off x="1076920" y="683759"/>
                            <a:ext cx="1333330" cy="683759"/>
                          </a:xfrm>
                          <a:custGeom>
                            <a:avLst/>
                            <a:gdLst/>
                            <a:ahLst/>
                            <a:cxnLst/>
                            <a:rect l="0" t="0" r="0" b="0"/>
                            <a:pathLst>
                              <a:path w="1333330" h="683759">
                                <a:moveTo>
                                  <a:pt x="666665" y="0"/>
                                </a:moveTo>
                                <a:lnTo>
                                  <a:pt x="1333330" y="341879"/>
                                </a:lnTo>
                                <a:lnTo>
                                  <a:pt x="666665" y="683759"/>
                                </a:lnTo>
                                <a:lnTo>
                                  <a:pt x="0" y="341879"/>
                                </a:lnTo>
                                <a:lnTo>
                                  <a:pt x="66666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540"/>
                        <wps:cNvSpPr/>
                        <wps:spPr>
                          <a:xfrm>
                            <a:off x="1076920" y="683759"/>
                            <a:ext cx="1333330" cy="683759"/>
                          </a:xfrm>
                          <a:custGeom>
                            <a:avLst/>
                            <a:gdLst/>
                            <a:ahLst/>
                            <a:cxnLst/>
                            <a:rect l="0" t="0" r="0" b="0"/>
                            <a:pathLst>
                              <a:path w="1333330" h="683759">
                                <a:moveTo>
                                  <a:pt x="666665" y="0"/>
                                </a:moveTo>
                                <a:lnTo>
                                  <a:pt x="1333330" y="341879"/>
                                </a:lnTo>
                                <a:lnTo>
                                  <a:pt x="666665" y="683759"/>
                                </a:lnTo>
                                <a:lnTo>
                                  <a:pt x="0" y="341879"/>
                                </a:lnTo>
                                <a:lnTo>
                                  <a:pt x="666665" y="0"/>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41" name="Rectangle 541"/>
                        <wps:cNvSpPr/>
                        <wps:spPr>
                          <a:xfrm>
                            <a:off x="1400103" y="985159"/>
                            <a:ext cx="913573" cy="128216"/>
                          </a:xfrm>
                          <a:prstGeom prst="rect">
                            <a:avLst/>
                          </a:prstGeom>
                          <a:ln>
                            <a:noFill/>
                          </a:ln>
                        </wps:spPr>
                        <wps:txbx>
                          <w:txbxContent>
                            <w:p w14:paraId="0F4633B3"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res_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wps:txbx>
                        <wps:bodyPr horzOverflow="overflow" vert="horz" lIns="0" tIns="0" rIns="0" bIns="0" rtlCol="0">
                          <a:noAutofit/>
                        </wps:bodyPr>
                      </wps:wsp>
                      <wps:wsp>
                        <wps:cNvPr id="543" name="Shape 543"/>
                        <wps:cNvSpPr/>
                        <wps:spPr>
                          <a:xfrm>
                            <a:off x="0" y="1538458"/>
                            <a:ext cx="1367518" cy="512819"/>
                          </a:xfrm>
                          <a:custGeom>
                            <a:avLst/>
                            <a:gdLst/>
                            <a:ahLst/>
                            <a:cxnLst/>
                            <a:rect l="0" t="0" r="0" b="0"/>
                            <a:pathLst>
                              <a:path w="1367518" h="512819">
                                <a:moveTo>
                                  <a:pt x="0" y="0"/>
                                </a:moveTo>
                                <a:lnTo>
                                  <a:pt x="1367518" y="0"/>
                                </a:lnTo>
                                <a:lnTo>
                                  <a:pt x="136751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166800" y="1754387"/>
                            <a:ext cx="1375089" cy="128217"/>
                          </a:xfrm>
                          <a:prstGeom prst="rect">
                            <a:avLst/>
                          </a:prstGeom>
                          <a:ln>
                            <a:noFill/>
                          </a:ln>
                        </wps:spPr>
                        <wps:txbx>
                          <w:txbxContent>
                            <w:p w14:paraId="35F3D639" w14:textId="77777777" w:rsidR="009F5198" w:rsidRPr="009F5198" w:rsidRDefault="009F5198">
                              <w:pPr>
                                <w:rPr>
                                  <w:lang w:val="en-US"/>
                                </w:rPr>
                              </w:pPr>
                              <w:r w:rsidRPr="009F5198">
                                <w:rPr>
                                  <w:rFonts w:ascii="Arial" w:eastAsia="Arial" w:hAnsi="Arial" w:cs="Arial"/>
                                  <w:sz w:val="16"/>
                                  <w:lang w:val="en-US"/>
                                </w:rPr>
                                <w:t>result[res_pos - 1] = '.';</w:t>
                              </w:r>
                            </w:p>
                          </w:txbxContent>
                        </wps:txbx>
                        <wps:bodyPr horzOverflow="overflow" vert="horz" lIns="0" tIns="0" rIns="0" bIns="0" rtlCol="0">
                          <a:noAutofit/>
                        </wps:bodyPr>
                      </wps:wsp>
                      <wps:wsp>
                        <wps:cNvPr id="545" name="Shape 545"/>
                        <wps:cNvSpPr/>
                        <wps:spPr>
                          <a:xfrm>
                            <a:off x="3252128" y="2055550"/>
                            <a:ext cx="0" cy="201965"/>
                          </a:xfrm>
                          <a:custGeom>
                            <a:avLst/>
                            <a:gdLst/>
                            <a:ahLst/>
                            <a:cxnLst/>
                            <a:rect l="0" t="0" r="0" b="0"/>
                            <a:pathLst>
                              <a:path h="201965">
                                <a:moveTo>
                                  <a:pt x="0" y="0"/>
                                </a:moveTo>
                                <a:lnTo>
                                  <a:pt x="0" y="170940"/>
                                </a:lnTo>
                                <a:lnTo>
                                  <a:pt x="0" y="85470"/>
                                </a:lnTo>
                                <a:lnTo>
                                  <a:pt x="0" y="20196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6" name="Shape 546"/>
                        <wps:cNvSpPr/>
                        <wps:spPr>
                          <a:xfrm>
                            <a:off x="3222214" y="2242558"/>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Shape 547"/>
                        <wps:cNvSpPr/>
                        <wps:spPr>
                          <a:xfrm>
                            <a:off x="3222214" y="2242558"/>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49" name="Shape 549"/>
                        <wps:cNvSpPr/>
                        <wps:spPr>
                          <a:xfrm>
                            <a:off x="2735036" y="1538458"/>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2958860" y="1754387"/>
                            <a:ext cx="768571" cy="128217"/>
                          </a:xfrm>
                          <a:prstGeom prst="rect">
                            <a:avLst/>
                          </a:prstGeom>
                          <a:ln>
                            <a:noFill/>
                          </a:ln>
                        </wps:spPr>
                        <wps:txbx>
                          <w:txbxContent>
                            <w:p w14:paraId="2BA5D5B8" w14:textId="77777777" w:rsidR="009F5198" w:rsidRDefault="009F5198">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0] = '.';</w:t>
                              </w:r>
                            </w:p>
                          </w:txbxContent>
                        </wps:txbx>
                        <wps:bodyPr horzOverflow="overflow" vert="horz" lIns="0" tIns="0" rIns="0" bIns="0" rtlCol="0">
                          <a:noAutofit/>
                        </wps:bodyPr>
                      </wps:wsp>
                      <wps:wsp>
                        <wps:cNvPr id="551" name="Shape 551"/>
                        <wps:cNvSpPr/>
                        <wps:spPr>
                          <a:xfrm>
                            <a:off x="1747858" y="2824778"/>
                            <a:ext cx="1504269" cy="543845"/>
                          </a:xfrm>
                          <a:custGeom>
                            <a:avLst/>
                            <a:gdLst/>
                            <a:ahLst/>
                            <a:cxnLst/>
                            <a:rect l="0" t="0" r="0" b="0"/>
                            <a:pathLst>
                              <a:path w="1504269" h="543845">
                                <a:moveTo>
                                  <a:pt x="1504269" y="0"/>
                                </a:moveTo>
                                <a:lnTo>
                                  <a:pt x="1504269" y="341880"/>
                                </a:lnTo>
                                <a:lnTo>
                                  <a:pt x="0" y="341880"/>
                                </a:lnTo>
                                <a:lnTo>
                                  <a:pt x="0" y="543845"/>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2" name="Shape 552"/>
                        <wps:cNvSpPr/>
                        <wps:spPr>
                          <a:xfrm>
                            <a:off x="1717944" y="3353666"/>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1717944" y="3353666"/>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2735036" y="2307686"/>
                            <a:ext cx="1025638" cy="512819"/>
                          </a:xfrm>
                          <a:custGeom>
                            <a:avLst/>
                            <a:gdLst/>
                            <a:ahLst/>
                            <a:cxnLst/>
                            <a:rect l="0" t="0" r="0" b="0"/>
                            <a:pathLst>
                              <a:path w="1025638" h="512819">
                                <a:moveTo>
                                  <a:pt x="0" y="0"/>
                                </a:moveTo>
                                <a:lnTo>
                                  <a:pt x="1025638" y="0"/>
                                </a:lnTo>
                                <a:lnTo>
                                  <a:pt x="1025638" y="512819"/>
                                </a:lnTo>
                                <a:lnTo>
                                  <a:pt x="0" y="512819"/>
                                </a:lnTo>
                                <a:close/>
                              </a:path>
                            </a:pathLst>
                          </a:custGeom>
                          <a:ln w="17094" cap="flat">
                            <a:miter lim="100000"/>
                          </a:ln>
                        </wps:spPr>
                        <wps:style>
                          <a:lnRef idx="1">
                            <a:srgbClr val="000000"/>
                          </a:lnRef>
                          <a:fillRef idx="0">
                            <a:srgbClr val="000000">
                              <a:alpha val="0"/>
                            </a:srgbClr>
                          </a:fillRef>
                          <a:effectRef idx="0">
                            <a:scrgbClr r="0" g="0" b="0"/>
                          </a:effectRef>
                          <a:fontRef idx="none"/>
                        </wps:style>
                        <wps:bodyPr/>
                      </wps:wsp>
                      <wps:wsp>
                        <wps:cNvPr id="556" name="Rectangle 556"/>
                        <wps:cNvSpPr/>
                        <wps:spPr>
                          <a:xfrm>
                            <a:off x="2930281" y="2523616"/>
                            <a:ext cx="844436" cy="128217"/>
                          </a:xfrm>
                          <a:prstGeom prst="rect">
                            <a:avLst/>
                          </a:prstGeom>
                          <a:ln>
                            <a:noFill/>
                          </a:ln>
                        </wps:spPr>
                        <wps:txbx>
                          <w:txbxContent>
                            <w:p w14:paraId="177602B2" w14:textId="77777777" w:rsidR="009F5198" w:rsidRDefault="009F5198">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1] = '\0';</w:t>
                              </w:r>
                            </w:p>
                          </w:txbxContent>
                        </wps:txbx>
                        <wps:bodyPr horzOverflow="overflow" vert="horz" lIns="0" tIns="0" rIns="0" bIns="0" rtlCol="0">
                          <a:noAutofit/>
                        </wps:bodyPr>
                      </wps:wsp>
                      <wps:wsp>
                        <wps:cNvPr id="557" name="Shape 557"/>
                        <wps:cNvSpPr/>
                        <wps:spPr>
                          <a:xfrm>
                            <a:off x="1747858" y="3935887"/>
                            <a:ext cx="0" cy="244701"/>
                          </a:xfrm>
                          <a:custGeom>
                            <a:avLst/>
                            <a:gdLst/>
                            <a:ahLst/>
                            <a:cxnLst/>
                            <a:rect l="0" t="0" r="0" b="0"/>
                            <a:pathLst>
                              <a:path h="244701">
                                <a:moveTo>
                                  <a:pt x="0" y="0"/>
                                </a:moveTo>
                                <a:lnTo>
                                  <a:pt x="0" y="170940"/>
                                </a:lnTo>
                                <a:lnTo>
                                  <a:pt x="0" y="128205"/>
                                </a:lnTo>
                                <a:lnTo>
                                  <a:pt x="0" y="244701"/>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58" name="Shape 558"/>
                        <wps:cNvSpPr/>
                        <wps:spPr>
                          <a:xfrm>
                            <a:off x="1717944" y="4165630"/>
                            <a:ext cx="59829" cy="59829"/>
                          </a:xfrm>
                          <a:custGeom>
                            <a:avLst/>
                            <a:gdLst/>
                            <a:ahLst/>
                            <a:cxnLst/>
                            <a:rect l="0" t="0" r="0" b="0"/>
                            <a:pathLst>
                              <a:path w="59829" h="59829">
                                <a:moveTo>
                                  <a:pt x="0" y="0"/>
                                </a:moveTo>
                                <a:lnTo>
                                  <a:pt x="29914" y="14957"/>
                                </a:lnTo>
                                <a:lnTo>
                                  <a:pt x="59829" y="0"/>
                                </a:lnTo>
                                <a:lnTo>
                                  <a:pt x="29914" y="5982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1717944" y="4165630"/>
                            <a:ext cx="59829" cy="59829"/>
                          </a:xfrm>
                          <a:custGeom>
                            <a:avLst/>
                            <a:gdLst/>
                            <a:ahLst/>
                            <a:cxnLst/>
                            <a:rect l="0" t="0" r="0" b="0"/>
                            <a:pathLst>
                              <a:path w="59829" h="59829">
                                <a:moveTo>
                                  <a:pt x="29914" y="59829"/>
                                </a:moveTo>
                                <a:lnTo>
                                  <a:pt x="0" y="0"/>
                                </a:lnTo>
                                <a:lnTo>
                                  <a:pt x="29914" y="14957"/>
                                </a:lnTo>
                                <a:lnTo>
                                  <a:pt x="59829" y="0"/>
                                </a:lnTo>
                                <a:lnTo>
                                  <a:pt x="29914" y="59829"/>
                                </a:lnTo>
                                <a:close/>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61" name="Shape 561"/>
                        <wps:cNvSpPr/>
                        <wps:spPr>
                          <a:xfrm>
                            <a:off x="521366" y="3418794"/>
                            <a:ext cx="2444438" cy="512819"/>
                          </a:xfrm>
                          <a:custGeom>
                            <a:avLst/>
                            <a:gdLst/>
                            <a:ahLst/>
                            <a:cxnLst/>
                            <a:rect l="0" t="0" r="0" b="0"/>
                            <a:pathLst>
                              <a:path w="2444438" h="512819">
                                <a:moveTo>
                                  <a:pt x="0" y="512819"/>
                                </a:moveTo>
                                <a:lnTo>
                                  <a:pt x="170940" y="0"/>
                                </a:lnTo>
                                <a:lnTo>
                                  <a:pt x="2444438" y="0"/>
                                </a:lnTo>
                                <a:lnTo>
                                  <a:pt x="2273498" y="512819"/>
                                </a:lnTo>
                                <a:lnTo>
                                  <a:pt x="0" y="512819"/>
                                </a:ln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2" name="Rectangle 562"/>
                        <wps:cNvSpPr/>
                        <wps:spPr>
                          <a:xfrm>
                            <a:off x="846686" y="3634724"/>
                            <a:ext cx="2385575" cy="128217"/>
                          </a:xfrm>
                          <a:prstGeom prst="rect">
                            <a:avLst/>
                          </a:prstGeom>
                          <a:ln>
                            <a:noFill/>
                          </a:ln>
                        </wps:spPr>
                        <wps:txbx>
                          <w:txbxContent>
                            <w:p w14:paraId="5DC6BA73" w14:textId="77777777" w:rsidR="009F5198" w:rsidRDefault="009F5198">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 xml:space="preserve">Результат: " &lt;&lt; </w:t>
                              </w:r>
                              <w:proofErr w:type="spellStart"/>
                              <w:r>
                                <w:rPr>
                                  <w:rFonts w:ascii="Arial" w:eastAsia="Arial" w:hAnsi="Arial" w:cs="Arial"/>
                                  <w:sz w:val="16"/>
                                </w:rPr>
                                <w:t>result</w:t>
                              </w:r>
                              <w:proofErr w:type="spellEnd"/>
                              <w:r>
                                <w:rPr>
                                  <w:rFonts w:ascii="Arial" w:eastAsia="Arial" w:hAnsi="Arial" w:cs="Arial"/>
                                  <w:sz w:val="16"/>
                                </w:rPr>
                                <w:t xml:space="preserve"> &lt;&lt; </w:t>
                              </w:r>
                              <w:proofErr w:type="spellStart"/>
                              <w:r>
                                <w:rPr>
                                  <w:rFonts w:ascii="Arial" w:eastAsia="Arial" w:hAnsi="Arial" w:cs="Arial"/>
                                  <w:sz w:val="16"/>
                                </w:rPr>
                                <w:t>endl</w:t>
                              </w:r>
                              <w:proofErr w:type="spellEnd"/>
                              <w:r>
                                <w:rPr>
                                  <w:rFonts w:ascii="Arial" w:eastAsia="Arial" w:hAnsi="Arial" w:cs="Arial"/>
                                  <w:sz w:val="16"/>
                                </w:rPr>
                                <w:t>;</w:t>
                              </w:r>
                            </w:p>
                          </w:txbxContent>
                        </wps:txbx>
                        <wps:bodyPr horzOverflow="overflow" vert="horz" lIns="0" tIns="0" rIns="0" bIns="0" rtlCol="0">
                          <a:noAutofit/>
                        </wps:bodyPr>
                      </wps:wsp>
                      <wps:wsp>
                        <wps:cNvPr id="563" name="Shape 563"/>
                        <wps:cNvSpPr/>
                        <wps:spPr>
                          <a:xfrm>
                            <a:off x="688032" y="2055550"/>
                            <a:ext cx="1111108" cy="1111108"/>
                          </a:xfrm>
                          <a:custGeom>
                            <a:avLst/>
                            <a:gdLst/>
                            <a:ahLst/>
                            <a:cxnLst/>
                            <a:rect l="0" t="0" r="0" b="0"/>
                            <a:pathLst>
                              <a:path w="1111108" h="1111108">
                                <a:moveTo>
                                  <a:pt x="0" y="0"/>
                                </a:moveTo>
                                <a:lnTo>
                                  <a:pt x="0" y="1111108"/>
                                </a:lnTo>
                                <a:lnTo>
                                  <a:pt x="1111108" y="1111108"/>
                                </a:lnTo>
                              </a:path>
                            </a:pathLst>
                          </a:custGeom>
                          <a:ln w="8547" cap="flat">
                            <a:miter lim="127000"/>
                          </a:ln>
                        </wps:spPr>
                        <wps:style>
                          <a:lnRef idx="1">
                            <a:srgbClr val="000000"/>
                          </a:lnRef>
                          <a:fillRef idx="0">
                            <a:srgbClr val="000000">
                              <a:alpha val="0"/>
                            </a:srgbClr>
                          </a:fillRef>
                          <a:effectRef idx="0">
                            <a:scrgbClr r="0" g="0" b="0"/>
                          </a:effectRef>
                          <a:fontRef idx="none"/>
                        </wps:style>
                        <wps:bodyPr/>
                      </wps:wsp>
                      <wps:wsp>
                        <wps:cNvPr id="565" name="Shape 565"/>
                        <wps:cNvSpPr/>
                        <wps:spPr>
                          <a:xfrm>
                            <a:off x="1316236" y="4230758"/>
                            <a:ext cx="854699" cy="512819"/>
                          </a:xfrm>
                          <a:custGeom>
                            <a:avLst/>
                            <a:gdLst/>
                            <a:ahLst/>
                            <a:cxnLst/>
                            <a:rect l="0" t="0" r="0" b="0"/>
                            <a:pathLst>
                              <a:path w="854699" h="512819">
                                <a:moveTo>
                                  <a:pt x="261623" y="0"/>
                                </a:moveTo>
                                <a:lnTo>
                                  <a:pt x="593075" y="0"/>
                                </a:lnTo>
                                <a:cubicBezTo>
                                  <a:pt x="737519" y="0"/>
                                  <a:pt x="854699" y="114786"/>
                                  <a:pt x="854699" y="256410"/>
                                </a:cubicBezTo>
                                <a:cubicBezTo>
                                  <a:pt x="854699" y="398033"/>
                                  <a:pt x="737519" y="512819"/>
                                  <a:pt x="593075" y="512819"/>
                                </a:cubicBezTo>
                                <a:lnTo>
                                  <a:pt x="261623" y="512819"/>
                                </a:lnTo>
                                <a:cubicBezTo>
                                  <a:pt x="117179" y="512819"/>
                                  <a:pt x="0" y="398033"/>
                                  <a:pt x="0" y="256410"/>
                                </a:cubicBezTo>
                                <a:cubicBezTo>
                                  <a:pt x="0" y="114786"/>
                                  <a:pt x="117179" y="0"/>
                                  <a:pt x="261623" y="0"/>
                                </a:cubicBezTo>
                                <a:close/>
                              </a:path>
                            </a:pathLst>
                          </a:custGeom>
                          <a:ln w="17094" cap="flat">
                            <a:miter lim="127000"/>
                          </a:ln>
                        </wps:spPr>
                        <wps:style>
                          <a:lnRef idx="1">
                            <a:srgbClr val="000000"/>
                          </a:lnRef>
                          <a:fillRef idx="0">
                            <a:srgbClr val="000000">
                              <a:alpha val="0"/>
                            </a:srgbClr>
                          </a:fillRef>
                          <a:effectRef idx="0">
                            <a:scrgbClr r="0" g="0" b="0"/>
                          </a:effectRef>
                          <a:fontRef idx="none"/>
                        </wps:style>
                        <wps:bodyPr/>
                      </wps:wsp>
                      <wps:wsp>
                        <wps:cNvPr id="566" name="Rectangle 566"/>
                        <wps:cNvSpPr/>
                        <wps:spPr>
                          <a:xfrm>
                            <a:off x="1538324" y="4446688"/>
                            <a:ext cx="545906" cy="128217"/>
                          </a:xfrm>
                          <a:prstGeom prst="rect">
                            <a:avLst/>
                          </a:prstGeom>
                          <a:ln>
                            <a:noFill/>
                          </a:ln>
                        </wps:spPr>
                        <wps:txbx>
                          <w:txbxContent>
                            <w:p w14:paraId="0D9806E6" w14:textId="77777777" w:rsidR="009F5198" w:rsidRDefault="009F5198">
                              <w:r>
                                <w:rPr>
                                  <w:rFonts w:ascii="Arial" w:eastAsia="Arial" w:hAnsi="Arial" w:cs="Arial"/>
                                  <w:sz w:val="16"/>
                                </w:rPr>
                                <w:t xml:space="preserve"> </w:t>
                              </w:r>
                              <w:proofErr w:type="spellStart"/>
                              <w:r>
                                <w:rPr>
                                  <w:rFonts w:ascii="Arial" w:eastAsia="Arial" w:hAnsi="Arial" w:cs="Arial"/>
                                  <w:sz w:val="16"/>
                                </w:rPr>
                                <w:t>return</w:t>
                              </w:r>
                              <w:proofErr w:type="spellEnd"/>
                              <w:r>
                                <w:rPr>
                                  <w:rFonts w:ascii="Arial" w:eastAsia="Arial" w:hAnsi="Arial" w:cs="Arial"/>
                                  <w:sz w:val="16"/>
                                </w:rPr>
                                <w:t xml:space="preserve"> 0;</w:t>
                              </w:r>
                            </w:p>
                          </w:txbxContent>
                        </wps:txbx>
                        <wps:bodyPr horzOverflow="overflow" vert="horz" lIns="0" tIns="0" rIns="0" bIns="0" rtlCol="0">
                          <a:noAutofit/>
                        </wps:bodyPr>
                      </wps:wsp>
                      <wps:wsp>
                        <wps:cNvPr id="567" name="Rectangle 567"/>
                        <wps:cNvSpPr/>
                        <wps:spPr>
                          <a:xfrm>
                            <a:off x="2410117" y="4788567"/>
                            <a:ext cx="45559" cy="128217"/>
                          </a:xfrm>
                          <a:prstGeom prst="rect">
                            <a:avLst/>
                          </a:prstGeom>
                          <a:ln>
                            <a:noFill/>
                          </a:ln>
                        </wps:spPr>
                        <wps:txbx>
                          <w:txbxContent>
                            <w:p w14:paraId="5D0A28D6"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68" name="Rectangle 568"/>
                        <wps:cNvSpPr/>
                        <wps:spPr>
                          <a:xfrm>
                            <a:off x="911589" y="856953"/>
                            <a:ext cx="75865" cy="128216"/>
                          </a:xfrm>
                          <a:prstGeom prst="rect">
                            <a:avLst/>
                          </a:prstGeom>
                          <a:ln>
                            <a:noFill/>
                          </a:ln>
                        </wps:spPr>
                        <wps:txbx>
                          <w:txbxContent>
                            <w:p w14:paraId="0DA940D5" w14:textId="77777777" w:rsidR="009F5198" w:rsidRDefault="009F5198">
                              <w:r>
                                <w:rPr>
                                  <w:rFonts w:ascii="Arial" w:eastAsia="Arial" w:hAnsi="Arial" w:cs="Arial"/>
                                  <w:sz w:val="16"/>
                                </w:rPr>
                                <w:t>1</w:t>
                              </w:r>
                            </w:p>
                          </w:txbxContent>
                        </wps:txbx>
                        <wps:bodyPr horzOverflow="overflow" vert="horz" lIns="0" tIns="0" rIns="0" bIns="0" rtlCol="0">
                          <a:noAutofit/>
                        </wps:bodyPr>
                      </wps:wsp>
                      <wps:wsp>
                        <wps:cNvPr id="569" name="Rectangle 569"/>
                        <wps:cNvSpPr/>
                        <wps:spPr>
                          <a:xfrm>
                            <a:off x="2638081" y="856953"/>
                            <a:ext cx="75865" cy="128216"/>
                          </a:xfrm>
                          <a:prstGeom prst="rect">
                            <a:avLst/>
                          </a:prstGeom>
                          <a:ln>
                            <a:noFill/>
                          </a:ln>
                        </wps:spPr>
                        <wps:txbx>
                          <w:txbxContent>
                            <w:p w14:paraId="0AA66A74" w14:textId="77777777" w:rsidR="009F5198" w:rsidRDefault="009F5198">
                              <w:r>
                                <w:rPr>
                                  <w:rFonts w:ascii="Arial" w:eastAsia="Arial" w:hAnsi="Arial" w:cs="Arial"/>
                                  <w:sz w:val="16"/>
                                </w:rPr>
                                <w:t>0</w:t>
                              </w:r>
                            </w:p>
                          </w:txbxContent>
                        </wps:txbx>
                        <wps:bodyPr horzOverflow="overflow" vert="horz" lIns="0" tIns="0" rIns="0" bIns="0" rtlCol="0">
                          <a:noAutofit/>
                        </wps:bodyPr>
                      </wps:wsp>
                      <wps:wsp>
                        <wps:cNvPr id="570" name="Rectangle 570"/>
                        <wps:cNvSpPr/>
                        <wps:spPr>
                          <a:xfrm>
                            <a:off x="2922936" y="1284303"/>
                            <a:ext cx="45559" cy="128216"/>
                          </a:xfrm>
                          <a:prstGeom prst="rect">
                            <a:avLst/>
                          </a:prstGeom>
                          <a:ln>
                            <a:noFill/>
                          </a:ln>
                        </wps:spPr>
                        <wps:txbx>
                          <w:txbxContent>
                            <w:p w14:paraId="3D883E23" w14:textId="77777777" w:rsidR="009F5198" w:rsidRDefault="009F5198">
                              <w:r>
                                <w:rPr>
                                  <w:rFonts w:ascii="Arial" w:eastAsia="Arial" w:hAnsi="Arial" w:cs="Arial"/>
                                  <w:sz w:val="16"/>
                                </w:rPr>
                                <w:t>{</w:t>
                              </w:r>
                            </w:p>
                          </w:txbxContent>
                        </wps:txbx>
                        <wps:bodyPr horzOverflow="overflow" vert="horz" lIns="0" tIns="0" rIns="0" bIns="0" rtlCol="0">
                          <a:noAutofit/>
                        </wps:bodyPr>
                      </wps:wsp>
                      <wps:wsp>
                        <wps:cNvPr id="571" name="Rectangle 571"/>
                        <wps:cNvSpPr/>
                        <wps:spPr>
                          <a:xfrm>
                            <a:off x="3572506" y="3079170"/>
                            <a:ext cx="45559" cy="128217"/>
                          </a:xfrm>
                          <a:prstGeom prst="rect">
                            <a:avLst/>
                          </a:prstGeom>
                          <a:ln>
                            <a:noFill/>
                          </a:ln>
                        </wps:spPr>
                        <wps:txbx>
                          <w:txbxContent>
                            <w:p w14:paraId="46C74D7C" w14:textId="77777777" w:rsidR="009F5198" w:rsidRDefault="009F5198">
                              <w:r>
                                <w:rPr>
                                  <w:rFonts w:ascii="Arial" w:eastAsia="Arial" w:hAnsi="Arial" w:cs="Arial"/>
                                  <w:sz w:val="16"/>
                                </w:rPr>
                                <w:t>}</w:t>
                              </w:r>
                            </w:p>
                          </w:txbxContent>
                        </wps:txbx>
                        <wps:bodyPr horzOverflow="overflow" vert="horz" lIns="0" tIns="0" rIns="0" bIns="0" rtlCol="0">
                          <a:noAutofit/>
                        </wps:bodyPr>
                      </wps:wsp>
                    </wpg:wgp>
                  </a:graphicData>
                </a:graphic>
              </wp:inline>
            </w:drawing>
          </mc:Choice>
          <mc:Fallback>
            <w:pict>
              <v:group w14:anchorId="29B7C477" id="Group 3071" o:spid="_x0000_s1487" style="width:296.1pt;height:384.65pt;mso-position-horizontal-relative:char;mso-position-vertical-relative:line" coordsize="37606,4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">
                <v:shape id="Shape 527" o:spid="_x0000_s1488" style="position:absolute;left:17478;top:3461;width:0;height:2874;visibility:visible;mso-wrap-style:square;v-text-anchor:top" coordsize="0,28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" path="m,l,287435e" filled="f" strokeweight=".23742mm">
                  <v:stroke miterlimit="83231f" joinstyle="miter"/>
                  <v:path arrowok="t" textboxrect="0,0,0,287435"/>
                </v:shape>
                <v:shape id="Shape 528" o:spid="_x0000_s1489" style="position:absolute;left:17179;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" path="m,l29914,14957,59829,,29914,59829,,xe" fillcolor="black" stroked="f" strokeweight="0">
                  <v:stroke miterlimit="83231f" joinstyle="miter"/>
                  <v:path arrowok="t" textboxrect="0,0,59829,59829"/>
                </v:shape>
                <v:shape id="Shape 529" o:spid="_x0000_s1490" style="position:absolute;left:17179;top:618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" path="m29914,59829l,,29914,14957,59829,,29914,59829xe" filled="f" strokeweight=".23742mm">
                  <v:stroke miterlimit="83231f" joinstyle="miter"/>
                  <v:path arrowok="t" textboxrect="0,0,59829,59829"/>
                </v:shape>
                <v:shape id="Shape 531" o:spid="_x0000_s1491" style="position:absolute;left:15726;width:3419;height:3418;visibility:visible;mso-wrap-style:square;v-text-anchor:top" coordsize="341880,341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" path="m341880,170940v,11224,-1095,22340,-3285,33348c336405,215297,333163,225986,328868,236355v-4296,10370,-9561,20221,-15797,29554c306835,275241,299749,283876,291812,291812v-7936,7937,-16571,15023,-25903,21259c256576,319307,246725,324572,236355,328867v-10370,4296,-21058,7538,-32067,9728c193280,340785,182164,341879,170940,341879v-11224,,-22340,-1094,-33349,-3284c126583,336405,115894,333163,105524,328867,95154,324572,85303,319307,75971,313071,66638,306835,58004,299749,50067,291812,42131,283876,35045,275241,28809,265909,22573,256576,17307,246725,13012,236355,8717,225986,5474,215297,3285,204288,1095,193280,,182164,,170940,,159716,1095,148599,3285,137591v2189,-11008,5432,-21697,9727,-32067c17307,95154,22573,85303,28809,75971,35045,66638,42131,58004,50067,50067,58004,42130,66638,35044,75971,28809,85303,22573,95154,17307,105524,13012,115894,8717,126583,5474,137591,3285,148600,1095,159716,,170940,v11224,,22340,1095,33348,3285c215297,5474,225985,8717,236355,13012v10370,4295,20221,9561,29554,15797c275241,35044,283876,42130,291812,50067v7937,7937,15023,16571,21259,25904c319307,85303,324572,95154,328868,105524v4295,10370,7537,21059,9727,32067c340785,148599,341880,159716,341880,170940xe" filled="f" strokeweight=".47483mm">
                  <v:stroke miterlimit="1" joinstyle="miter"/>
                  <v:path arrowok="t" textboxrect="0,0,341880,341879"/>
                </v:shape>
                <v:rect id="Rectangle 532" o:spid="_x0000_s1492" style="position:absolute;left:17107;top:1274;width:871;height:1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3C1BE11A" w14:textId="77777777" w:rsidR="009F5198" w:rsidRDefault="009F5198">
                        <w:r>
                          <w:rPr>
                            <w:rFonts w:eastAsia="Times New Roman"/>
                            <w:sz w:val="22"/>
                          </w:rPr>
                          <w:t>θ</w:t>
                        </w:r>
                      </w:p>
                    </w:txbxContent>
                  </v:textbox>
                </v:rect>
                <v:shape id="Shape 533" o:spid="_x0000_s1493" style="position:absolute;left:6880;top:10299;width:3931;height:4583;visibility:visible;mso-wrap-style:square;v-text-anchor:top" coordsize="393161,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" path="m393161,l,,,458375e" filled="f" strokeweight=".23742mm">
                  <v:stroke miterlimit="83231f" joinstyle="miter"/>
                  <v:path arrowok="t" textboxrect="0,0,393161,458375"/>
                </v:shape>
                <v:shape id="Shape 534" o:spid="_x0000_s1494" style="position:absolute;left:6581;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" path="m,l29914,14957,59829,,29914,59829,,xe" fillcolor="black" stroked="f" strokeweight="0">
                  <v:stroke miterlimit="83231f" joinstyle="miter"/>
                  <v:path arrowok="t" textboxrect="0,0,59829,59829"/>
                </v:shape>
                <v:shape id="Shape 535" o:spid="_x0000_s1495" style="position:absolute;left:6581;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" path="m29914,59829l,,29914,14957,59829,,29914,59829xe" filled="f" strokeweight=".23742mm">
                  <v:stroke miterlimit="83231f" joinstyle="miter"/>
                  <v:path arrowok="t" textboxrect="0,0,59829,59829"/>
                </v:shape>
                <v:shape id="Shape 536" o:spid="_x0000_s1496" style="position:absolute;left:24145;top:10299;width:8376;height:4583;visibility:visible;mso-wrap-style:square;v-text-anchor:top" coordsize="837604,45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" path="m,l837604,r,458375e" filled="f" strokeweight=".23742mm">
                  <v:stroke miterlimit="83231f" joinstyle="miter"/>
                  <v:path arrowok="t" textboxrect="0,0,837604,458375"/>
                </v:shape>
                <v:shape id="Shape 537" o:spid="_x0000_s1497" style="position:absolute;left:32222;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" path="m,l29914,14957,59829,,29914,59829,,xe" fillcolor="black" stroked="f" strokeweight="0">
                  <v:stroke miterlimit="83231f" joinstyle="miter"/>
                  <v:path arrowok="t" textboxrect="0,0,59829,59829"/>
                </v:shape>
                <v:shape id="Shape 538" o:spid="_x0000_s1498" style="position:absolute;left:32222;top:14733;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" path="m29914,59829l,,29914,14957,59829,,29914,59829xe" filled="f" strokeweight=".23742mm">
                  <v:stroke miterlimit="83231f" joinstyle="miter"/>
                  <v:path arrowok="t" textboxrect="0,0,59829,59829"/>
                </v:shape>
                <v:shape id="Shape 539" o:spid="_x0000_s1499" style="position:absolute;left:10769;top:6837;width:13333;height:6838;visibility:visible;mso-wrap-style:square;v-text-anchor:top" coordsize="133333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" path="m666665,r666665,341879l666665,683759,,341879,666665,xe" stroked="f" strokeweight="0">
                  <v:stroke miterlimit="83231f" joinstyle="miter"/>
                  <v:path arrowok="t" textboxrect="0,0,1333330,683759"/>
                </v:shape>
                <v:shape id="Shape 540" o:spid="_x0000_s1500" style="position:absolute;left:10769;top:6837;width:13333;height:6838;visibility:visible;mso-wrap-style:square;v-text-anchor:top" coordsize="1333330,68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" path="m666665,r666665,341879l666665,683759,,341879,666665,xe" filled="f" strokeweight=".47483mm">
                  <v:stroke miterlimit="83231f" joinstyle="miter"/>
                  <v:path arrowok="t" textboxrect="0,0,1333330,683759"/>
                </v:shape>
                <v:rect id="Rectangle 541" o:spid="_x0000_s1501" style="position:absolute;left:14001;top:9851;width:913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0F4633B3" w14:textId="77777777" w:rsidR="009F5198" w:rsidRDefault="009F5198">
                        <w:proofErr w:type="spellStart"/>
                        <w:r>
                          <w:rPr>
                            <w:rFonts w:ascii="Arial" w:eastAsia="Arial" w:hAnsi="Arial" w:cs="Arial"/>
                            <w:sz w:val="16"/>
                          </w:rPr>
                          <w:t>if</w:t>
                        </w:r>
                        <w:proofErr w:type="spellEnd"/>
                        <w:r>
                          <w:rPr>
                            <w:rFonts w:ascii="Arial" w:eastAsia="Arial" w:hAnsi="Arial" w:cs="Arial"/>
                            <w:sz w:val="16"/>
                          </w:rPr>
                          <w:t xml:space="preserve"> (</w:t>
                        </w:r>
                        <w:proofErr w:type="spellStart"/>
                        <w:r>
                          <w:rPr>
                            <w:rFonts w:ascii="Arial" w:eastAsia="Arial" w:hAnsi="Arial" w:cs="Arial"/>
                            <w:sz w:val="16"/>
                          </w:rPr>
                          <w:t>res_</w:t>
                        </w:r>
                        <w:proofErr w:type="gramStart"/>
                        <w:r>
                          <w:rPr>
                            <w:rFonts w:ascii="Arial" w:eastAsia="Arial" w:hAnsi="Arial" w:cs="Arial"/>
                            <w:sz w:val="16"/>
                          </w:rPr>
                          <w:t>pos</w:t>
                        </w:r>
                        <w:proofErr w:type="spellEnd"/>
                        <w:r>
                          <w:rPr>
                            <w:rFonts w:ascii="Arial" w:eastAsia="Arial" w:hAnsi="Arial" w:cs="Arial"/>
                            <w:sz w:val="16"/>
                          </w:rPr>
                          <w:t xml:space="preserve"> &gt;</w:t>
                        </w:r>
                        <w:proofErr w:type="gramEnd"/>
                        <w:r>
                          <w:rPr>
                            <w:rFonts w:ascii="Arial" w:eastAsia="Arial" w:hAnsi="Arial" w:cs="Arial"/>
                            <w:sz w:val="16"/>
                          </w:rPr>
                          <w:t xml:space="preserve"> 0)</w:t>
                        </w:r>
                      </w:p>
                    </w:txbxContent>
                  </v:textbox>
                </v:rect>
                <v:shape id="Shape 543" o:spid="_x0000_s1502" style="position:absolute;top:15384;width:13675;height:5128;visibility:visible;mso-wrap-style:square;v-text-anchor:top" coordsize="136751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" path="m,l1367518,r,512819l,512819,,xe" filled="f" strokeweight=".47483mm">
                  <v:stroke miterlimit="1" joinstyle="miter"/>
                  <v:path arrowok="t" textboxrect="0,0,1367518,512819"/>
                </v:shape>
                <v:rect id="Rectangle 544" o:spid="_x0000_s1503" style="position:absolute;left:1668;top:17543;width:13750;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5F3D639" w14:textId="77777777" w:rsidR="009F5198" w:rsidRPr="009F5198" w:rsidRDefault="009F5198">
                        <w:pPr>
                          <w:rPr>
                            <w:lang w:val="en-US"/>
                          </w:rPr>
                        </w:pPr>
                        <w:r w:rsidRPr="009F5198">
                          <w:rPr>
                            <w:rFonts w:ascii="Arial" w:eastAsia="Arial" w:hAnsi="Arial" w:cs="Arial"/>
                            <w:sz w:val="16"/>
                            <w:lang w:val="en-US"/>
                          </w:rPr>
                          <w:t>result[res_pos - 1] = '.';</w:t>
                        </w:r>
                      </w:p>
                    </w:txbxContent>
                  </v:textbox>
                </v:rect>
                <v:shape id="Shape 545" o:spid="_x0000_s1504" style="position:absolute;left:32521;top:20555;width:0;height:2020;visibility:visible;mso-wrap-style:square;v-text-anchor:top" coordsize="0,201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" path="m,l,170940,,85470,,201965e" filled="f" strokeweight=".23742mm">
                  <v:stroke miterlimit="83231f" joinstyle="miter"/>
                  <v:path arrowok="t" textboxrect="0,0,0,201965"/>
                </v:shape>
                <v:shape id="Shape 546" o:spid="_x0000_s1505" style="position:absolute;left:32222;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" path="m,l29914,14957,59829,,29914,59829,,xe" fillcolor="black" stroked="f" strokeweight="0">
                  <v:stroke miterlimit="83231f" joinstyle="miter"/>
                  <v:path arrowok="t" textboxrect="0,0,59829,59829"/>
                </v:shape>
                <v:shape id="Shape 547" o:spid="_x0000_s1506" style="position:absolute;left:32222;top:22425;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" path="m29914,59829l,,29914,14957,59829,,29914,59829xe" filled="f" strokeweight=".23742mm">
                  <v:stroke miterlimit="83231f" joinstyle="miter"/>
                  <v:path arrowok="t" textboxrect="0,0,59829,59829"/>
                </v:shape>
                <v:shape id="Shape 549" o:spid="_x0000_s1507" style="position:absolute;left:27350;top:15384;width:10256;height:5128;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" path="m,l1025638,r,512819l,512819,,xe" filled="f" strokeweight=".47483mm">
                  <v:stroke miterlimit="1" joinstyle="miter"/>
                  <v:path arrowok="t" textboxrect="0,0,1025638,512819"/>
                </v:shape>
                <v:rect id="Rectangle 550" o:spid="_x0000_s1508" style="position:absolute;left:29588;top:17543;width:768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2BA5D5B8" w14:textId="77777777" w:rsidR="009F5198" w:rsidRDefault="009F5198">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0] = '.';</w:t>
                        </w:r>
                      </w:p>
                    </w:txbxContent>
                  </v:textbox>
                </v:rect>
                <v:shape id="Shape 551" o:spid="_x0000_s1509" style="position:absolute;left:17478;top:28247;width:15043;height:5439;visibility:visible;mso-wrap-style:square;v-text-anchor:top" coordsize="1504269,54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" path="m1504269,r,341880l,341880,,543845e" filled="f" strokeweight=".23742mm">
                  <v:stroke miterlimit="83231f" joinstyle="miter"/>
                  <v:path arrowok="t" textboxrect="0,0,1504269,543845"/>
                </v:shape>
                <v:shape id="Shape 552" o:spid="_x0000_s1510" style="position:absolute;left:17179;top:335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" path="m,l29914,14957,59829,,29914,59829,,xe" fillcolor="black" stroked="f" strokeweight="0">
                  <v:stroke miterlimit="83231f" joinstyle="miter"/>
                  <v:path arrowok="t" textboxrect="0,0,59829,59829"/>
                </v:shape>
                <v:shape id="Shape 553" o:spid="_x0000_s1511" style="position:absolute;left:17179;top:3353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" path="m29914,59829l,,29914,14957,59829,,29914,59829xe" filled="f" strokeweight=".23742mm">
                  <v:stroke miterlimit="83231f" joinstyle="miter"/>
                  <v:path arrowok="t" textboxrect="0,0,59829,59829"/>
                </v:shape>
                <v:shape id="Shape 555" o:spid="_x0000_s1512" style="position:absolute;left:27350;top:23076;width:10256;height:5129;visibility:visible;mso-wrap-style:square;v-text-anchor:top" coordsize="10256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" path="m,l1025638,r,512819l,512819,,xe" filled="f" strokeweight=".47483mm">
                  <v:stroke miterlimit="1" joinstyle="miter"/>
                  <v:path arrowok="t" textboxrect="0,0,1025638,512819"/>
                </v:shape>
                <v:rect id="Rectangle 556" o:spid="_x0000_s1513" style="position:absolute;left:29302;top:25236;width:844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177602B2" w14:textId="77777777" w:rsidR="009F5198" w:rsidRDefault="009F5198">
                        <w:proofErr w:type="spellStart"/>
                        <w:proofErr w:type="gramStart"/>
                        <w:r>
                          <w:rPr>
                            <w:rFonts w:ascii="Arial" w:eastAsia="Arial" w:hAnsi="Arial" w:cs="Arial"/>
                            <w:sz w:val="16"/>
                          </w:rPr>
                          <w:t>result</w:t>
                        </w:r>
                        <w:proofErr w:type="spellEnd"/>
                        <w:r>
                          <w:rPr>
                            <w:rFonts w:ascii="Arial" w:eastAsia="Arial" w:hAnsi="Arial" w:cs="Arial"/>
                            <w:sz w:val="16"/>
                          </w:rPr>
                          <w:t>[</w:t>
                        </w:r>
                        <w:proofErr w:type="gramEnd"/>
                        <w:r>
                          <w:rPr>
                            <w:rFonts w:ascii="Arial" w:eastAsia="Arial" w:hAnsi="Arial" w:cs="Arial"/>
                            <w:sz w:val="16"/>
                          </w:rPr>
                          <w:t>1] = '\0';</w:t>
                        </w:r>
                      </w:p>
                    </w:txbxContent>
                  </v:textbox>
                </v:rect>
                <v:shape id="Shape 557" o:spid="_x0000_s1514" style="position:absolute;left:17478;top:39358;width:0;height:2447;visibility:visible;mso-wrap-style:square;v-text-anchor:top" coordsize="0,244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" path="m,l,170940,,128205,,244701e" filled="f" strokeweight=".23742mm">
                  <v:stroke miterlimit="83231f" joinstyle="miter"/>
                  <v:path arrowok="t" textboxrect="0,0,0,244701"/>
                </v:shape>
                <v:shape id="Shape 558" o:spid="_x0000_s1515" style="position:absolute;left:17179;top:4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" path="m,l29914,14957,59829,,29914,59829,,xe" fillcolor="black" stroked="f" strokeweight="0">
                  <v:stroke miterlimit="83231f" joinstyle="miter"/>
                  <v:path arrowok="t" textboxrect="0,0,59829,59829"/>
                </v:shape>
                <v:shape id="Shape 559" o:spid="_x0000_s1516" style="position:absolute;left:17179;top:41656;width:598;height:598;visibility:visible;mso-wrap-style:square;v-text-anchor:top" coordsize="59829,5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" path="m29914,59829l,,29914,14957,59829,,29914,59829xe" filled="f" strokeweight=".23742mm">
                  <v:stroke miterlimit="83231f" joinstyle="miter"/>
                  <v:path arrowok="t" textboxrect="0,0,59829,59829"/>
                </v:shape>
                <v:shape id="Shape 561" o:spid="_x0000_s1517" style="position:absolute;left:5213;top:34187;width:24445;height:5129;visibility:visible;mso-wrap-style:square;v-text-anchor:top" coordsize="2444438,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" path="m,512819l170940,,2444438,,2273498,512819,,512819xe" filled="f" strokeweight=".47483mm">
                  <v:stroke miterlimit="83231f" joinstyle="miter"/>
                  <v:path arrowok="t" textboxrect="0,0,2444438,512819"/>
                </v:shape>
                <v:rect id="Rectangle 562" o:spid="_x0000_s1518" style="position:absolute;left:8466;top:36347;width:23856;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5DC6BA73" w14:textId="77777777" w:rsidR="009F5198" w:rsidRDefault="009F5198">
                        <w:proofErr w:type="spellStart"/>
                        <w:r>
                          <w:rPr>
                            <w:rFonts w:ascii="Arial" w:eastAsia="Arial" w:hAnsi="Arial" w:cs="Arial"/>
                            <w:sz w:val="16"/>
                          </w:rPr>
                          <w:t>cout</w:t>
                        </w:r>
                        <w:proofErr w:type="spellEnd"/>
                        <w:r>
                          <w:rPr>
                            <w:rFonts w:ascii="Arial" w:eastAsia="Arial" w:hAnsi="Arial" w:cs="Arial"/>
                            <w:sz w:val="16"/>
                          </w:rPr>
                          <w:t xml:space="preserve"> </w:t>
                        </w:r>
                        <w:proofErr w:type="gramStart"/>
                        <w:r>
                          <w:rPr>
                            <w:rFonts w:ascii="Arial" w:eastAsia="Arial" w:hAnsi="Arial" w:cs="Arial"/>
                            <w:sz w:val="16"/>
                          </w:rPr>
                          <w:t>&lt;&lt; "</w:t>
                        </w:r>
                        <w:proofErr w:type="gramEnd"/>
                        <w:r>
                          <w:rPr>
                            <w:rFonts w:ascii="Arial" w:eastAsia="Arial" w:hAnsi="Arial" w:cs="Arial"/>
                            <w:sz w:val="16"/>
                          </w:rPr>
                          <w:t xml:space="preserve">Результат: " &lt;&lt; </w:t>
                        </w:r>
                        <w:proofErr w:type="spellStart"/>
                        <w:r>
                          <w:rPr>
                            <w:rFonts w:ascii="Arial" w:eastAsia="Arial" w:hAnsi="Arial" w:cs="Arial"/>
                            <w:sz w:val="16"/>
                          </w:rPr>
                          <w:t>result</w:t>
                        </w:r>
                        <w:proofErr w:type="spellEnd"/>
                        <w:r>
                          <w:rPr>
                            <w:rFonts w:ascii="Arial" w:eastAsia="Arial" w:hAnsi="Arial" w:cs="Arial"/>
                            <w:sz w:val="16"/>
                          </w:rPr>
                          <w:t xml:space="preserve"> &lt;&lt; </w:t>
                        </w:r>
                        <w:proofErr w:type="spellStart"/>
                        <w:r>
                          <w:rPr>
                            <w:rFonts w:ascii="Arial" w:eastAsia="Arial" w:hAnsi="Arial" w:cs="Arial"/>
                            <w:sz w:val="16"/>
                          </w:rPr>
                          <w:t>endl</w:t>
                        </w:r>
                        <w:proofErr w:type="spellEnd"/>
                        <w:r>
                          <w:rPr>
                            <w:rFonts w:ascii="Arial" w:eastAsia="Arial" w:hAnsi="Arial" w:cs="Arial"/>
                            <w:sz w:val="16"/>
                          </w:rPr>
                          <w:t>;</w:t>
                        </w:r>
                      </w:p>
                    </w:txbxContent>
                  </v:textbox>
                </v:rect>
                <v:shape id="Shape 563" o:spid="_x0000_s1519" style="position:absolute;left:6880;top:20555;width:11111;height:11111;visibility:visible;mso-wrap-style:square;v-text-anchor:top" coordsize="1111108,111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" path="m,l,1111108r1111108,e" filled="f" strokeweight=".23742mm">
                  <v:stroke miterlimit="83231f" joinstyle="miter"/>
                  <v:path arrowok="t" textboxrect="0,0,1111108,1111108"/>
                </v:shape>
                <v:shape id="Shape 565" o:spid="_x0000_s1520" style="position:absolute;left:13162;top:42307;width:8547;height:5128;visibility:visible;mso-wrap-style:square;v-text-anchor:top" coordsize="854699,51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" path="m261623,l593075,c737519,,854699,114786,854699,256410v,141623,-117180,256409,-261624,256409l261623,512819c117179,512819,,398033,,256410,,114786,117179,,261623,xe" filled="f" strokeweight=".47483mm">
                  <v:stroke miterlimit="83231f" joinstyle="miter"/>
                  <v:path arrowok="t" textboxrect="0,0,854699,512819"/>
                </v:shape>
                <v:rect id="Rectangle 566" o:spid="_x0000_s1521" style="position:absolute;left:15383;top:44466;width:545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0D9806E6" w14:textId="77777777" w:rsidR="009F5198" w:rsidRDefault="009F5198">
                        <w:r>
                          <w:rPr>
                            <w:rFonts w:ascii="Arial" w:eastAsia="Arial" w:hAnsi="Arial" w:cs="Arial"/>
                            <w:sz w:val="16"/>
                          </w:rPr>
                          <w:t xml:space="preserve"> </w:t>
                        </w:r>
                        <w:proofErr w:type="spellStart"/>
                        <w:r>
                          <w:rPr>
                            <w:rFonts w:ascii="Arial" w:eastAsia="Arial" w:hAnsi="Arial" w:cs="Arial"/>
                            <w:sz w:val="16"/>
                          </w:rPr>
                          <w:t>return</w:t>
                        </w:r>
                        <w:proofErr w:type="spellEnd"/>
                        <w:r>
                          <w:rPr>
                            <w:rFonts w:ascii="Arial" w:eastAsia="Arial" w:hAnsi="Arial" w:cs="Arial"/>
                            <w:sz w:val="16"/>
                          </w:rPr>
                          <w:t xml:space="preserve"> 0;</w:t>
                        </w:r>
                      </w:p>
                    </w:txbxContent>
                  </v:textbox>
                </v:rect>
                <v:rect id="Rectangle 567" o:spid="_x0000_s1522" style="position:absolute;left:24101;top:47885;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5D0A28D6" w14:textId="77777777" w:rsidR="009F5198" w:rsidRDefault="009F5198">
                        <w:r>
                          <w:rPr>
                            <w:rFonts w:ascii="Arial" w:eastAsia="Arial" w:hAnsi="Arial" w:cs="Arial"/>
                            <w:sz w:val="16"/>
                          </w:rPr>
                          <w:t>}</w:t>
                        </w:r>
                      </w:p>
                    </w:txbxContent>
                  </v:textbox>
                </v:rect>
                <v:rect id="Rectangle 568" o:spid="_x0000_s1523" style="position:absolute;left:9115;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DA940D5" w14:textId="77777777" w:rsidR="009F5198" w:rsidRDefault="009F5198">
                        <w:r>
                          <w:rPr>
                            <w:rFonts w:ascii="Arial" w:eastAsia="Arial" w:hAnsi="Arial" w:cs="Arial"/>
                            <w:sz w:val="16"/>
                          </w:rPr>
                          <w:t>1</w:t>
                        </w:r>
                      </w:p>
                    </w:txbxContent>
                  </v:textbox>
                </v:rect>
                <v:rect id="Rectangle 569" o:spid="_x0000_s1524" style="position:absolute;left:26380;top:8569;width:75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0AA66A74" w14:textId="77777777" w:rsidR="009F5198" w:rsidRDefault="009F5198">
                        <w:r>
                          <w:rPr>
                            <w:rFonts w:ascii="Arial" w:eastAsia="Arial" w:hAnsi="Arial" w:cs="Arial"/>
                            <w:sz w:val="16"/>
                          </w:rPr>
                          <w:t>0</w:t>
                        </w:r>
                      </w:p>
                    </w:txbxContent>
                  </v:textbox>
                </v:rect>
                <v:rect id="Rectangle 570" o:spid="_x0000_s1525" style="position:absolute;left:29229;top:12843;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D883E23" w14:textId="77777777" w:rsidR="009F5198" w:rsidRDefault="009F5198">
                        <w:r>
                          <w:rPr>
                            <w:rFonts w:ascii="Arial" w:eastAsia="Arial" w:hAnsi="Arial" w:cs="Arial"/>
                            <w:sz w:val="16"/>
                          </w:rPr>
                          <w:t>{</w:t>
                        </w:r>
                      </w:p>
                    </w:txbxContent>
                  </v:textbox>
                </v:rect>
                <v:rect id="Rectangle 571" o:spid="_x0000_s1526" style="position:absolute;left:35725;top:30791;width:45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46C74D7C" w14:textId="77777777" w:rsidR="009F5198" w:rsidRDefault="009F5198">
                        <w:r>
                          <w:rPr>
                            <w:rFonts w:ascii="Arial" w:eastAsia="Arial" w:hAnsi="Arial" w:cs="Arial"/>
                            <w:sz w:val="16"/>
                          </w:rPr>
                          <w:t>}</w:t>
                        </w:r>
                      </w:p>
                    </w:txbxContent>
                  </v:textbox>
                </v:rect>
                <w10:anchorlock/>
              </v:group>
            </w:pict>
          </mc:Fallback>
        </mc:AlternateContent>
      </w:r>
    </w:p>
    <w:p w14:paraId="67971952" w14:textId="77777777" w:rsidR="009F5198" w:rsidRPr="009F5198" w:rsidRDefault="009F5198" w:rsidP="009F5198"/>
    <w:p w14:paraId="5D6D9195" w14:textId="776117BD" w:rsidR="0036442B" w:rsidRDefault="0036442B">
      <w:pPr>
        <w:spacing w:after="160" w:line="278" w:lineRule="auto"/>
        <w:jc w:val="left"/>
      </w:pPr>
      <w:r>
        <w:br w:type="page"/>
      </w:r>
    </w:p>
    <w:p w14:paraId="62D8A372" w14:textId="436FB1C7" w:rsidR="0050766B" w:rsidRDefault="0036442B" w:rsidP="0036442B">
      <w:pPr>
        <w:pStyle w:val="1"/>
      </w:pPr>
      <w:r>
        <w:lastRenderedPageBreak/>
        <w:t>Код</w:t>
      </w:r>
      <w:r w:rsidRPr="009F5198">
        <w:rPr>
          <w:lang w:val="en-US"/>
        </w:rPr>
        <w:t xml:space="preserve"> </w:t>
      </w:r>
      <w:r>
        <w:t>программы</w:t>
      </w:r>
    </w:p>
    <w:p w14:paraId="4B994E1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808080"/>
          <w:kern w:val="0"/>
          <w:sz w:val="19"/>
          <w:szCs w:val="19"/>
          <w:highlight w:val="white"/>
          <w:lang w:val="en-US"/>
        </w:rPr>
        <w:t>#include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&lt;iostream&gt;</w:t>
      </w:r>
    </w:p>
    <w:p w14:paraId="5356253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808080"/>
          <w:kern w:val="0"/>
          <w:sz w:val="19"/>
          <w:szCs w:val="19"/>
          <w:highlight w:val="white"/>
          <w:lang w:val="en-US"/>
        </w:rPr>
        <w:t>#include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&lt;</w:t>
      </w:r>
      <w:proofErr w:type="spellStart"/>
      <w:r w:rsidRPr="009F5198">
        <w:rPr>
          <w:rFonts w:ascii="Cascadia Mono" w:hAnsi="Cascadia Mono" w:cs="Cascadia Mono"/>
          <w:color w:val="A31515"/>
          <w:kern w:val="0"/>
          <w:sz w:val="19"/>
          <w:szCs w:val="19"/>
          <w:highlight w:val="white"/>
          <w:lang w:val="en-US"/>
        </w:rPr>
        <w:t>Windows.h</w:t>
      </w:r>
      <w:proofErr w:type="spellEnd"/>
      <w:r w:rsidRPr="009F5198">
        <w:rPr>
          <w:rFonts w:ascii="Cascadia Mono" w:hAnsi="Cascadia Mono" w:cs="Cascadia Mono"/>
          <w:color w:val="A31515"/>
          <w:kern w:val="0"/>
          <w:sz w:val="19"/>
          <w:szCs w:val="19"/>
          <w:highlight w:val="white"/>
          <w:lang w:val="en-US"/>
        </w:rPr>
        <w:t>&gt;</w:t>
      </w:r>
    </w:p>
    <w:p w14:paraId="2ADFA7A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12F42E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using</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namespace</w:t>
      </w:r>
      <w:r w:rsidRPr="009F5198">
        <w:rPr>
          <w:rFonts w:ascii="Cascadia Mono" w:hAnsi="Cascadia Mono" w:cs="Cascadia Mono"/>
          <w:color w:val="000000"/>
          <w:kern w:val="0"/>
          <w:sz w:val="19"/>
          <w:szCs w:val="19"/>
          <w:highlight w:val="white"/>
          <w:lang w:val="en-US"/>
        </w:rPr>
        <w:t xml:space="preserve"> std;</w:t>
      </w:r>
    </w:p>
    <w:p w14:paraId="6D26693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59F3FE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const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MAX_LEN = 1024;</w:t>
      </w:r>
    </w:p>
    <w:p w14:paraId="7962F0A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63B74D5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Функция </w:t>
      </w:r>
      <w:proofErr w:type="spellStart"/>
      <w:r>
        <w:rPr>
          <w:rFonts w:ascii="Cascadia Mono" w:hAnsi="Cascadia Mono" w:cs="Cascadia Mono"/>
          <w:color w:val="008000"/>
          <w:kern w:val="0"/>
          <w:sz w:val="19"/>
          <w:szCs w:val="19"/>
          <w:highlight w:val="white"/>
        </w:rPr>
        <w:t>processWord</w:t>
      </w:r>
      <w:proofErr w:type="spellEnd"/>
      <w:r>
        <w:rPr>
          <w:rFonts w:ascii="Cascadia Mono" w:hAnsi="Cascadia Mono" w:cs="Cascadia Mono"/>
          <w:color w:val="008000"/>
          <w:kern w:val="0"/>
          <w:sz w:val="19"/>
          <w:szCs w:val="19"/>
          <w:highlight w:val="white"/>
        </w:rPr>
        <w:t>: обрабатывает слово, преобразует в идентификатор, добавляет в результат.</w:t>
      </w:r>
    </w:p>
    <w:p w14:paraId="0A1F33F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FF"/>
          <w:kern w:val="0"/>
          <w:sz w:val="19"/>
          <w:szCs w:val="19"/>
          <w:highlight w:val="white"/>
          <w:lang w:val="en-US"/>
        </w:rPr>
        <w:t>void</w:t>
      </w:r>
      <w:r w:rsidRPr="009F5198">
        <w:rPr>
          <w:rFonts w:ascii="Cascadia Mono" w:hAnsi="Cascadia Mono" w:cs="Cascadia Mono"/>
          <w:color w:val="000000"/>
          <w:kern w:val="0"/>
          <w:sz w:val="19"/>
          <w:szCs w:val="19"/>
          <w:highlight w:val="white"/>
          <w:lang w:val="en-US"/>
        </w:rPr>
        <w:t xml:space="preserve"> </w:t>
      </w:r>
      <w:proofErr w:type="spellStart"/>
      <w:proofErr w:type="gramStart"/>
      <w:r w:rsidRPr="009F5198">
        <w:rPr>
          <w:rFonts w:ascii="Cascadia Mono" w:hAnsi="Cascadia Mono" w:cs="Cascadia Mono"/>
          <w:color w:val="000000"/>
          <w:kern w:val="0"/>
          <w:sz w:val="19"/>
          <w:szCs w:val="19"/>
          <w:highlight w:val="white"/>
          <w:lang w:val="en-US"/>
        </w:rPr>
        <w:t>processWord</w:t>
      </w:r>
      <w:proofErr w:type="spellEnd"/>
      <w:r w:rsidRPr="009F5198">
        <w:rPr>
          <w:rFonts w:ascii="Cascadia Mono" w:hAnsi="Cascadia Mono" w:cs="Cascadia Mono"/>
          <w:color w:val="000000"/>
          <w:kern w:val="0"/>
          <w:sz w:val="19"/>
          <w:szCs w:val="19"/>
          <w:highlight w:val="white"/>
          <w:lang w:val="en-US"/>
        </w:rPr>
        <w:t>(</w:t>
      </w:r>
      <w:proofErr w:type="gramEnd"/>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&amp; </w:t>
      </w:r>
      <w:proofErr w:type="spellStart"/>
      <w:r w:rsidRPr="009F5198">
        <w:rPr>
          <w:rFonts w:ascii="Cascadia Mono" w:hAnsi="Cascadia Mono" w:cs="Cascadia Mono"/>
          <w:color w:val="80808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w:t>
      </w:r>
    </w:p>
    <w:p w14:paraId="6A193C0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w:t>
      </w:r>
    </w:p>
    <w:p w14:paraId="6520ECA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number_word</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3B2486A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check_complete</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false</w:t>
      </w:r>
      <w:r w:rsidRPr="009F5198">
        <w:rPr>
          <w:rFonts w:ascii="Cascadia Mono" w:hAnsi="Cascadia Mono" w:cs="Cascadia Mono"/>
          <w:color w:val="000000"/>
          <w:kern w:val="0"/>
          <w:sz w:val="19"/>
          <w:szCs w:val="19"/>
          <w:highlight w:val="white"/>
          <w:lang w:val="en-US"/>
        </w:rPr>
        <w:t>;</w:t>
      </w:r>
    </w:p>
    <w:p w14:paraId="034EC4C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FDF054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8000"/>
          <w:kern w:val="0"/>
          <w:sz w:val="19"/>
          <w:szCs w:val="19"/>
          <w:highlight w:val="white"/>
        </w:rPr>
        <w:t>// Проверяем, является ли слово числом (состоит только из цифр).</w:t>
      </w:r>
    </w:p>
    <w:p w14:paraId="29D9E3C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 &amp;</w:t>
      </w:r>
      <w:proofErr w:type="gramStart"/>
      <w:r w:rsidRPr="009F5198">
        <w:rPr>
          <w:rFonts w:ascii="Cascadia Mono" w:hAnsi="Cascadia Mono" w:cs="Cascadia Mono"/>
          <w:color w:val="000000"/>
          <w:kern w:val="0"/>
          <w:sz w:val="19"/>
          <w:szCs w:val="19"/>
          <w:highlight w:val="white"/>
          <w:lang w:val="en-US"/>
        </w:rPr>
        <w:t>&amp; !</w:t>
      </w:r>
      <w:proofErr w:type="spellStart"/>
      <w:r w:rsidRPr="009F5198">
        <w:rPr>
          <w:rFonts w:ascii="Cascadia Mono" w:hAnsi="Cascadia Mono" w:cs="Cascadia Mono"/>
          <w:color w:val="000000"/>
          <w:kern w:val="0"/>
          <w:sz w:val="19"/>
          <w:szCs w:val="19"/>
          <w:highlight w:val="white"/>
          <w:lang w:val="en-US"/>
        </w:rPr>
        <w:t>check</w:t>
      </w:r>
      <w:proofErr w:type="gramEnd"/>
      <w:r w:rsidRPr="009F5198">
        <w:rPr>
          <w:rFonts w:ascii="Cascadia Mono" w:hAnsi="Cascadia Mono" w:cs="Cascadia Mono"/>
          <w:color w:val="000000"/>
          <w:kern w:val="0"/>
          <w:sz w:val="19"/>
          <w:szCs w:val="19"/>
          <w:highlight w:val="white"/>
          <w:lang w:val="en-US"/>
        </w:rPr>
        <w:t>_complete</w:t>
      </w:r>
      <w:proofErr w:type="spellEnd"/>
      <w:r w:rsidRPr="009F5198">
        <w:rPr>
          <w:rFonts w:ascii="Cascadia Mono" w:hAnsi="Cascadia Mono" w:cs="Cascadia Mono"/>
          <w:color w:val="000000"/>
          <w:kern w:val="0"/>
          <w:sz w:val="19"/>
          <w:szCs w:val="19"/>
          <w:highlight w:val="white"/>
          <w:lang w:val="en-US"/>
        </w:rPr>
        <w:t>; ++j)</w:t>
      </w:r>
    </w:p>
    <w:p w14:paraId="27047D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260844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'9'</w:t>
      </w:r>
      <w:r w:rsidRPr="009F5198">
        <w:rPr>
          <w:rFonts w:ascii="Cascadia Mono" w:hAnsi="Cascadia Mono" w:cs="Cascadia Mono"/>
          <w:color w:val="000000"/>
          <w:kern w:val="0"/>
          <w:sz w:val="19"/>
          <w:szCs w:val="19"/>
          <w:highlight w:val="white"/>
          <w:lang w:val="en-US"/>
        </w:rPr>
        <w:t>)</w:t>
      </w:r>
    </w:p>
    <w:p w14:paraId="7BBF900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F06311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number_word</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false</w:t>
      </w:r>
      <w:r w:rsidRPr="009F5198">
        <w:rPr>
          <w:rFonts w:ascii="Cascadia Mono" w:hAnsi="Cascadia Mono" w:cs="Cascadia Mono"/>
          <w:color w:val="000000"/>
          <w:kern w:val="0"/>
          <w:sz w:val="19"/>
          <w:szCs w:val="19"/>
          <w:highlight w:val="white"/>
          <w:lang w:val="en-US"/>
        </w:rPr>
        <w:t>;</w:t>
      </w:r>
    </w:p>
    <w:p w14:paraId="2B962EA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check_complete</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3B877FE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58436BB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D88CD7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743EEA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number</w:t>
      </w:r>
      <w:proofErr w:type="gramEnd"/>
      <w:r w:rsidRPr="009F5198">
        <w:rPr>
          <w:rFonts w:ascii="Cascadia Mono" w:hAnsi="Cascadia Mono" w:cs="Cascadia Mono"/>
          <w:color w:val="000000"/>
          <w:kern w:val="0"/>
          <w:sz w:val="19"/>
          <w:szCs w:val="19"/>
          <w:highlight w:val="white"/>
          <w:lang w:val="en-US"/>
        </w:rPr>
        <w:t>_word</w:t>
      </w:r>
      <w:proofErr w:type="spellEnd"/>
      <w:r w:rsidRPr="009F5198">
        <w:rPr>
          <w:rFonts w:ascii="Cascadia Mono" w:hAnsi="Cascadia Mono" w:cs="Cascadia Mono"/>
          <w:color w:val="000000"/>
          <w:kern w:val="0"/>
          <w:sz w:val="19"/>
          <w:szCs w:val="19"/>
          <w:highlight w:val="white"/>
          <w:lang w:val="en-US"/>
        </w:rPr>
        <w:t>)</w:t>
      </w:r>
    </w:p>
    <w:p w14:paraId="2CAD96E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1A830D4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 0;</w:t>
      </w:r>
    </w:p>
    <w:p w14:paraId="30A17C8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FF"/>
          <w:kern w:val="0"/>
          <w:sz w:val="19"/>
          <w:szCs w:val="19"/>
          <w:highlight w:val="white"/>
        </w:rPr>
        <w:t>bool</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last_underscore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false</w:t>
      </w:r>
      <w:proofErr w:type="spellEnd"/>
      <w:r>
        <w:rPr>
          <w:rFonts w:ascii="Cascadia Mono" w:hAnsi="Cascadia Mono" w:cs="Cascadia Mono"/>
          <w:color w:val="000000"/>
          <w:kern w:val="0"/>
          <w:sz w:val="19"/>
          <w:szCs w:val="19"/>
          <w:highlight w:val="white"/>
        </w:rPr>
        <w:t>;</w:t>
      </w:r>
    </w:p>
    <w:p w14:paraId="3E339DDD"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5D3BF80E"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Если первый символ не буква и не подчеркивание, добавляем подчеркивание в начало идентификатора.</w:t>
      </w:r>
    </w:p>
    <w:p w14:paraId="60A829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w:t>
      </w:r>
      <w:proofErr w:type="gramEnd"/>
      <w:r w:rsidRPr="009F5198">
        <w:rPr>
          <w:rFonts w:ascii="Cascadia Mono" w:hAnsi="Cascadia Mono" w:cs="Cascadia Mono"/>
          <w:color w:val="000000"/>
          <w:kern w:val="0"/>
          <w:sz w:val="19"/>
          <w:szCs w:val="19"/>
          <w:highlight w:val="white"/>
          <w:lang w:val="en-US"/>
        </w:rPr>
        <w:t xml:space="preserve">0] &lt;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&gt;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&lt;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&gt;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[0]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2E5E023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78858B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&lt; MAX_LEN - 1)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74BF4E2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last_underscore</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6A26DFF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06A51C1"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9CF493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 ++j)</w:t>
      </w:r>
    </w:p>
    <w:p w14:paraId="603845E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9DE8BF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bool</w:t>
      </w:r>
      <w:r w:rsidRPr="009F5198">
        <w:rPr>
          <w:rFonts w:ascii="Cascadia Mono" w:hAnsi="Cascadia Mono" w:cs="Cascadia Mono"/>
          <w:color w:val="000000"/>
          <w:kern w:val="0"/>
          <w:sz w:val="19"/>
          <w:szCs w:val="19"/>
          <w:highlight w:val="white"/>
          <w:lang w:val="en-US"/>
        </w:rPr>
        <w:t xml:space="preserve"> valid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w:t>
      </w:r>
    </w:p>
    <w:p w14:paraId="19ACE69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'a'</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'z'</w:t>
      </w:r>
      <w:r w:rsidRPr="009F5198">
        <w:rPr>
          <w:rFonts w:ascii="Cascadia Mono" w:hAnsi="Cascadia Mono" w:cs="Cascadia Mono"/>
          <w:color w:val="000000"/>
          <w:kern w:val="0"/>
          <w:sz w:val="19"/>
          <w:szCs w:val="19"/>
          <w:highlight w:val="white"/>
          <w:lang w:val="en-US"/>
        </w:rPr>
        <w:t>) ||</w:t>
      </w:r>
    </w:p>
    <w:p w14:paraId="1916F07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&gt;=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 xml:space="preserve"> &amp;&amp;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&lt;= </w:t>
      </w:r>
      <w:r w:rsidRPr="009F5198">
        <w:rPr>
          <w:rFonts w:ascii="Cascadia Mono" w:hAnsi="Cascadia Mono" w:cs="Cascadia Mono"/>
          <w:color w:val="A31515"/>
          <w:kern w:val="0"/>
          <w:sz w:val="19"/>
          <w:szCs w:val="19"/>
          <w:highlight w:val="white"/>
          <w:lang w:val="en-US"/>
        </w:rPr>
        <w:t>'9'</w:t>
      </w:r>
      <w:r w:rsidRPr="009F5198">
        <w:rPr>
          <w:rFonts w:ascii="Cascadia Mono" w:hAnsi="Cascadia Mono" w:cs="Cascadia Mono"/>
          <w:color w:val="000000"/>
          <w:kern w:val="0"/>
          <w:sz w:val="19"/>
          <w:szCs w:val="19"/>
          <w:highlight w:val="white"/>
          <w:lang w:val="en-US"/>
        </w:rPr>
        <w:t>) ||</w:t>
      </w:r>
    </w:p>
    <w:p w14:paraId="2014F01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5E4C2FF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BD8459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(valid)</w:t>
      </w:r>
    </w:p>
    <w:p w14:paraId="22F249D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4074F0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&lt; MAX_LEN - 1)</w:t>
      </w:r>
    </w:p>
    <w:p w14:paraId="676F0FB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ABBA3D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[j];</w:t>
      </w:r>
    </w:p>
    <w:p w14:paraId="7B897BA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last_underscore</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word</w:t>
      </w:r>
      <w:r w:rsidRPr="009F5198">
        <w:rPr>
          <w:rFonts w:ascii="Cascadia Mono" w:hAnsi="Cascadia Mono" w:cs="Cascadia Mono"/>
          <w:color w:val="000000"/>
          <w:kern w:val="0"/>
          <w:sz w:val="19"/>
          <w:szCs w:val="19"/>
          <w:highlight w:val="white"/>
          <w:lang w:val="en-US"/>
        </w:rPr>
        <w:t xml:space="preserve">[j]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645A460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763D84EF"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121B17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Заменяем недопустимые символы на подчеркивание, избегая повторных подчеркиваний.</w:t>
      </w:r>
    </w:p>
    <w:p w14:paraId="74A2311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else</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last</w:t>
      </w:r>
      <w:proofErr w:type="gramEnd"/>
      <w:r w:rsidRPr="009F5198">
        <w:rPr>
          <w:rFonts w:ascii="Cascadia Mono" w:hAnsi="Cascadia Mono" w:cs="Cascadia Mono"/>
          <w:color w:val="000000"/>
          <w:kern w:val="0"/>
          <w:sz w:val="19"/>
          <w:szCs w:val="19"/>
          <w:highlight w:val="white"/>
          <w:lang w:val="en-US"/>
        </w:rPr>
        <w:t>_underscore</w:t>
      </w:r>
      <w:proofErr w:type="spellEnd"/>
      <w:r w:rsidRPr="009F5198">
        <w:rPr>
          <w:rFonts w:ascii="Cascadia Mono" w:hAnsi="Cascadia Mono" w:cs="Cascadia Mono"/>
          <w:color w:val="000000"/>
          <w:kern w:val="0"/>
          <w:sz w:val="19"/>
          <w:szCs w:val="19"/>
          <w:highlight w:val="white"/>
          <w:lang w:val="en-US"/>
        </w:rPr>
        <w:t>)</w:t>
      </w:r>
    </w:p>
    <w:p w14:paraId="0D4334A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6479BB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&lt; MAX_LEN - 1)</w:t>
      </w:r>
    </w:p>
    <w:p w14:paraId="642EC7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19ECC6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'_'</w:t>
      </w:r>
      <w:r w:rsidRPr="009F5198">
        <w:rPr>
          <w:rFonts w:ascii="Cascadia Mono" w:hAnsi="Cascadia Mono" w:cs="Cascadia Mono"/>
          <w:color w:val="000000"/>
          <w:kern w:val="0"/>
          <w:sz w:val="19"/>
          <w:szCs w:val="19"/>
          <w:highlight w:val="white"/>
          <w:lang w:val="en-US"/>
        </w:rPr>
        <w:t>;</w:t>
      </w:r>
    </w:p>
    <w:p w14:paraId="741533D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last_underscore</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0000FF"/>
          <w:kern w:val="0"/>
          <w:sz w:val="19"/>
          <w:szCs w:val="19"/>
          <w:highlight w:val="white"/>
          <w:lang w:val="en-US"/>
        </w:rPr>
        <w:t>true</w:t>
      </w:r>
      <w:r w:rsidRPr="009F5198">
        <w:rPr>
          <w:rFonts w:ascii="Cascadia Mono" w:hAnsi="Cascadia Mono" w:cs="Cascadia Mono"/>
          <w:color w:val="000000"/>
          <w:kern w:val="0"/>
          <w:sz w:val="19"/>
          <w:szCs w:val="19"/>
          <w:highlight w:val="white"/>
          <w:lang w:val="en-US"/>
        </w:rPr>
        <w:t>;</w:t>
      </w:r>
    </w:p>
    <w:p w14:paraId="6C72621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B2A2C5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1BF364D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lastRenderedPageBreak/>
        <w:t xml:space="preserve">        }</w:t>
      </w:r>
    </w:p>
    <w:p w14:paraId="63713DB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000000"/>
          <w:kern w:val="0"/>
          <w:sz w:val="19"/>
          <w:szCs w:val="19"/>
          <w:highlight w:val="white"/>
          <w:lang w:val="en-US"/>
        </w:rPr>
        <w:t>ident_pos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0A5A522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460D86FE"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j = 0;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 xml:space="preserve">[j] &amp;&amp; </w:t>
      </w:r>
      <w:proofErr w:type="spellStart"/>
      <w:r w:rsidRPr="009F5198">
        <w:rPr>
          <w:rFonts w:ascii="Cascadia Mono" w:hAnsi="Cascadia Mono" w:cs="Cascadia Mono"/>
          <w:color w:val="80808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 xml:space="preserve"> &lt; MAX_LEN - 1; ++j)</w:t>
      </w:r>
    </w:p>
    <w:p w14:paraId="1000914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00D2CDFB"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80808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808080"/>
          <w:kern w:val="0"/>
          <w:sz w:val="19"/>
          <w:szCs w:val="19"/>
          <w:highlight w:val="white"/>
          <w:lang w:val="en-US"/>
        </w:rPr>
        <w:t>ident</w:t>
      </w:r>
      <w:r w:rsidRPr="009F5198">
        <w:rPr>
          <w:rFonts w:ascii="Cascadia Mono" w:hAnsi="Cascadia Mono" w:cs="Cascadia Mono"/>
          <w:color w:val="000000"/>
          <w:kern w:val="0"/>
          <w:sz w:val="19"/>
          <w:szCs w:val="19"/>
          <w:highlight w:val="white"/>
          <w:lang w:val="en-US"/>
        </w:rPr>
        <w:t>[j];</w:t>
      </w:r>
    </w:p>
    <w:p w14:paraId="3234C09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2CCD59B8"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80808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 xml:space="preserve"> &lt; MAX_LEN - 1) </w:t>
      </w:r>
      <w:r w:rsidRPr="009F5198">
        <w:rPr>
          <w:rFonts w:ascii="Cascadia Mono" w:hAnsi="Cascadia Mono" w:cs="Cascadia Mono"/>
          <w:color w:val="808080"/>
          <w:kern w:val="0"/>
          <w:sz w:val="19"/>
          <w:szCs w:val="19"/>
          <w:highlight w:val="white"/>
          <w:lang w:val="en-US"/>
        </w:rPr>
        <w:t>result</w:t>
      </w:r>
      <w:r w:rsidRPr="009F5198">
        <w:rPr>
          <w:rFonts w:ascii="Cascadia Mono" w:hAnsi="Cascadia Mono" w:cs="Cascadia Mono"/>
          <w:color w:val="000000"/>
          <w:kern w:val="0"/>
          <w:sz w:val="19"/>
          <w:szCs w:val="19"/>
          <w:highlight w:val="white"/>
          <w:lang w:val="en-US"/>
        </w:rPr>
        <w:t>[</w:t>
      </w:r>
      <w:proofErr w:type="spellStart"/>
      <w:r w:rsidRPr="009F5198">
        <w:rPr>
          <w:rFonts w:ascii="Cascadia Mono" w:hAnsi="Cascadia Mono" w:cs="Cascadia Mono"/>
          <w:color w:val="80808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w:t>
      </w:r>
    </w:p>
    <w:p w14:paraId="5CF7A64C"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23B38784"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3962A347"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181EA9D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6B668F2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roofErr w:type="spellStart"/>
      <w:r>
        <w:rPr>
          <w:rFonts w:ascii="Cascadia Mono" w:hAnsi="Cascadia Mono" w:cs="Cascadia Mono"/>
          <w:color w:val="0000FF"/>
          <w:kern w:val="0"/>
          <w:sz w:val="19"/>
          <w:szCs w:val="19"/>
          <w:highlight w:val="white"/>
        </w:rPr>
        <w:t>int</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main</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w:t>
      </w:r>
    </w:p>
    <w:p w14:paraId="588E69D0"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6A7E35A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SetConsoleCP</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1251);       </w:t>
      </w:r>
      <w:r>
        <w:rPr>
          <w:rFonts w:ascii="Cascadia Mono" w:hAnsi="Cascadia Mono" w:cs="Cascadia Mono"/>
          <w:color w:val="008000"/>
          <w:kern w:val="0"/>
          <w:sz w:val="19"/>
          <w:szCs w:val="19"/>
          <w:highlight w:val="white"/>
        </w:rPr>
        <w:t>// Устанавливаем кодовую страницу ввода для корректного отображения кириллицы.</w:t>
      </w:r>
    </w:p>
    <w:p w14:paraId="06DCAFB2"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SetConsoleOutputCP</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1251);  </w:t>
      </w:r>
      <w:r>
        <w:rPr>
          <w:rFonts w:ascii="Cascadia Mono" w:hAnsi="Cascadia Mono" w:cs="Cascadia Mono"/>
          <w:color w:val="008000"/>
          <w:kern w:val="0"/>
          <w:sz w:val="19"/>
          <w:szCs w:val="19"/>
          <w:highlight w:val="white"/>
        </w:rPr>
        <w:t>// Устанавливаем кодовую страницу вывода для корректного отображения кириллицы.</w:t>
      </w:r>
    </w:p>
    <w:p w14:paraId="5B4CEE58"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31608607"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char</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input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MAX_LEN] = { 0 };</w:t>
      </w:r>
    </w:p>
    <w:p w14:paraId="5F028F2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cout</w:t>
      </w:r>
      <w:proofErr w:type="spellEnd"/>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8080"/>
          <w:kern w:val="0"/>
          <w:sz w:val="19"/>
          <w:szCs w:val="19"/>
          <w:highlight w:val="white"/>
        </w:rPr>
        <w:t>&lt;&lt;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roofErr w:type="gramEnd"/>
      <w:r>
        <w:rPr>
          <w:rFonts w:ascii="Cascadia Mono" w:hAnsi="Cascadia Mono" w:cs="Cascadia Mono"/>
          <w:color w:val="A31515"/>
          <w:kern w:val="0"/>
          <w:sz w:val="19"/>
          <w:szCs w:val="19"/>
          <w:highlight w:val="white"/>
        </w:rPr>
        <w:t>Введите строку: "</w:t>
      </w:r>
      <w:r>
        <w:rPr>
          <w:rFonts w:ascii="Cascadia Mono" w:hAnsi="Cascadia Mono" w:cs="Cascadia Mono"/>
          <w:color w:val="000000"/>
          <w:kern w:val="0"/>
          <w:sz w:val="19"/>
          <w:szCs w:val="19"/>
          <w:highlight w:val="white"/>
        </w:rPr>
        <w:t>;</w:t>
      </w:r>
    </w:p>
    <w:p w14:paraId="003A0E5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proofErr w:type="spellStart"/>
      <w:proofErr w:type="gramStart"/>
      <w:r w:rsidRPr="009F5198">
        <w:rPr>
          <w:rFonts w:ascii="Cascadia Mono" w:hAnsi="Cascadia Mono" w:cs="Cascadia Mono"/>
          <w:color w:val="000000"/>
          <w:kern w:val="0"/>
          <w:sz w:val="19"/>
          <w:szCs w:val="19"/>
          <w:highlight w:val="white"/>
          <w:lang w:val="en-US"/>
        </w:rPr>
        <w:t>cin.getline</w:t>
      </w:r>
      <w:proofErr w:type="spellEnd"/>
      <w:proofErr w:type="gramEnd"/>
      <w:r w:rsidRPr="009F5198">
        <w:rPr>
          <w:rFonts w:ascii="Cascadia Mono" w:hAnsi="Cascadia Mono" w:cs="Cascadia Mono"/>
          <w:color w:val="000000"/>
          <w:kern w:val="0"/>
          <w:sz w:val="19"/>
          <w:szCs w:val="19"/>
          <w:highlight w:val="white"/>
          <w:lang w:val="en-US"/>
        </w:rPr>
        <w:t>(input, MAX_LEN);</w:t>
      </w:r>
    </w:p>
    <w:p w14:paraId="4E447379"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30EC35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000000"/>
          <w:kern w:val="0"/>
          <w:sz w:val="19"/>
          <w:szCs w:val="19"/>
          <w:highlight w:val="white"/>
          <w:lang w:val="en-US"/>
        </w:rPr>
        <w:t>result[</w:t>
      </w:r>
      <w:proofErr w:type="gramEnd"/>
      <w:r w:rsidRPr="009F5198">
        <w:rPr>
          <w:rFonts w:ascii="Cascadia Mono" w:hAnsi="Cascadia Mono" w:cs="Cascadia Mono"/>
          <w:color w:val="000000"/>
          <w:kern w:val="0"/>
          <w:sz w:val="19"/>
          <w:szCs w:val="19"/>
          <w:highlight w:val="white"/>
          <w:lang w:val="en-US"/>
        </w:rPr>
        <w:t>MAX_LEN] = { 0 };</w:t>
      </w:r>
    </w:p>
    <w:p w14:paraId="58680B4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000000"/>
          <w:kern w:val="0"/>
          <w:sz w:val="19"/>
          <w:szCs w:val="19"/>
          <w:highlight w:val="white"/>
          <w:lang w:val="en-US"/>
        </w:rPr>
        <w:t>word[</w:t>
      </w:r>
      <w:proofErr w:type="gramEnd"/>
      <w:r w:rsidRPr="009F5198">
        <w:rPr>
          <w:rFonts w:ascii="Cascadia Mono" w:hAnsi="Cascadia Mono" w:cs="Cascadia Mono"/>
          <w:color w:val="000000"/>
          <w:kern w:val="0"/>
          <w:sz w:val="19"/>
          <w:szCs w:val="19"/>
          <w:highlight w:val="white"/>
          <w:lang w:val="en-US"/>
        </w:rPr>
        <w:t>MAX_LEN] = { 0 };</w:t>
      </w:r>
    </w:p>
    <w:p w14:paraId="2A84E774"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char</w:t>
      </w:r>
      <w:r w:rsidRPr="009F5198">
        <w:rPr>
          <w:rFonts w:ascii="Cascadia Mono" w:hAnsi="Cascadia Mono" w:cs="Cascadia Mono"/>
          <w:color w:val="000000"/>
          <w:kern w:val="0"/>
          <w:sz w:val="19"/>
          <w:szCs w:val="19"/>
          <w:highlight w:val="white"/>
          <w:lang w:val="en-US"/>
        </w:rPr>
        <w:t xml:space="preserve"> </w:t>
      </w:r>
      <w:proofErr w:type="gramStart"/>
      <w:r w:rsidRPr="009F5198">
        <w:rPr>
          <w:rFonts w:ascii="Cascadia Mono" w:hAnsi="Cascadia Mono" w:cs="Cascadia Mono"/>
          <w:color w:val="000000"/>
          <w:kern w:val="0"/>
          <w:sz w:val="19"/>
          <w:szCs w:val="19"/>
          <w:highlight w:val="white"/>
          <w:lang w:val="en-US"/>
        </w:rPr>
        <w:t>ident[</w:t>
      </w:r>
      <w:proofErr w:type="gramEnd"/>
      <w:r w:rsidRPr="009F5198">
        <w:rPr>
          <w:rFonts w:ascii="Cascadia Mono" w:hAnsi="Cascadia Mono" w:cs="Cascadia Mono"/>
          <w:color w:val="000000"/>
          <w:kern w:val="0"/>
          <w:sz w:val="19"/>
          <w:szCs w:val="19"/>
          <w:highlight w:val="white"/>
          <w:lang w:val="en-US"/>
        </w:rPr>
        <w:t>MAX_LEN] = { 0 };</w:t>
      </w:r>
    </w:p>
    <w:p w14:paraId="47B0060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 xml:space="preserve"> = 0;</w:t>
      </w:r>
    </w:p>
    <w:p w14:paraId="46E375C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xml:space="preserve"> = 0;</w:t>
      </w:r>
    </w:p>
    <w:p w14:paraId="1F29770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14C93D4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for</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int</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 xml:space="preserve"> = 0; input[</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 ++</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w:t>
      </w:r>
    </w:p>
    <w:p w14:paraId="0740F44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61E7608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(input[</w:t>
      </w:r>
      <w:proofErr w:type="spellStart"/>
      <w:r w:rsidRPr="009F5198">
        <w:rPr>
          <w:rFonts w:ascii="Cascadia Mono" w:hAnsi="Cascadia Mono" w:cs="Cascadia Mono"/>
          <w:color w:val="000000"/>
          <w:kern w:val="0"/>
          <w:sz w:val="19"/>
          <w:szCs w:val="19"/>
          <w:highlight w:val="white"/>
          <w:lang w:val="en-US"/>
        </w:rPr>
        <w:t>i</w:t>
      </w:r>
      <w:proofErr w:type="spellEnd"/>
      <w:proofErr w:type="gramStart"/>
      <w:r w:rsidRPr="009F5198">
        <w:rPr>
          <w:rFonts w:ascii="Cascadia Mono" w:hAnsi="Cascadia Mono" w:cs="Cascadia Mono"/>
          <w:color w:val="000000"/>
          <w:kern w:val="0"/>
          <w:sz w:val="19"/>
          <w:szCs w:val="19"/>
          <w:highlight w:val="white"/>
          <w:lang w:val="en-US"/>
        </w:rPr>
        <w:t>] !</w:t>
      </w:r>
      <w:proofErr w:type="gramEnd"/>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 xml:space="preserve"> &amp;&amp; input[</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'\t'</w:t>
      </w:r>
      <w:r w:rsidRPr="009F5198">
        <w:rPr>
          <w:rFonts w:ascii="Cascadia Mono" w:hAnsi="Cascadia Mono" w:cs="Cascadia Mono"/>
          <w:color w:val="000000"/>
          <w:kern w:val="0"/>
          <w:sz w:val="19"/>
          <w:szCs w:val="19"/>
          <w:highlight w:val="white"/>
          <w:lang w:val="en-US"/>
        </w:rPr>
        <w:t xml:space="preserve"> &amp;&amp; input[</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'\n'</w:t>
      </w:r>
      <w:r w:rsidRPr="009F5198">
        <w:rPr>
          <w:rFonts w:ascii="Cascadia Mono" w:hAnsi="Cascadia Mono" w:cs="Cascadia Mono"/>
          <w:color w:val="000000"/>
          <w:kern w:val="0"/>
          <w:sz w:val="19"/>
          <w:szCs w:val="19"/>
          <w:highlight w:val="white"/>
          <w:lang w:val="en-US"/>
        </w:rPr>
        <w:t>)</w:t>
      </w:r>
    </w:p>
    <w:p w14:paraId="046F82C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4F99ED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xml:space="preserve"> &lt; MAX_LEN - 1)</w:t>
      </w:r>
    </w:p>
    <w:p w14:paraId="374F193C"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7087F40D"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 input[</w:t>
      </w:r>
      <w:proofErr w:type="spellStart"/>
      <w:r w:rsidRPr="009F5198">
        <w:rPr>
          <w:rFonts w:ascii="Cascadia Mono" w:hAnsi="Cascadia Mono" w:cs="Cascadia Mono"/>
          <w:color w:val="000000"/>
          <w:kern w:val="0"/>
          <w:sz w:val="19"/>
          <w:szCs w:val="19"/>
          <w:highlight w:val="white"/>
          <w:lang w:val="en-US"/>
        </w:rPr>
        <w:t>i</w:t>
      </w:r>
      <w:proofErr w:type="spellEnd"/>
      <w:r w:rsidRPr="009F5198">
        <w:rPr>
          <w:rFonts w:ascii="Cascadia Mono" w:hAnsi="Cascadia Mono" w:cs="Cascadia Mono"/>
          <w:color w:val="000000"/>
          <w:kern w:val="0"/>
          <w:sz w:val="19"/>
          <w:szCs w:val="19"/>
          <w:highlight w:val="white"/>
          <w:lang w:val="en-US"/>
        </w:rPr>
        <w:t>];</w:t>
      </w:r>
    </w:p>
    <w:p w14:paraId="2AAA8E1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6C19A31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2E9316B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else</w:t>
      </w:r>
      <w:proofErr w:type="spellEnd"/>
    </w:p>
    <w:p w14:paraId="5BDBC831"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99BEBD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Обрабатываем слово, когда встречаем разделитель.</w:t>
      </w:r>
    </w:p>
    <w:p w14:paraId="0DB3BAD4"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word_</w:t>
      </w:r>
      <w:proofErr w:type="gramStart"/>
      <w:r>
        <w:rPr>
          <w:rFonts w:ascii="Cascadia Mono" w:hAnsi="Cascadia Mono" w:cs="Cascadia Mono"/>
          <w:color w:val="000000"/>
          <w:kern w:val="0"/>
          <w:sz w:val="19"/>
          <w:szCs w:val="19"/>
          <w:highlight w:val="white"/>
        </w:rPr>
        <w:t>pos</w:t>
      </w:r>
      <w:proofErr w:type="spellEnd"/>
      <w:r>
        <w:rPr>
          <w:rFonts w:ascii="Cascadia Mono" w:hAnsi="Cascadia Mono" w:cs="Cascadia Mono"/>
          <w:color w:val="000000"/>
          <w:kern w:val="0"/>
          <w:sz w:val="19"/>
          <w:szCs w:val="19"/>
          <w:highlight w:val="white"/>
        </w:rPr>
        <w:t xml:space="preserve"> &gt;</w:t>
      </w:r>
      <w:proofErr w:type="gramEnd"/>
      <w:r>
        <w:rPr>
          <w:rFonts w:ascii="Cascadia Mono" w:hAnsi="Cascadia Mono" w:cs="Cascadia Mono"/>
          <w:color w:val="000000"/>
          <w:kern w:val="0"/>
          <w:sz w:val="19"/>
          <w:szCs w:val="19"/>
          <w:highlight w:val="white"/>
        </w:rPr>
        <w:t xml:space="preserve"> 0) </w:t>
      </w:r>
      <w:r>
        <w:rPr>
          <w:rFonts w:ascii="Cascadia Mono" w:hAnsi="Cascadia Mono" w:cs="Cascadia Mono"/>
          <w:color w:val="008000"/>
          <w:kern w:val="0"/>
          <w:sz w:val="19"/>
          <w:szCs w:val="19"/>
          <w:highlight w:val="white"/>
        </w:rPr>
        <w:t>// Проверяем, что слово не пустое.</w:t>
      </w:r>
    </w:p>
    <w:p w14:paraId="43130612"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00"/>
          <w:kern w:val="0"/>
          <w:sz w:val="19"/>
          <w:szCs w:val="19"/>
          <w:highlight w:val="white"/>
          <w:lang w:val="en-US"/>
        </w:rPr>
        <w:t>{</w:t>
      </w:r>
    </w:p>
    <w:p w14:paraId="4BDCBD1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6E4E6840"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proofErr w:type="gramStart"/>
      <w:r w:rsidRPr="009F5198">
        <w:rPr>
          <w:rFonts w:ascii="Cascadia Mono" w:hAnsi="Cascadia Mono" w:cs="Cascadia Mono"/>
          <w:color w:val="000000"/>
          <w:kern w:val="0"/>
          <w:sz w:val="19"/>
          <w:szCs w:val="19"/>
          <w:highlight w:val="white"/>
          <w:lang w:val="en-US"/>
        </w:rPr>
        <w:t>processWord</w:t>
      </w:r>
      <w:proofErr w:type="spellEnd"/>
      <w:r w:rsidRPr="009F5198">
        <w:rPr>
          <w:rFonts w:ascii="Cascadia Mono" w:hAnsi="Cascadia Mono" w:cs="Cascadia Mono"/>
          <w:color w:val="000000"/>
          <w:kern w:val="0"/>
          <w:sz w:val="19"/>
          <w:szCs w:val="19"/>
          <w:highlight w:val="white"/>
          <w:lang w:val="en-US"/>
        </w:rPr>
        <w:t>(</w:t>
      </w:r>
      <w:proofErr w:type="gramEnd"/>
      <w:r w:rsidRPr="009F5198">
        <w:rPr>
          <w:rFonts w:ascii="Cascadia Mono" w:hAnsi="Cascadia Mono" w:cs="Cascadia Mono"/>
          <w:color w:val="000000"/>
          <w:kern w:val="0"/>
          <w:sz w:val="19"/>
          <w:szCs w:val="19"/>
          <w:highlight w:val="white"/>
          <w:lang w:val="en-US"/>
        </w:rPr>
        <w:t xml:space="preserve">word, ident, result, </w:t>
      </w:r>
      <w:proofErr w:type="spellStart"/>
      <w:r w:rsidRPr="009F5198">
        <w:rPr>
          <w:rFonts w:ascii="Cascadia Mono" w:hAnsi="Cascadia Mono" w:cs="Cascadia Mono"/>
          <w:color w:val="00000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w:t>
      </w:r>
    </w:p>
    <w:p w14:paraId="5102641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00"/>
          <w:kern w:val="0"/>
          <w:sz w:val="19"/>
          <w:szCs w:val="19"/>
          <w:highlight w:val="white"/>
        </w:rPr>
        <w:t>word_pos</w:t>
      </w:r>
      <w:proofErr w:type="spellEnd"/>
      <w:r>
        <w:rPr>
          <w:rFonts w:ascii="Cascadia Mono" w:hAnsi="Cascadia Mono" w:cs="Cascadia Mono"/>
          <w:color w:val="000000"/>
          <w:kern w:val="0"/>
          <w:sz w:val="19"/>
          <w:szCs w:val="19"/>
          <w:highlight w:val="white"/>
        </w:rPr>
        <w:t xml:space="preserve"> = 0;</w:t>
      </w:r>
    </w:p>
    <w:p w14:paraId="63C6EEDE"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1C6A80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1D298F5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E6C617B"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7EE48EF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Обрабатываем последнее слово после окончания цикла (если строка не заканчивается разделителем).</w:t>
      </w:r>
    </w:p>
    <w:p w14:paraId="214D670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r w:rsidRPr="009F5198">
        <w:rPr>
          <w:rFonts w:ascii="Cascadia Mono" w:hAnsi="Cascadia Mono" w:cs="Cascadia Mono"/>
          <w:color w:val="0000FF"/>
          <w:kern w:val="0"/>
          <w:sz w:val="19"/>
          <w:szCs w:val="19"/>
          <w:highlight w:val="white"/>
          <w:lang w:val="en-US"/>
        </w:rPr>
        <w:t>if</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xml:space="preserve"> &gt; 0)</w:t>
      </w:r>
    </w:p>
    <w:p w14:paraId="31776F4F"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4DF600C4"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word[</w:t>
      </w:r>
      <w:proofErr w:type="spellStart"/>
      <w:r w:rsidRPr="009F5198">
        <w:rPr>
          <w:rFonts w:ascii="Cascadia Mono" w:hAnsi="Cascadia Mono" w:cs="Cascadia Mono"/>
          <w:color w:val="000000"/>
          <w:kern w:val="0"/>
          <w:sz w:val="19"/>
          <w:szCs w:val="19"/>
          <w:highlight w:val="white"/>
          <w:lang w:val="en-US"/>
        </w:rPr>
        <w:t>word_pos</w:t>
      </w:r>
      <w:proofErr w:type="spellEnd"/>
      <w:r w:rsidRPr="009F5198">
        <w:rPr>
          <w:rFonts w:ascii="Cascadia Mono" w:hAnsi="Cascadia Mono" w:cs="Cascadia Mono"/>
          <w:color w:val="000000"/>
          <w:kern w:val="0"/>
          <w:sz w:val="19"/>
          <w:szCs w:val="19"/>
          <w:highlight w:val="white"/>
          <w:lang w:val="en-US"/>
        </w:rPr>
        <w:t xml:space="preserve">]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71883B96"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proofErr w:type="gramStart"/>
      <w:r w:rsidRPr="009F5198">
        <w:rPr>
          <w:rFonts w:ascii="Cascadia Mono" w:hAnsi="Cascadia Mono" w:cs="Cascadia Mono"/>
          <w:color w:val="000000"/>
          <w:kern w:val="0"/>
          <w:sz w:val="19"/>
          <w:szCs w:val="19"/>
          <w:highlight w:val="white"/>
          <w:lang w:val="en-US"/>
        </w:rPr>
        <w:t>processWord</w:t>
      </w:r>
      <w:proofErr w:type="spellEnd"/>
      <w:r w:rsidRPr="009F5198">
        <w:rPr>
          <w:rFonts w:ascii="Cascadia Mono" w:hAnsi="Cascadia Mono" w:cs="Cascadia Mono"/>
          <w:color w:val="000000"/>
          <w:kern w:val="0"/>
          <w:sz w:val="19"/>
          <w:szCs w:val="19"/>
          <w:highlight w:val="white"/>
          <w:lang w:val="en-US"/>
        </w:rPr>
        <w:t>(</w:t>
      </w:r>
      <w:proofErr w:type="gramEnd"/>
      <w:r w:rsidRPr="009F5198">
        <w:rPr>
          <w:rFonts w:ascii="Cascadia Mono" w:hAnsi="Cascadia Mono" w:cs="Cascadia Mono"/>
          <w:color w:val="000000"/>
          <w:kern w:val="0"/>
          <w:sz w:val="19"/>
          <w:szCs w:val="19"/>
          <w:highlight w:val="white"/>
          <w:lang w:val="en-US"/>
        </w:rPr>
        <w:t xml:space="preserve">word, ident, result, </w:t>
      </w:r>
      <w:proofErr w:type="spellStart"/>
      <w:r w:rsidRPr="009F5198">
        <w:rPr>
          <w:rFonts w:ascii="Cascadia Mono" w:hAnsi="Cascadia Mono" w:cs="Cascadia Mono"/>
          <w:color w:val="000000"/>
          <w:kern w:val="0"/>
          <w:sz w:val="19"/>
          <w:szCs w:val="19"/>
          <w:highlight w:val="white"/>
          <w:lang w:val="en-US"/>
        </w:rPr>
        <w:t>res_pos</w:t>
      </w:r>
      <w:proofErr w:type="spellEnd"/>
      <w:r w:rsidRPr="009F5198">
        <w:rPr>
          <w:rFonts w:ascii="Cascadia Mono" w:hAnsi="Cascadia Mono" w:cs="Cascadia Mono"/>
          <w:color w:val="000000"/>
          <w:kern w:val="0"/>
          <w:sz w:val="19"/>
          <w:szCs w:val="19"/>
          <w:highlight w:val="white"/>
          <w:lang w:val="en-US"/>
        </w:rPr>
        <w:t>);</w:t>
      </w:r>
    </w:p>
    <w:p w14:paraId="1262E846"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r>
        <w:rPr>
          <w:rFonts w:ascii="Cascadia Mono" w:hAnsi="Cascadia Mono" w:cs="Cascadia Mono"/>
          <w:color w:val="000000"/>
          <w:kern w:val="0"/>
          <w:sz w:val="19"/>
          <w:szCs w:val="19"/>
          <w:highlight w:val="white"/>
        </w:rPr>
        <w:t>}</w:t>
      </w:r>
    </w:p>
    <w:p w14:paraId="777585C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729A97B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p>
    <w:p w14:paraId="2FBAE860"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if</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res_</w:t>
      </w:r>
      <w:proofErr w:type="gramStart"/>
      <w:r>
        <w:rPr>
          <w:rFonts w:ascii="Cascadia Mono" w:hAnsi="Cascadia Mono" w:cs="Cascadia Mono"/>
          <w:color w:val="000000"/>
          <w:kern w:val="0"/>
          <w:sz w:val="19"/>
          <w:szCs w:val="19"/>
          <w:highlight w:val="white"/>
        </w:rPr>
        <w:t>pos</w:t>
      </w:r>
      <w:proofErr w:type="spellEnd"/>
      <w:r>
        <w:rPr>
          <w:rFonts w:ascii="Cascadia Mono" w:hAnsi="Cascadia Mono" w:cs="Cascadia Mono"/>
          <w:color w:val="000000"/>
          <w:kern w:val="0"/>
          <w:sz w:val="19"/>
          <w:szCs w:val="19"/>
          <w:highlight w:val="white"/>
        </w:rPr>
        <w:t xml:space="preserve"> &gt;</w:t>
      </w:r>
      <w:proofErr w:type="gramEnd"/>
      <w:r>
        <w:rPr>
          <w:rFonts w:ascii="Cascadia Mono" w:hAnsi="Cascadia Mono" w:cs="Cascadia Mono"/>
          <w:color w:val="000000"/>
          <w:kern w:val="0"/>
          <w:sz w:val="19"/>
          <w:szCs w:val="19"/>
          <w:highlight w:val="white"/>
        </w:rPr>
        <w:t xml:space="preserve"> 0)</w:t>
      </w:r>
    </w:p>
    <w:p w14:paraId="30717AD3"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0C81C33A"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result</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res_pos</w:t>
      </w:r>
      <w:proofErr w:type="spellEnd"/>
      <w:r>
        <w:rPr>
          <w:rFonts w:ascii="Cascadia Mono" w:hAnsi="Cascadia Mono" w:cs="Cascadia Mono"/>
          <w:color w:val="000000"/>
          <w:kern w:val="0"/>
          <w:sz w:val="19"/>
          <w:szCs w:val="19"/>
          <w:highlight w:val="white"/>
        </w:rPr>
        <w:t xml:space="preserve"> - 1]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Заменяем последний пробел на точку.</w:t>
      </w:r>
    </w:p>
    <w:p w14:paraId="692B41FD"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B8F7069"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else</w:t>
      </w:r>
      <w:proofErr w:type="spellEnd"/>
    </w:p>
    <w:p w14:paraId="08D83C6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A91B6C5"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 xml:space="preserve">        </w:t>
      </w:r>
      <w:proofErr w:type="spellStart"/>
      <w:proofErr w:type="gramStart"/>
      <w:r>
        <w:rPr>
          <w:rFonts w:ascii="Cascadia Mono" w:hAnsi="Cascadia Mono" w:cs="Cascadia Mono"/>
          <w:color w:val="000000"/>
          <w:kern w:val="0"/>
          <w:sz w:val="19"/>
          <w:szCs w:val="19"/>
          <w:highlight w:val="white"/>
        </w:rPr>
        <w:t>result</w:t>
      </w:r>
      <w:proofErr w:type="spellEnd"/>
      <w:r>
        <w:rPr>
          <w:rFonts w:ascii="Cascadia Mono" w:hAnsi="Cascadia Mono" w:cs="Cascadia Mono"/>
          <w:color w:val="000000"/>
          <w:kern w:val="0"/>
          <w:sz w:val="19"/>
          <w:szCs w:val="19"/>
          <w:highlight w:val="white"/>
        </w:rPr>
        <w:t>[</w:t>
      </w:r>
      <w:proofErr w:type="gramEnd"/>
      <w:r>
        <w:rPr>
          <w:rFonts w:ascii="Cascadia Mono" w:hAnsi="Cascadia Mono" w:cs="Cascadia Mono"/>
          <w:color w:val="000000"/>
          <w:kern w:val="0"/>
          <w:sz w:val="19"/>
          <w:szCs w:val="19"/>
          <w:highlight w:val="white"/>
        </w:rPr>
        <w:t xml:space="preserve">0] = </w:t>
      </w:r>
      <w:r>
        <w:rPr>
          <w:rFonts w:ascii="Cascadia Mono" w:hAnsi="Cascadia Mono" w:cs="Cascadia Mono"/>
          <w:color w:val="A31515"/>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Если результат пустой, ставим точку.</w:t>
      </w:r>
    </w:p>
    <w:p w14:paraId="731D99BA"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Pr>
          <w:rFonts w:ascii="Cascadia Mono" w:hAnsi="Cascadia Mono" w:cs="Cascadia Mono"/>
          <w:color w:val="000000"/>
          <w:kern w:val="0"/>
          <w:sz w:val="19"/>
          <w:szCs w:val="19"/>
          <w:highlight w:val="white"/>
        </w:rPr>
        <w:t xml:space="preserve">        </w:t>
      </w:r>
      <w:proofErr w:type="gramStart"/>
      <w:r w:rsidRPr="009F5198">
        <w:rPr>
          <w:rFonts w:ascii="Cascadia Mono" w:hAnsi="Cascadia Mono" w:cs="Cascadia Mono"/>
          <w:color w:val="000000"/>
          <w:kern w:val="0"/>
          <w:sz w:val="19"/>
          <w:szCs w:val="19"/>
          <w:highlight w:val="white"/>
          <w:lang w:val="en-US"/>
        </w:rPr>
        <w:t>result[</w:t>
      </w:r>
      <w:proofErr w:type="gramEnd"/>
      <w:r w:rsidRPr="009F5198">
        <w:rPr>
          <w:rFonts w:ascii="Cascadia Mono" w:hAnsi="Cascadia Mono" w:cs="Cascadia Mono"/>
          <w:color w:val="000000"/>
          <w:kern w:val="0"/>
          <w:sz w:val="19"/>
          <w:szCs w:val="19"/>
          <w:highlight w:val="white"/>
          <w:lang w:val="en-US"/>
        </w:rPr>
        <w:t xml:space="preserve">1] = </w:t>
      </w:r>
      <w:r w:rsidRPr="009F5198">
        <w:rPr>
          <w:rFonts w:ascii="Cascadia Mono" w:hAnsi="Cascadia Mono" w:cs="Cascadia Mono"/>
          <w:color w:val="A31515"/>
          <w:kern w:val="0"/>
          <w:sz w:val="19"/>
          <w:szCs w:val="19"/>
          <w:highlight w:val="white"/>
          <w:lang w:val="en-US"/>
        </w:rPr>
        <w:t>'\0'</w:t>
      </w:r>
      <w:r w:rsidRPr="009F5198">
        <w:rPr>
          <w:rFonts w:ascii="Cascadia Mono" w:hAnsi="Cascadia Mono" w:cs="Cascadia Mono"/>
          <w:color w:val="000000"/>
          <w:kern w:val="0"/>
          <w:sz w:val="19"/>
          <w:szCs w:val="19"/>
          <w:highlight w:val="white"/>
          <w:lang w:val="en-US"/>
        </w:rPr>
        <w:t>;</w:t>
      </w:r>
    </w:p>
    <w:p w14:paraId="519F5F91"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
    <w:p w14:paraId="6A222633"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3B205B47"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cout</w:t>
      </w:r>
      <w:proofErr w:type="spellEnd"/>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A31515"/>
          <w:kern w:val="0"/>
          <w:sz w:val="19"/>
          <w:szCs w:val="19"/>
          <w:highlight w:val="white"/>
          <w:lang w:val="en-US"/>
        </w:rPr>
        <w:t>"</w:t>
      </w:r>
      <w:r>
        <w:rPr>
          <w:rFonts w:ascii="Cascadia Mono" w:hAnsi="Cascadia Mono" w:cs="Cascadia Mono"/>
          <w:color w:val="A31515"/>
          <w:kern w:val="0"/>
          <w:sz w:val="19"/>
          <w:szCs w:val="19"/>
          <w:highlight w:val="white"/>
        </w:rPr>
        <w:t>Результат</w:t>
      </w:r>
      <w:r w:rsidRPr="009F5198">
        <w:rPr>
          <w:rFonts w:ascii="Cascadia Mono" w:hAnsi="Cascadia Mono" w:cs="Cascadia Mono"/>
          <w:color w:val="A31515"/>
          <w:kern w:val="0"/>
          <w:sz w:val="19"/>
          <w:szCs w:val="19"/>
          <w:highlight w:val="white"/>
          <w:lang w:val="en-US"/>
        </w:rPr>
        <w:t>: "</w:t>
      </w:r>
      <w:r w:rsidRPr="009F5198">
        <w:rPr>
          <w:rFonts w:ascii="Cascadia Mono" w:hAnsi="Cascadia Mono" w:cs="Cascadia Mono"/>
          <w:color w:val="000000"/>
          <w:kern w:val="0"/>
          <w:sz w:val="19"/>
          <w:szCs w:val="19"/>
          <w:highlight w:val="white"/>
          <w:lang w:val="en-US"/>
        </w:rPr>
        <w:t xml:space="preserve">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result </w:t>
      </w:r>
      <w:r w:rsidRPr="009F5198">
        <w:rPr>
          <w:rFonts w:ascii="Cascadia Mono" w:hAnsi="Cascadia Mono" w:cs="Cascadia Mono"/>
          <w:color w:val="008080"/>
          <w:kern w:val="0"/>
          <w:sz w:val="19"/>
          <w:szCs w:val="19"/>
          <w:highlight w:val="white"/>
          <w:lang w:val="en-US"/>
        </w:rPr>
        <w:t>&lt;&lt;</w:t>
      </w:r>
      <w:r w:rsidRPr="009F5198">
        <w:rPr>
          <w:rFonts w:ascii="Cascadia Mono" w:hAnsi="Cascadia Mono" w:cs="Cascadia Mono"/>
          <w:color w:val="000000"/>
          <w:kern w:val="0"/>
          <w:sz w:val="19"/>
          <w:szCs w:val="19"/>
          <w:highlight w:val="white"/>
          <w:lang w:val="en-US"/>
        </w:rPr>
        <w:t xml:space="preserve"> </w:t>
      </w:r>
      <w:proofErr w:type="spellStart"/>
      <w:r w:rsidRPr="009F5198">
        <w:rPr>
          <w:rFonts w:ascii="Cascadia Mono" w:hAnsi="Cascadia Mono" w:cs="Cascadia Mono"/>
          <w:color w:val="000000"/>
          <w:kern w:val="0"/>
          <w:sz w:val="19"/>
          <w:szCs w:val="19"/>
          <w:highlight w:val="white"/>
          <w:lang w:val="en-US"/>
        </w:rPr>
        <w:t>endl</w:t>
      </w:r>
      <w:proofErr w:type="spellEnd"/>
      <w:r w:rsidRPr="009F5198">
        <w:rPr>
          <w:rFonts w:ascii="Cascadia Mono" w:hAnsi="Cascadia Mono" w:cs="Cascadia Mono"/>
          <w:color w:val="000000"/>
          <w:kern w:val="0"/>
          <w:sz w:val="19"/>
          <w:szCs w:val="19"/>
          <w:highlight w:val="white"/>
          <w:lang w:val="en-US"/>
        </w:rPr>
        <w:t>;</w:t>
      </w:r>
    </w:p>
    <w:p w14:paraId="635A8A15" w14:textId="77777777" w:rsidR="009F5198" w:rsidRP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lang w:val="en-US"/>
        </w:rPr>
      </w:pPr>
    </w:p>
    <w:p w14:paraId="237038EC" w14:textId="77777777" w:rsidR="009F5198" w:rsidRDefault="009F5198" w:rsidP="009F5198">
      <w:pPr>
        <w:autoSpaceDE w:val="0"/>
        <w:autoSpaceDN w:val="0"/>
        <w:adjustRightInd w:val="0"/>
        <w:spacing w:line="240" w:lineRule="auto"/>
        <w:jc w:val="left"/>
        <w:rPr>
          <w:rFonts w:ascii="Cascadia Mono" w:hAnsi="Cascadia Mono" w:cs="Cascadia Mono"/>
          <w:color w:val="000000"/>
          <w:kern w:val="0"/>
          <w:sz w:val="19"/>
          <w:szCs w:val="19"/>
          <w:highlight w:val="white"/>
        </w:rPr>
      </w:pPr>
      <w:r w:rsidRPr="009F5198">
        <w:rPr>
          <w:rFonts w:ascii="Cascadia Mono" w:hAnsi="Cascadia Mono" w:cs="Cascadia Mono"/>
          <w:color w:val="000000"/>
          <w:kern w:val="0"/>
          <w:sz w:val="19"/>
          <w:szCs w:val="19"/>
          <w:highlight w:val="white"/>
          <w:lang w:val="en-US"/>
        </w:rPr>
        <w:t xml:space="preserve">    </w:t>
      </w:r>
      <w:proofErr w:type="spellStart"/>
      <w:r>
        <w:rPr>
          <w:rFonts w:ascii="Cascadia Mono" w:hAnsi="Cascadia Mono" w:cs="Cascadia Mono"/>
          <w:color w:val="0000FF"/>
          <w:kern w:val="0"/>
          <w:sz w:val="19"/>
          <w:szCs w:val="19"/>
          <w:highlight w:val="white"/>
        </w:rPr>
        <w:t>return</w:t>
      </w:r>
      <w:proofErr w:type="spellEnd"/>
      <w:r>
        <w:rPr>
          <w:rFonts w:ascii="Cascadia Mono" w:hAnsi="Cascadia Mono" w:cs="Cascadia Mono"/>
          <w:color w:val="000000"/>
          <w:kern w:val="0"/>
          <w:sz w:val="19"/>
          <w:szCs w:val="19"/>
          <w:highlight w:val="white"/>
        </w:rPr>
        <w:t xml:space="preserve"> 0;</w:t>
      </w:r>
    </w:p>
    <w:p w14:paraId="6C09F8D4" w14:textId="31117787" w:rsidR="009F5198" w:rsidRDefault="009F5198" w:rsidP="009F5198">
      <w:pPr>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062332E3" w14:textId="77777777" w:rsidR="009F5198" w:rsidRDefault="009F5198">
      <w:pPr>
        <w:spacing w:after="160" w:line="278" w:lineRule="auto"/>
        <w:jc w:val="left"/>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br w:type="page"/>
      </w:r>
    </w:p>
    <w:p w14:paraId="6E862410" w14:textId="2B69D2FA" w:rsidR="0036442B" w:rsidRDefault="0036442B" w:rsidP="009F5198">
      <w:pPr>
        <w:pStyle w:val="1"/>
      </w:pPr>
      <w:r>
        <w:lastRenderedPageBreak/>
        <w:t>Результат</w:t>
      </w:r>
    </w:p>
    <w:p w14:paraId="55147D9B" w14:textId="160C0A00" w:rsidR="0036442B" w:rsidRDefault="009F5198" w:rsidP="0036442B">
      <w:r w:rsidRPr="009F5198">
        <w:drawing>
          <wp:inline distT="0" distB="0" distL="0" distR="0" wp14:anchorId="66E84DD5" wp14:editId="56933D88">
            <wp:extent cx="5940425" cy="33458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5815"/>
                    </a:xfrm>
                    <a:prstGeom prst="rect">
                      <a:avLst/>
                    </a:prstGeom>
                  </pic:spPr>
                </pic:pic>
              </a:graphicData>
            </a:graphic>
          </wp:inline>
        </w:drawing>
      </w:r>
    </w:p>
    <w:p w14:paraId="7D03ABE0" w14:textId="77777777" w:rsidR="00D73EC9" w:rsidRDefault="00D73EC9" w:rsidP="0036442B"/>
    <w:p w14:paraId="5588FCF6" w14:textId="30F9AC21" w:rsidR="00D73EC9" w:rsidRPr="00D73EC9" w:rsidRDefault="00D73EC9" w:rsidP="0036442B">
      <w:r>
        <w:t xml:space="preserve">Ссылка на </w:t>
      </w:r>
      <w:r>
        <w:rPr>
          <w:lang w:val="en-US"/>
        </w:rPr>
        <w:t>Git</w:t>
      </w:r>
      <w:r w:rsidRPr="00D73EC9">
        <w:t xml:space="preserve">: </w:t>
      </w:r>
      <w:hyperlink r:id="rId7" w:history="1">
        <w:r w:rsidRPr="00D73EC9">
          <w:rPr>
            <w:rStyle w:val="ad"/>
          </w:rPr>
          <w:t>https://github.com/Artivaa/TextId</w:t>
        </w:r>
      </w:hyperlink>
    </w:p>
    <w:sectPr w:rsidR="00D73EC9" w:rsidRPr="00D73E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D7A"/>
    <w:multiLevelType w:val="multilevel"/>
    <w:tmpl w:val="0540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2DE"/>
    <w:multiLevelType w:val="multilevel"/>
    <w:tmpl w:val="70BA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94312"/>
    <w:multiLevelType w:val="multilevel"/>
    <w:tmpl w:val="9502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03F22"/>
    <w:multiLevelType w:val="multilevel"/>
    <w:tmpl w:val="9AD2D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30664">
    <w:abstractNumId w:val="0"/>
  </w:num>
  <w:num w:numId="2" w16cid:durableId="1273126308">
    <w:abstractNumId w:val="1"/>
  </w:num>
  <w:num w:numId="3" w16cid:durableId="1391929304">
    <w:abstractNumId w:val="2"/>
  </w:num>
  <w:num w:numId="4" w16cid:durableId="142737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6B"/>
    <w:rsid w:val="0011442C"/>
    <w:rsid w:val="0036442B"/>
    <w:rsid w:val="003A0183"/>
    <w:rsid w:val="003F73A7"/>
    <w:rsid w:val="00485888"/>
    <w:rsid w:val="0050766B"/>
    <w:rsid w:val="005947E5"/>
    <w:rsid w:val="005B75ED"/>
    <w:rsid w:val="006C4618"/>
    <w:rsid w:val="009C0307"/>
    <w:rsid w:val="009F5198"/>
    <w:rsid w:val="00AC401A"/>
    <w:rsid w:val="00CC7FEE"/>
    <w:rsid w:val="00D73EC9"/>
    <w:rsid w:val="00EB4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C2C2"/>
  <w15:chartTrackingRefBased/>
  <w15:docId w15:val="{A6971DBF-F9F0-48D5-8109-A7500638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7FEE"/>
    <w:pPr>
      <w:spacing w:after="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CC7FEE"/>
    <w:pPr>
      <w:jc w:val="center"/>
      <w:outlineLvl w:val="0"/>
    </w:pPr>
    <w:rPr>
      <w:b/>
      <w:bCs/>
    </w:rPr>
  </w:style>
  <w:style w:type="paragraph" w:styleId="2">
    <w:name w:val="heading 2"/>
    <w:basedOn w:val="a"/>
    <w:next w:val="a"/>
    <w:link w:val="20"/>
    <w:uiPriority w:val="9"/>
    <w:semiHidden/>
    <w:unhideWhenUsed/>
    <w:qFormat/>
    <w:rsid w:val="00CC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C7FEE"/>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CC7FE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7FE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7FE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7FE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7FE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7FE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7FEE"/>
    <w:rPr>
      <w:rFonts w:ascii="Times New Roman" w:hAnsi="Times New Roman" w:cs="Times New Roman"/>
      <w:b/>
      <w:bCs/>
      <w:sz w:val="28"/>
      <w:szCs w:val="28"/>
    </w:rPr>
  </w:style>
  <w:style w:type="character" w:customStyle="1" w:styleId="20">
    <w:name w:val="Заголовок 2 Знак"/>
    <w:basedOn w:val="a0"/>
    <w:link w:val="2"/>
    <w:uiPriority w:val="9"/>
    <w:semiHidden/>
    <w:rsid w:val="00CC7FE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C7FE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C7FE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C7FE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C7FE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7FEE"/>
    <w:rPr>
      <w:rFonts w:eastAsiaTheme="majorEastAsia" w:cstheme="majorBidi"/>
      <w:color w:val="595959" w:themeColor="text1" w:themeTint="A6"/>
    </w:rPr>
  </w:style>
  <w:style w:type="character" w:customStyle="1" w:styleId="80">
    <w:name w:val="Заголовок 8 Знак"/>
    <w:basedOn w:val="a0"/>
    <w:link w:val="8"/>
    <w:uiPriority w:val="9"/>
    <w:semiHidden/>
    <w:rsid w:val="00CC7FE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7FEE"/>
    <w:rPr>
      <w:rFonts w:eastAsiaTheme="majorEastAsia" w:cstheme="majorBidi"/>
      <w:color w:val="272727" w:themeColor="text1" w:themeTint="D8"/>
    </w:rPr>
  </w:style>
  <w:style w:type="paragraph" w:styleId="a3">
    <w:name w:val="Title"/>
    <w:basedOn w:val="a"/>
    <w:next w:val="a"/>
    <w:link w:val="a4"/>
    <w:uiPriority w:val="10"/>
    <w:qFormat/>
    <w:rsid w:val="00CC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C7F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FEE"/>
    <w:pPr>
      <w:numPr>
        <w:ilvl w:val="1"/>
      </w:numPr>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CC7FE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7FEE"/>
    <w:pPr>
      <w:spacing w:before="160"/>
      <w:jc w:val="center"/>
    </w:pPr>
    <w:rPr>
      <w:i/>
      <w:iCs/>
      <w:color w:val="404040" w:themeColor="text1" w:themeTint="BF"/>
    </w:rPr>
  </w:style>
  <w:style w:type="character" w:customStyle="1" w:styleId="22">
    <w:name w:val="Цитата 2 Знак"/>
    <w:basedOn w:val="a0"/>
    <w:link w:val="21"/>
    <w:uiPriority w:val="29"/>
    <w:rsid w:val="00CC7FEE"/>
    <w:rPr>
      <w:i/>
      <w:iCs/>
      <w:color w:val="404040" w:themeColor="text1" w:themeTint="BF"/>
    </w:rPr>
  </w:style>
  <w:style w:type="paragraph" w:styleId="a7">
    <w:name w:val="List Paragraph"/>
    <w:basedOn w:val="a"/>
    <w:uiPriority w:val="34"/>
    <w:qFormat/>
    <w:rsid w:val="00CC7FEE"/>
    <w:pPr>
      <w:ind w:left="720"/>
      <w:contextualSpacing/>
    </w:pPr>
  </w:style>
  <w:style w:type="character" w:styleId="a8">
    <w:name w:val="Intense Emphasis"/>
    <w:basedOn w:val="a0"/>
    <w:uiPriority w:val="21"/>
    <w:qFormat/>
    <w:rsid w:val="00CC7FEE"/>
    <w:rPr>
      <w:i/>
      <w:iCs/>
      <w:color w:val="0F4761" w:themeColor="accent1" w:themeShade="BF"/>
    </w:rPr>
  </w:style>
  <w:style w:type="paragraph" w:styleId="a9">
    <w:name w:val="Intense Quote"/>
    <w:basedOn w:val="a"/>
    <w:next w:val="a"/>
    <w:link w:val="aa"/>
    <w:uiPriority w:val="30"/>
    <w:qFormat/>
    <w:rsid w:val="00CC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C7FEE"/>
    <w:rPr>
      <w:i/>
      <w:iCs/>
      <w:color w:val="0F4761" w:themeColor="accent1" w:themeShade="BF"/>
    </w:rPr>
  </w:style>
  <w:style w:type="character" w:styleId="ab">
    <w:name w:val="Intense Reference"/>
    <w:basedOn w:val="a0"/>
    <w:uiPriority w:val="32"/>
    <w:qFormat/>
    <w:rsid w:val="00CC7FEE"/>
    <w:rPr>
      <w:b/>
      <w:bCs/>
      <w:smallCaps/>
      <w:color w:val="0F4761" w:themeColor="accent1" w:themeShade="BF"/>
      <w:spacing w:val="5"/>
    </w:rPr>
  </w:style>
  <w:style w:type="table" w:styleId="ac">
    <w:name w:val="Table Grid"/>
    <w:basedOn w:val="a1"/>
    <w:uiPriority w:val="39"/>
    <w:rsid w:val="00CC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D73EC9"/>
    <w:rPr>
      <w:color w:val="467886" w:themeColor="hyperlink"/>
      <w:u w:val="single"/>
    </w:rPr>
  </w:style>
  <w:style w:type="character" w:styleId="ae">
    <w:name w:val="Unresolved Mention"/>
    <w:basedOn w:val="a0"/>
    <w:uiPriority w:val="99"/>
    <w:semiHidden/>
    <w:unhideWhenUsed/>
    <w:rsid w:val="00D73EC9"/>
    <w:rPr>
      <w:color w:val="605E5C"/>
      <w:shd w:val="clear" w:color="auto" w:fill="E1DFDD"/>
    </w:rPr>
  </w:style>
  <w:style w:type="character" w:styleId="af">
    <w:name w:val="FollowedHyperlink"/>
    <w:basedOn w:val="a0"/>
    <w:uiPriority w:val="99"/>
    <w:semiHidden/>
    <w:unhideWhenUsed/>
    <w:rsid w:val="00D73E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0721">
      <w:bodyDiv w:val="1"/>
      <w:marLeft w:val="0"/>
      <w:marRight w:val="0"/>
      <w:marTop w:val="0"/>
      <w:marBottom w:val="0"/>
      <w:divBdr>
        <w:top w:val="none" w:sz="0" w:space="0" w:color="auto"/>
        <w:left w:val="none" w:sz="0" w:space="0" w:color="auto"/>
        <w:bottom w:val="none" w:sz="0" w:space="0" w:color="auto"/>
        <w:right w:val="none" w:sz="0" w:space="0" w:color="auto"/>
      </w:divBdr>
    </w:div>
    <w:div w:id="165943177">
      <w:bodyDiv w:val="1"/>
      <w:marLeft w:val="0"/>
      <w:marRight w:val="0"/>
      <w:marTop w:val="0"/>
      <w:marBottom w:val="0"/>
      <w:divBdr>
        <w:top w:val="none" w:sz="0" w:space="0" w:color="auto"/>
        <w:left w:val="none" w:sz="0" w:space="0" w:color="auto"/>
        <w:bottom w:val="none" w:sz="0" w:space="0" w:color="auto"/>
        <w:right w:val="none" w:sz="0" w:space="0" w:color="auto"/>
      </w:divBdr>
    </w:div>
    <w:div w:id="282349609">
      <w:bodyDiv w:val="1"/>
      <w:marLeft w:val="0"/>
      <w:marRight w:val="0"/>
      <w:marTop w:val="0"/>
      <w:marBottom w:val="0"/>
      <w:divBdr>
        <w:top w:val="none" w:sz="0" w:space="0" w:color="auto"/>
        <w:left w:val="none" w:sz="0" w:space="0" w:color="auto"/>
        <w:bottom w:val="none" w:sz="0" w:space="0" w:color="auto"/>
        <w:right w:val="none" w:sz="0" w:space="0" w:color="auto"/>
      </w:divBdr>
    </w:div>
    <w:div w:id="1121074484">
      <w:bodyDiv w:val="1"/>
      <w:marLeft w:val="0"/>
      <w:marRight w:val="0"/>
      <w:marTop w:val="0"/>
      <w:marBottom w:val="0"/>
      <w:divBdr>
        <w:top w:val="none" w:sz="0" w:space="0" w:color="auto"/>
        <w:left w:val="none" w:sz="0" w:space="0" w:color="auto"/>
        <w:bottom w:val="none" w:sz="0" w:space="0" w:color="auto"/>
        <w:right w:val="none" w:sz="0" w:space="0" w:color="auto"/>
      </w:divBdr>
    </w:div>
    <w:div w:id="17796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rtivaa/Text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yom\Documents\&#1053;&#1072;&#1089;&#1090;&#1088;&#1072;&#1080;&#1074;&#1072;&#1077;&#1084;&#1099;&#1077;%20&#1096;&#1072;&#1073;&#1083;&#1086;&#1085;&#1099;%20Office\&#1051;&#1072;&#1073;&#1086;&#1088;&#1072;&#1090;&#1086;&#1088;&#1085;&#1099;&#1077;%20&#1088;&#1072;&#1073;&#1086;&#1090;&#1099;%20&#1054;&#1090;&#1095;&#107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D0BC-1BF2-4AA9-A3C4-DDE14699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Лабораторные работы Отчет.dotx</Template>
  <TotalTime>101</TotalTime>
  <Pages>15</Pages>
  <Words>1050</Words>
  <Characters>5985</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8</cp:revision>
  <dcterms:created xsi:type="dcterms:W3CDTF">2025-02-20T13:19:00Z</dcterms:created>
  <dcterms:modified xsi:type="dcterms:W3CDTF">2025-02-28T09:25:00Z</dcterms:modified>
</cp:coreProperties>
</file>