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B37E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72AED7BD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38976E50" w14:textId="77777777" w:rsidR="005832BA" w:rsidRDefault="005832BA" w:rsidP="005832BA">
      <w:pPr>
        <w:jc w:val="center"/>
      </w:pPr>
    </w:p>
    <w:p w14:paraId="246FC842" w14:textId="77777777" w:rsidR="005832BA" w:rsidRDefault="005832BA" w:rsidP="005832BA">
      <w:pPr>
        <w:jc w:val="center"/>
      </w:pPr>
    </w:p>
    <w:p w14:paraId="6F62539B" w14:textId="77777777" w:rsidR="005832BA" w:rsidRDefault="005832BA" w:rsidP="005832BA">
      <w:pPr>
        <w:jc w:val="center"/>
      </w:pPr>
    </w:p>
    <w:p w14:paraId="2A2E5407" w14:textId="77777777" w:rsidR="005832BA" w:rsidRDefault="005832BA" w:rsidP="005832BA">
      <w:pPr>
        <w:jc w:val="center"/>
      </w:pPr>
    </w:p>
    <w:p w14:paraId="4E5A479D" w14:textId="77777777" w:rsidR="005832BA" w:rsidRDefault="005832BA" w:rsidP="005832BA">
      <w:pPr>
        <w:jc w:val="center"/>
      </w:pPr>
    </w:p>
    <w:p w14:paraId="787A3F47" w14:textId="77777777" w:rsidR="005832BA" w:rsidRDefault="005832BA" w:rsidP="005832BA">
      <w:pPr>
        <w:jc w:val="center"/>
      </w:pPr>
    </w:p>
    <w:p w14:paraId="04DA808E" w14:textId="77777777" w:rsidR="005832BA" w:rsidRDefault="005832BA" w:rsidP="005832BA">
      <w:pPr>
        <w:jc w:val="center"/>
      </w:pPr>
    </w:p>
    <w:p w14:paraId="4D828181" w14:textId="77777777" w:rsidR="005832BA" w:rsidRDefault="005832BA" w:rsidP="005832BA">
      <w:pPr>
        <w:jc w:val="center"/>
      </w:pPr>
    </w:p>
    <w:p w14:paraId="22AF1B5D" w14:textId="77777777" w:rsidR="005832BA" w:rsidRDefault="005832BA" w:rsidP="005832BA">
      <w:pPr>
        <w:jc w:val="center"/>
      </w:pPr>
    </w:p>
    <w:p w14:paraId="32B98F09" w14:textId="77777777" w:rsidR="005832BA" w:rsidRDefault="005832BA" w:rsidP="005832BA">
      <w:pPr>
        <w:jc w:val="center"/>
      </w:pPr>
    </w:p>
    <w:p w14:paraId="13B1145B" w14:textId="77777777" w:rsidR="005832BA" w:rsidRDefault="005832BA" w:rsidP="005832BA">
      <w:pPr>
        <w:jc w:val="center"/>
      </w:pPr>
    </w:p>
    <w:p w14:paraId="0B66907F" w14:textId="6A247578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</w:t>
      </w:r>
    </w:p>
    <w:p w14:paraId="49D69A17" w14:textId="2FBA7639" w:rsidR="005832BA" w:rsidRPr="005832BA" w:rsidRDefault="00AC2FDC" w:rsidP="005832BA">
      <w:pPr>
        <w:jc w:val="center"/>
        <w:rPr>
          <w:sz w:val="28"/>
          <w:szCs w:val="28"/>
        </w:rPr>
      </w:pPr>
      <w:r w:rsidRPr="00AC2FDC">
        <w:rPr>
          <w:sz w:val="28"/>
          <w:szCs w:val="28"/>
        </w:rPr>
        <w:t xml:space="preserve">Реализация алгоритма решения головоломки </w:t>
      </w:r>
      <w:r>
        <w:rPr>
          <w:sz w:val="28"/>
          <w:szCs w:val="28"/>
        </w:rPr>
        <w:t>«</w:t>
      </w:r>
      <w:r w:rsidRPr="00AC2FDC">
        <w:rPr>
          <w:sz w:val="28"/>
          <w:szCs w:val="28"/>
        </w:rPr>
        <w:t>Ханойская башня</w:t>
      </w:r>
      <w:r>
        <w:rPr>
          <w:sz w:val="28"/>
          <w:szCs w:val="28"/>
        </w:rPr>
        <w:t>»</w:t>
      </w:r>
    </w:p>
    <w:p w14:paraId="48E24D2E" w14:textId="77777777" w:rsidR="005832BA" w:rsidRPr="005832BA" w:rsidRDefault="005832BA" w:rsidP="005832BA">
      <w:pPr>
        <w:rPr>
          <w:sz w:val="28"/>
          <w:szCs w:val="28"/>
        </w:rPr>
      </w:pPr>
    </w:p>
    <w:p w14:paraId="2CB7BBF9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10E2222D" w14:textId="77777777" w:rsidTr="005832BA">
        <w:tc>
          <w:tcPr>
            <w:tcW w:w="5670" w:type="dxa"/>
          </w:tcPr>
          <w:p w14:paraId="1FB30644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32042B22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64F77551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045C8696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6CA3DA04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64EFCE20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EC3996F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4E45CC92" w14:textId="77777777" w:rsidR="005832BA" w:rsidRPr="005832BA" w:rsidRDefault="005832BA" w:rsidP="005832BA">
      <w:pPr>
        <w:rPr>
          <w:sz w:val="28"/>
          <w:szCs w:val="28"/>
        </w:rPr>
      </w:pPr>
    </w:p>
    <w:p w14:paraId="66C5EE07" w14:textId="77777777" w:rsidR="005832BA" w:rsidRDefault="005832BA" w:rsidP="005832BA"/>
    <w:p w14:paraId="52497F73" w14:textId="77777777" w:rsidR="005832BA" w:rsidRDefault="005832BA" w:rsidP="005832BA"/>
    <w:p w14:paraId="68AB30BF" w14:textId="77777777" w:rsidR="005832BA" w:rsidRDefault="005832BA" w:rsidP="005832BA"/>
    <w:p w14:paraId="0A7A04A7" w14:textId="77777777" w:rsidR="005832BA" w:rsidRDefault="005832BA" w:rsidP="005832BA"/>
    <w:p w14:paraId="0611386A" w14:textId="77777777" w:rsidR="005832BA" w:rsidRDefault="005832BA" w:rsidP="005832BA"/>
    <w:p w14:paraId="5DADE165" w14:textId="77777777" w:rsidR="005832BA" w:rsidRDefault="005832BA" w:rsidP="005832BA"/>
    <w:p w14:paraId="72ACC3F1" w14:textId="4ABBDACA" w:rsidR="005832BA" w:rsidRDefault="005832BA" w:rsidP="005832BA">
      <w:pPr>
        <w:jc w:val="center"/>
      </w:pPr>
      <w:r>
        <w:t>Пермь 202</w:t>
      </w:r>
      <w:r w:rsidR="009B670D">
        <w:t>5</w:t>
      </w:r>
    </w:p>
    <w:p w14:paraId="68E5F61A" w14:textId="77777777" w:rsidR="005832BA" w:rsidRDefault="005832BA">
      <w:pPr>
        <w:spacing w:after="160" w:line="278" w:lineRule="auto"/>
      </w:pPr>
      <w:r>
        <w:br w:type="page"/>
      </w:r>
    </w:p>
    <w:p w14:paraId="591F1F88" w14:textId="1128AC7B" w:rsidR="005832BA" w:rsidRDefault="00AC2FDC" w:rsidP="00AC2FDC">
      <w:pPr>
        <w:pStyle w:val="1"/>
      </w:pPr>
      <w:r w:rsidRPr="00AC2FDC">
        <w:lastRenderedPageBreak/>
        <w:t>Постановка задачи</w:t>
      </w:r>
    </w:p>
    <w:p w14:paraId="052D5749" w14:textId="77777777" w:rsidR="00AC2FDC" w:rsidRPr="00AC2FDC" w:rsidRDefault="00AC2FDC" w:rsidP="00AC2FDC">
      <w:r w:rsidRPr="00AC2FDC">
        <w:rPr>
          <w:b/>
          <w:bCs/>
        </w:rPr>
        <w:t>Цель работы:</w:t>
      </w:r>
    </w:p>
    <w:p w14:paraId="377A2E36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Разработать и реализовать программный алгоритм для решения классической головоломки "Ханойская башня".</w:t>
      </w:r>
    </w:p>
    <w:p w14:paraId="654BAB47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Продемонстрировать понимание принципов рекурсивного программирования на примере решения данной задачи.</w:t>
      </w:r>
    </w:p>
    <w:p w14:paraId="22F69E95" w14:textId="77777777" w:rsidR="00AC2FDC" w:rsidRPr="00AC2FDC" w:rsidRDefault="00AC2FDC" w:rsidP="00AC2FDC">
      <w:pPr>
        <w:numPr>
          <w:ilvl w:val="0"/>
          <w:numId w:val="1"/>
        </w:numPr>
      </w:pPr>
      <w:r w:rsidRPr="00AC2FDC">
        <w:t>Провести анализ разработанного алгоритма и оценить его эффективность.</w:t>
      </w:r>
    </w:p>
    <w:p w14:paraId="6A2E8129" w14:textId="77777777" w:rsidR="00AC2FDC" w:rsidRPr="00AC2FDC" w:rsidRDefault="00AC2FDC" w:rsidP="00AC2FDC">
      <w:r w:rsidRPr="00AC2FDC">
        <w:rPr>
          <w:b/>
          <w:bCs/>
        </w:rPr>
        <w:t>Задание:</w:t>
      </w:r>
    </w:p>
    <w:p w14:paraId="151DE33B" w14:textId="77777777" w:rsidR="00AC2FDC" w:rsidRPr="00AC2FDC" w:rsidRDefault="00AC2FDC" w:rsidP="00AC2FDC">
      <w:r w:rsidRPr="00AC2FDC">
        <w:t>Разработать программу на языке C++, которая решает головоломку "Ханойская башня" для заданного количества дисков. Программа должна:</w:t>
      </w:r>
    </w:p>
    <w:p w14:paraId="36A30009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Принимать на вход количество дисков (N)</w:t>
      </w:r>
      <w:r w:rsidRPr="00AC2FDC">
        <w:t> от пользователя.</w:t>
      </w:r>
    </w:p>
    <w:p w14:paraId="26453C8D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Проверять корректность ввода:</w:t>
      </w:r>
      <w:r w:rsidRPr="00AC2FDC">
        <w:t> Количество дисков должно быть положительным целым числом. В случае некорректного ввода программа должна выводить сообщение об ошибке.</w:t>
      </w:r>
    </w:p>
    <w:p w14:paraId="4930BA8C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Реализовывать рекурсивный алгоритм</w:t>
      </w:r>
      <w:r w:rsidRPr="00AC2FDC">
        <w:t> для решения головоломки.</w:t>
      </w:r>
    </w:p>
    <w:p w14:paraId="6D717814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Выводить на экран последовательность шагов</w:t>
      </w:r>
      <w:r w:rsidRPr="00AC2FDC">
        <w:t> для перемещения дисков, указывая, какой диск и с какого стержня на какой стержень перемещается на каждом шаге.</w:t>
      </w:r>
    </w:p>
    <w:p w14:paraId="351894B2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Обеспечить корректную работу алгоритма</w:t>
      </w:r>
      <w:r w:rsidRPr="00AC2FDC">
        <w:t> для любого положительного целого числа дисков (в пределах разумных ограничений, связанных с ресурсами компьютера, например, глубиной рекурсии).</w:t>
      </w:r>
    </w:p>
    <w:p w14:paraId="0B0D4D34" w14:textId="77777777" w:rsidR="00AC2FDC" w:rsidRPr="00AC2FDC" w:rsidRDefault="00AC2FDC" w:rsidP="00AC2FDC">
      <w:pPr>
        <w:numPr>
          <w:ilvl w:val="0"/>
          <w:numId w:val="2"/>
        </w:numPr>
      </w:pPr>
      <w:r w:rsidRPr="00AC2FDC">
        <w:rPr>
          <w:b/>
          <w:bCs/>
        </w:rPr>
        <w:t>(Дополнительно):</w:t>
      </w:r>
      <w:r w:rsidRPr="00AC2FDC">
        <w:t> Рассчитать и вывести общее количество ходов, выполненных алгоритмом.</w:t>
      </w:r>
    </w:p>
    <w:p w14:paraId="185783E2" w14:textId="77777777" w:rsidR="00AC2FDC" w:rsidRPr="00AC2FDC" w:rsidRDefault="00AC2FDC" w:rsidP="00AC2FDC">
      <w:r w:rsidRPr="00AC2FDC">
        <w:rPr>
          <w:b/>
          <w:bCs/>
        </w:rPr>
        <w:t>Входные данные:</w:t>
      </w:r>
    </w:p>
    <w:p w14:paraId="706B2D38" w14:textId="77777777" w:rsidR="00AC2FDC" w:rsidRPr="00AC2FDC" w:rsidRDefault="00AC2FDC" w:rsidP="00AC2FDC">
      <w:pPr>
        <w:numPr>
          <w:ilvl w:val="0"/>
          <w:numId w:val="3"/>
        </w:numPr>
      </w:pPr>
      <w:r w:rsidRPr="00AC2FDC">
        <w:t>Целое положительное число N, представляющее количество дисков в головоломке.</w:t>
      </w:r>
    </w:p>
    <w:p w14:paraId="5AB2BF6B" w14:textId="77777777" w:rsidR="00AC2FDC" w:rsidRPr="00AC2FDC" w:rsidRDefault="00AC2FDC" w:rsidP="00AC2FDC">
      <w:r w:rsidRPr="00AC2FDC">
        <w:rPr>
          <w:b/>
          <w:bCs/>
        </w:rPr>
        <w:t>Выходные данные:</w:t>
      </w:r>
    </w:p>
    <w:p w14:paraId="1666524D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Последовательность шагов для решения головоломки в формате: "Переместить диск X с стержня Y на стержень Z", где X - номер диска, Y - исходный стержень, Z - целевой стержень.</w:t>
      </w:r>
    </w:p>
    <w:p w14:paraId="6E70130F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(Дополнительно): Общее количество ходов.</w:t>
      </w:r>
    </w:p>
    <w:p w14:paraId="5C982467" w14:textId="77777777" w:rsidR="00AC2FDC" w:rsidRPr="00AC2FDC" w:rsidRDefault="00AC2FDC" w:rsidP="00AC2FDC">
      <w:pPr>
        <w:numPr>
          <w:ilvl w:val="0"/>
          <w:numId w:val="4"/>
        </w:numPr>
      </w:pPr>
      <w:r w:rsidRPr="00AC2FDC">
        <w:t>В случае некорректного ввода - сообщение об ошибке.</w:t>
      </w:r>
    </w:p>
    <w:p w14:paraId="53B96A4B" w14:textId="77777777" w:rsidR="00AC2FDC" w:rsidRPr="00AC2FDC" w:rsidRDefault="00AC2FDC" w:rsidP="00AC2FDC">
      <w:r w:rsidRPr="00AC2FDC">
        <w:rPr>
          <w:b/>
          <w:bCs/>
        </w:rPr>
        <w:t>Ограничения:</w:t>
      </w:r>
    </w:p>
    <w:p w14:paraId="0B2FA826" w14:textId="77777777" w:rsidR="00AC2FDC" w:rsidRPr="00AC2FDC" w:rsidRDefault="00AC2FDC" w:rsidP="00AC2FDC">
      <w:pPr>
        <w:numPr>
          <w:ilvl w:val="0"/>
          <w:numId w:val="5"/>
        </w:numPr>
      </w:pPr>
      <w:r w:rsidRPr="00AC2FDC">
        <w:t>Количество дисков N должно быть положительным целым числом.</w:t>
      </w:r>
    </w:p>
    <w:p w14:paraId="3E5278AC" w14:textId="77777777" w:rsidR="00AC2FDC" w:rsidRPr="00AC2FDC" w:rsidRDefault="00AC2FDC" w:rsidP="00AC2FDC">
      <w:pPr>
        <w:numPr>
          <w:ilvl w:val="0"/>
          <w:numId w:val="5"/>
        </w:numPr>
      </w:pPr>
      <w:r w:rsidRPr="00AC2FDC">
        <w:t>Программа должна быть реализована на языке C++.</w:t>
      </w:r>
    </w:p>
    <w:p w14:paraId="68705B88" w14:textId="3426E97C" w:rsidR="00AC2FDC" w:rsidRDefault="00AC2FDC" w:rsidP="00AC2FDC">
      <w:pPr>
        <w:numPr>
          <w:ilvl w:val="0"/>
          <w:numId w:val="5"/>
        </w:numPr>
      </w:pPr>
      <w:r w:rsidRPr="00AC2FDC">
        <w:lastRenderedPageBreak/>
        <w:t>Использование рекурсивного подхода для решения головоломки является обязательным.</w:t>
      </w:r>
    </w:p>
    <w:p w14:paraId="2431F51F" w14:textId="2B956654" w:rsidR="00AC2FDC" w:rsidRDefault="00AC2FDC">
      <w:pPr>
        <w:spacing w:after="160" w:line="278" w:lineRule="auto"/>
      </w:pPr>
      <w:r>
        <w:br w:type="page"/>
      </w:r>
    </w:p>
    <w:p w14:paraId="1D83639C" w14:textId="53C72B81" w:rsidR="00AC2FDC" w:rsidRDefault="00AC2FDC" w:rsidP="00AC2FDC">
      <w:pPr>
        <w:pStyle w:val="1"/>
      </w:pPr>
      <w:r w:rsidRPr="00AC2FDC">
        <w:lastRenderedPageBreak/>
        <w:t>Анализ задачи</w:t>
      </w:r>
    </w:p>
    <w:p w14:paraId="0A81D11F" w14:textId="77777777" w:rsidR="00AC2FDC" w:rsidRPr="00AC2FDC" w:rsidRDefault="00AC2FDC" w:rsidP="00AC2FDC">
      <w:r w:rsidRPr="00AC2FDC">
        <w:rPr>
          <w:b/>
          <w:bCs/>
        </w:rPr>
        <w:t>1. Декомпозиция задачи и рекурсивный подход:</w:t>
      </w:r>
    </w:p>
    <w:p w14:paraId="31403DA5" w14:textId="77777777" w:rsidR="00AC2FDC" w:rsidRPr="00AC2FDC" w:rsidRDefault="00AC2FDC" w:rsidP="00AC2FDC">
      <w:r w:rsidRPr="00AC2FDC">
        <w:t>Задача "Ханойская башня" обладает ярко выраженной рекурсивной структурой, что делает рекурсивный подход естественным и эффективным методом ее решения. Суть рекурсивного решения заключается в декомпозиции исходной задачи (перемещение N дисков) на более простые подзадачи того же типа:</w:t>
      </w:r>
    </w:p>
    <w:p w14:paraId="0889C34E" w14:textId="77777777" w:rsidR="00AC2FDC" w:rsidRPr="00AC2FDC" w:rsidRDefault="00AC2FDC" w:rsidP="00AC2FDC">
      <w:pPr>
        <w:numPr>
          <w:ilvl w:val="0"/>
          <w:numId w:val="6"/>
        </w:numPr>
      </w:pPr>
      <w:r w:rsidRPr="00AC2FDC">
        <w:rPr>
          <w:b/>
          <w:bCs/>
        </w:rPr>
        <w:t>Базовый случай:</w:t>
      </w:r>
      <w:r w:rsidRPr="00AC2FDC">
        <w:t> Если количество дисков равно 1, задача тривиальна - нужно просто переместить единственный диск с исходного стержня на целевой.</w:t>
      </w:r>
    </w:p>
    <w:p w14:paraId="28162B14" w14:textId="77777777" w:rsidR="00AC2FDC" w:rsidRPr="00AC2FDC" w:rsidRDefault="00AC2FDC" w:rsidP="00AC2FDC">
      <w:pPr>
        <w:numPr>
          <w:ilvl w:val="0"/>
          <w:numId w:val="6"/>
        </w:numPr>
      </w:pPr>
      <w:r w:rsidRPr="00AC2FDC">
        <w:rPr>
          <w:b/>
          <w:bCs/>
        </w:rPr>
        <w:t>Рекурсивный шаг:</w:t>
      </w:r>
      <w:r w:rsidRPr="00AC2FDC">
        <w:t> Для N &gt; 1 дисков, задача сводится к следующим трем шагам:</w:t>
      </w:r>
    </w:p>
    <w:p w14:paraId="757F6A64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(N-1) верхних дисков</w:t>
      </w:r>
      <w:r w:rsidRPr="00AC2FDC">
        <w:t> с исходного стержня на вспомогательный стержень, используя целевой стержень как вспомогательный для этой подзадачи.</w:t>
      </w:r>
    </w:p>
    <w:p w14:paraId="34216D26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самый большой (N-й) диск</w:t>
      </w:r>
      <w:r w:rsidRPr="00AC2FDC">
        <w:t> с исходного стержня на целевой стержень. Это прямой и простой шаг.</w:t>
      </w:r>
    </w:p>
    <w:p w14:paraId="01651729" w14:textId="77777777" w:rsidR="00AC2FDC" w:rsidRPr="00AC2FDC" w:rsidRDefault="00AC2FDC" w:rsidP="00AC2FDC">
      <w:pPr>
        <w:numPr>
          <w:ilvl w:val="1"/>
          <w:numId w:val="6"/>
        </w:numPr>
      </w:pPr>
      <w:r w:rsidRPr="00AC2FDC">
        <w:rPr>
          <w:b/>
          <w:bCs/>
        </w:rPr>
        <w:t>Переместить (N-1) дисков</w:t>
      </w:r>
      <w:r w:rsidRPr="00AC2FDC">
        <w:t>, которые были перемещены на вспомогательный стержень на шаге 1, на целевой стержень, используя исходный стержень как вспомогательный для этой подзадачи.</w:t>
      </w:r>
    </w:p>
    <w:p w14:paraId="1E3636E5" w14:textId="77777777" w:rsidR="00AC2FDC" w:rsidRPr="00AC2FDC" w:rsidRDefault="00AC2FDC" w:rsidP="00AC2FDC">
      <w:r w:rsidRPr="00AC2FDC">
        <w:t>Этот рекурсивный процесс продолжается до тех пор, пока не достигается базовый случай (1 диск). Рекурсия позволяет элегантно и компактно выразить алгоритм решения, избегая громоздких итеративных конструкций.</w:t>
      </w:r>
    </w:p>
    <w:p w14:paraId="5D086581" w14:textId="77777777" w:rsidR="00AC2FDC" w:rsidRPr="00AC2FDC" w:rsidRDefault="00AC2FDC" w:rsidP="00AC2FDC">
      <w:r w:rsidRPr="00AC2FDC">
        <w:rPr>
          <w:b/>
          <w:bCs/>
        </w:rPr>
        <w:t>3. Выбор алгоритма и его обоснование:</w:t>
      </w:r>
    </w:p>
    <w:p w14:paraId="262ADFB4" w14:textId="77777777" w:rsidR="00AC2FDC" w:rsidRPr="00AC2FDC" w:rsidRDefault="00AC2FDC" w:rsidP="00AC2FDC">
      <w:r w:rsidRPr="00AC2FDC">
        <w:t>Для решения головоломки "Ханойская башня" рекурсивный алгоритм является наиболее </w:t>
      </w:r>
      <w:r w:rsidRPr="00AC2FDC">
        <w:rPr>
          <w:b/>
          <w:bCs/>
        </w:rPr>
        <w:t>естественным, интуитивно понятным и каноническим</w:t>
      </w:r>
      <w:r w:rsidRPr="00AC2FDC">
        <w:t> подходом. Его преимущества:</w:t>
      </w:r>
    </w:p>
    <w:p w14:paraId="55D4CE10" w14:textId="77777777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Простота реализации:</w:t>
      </w:r>
      <w:r w:rsidRPr="00AC2FDC">
        <w:t> Код рекурсивного решения получается коротким, ясным и легко читаемым.</w:t>
      </w:r>
    </w:p>
    <w:p w14:paraId="5FF21533" w14:textId="77777777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Соответствие рекурсивной природе задачи:</w:t>
      </w:r>
      <w:r w:rsidRPr="00AC2FDC">
        <w:t> Алгоритм непосредственно отражает рекурсивную структуру самой головоломки, что делает его логичным и понятным.</w:t>
      </w:r>
    </w:p>
    <w:p w14:paraId="65243A1D" w14:textId="5D54B0C9" w:rsidR="00AC2FDC" w:rsidRPr="00AC2FDC" w:rsidRDefault="00AC2FDC" w:rsidP="00AC2FDC">
      <w:pPr>
        <w:numPr>
          <w:ilvl w:val="0"/>
          <w:numId w:val="7"/>
        </w:numPr>
      </w:pPr>
      <w:r w:rsidRPr="00AC2FDC">
        <w:rPr>
          <w:b/>
          <w:bCs/>
        </w:rPr>
        <w:t>Оптимальность (по количеству ходов):</w:t>
      </w:r>
      <w:r w:rsidRPr="00AC2FDC">
        <w:t> Рекурсивный алгоритм гарантированно находит решение за минимальное количество ходов.</w:t>
      </w:r>
    </w:p>
    <w:p w14:paraId="482B02BF" w14:textId="4ABA6AFC" w:rsidR="00AC2FDC" w:rsidRDefault="00AC2FDC" w:rsidP="00AC2FDC">
      <w:r w:rsidRPr="00AC2FDC">
        <w:t>Хотя существуют и итеративные решения для Ханойской башни, они, как правило, значительно сложнее для понимания и реализации, особенно для начинающих программистов. В контексте лабораторной работы, где целью является демонстрация понимания рекурсии, рекурсивный алгоритм является </w:t>
      </w:r>
      <w:r w:rsidRPr="00AC2FDC">
        <w:rPr>
          <w:b/>
          <w:bCs/>
        </w:rPr>
        <w:t>наиболее подходящим и рекомендуемым выбором</w:t>
      </w:r>
      <w:r w:rsidRPr="00AC2FDC">
        <w:t>.</w:t>
      </w:r>
    </w:p>
    <w:p w14:paraId="63B67BC3" w14:textId="176DE08E" w:rsidR="00AC2FDC" w:rsidRDefault="00AC2FDC" w:rsidP="00AC2FDC">
      <w:pPr>
        <w:pStyle w:val="1"/>
      </w:pPr>
      <w:r>
        <w:lastRenderedPageBreak/>
        <w:t>Блок схема</w:t>
      </w:r>
    </w:p>
    <w:p w14:paraId="6CEC2D0D" w14:textId="77777777" w:rsidR="00E35E53" w:rsidRDefault="00E35E53">
      <w:pPr>
        <w:rPr>
          <w:rFonts w:eastAsia="Times New Roman"/>
        </w:rPr>
      </w:pPr>
    </w:p>
    <w:p w14:paraId="4DD23279" w14:textId="77777777" w:rsidR="00E35E53" w:rsidRDefault="00E35E53">
      <w:pPr>
        <w:ind w:left="-781" w:right="-53"/>
      </w:pPr>
      <w:r>
        <w:rPr>
          <w:noProof/>
        </w:rPr>
        <mc:AlternateContent>
          <mc:Choice Requires="wpg">
            <w:drawing>
              <wp:inline distT="0" distB="0" distL="0" distR="0" wp14:anchorId="228A4EFF" wp14:editId="2F05522C">
                <wp:extent cx="6256393" cy="8389234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393" cy="8389234"/>
                          <a:chOff x="0" y="0"/>
                          <a:chExt cx="6256393" cy="83892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371786" y="517093"/>
                            <a:ext cx="0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4785">
                                <a:moveTo>
                                  <a:pt x="0" y="0"/>
                                </a:moveTo>
                                <a:lnTo>
                                  <a:pt x="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34187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34187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940163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97508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C26E6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4094006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880331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24775" y="668920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DC43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4775" y="797125"/>
                            <a:ext cx="1175536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CD1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&lt;locale.h&gt;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371786" y="1799140"/>
                            <a:ext cx="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5">
                                <a:moveTo>
                                  <a:pt x="0" y="0"/>
                                </a:move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41871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341871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77776" y="1282048"/>
                            <a:ext cx="51794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474" h="512819">
                                <a:moveTo>
                                  <a:pt x="0" y="0"/>
                                </a:moveTo>
                                <a:lnTo>
                                  <a:pt x="5179474" y="0"/>
                                </a:lnTo>
                                <a:lnTo>
                                  <a:pt x="517947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99142" y="128204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435883" y="128204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99195" y="1497978"/>
                            <a:ext cx="498109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FF1F4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void solveHanoi(int numDisks, char sourceRod, char targetRod, char auxiliaryRod)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82905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760674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692298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62392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55554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348717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418795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465805" y="2739309"/>
                            <a:ext cx="239316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6" h="714785">
                                <a:moveTo>
                                  <a:pt x="239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435891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435891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371786" y="2739309"/>
                            <a:ext cx="2273498" cy="268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8" h="2680591">
                                <a:moveTo>
                                  <a:pt x="666665" y="0"/>
                                </a:moveTo>
                                <a:lnTo>
                                  <a:pt x="2273498" y="0"/>
                                </a:lnTo>
                                <a:lnTo>
                                  <a:pt x="2273498" y="2393156"/>
                                </a:lnTo>
                                <a:lnTo>
                                  <a:pt x="0" y="2393156"/>
                                </a:lnTo>
                                <a:lnTo>
                                  <a:pt x="0" y="268059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00847" y="2393156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79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00847" y="2393156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79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51381" y="2694556"/>
                            <a:ext cx="11067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E076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 (numDisks ==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504264"/>
                            <a:ext cx="49230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064" h="512819">
                                <a:moveTo>
                                  <a:pt x="170940" y="0"/>
                                </a:moveTo>
                                <a:lnTo>
                                  <a:pt x="4923064" y="0"/>
                                </a:lnTo>
                                <a:lnTo>
                                  <a:pt x="475212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504264"/>
                            <a:ext cx="49230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06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4923064" y="0"/>
                                </a:lnTo>
                                <a:lnTo>
                                  <a:pt x="475212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0053" y="3720194"/>
                            <a:ext cx="60152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1532D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"Переместить диск 1 с стержня " &lt;&lt; sourceRod &lt;&lt; " на стержень " &lt;&lt; targetRod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465805" y="4833320"/>
                            <a:ext cx="905980" cy="58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0" h="586580">
                                <a:moveTo>
                                  <a:pt x="0" y="0"/>
                                </a:moveTo>
                                <a:lnTo>
                                  <a:pt x="0" y="299145"/>
                                </a:lnTo>
                                <a:lnTo>
                                  <a:pt x="905980" y="299145"/>
                                </a:lnTo>
                                <a:lnTo>
                                  <a:pt x="905980" y="5865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341871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034182" y="431622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20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20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99006" y="4532158"/>
                            <a:ext cx="4321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C26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return;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371786" y="5987164"/>
                            <a:ext cx="0" cy="37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4">
                                <a:moveTo>
                                  <a:pt x="0" y="0"/>
                                </a:moveTo>
                                <a:lnTo>
                                  <a:pt x="0" y="3729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34187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03414" y="5470071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0" y="0"/>
                                </a:moveTo>
                                <a:lnTo>
                                  <a:pt x="3128197" y="0"/>
                                </a:lnTo>
                                <a:lnTo>
                                  <a:pt x="31281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25209" y="5686000"/>
                            <a:ext cx="383619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EF80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 - 1, sourceRod, auxiliaryRod, targetRod);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465805" y="4021357"/>
                            <a:ext cx="0" cy="24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01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28205"/>
                                </a:lnTo>
                                <a:lnTo>
                                  <a:pt x="0" y="2447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35891" y="4251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35891" y="42511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71786" y="6927332"/>
                            <a:ext cx="0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314">
                                <a:moveTo>
                                  <a:pt x="0" y="0"/>
                                </a:moveTo>
                                <a:lnTo>
                                  <a:pt x="0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1871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341871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8631" y="6410240"/>
                            <a:ext cx="577776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762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5777762" y="0"/>
                                </a:lnTo>
                                <a:lnTo>
                                  <a:pt x="560682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6312" y="6626169"/>
                            <a:ext cx="710523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56A0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"Переместить диск " &lt;&lt; numDisks &lt;&lt; " с стержня " &lt;&lt; sourceRod &lt;&lt; " на стержень " &lt;&lt; targetRod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632474" y="7606817"/>
                            <a:ext cx="34700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077" h="512819">
                                <a:moveTo>
                                  <a:pt x="0" y="0"/>
                                </a:moveTo>
                                <a:lnTo>
                                  <a:pt x="3470077" y="0"/>
                                </a:lnTo>
                                <a:lnTo>
                                  <a:pt x="34700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25209" y="7822746"/>
                            <a:ext cx="38361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1B20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 - 1, auxiliaryRod, targetRod, sourceRod);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93876" y="205353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8A255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70801" y="316463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4B0D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9345" y="478856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77E6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81904" y="8292830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93E5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32953" y="24808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498E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59444" y="24808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794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A4EFF" id="Group 973" o:spid="_x0000_s1026" style="width:492.65pt;height:660.55pt;mso-position-horizontal-relative:char;mso-position-vertical-relative:line" coordsize="62563,8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">
                <v:shape id="Shape 7" o:spid="_x0000_s1027" style="position:absolute;left:33717;top:5170;width:0;height:7148;visibility:visible;mso-wrap-style:square;v-text-anchor:top" coordsize="0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" path="m,l,714785e" filled="f" strokeweight=".23742mm">
                  <v:stroke miterlimit="83231f" joinstyle="miter"/>
                  <v:path arrowok="t" textboxrect="0,0,0,714785"/>
                </v:shape>
                <v:shape id="Shape 8" o:spid="_x0000_s1028" style="position:absolute;left:33418;top:1216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33418;top:1216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2940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31975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FC26E6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40940;top:3418;width:2136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14" o:spid="_x0000_s1033" style="position:absolute;left:38803;top:7692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" path="m,l213675,e" filled="f" strokeweight=".47483mm">
                  <v:stroke miterlimit="83231f" joinstyle="miter"/>
                  <v:path arrowok="t" textboxrect="0,0,213675,0"/>
                </v:shape>
                <v:rect id="Rectangle 15" o:spid="_x0000_s1034" style="position:absolute;left:43247;top:6689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7BDC43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&lt;iostream&gt;</w:t>
                        </w:r>
                      </w:p>
                    </w:txbxContent>
                  </v:textbox>
                </v:rect>
                <v:rect id="Rectangle 16" o:spid="_x0000_s1035" style="position:absolute;left:43247;top:7971;width:117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52CD1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&lt;locale.h&gt;</w:t>
                        </w:r>
                      </w:p>
                    </w:txbxContent>
                  </v:textbox>
                </v:rect>
                <v:shape id="Shape 17" o:spid="_x0000_s1036" style="position:absolute;left:33717;top:17991;width:0;height:5438;visibility:visible;mso-wrap-style:square;v-text-anchor:top" coordsize="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" path="m,l,543845e" filled="f" strokeweight=".23742mm">
                  <v:stroke miterlimit="83231f" joinstyle="miter"/>
                  <v:path arrowok="t" textboxrect="0,0,0,543845"/>
                </v:shape>
                <v:shape id="Shape 18" o:spid="_x0000_s1037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" o:spid="_x0000_s1038" style="position:absolute;left:33418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" o:spid="_x0000_s1039" style="position:absolute;left:7777;top:12820;width:51795;height:5128;visibility:visible;mso-wrap-style:square;v-text-anchor:top" coordsize="51794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" path="m,l5179474,r,512819l,512819,,xe" filled="f" strokeweight=".47483mm">
                  <v:stroke miterlimit="1" joinstyle="miter"/>
                  <v:path arrowok="t" textboxrect="0,0,5179474,512819"/>
                </v:shape>
                <v:shape id="Shape 22" o:spid="_x0000_s1040" style="position:absolute;left:12991;top:12820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23" o:spid="_x0000_s1041" style="position:absolute;left:54358;top:12820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24" o:spid="_x0000_s1042" style="position:absolute;left:14991;top:14979;width:498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8EFF1F4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void solveHanoi(int numDisks, char sourceRod, char targetRod, char auxiliaryRod)</w:t>
                        </w:r>
                      </w:p>
                    </w:txbxContent>
                  </v:textbox>
                </v:rect>
                <v:shape id="Shape 1044" o:spid="_x0000_s1043" style="position:absolute;left:38290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5" o:spid="_x0000_s1044" style="position:absolute;left:3760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6" o:spid="_x0000_s1045" style="position:absolute;left:36922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7" o:spid="_x0000_s1046" style="position:absolute;left:36239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8" o:spid="_x0000_s1047" style="position:absolute;left:35555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49" o:spid="_x0000_s1048" style="position:absolute;left:3487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050" o:spid="_x0000_s1049" style="position:absolute;left:34187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2" o:spid="_x0000_s1050" style="position:absolute;left:24658;top:27393;width:2393;height:7147;visibility:visible;mso-wrap-style:square;v-text-anchor:top" coordsize="239316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" path="m239316,l,,,714785e" filled="f" strokeweight=".23742mm">
                  <v:stroke miterlimit="83231f" joinstyle="miter"/>
                  <v:path arrowok="t" textboxrect="0,0,239316,714785"/>
                </v:shape>
                <v:shape id="Shape 33" o:spid="_x0000_s1051" style="position:absolute;left:24358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" o:spid="_x0000_s1052" style="position:absolute;left:24358;top:3439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" o:spid="_x0000_s1053" style="position:absolute;left:33717;top:27393;width:22735;height:26806;visibility:visible;mso-wrap-style:square;v-text-anchor:top" coordsize="2273498,2680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" path="m666665,l2273498,r,2393156l,2393156r,287435e" filled="f" strokeweight=".23742mm">
                  <v:stroke miterlimit="83231f" joinstyle="miter"/>
                  <v:path arrowok="t" textboxrect="0,0,2273498,2680591"/>
                </v:shape>
                <v:shape id="Shape 36" o:spid="_x0000_s1054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k7xAAAANsAAAAPAAAAZHJzL2Rvd25yZXYueG1sRI/RasJA&#10;FETfC/2H5Rb6ppu2ID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EyEqTv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" o:spid="_x0000_s1055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fEwQAAANs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gv4/xJ+gNw8AQAA//8DAFBLAQItABQABgAIAAAAIQDb4fbL7gAAAIUBAAATAAAAAAAAAAAAAAAA&#10;AAAAAABbQ29udGVudF9UeXBlc10ueG1sUEsBAi0AFAAGAAgAAAAhAFr0LFu/AAAAFQEAAAsAAAAA&#10;AAAAAAAAAAAAHwEAAF9yZWxzLy5yZWxzUEsBAi0AFAAGAAgAAAAhAJX9t8T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" o:spid="_x0000_s1056" style="position:absolute;left:27008;top:23931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" path="m666665,r666665,341879l666665,683759,,341879,666665,xe" stroked="f" strokeweight="0">
                  <v:stroke miterlimit="83231f" joinstyle="miter"/>
                  <v:path arrowok="t" textboxrect="0,0,1333330,683759"/>
                </v:shape>
                <v:shape id="Shape 39" o:spid="_x0000_s1057" style="position:absolute;left:27008;top:23931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" path="m666665,r666665,341879l666665,683759,,341879,666665,xe" filled="f" strokeweight=".47483mm">
                  <v:stroke miterlimit="83231f" joinstyle="miter"/>
                  <v:path arrowok="t" textboxrect="0,0,1333330,683759"/>
                </v:shape>
                <v:rect id="Rectangle 40" o:spid="_x0000_s1058" style="position:absolute;left:29513;top:26945;width:110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C75E076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 (numDisks == 1)</w:t>
                        </w:r>
                      </w:p>
                    </w:txbxContent>
                  </v:textbox>
                </v:rect>
                <v:shape id="Shape 41" o:spid="_x0000_s1059" style="position:absolute;top:35042;width:49230;height:5128;visibility:visible;mso-wrap-style:square;v-text-anchor:top" coordsize="49230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" path="m170940,l4923064,,4752124,512819,,512819,170940,xe" stroked="f" strokeweight="0">
                  <v:stroke miterlimit="83231f" joinstyle="miter"/>
                  <v:path arrowok="t" textboxrect="0,0,4923064,512819"/>
                </v:shape>
                <v:shape id="Shape 42" o:spid="_x0000_s1060" style="position:absolute;top:35042;width:49230;height:5128;visibility:visible;mso-wrap-style:square;v-text-anchor:top" coordsize="49230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" path="m,512819l170940,,4923064,,4752124,512819,,512819xe" filled="f" strokeweight=".47483mm">
                  <v:stroke miterlimit="83231f" joinstyle="miter"/>
                  <v:path arrowok="t" textboxrect="0,0,4923064,512819"/>
                </v:shape>
                <v:rect id="Rectangle 43" o:spid="_x0000_s1061" style="position:absolute;left:2000;top:37201;width:6015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91532D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"Переместить диск 1 с стержня " &lt;&lt; sourceRod &lt;&lt; " на стержень " &lt;&lt; targetRod &lt;&lt; endl;</w:t>
                        </w:r>
                      </w:p>
                    </w:txbxContent>
                  </v:textbox>
                </v:rect>
                <v:shape id="Shape 44" o:spid="_x0000_s1062" style="position:absolute;left:24658;top:48333;width:9059;height:5866;visibility:visible;mso-wrap-style:square;v-text-anchor:top" coordsize="905980,58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" path="m,l,299145r905980,l905980,586580e" filled="f" strokeweight=".23742mm">
                  <v:stroke miterlimit="83231f" joinstyle="miter"/>
                  <v:path arrowok="t" textboxrect="0,0,905980,586580"/>
                </v:shape>
                <v:shape id="Shape 45" o:spid="_x0000_s1063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Qx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zC35f4A+TiFwAA//8DAFBLAQItABQABgAIAAAAIQDb4fbL7gAAAIUBAAATAAAAAAAAAAAA&#10;AAAAAAAAAABbQ29udGVudF9UeXBlc10ueG1sUEsBAi0AFAAGAAgAAAAhAFr0LFu/AAAAFQEAAAsA&#10;AAAAAAAAAAAAAAAAHwEAAF9yZWxzLy5yZWxzUEsBAi0AFAAGAAgAAAAhAORQRDH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" o:spid="_x0000_s1064" style="position:absolute;left:33418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EiwAAAANs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sYT3l/ADZPICAAD//wMAUEsBAi0AFAAGAAgAAAAhANvh9svuAAAAhQEAABMAAAAAAAAAAAAAAAAA&#10;AAAAAFtDb250ZW50X1R5cGVzXS54bWxQSwECLQAUAAYACAAAACEAWvQsW78AAAAVAQAACwAAAAAA&#10;AAAAAAAAAAAfAQAAX3JlbHMvLnJlbHNQSwECLQAUAAYACAAAACEAordhI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" o:spid="_x0000_s1065" style="position:absolute;left:20341;top:4316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" path="m261623,l593075,c737520,,854699,114786,854699,256410v,141623,-117179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9" o:spid="_x0000_s1066" style="position:absolute;left:22990;top:45321;width:43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3CC26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return;</w:t>
                        </w:r>
                      </w:p>
                    </w:txbxContent>
                  </v:textbox>
                </v:rect>
                <v:shape id="Shape 50" o:spid="_x0000_s1067" style="position:absolute;left:33717;top:59871;width:0;height:3729;visibility:visible;mso-wrap-style:square;v-text-anchor:top" coordsize="0,37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" path="m,l,372904e" filled="f" strokeweight=".23742mm">
                  <v:stroke miterlimit="83231f" joinstyle="miter"/>
                  <v:path arrowok="t" textboxrect="0,0,0,372904"/>
                </v:shape>
                <v:shape id="Shape 51" o:spid="_x0000_s1068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" o:spid="_x0000_s1069" style="position:absolute;left:33418;top:6345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4" o:spid="_x0000_s1070" style="position:absolute;left:18034;top:54700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" path="m,l3128197,r,512819l,512819,,xe" filled="f" strokeweight=".47483mm">
                  <v:stroke miterlimit="1" joinstyle="miter"/>
                  <v:path arrowok="t" textboxrect="0,0,3128197,512819"/>
                </v:shape>
                <v:rect id="Rectangle 55" o:spid="_x0000_s1071" style="position:absolute;left:19252;top:56860;width:383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D54EF80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 - 1, sourceRod, auxiliaryRod, targetRod);</w:t>
                        </w:r>
                      </w:p>
                    </w:txbxContent>
                  </v:textbox>
                </v:rect>
                <v:shape id="Shape 56" o:spid="_x0000_s1072" style="position:absolute;left:24658;top:40213;width:0;height:2447;visibility:visible;mso-wrap-style:square;v-text-anchor:top" coordsize="0,24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" path="m,l,170940,,128205,,244701e" filled="f" strokeweight=".23742mm">
                  <v:stroke miterlimit="83231f" joinstyle="miter"/>
                  <v:path arrowok="t" textboxrect="0,0,0,244701"/>
                </v:shape>
                <v:shape id="Shape 57" o:spid="_x0000_s1073" style="position:absolute;left:24358;top:4251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" o:spid="_x0000_s1074" style="position:absolute;left:24358;top:4251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" o:spid="_x0000_s1075" style="position:absolute;left:33717;top:69273;width:0;height:6293;visibility:visible;mso-wrap-style:square;v-text-anchor:top" coordsize="0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" path="m,l,629314e" filled="f" strokeweight=".23742mm">
                  <v:stroke miterlimit="83231f" joinstyle="miter"/>
                  <v:path arrowok="t" textboxrect="0,0,0,629314"/>
                </v:shape>
                <v:shape id="Shape 60" o:spid="_x0000_s1076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1" o:spid="_x0000_s1077" style="position:absolute;left:33418;top:7541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3" o:spid="_x0000_s1078" style="position:absolute;left:4786;top:64102;width:57777;height:5128;visibility:visible;mso-wrap-style:square;v-text-anchor:top" coordsize="577776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" path="m,512819l170940,,5777762,,5606823,512819,,512819xe" filled="f" strokeweight=".47483mm">
                  <v:stroke miterlimit="83231f" joinstyle="miter"/>
                  <v:path arrowok="t" textboxrect="0,0,5777762,512819"/>
                </v:shape>
                <v:rect id="Rectangle 64" o:spid="_x0000_s1079" style="position:absolute;left:6963;top:66261;width:710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C456A0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"Переместить диск " &lt;&lt; numDisks &lt;&lt; " с стержня " &lt;&lt; sourceRod &lt;&lt; " на стержень " &lt;&lt; targetRod &lt;&lt; endl;</w:t>
                        </w:r>
                      </w:p>
                    </w:txbxContent>
                  </v:textbox>
                </v:rect>
                <v:shape id="Shape 66" o:spid="_x0000_s1080" style="position:absolute;left:16324;top:76068;width:34701;height:5128;visibility:visible;mso-wrap-style:square;v-text-anchor:top" coordsize="34700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" path="m,l3470077,r,512819l,512819,,xe" filled="f" strokeweight=".47483mm">
                  <v:stroke miterlimit="1" joinstyle="miter"/>
                  <v:path arrowok="t" textboxrect="0,0,3470077,512819"/>
                </v:shape>
                <v:rect id="Rectangle 67" o:spid="_x0000_s1081" style="position:absolute;left:19252;top:78227;width:383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BD61B20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 - 1, auxiliaryRod, targetRod, sourceRod);</w:t>
                        </w:r>
                      </w:p>
                    </w:txbxContent>
                  </v:textbox>
                </v:rect>
                <v:rect id="Rectangle 68" o:spid="_x0000_s1082" style="position:absolute;left:30938;top:2053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978A255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69" o:spid="_x0000_s1083" style="position:absolute;left:21708;top:3164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04B0D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0" o:spid="_x0000_s1084" style="position:absolute;left:31793;top:4788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E77E6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1" o:spid="_x0000_s1085" style="position:absolute;left:52819;top:8292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0293E5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2" o:spid="_x0000_s1086" style="position:absolute;left:24329;top:24808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900498E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087" style="position:absolute;left:41594;top:24808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F9F794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E73B14" w14:textId="77777777" w:rsidR="00E35E53" w:rsidRDefault="00E35E53">
      <w:pPr>
        <w:ind w:left="-6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2E2B09" wp14:editId="5835FC4B">
                <wp:extent cx="5474344" cy="9401684"/>
                <wp:effectExtent l="0" t="0" r="0" b="0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344" cy="9401684"/>
                          <a:chOff x="0" y="0"/>
                          <a:chExt cx="5474344" cy="940168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328631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5640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56401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854693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2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2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6823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D914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main()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286316" y="137179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25640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256401" y="16442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58968" y="854698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32739" y="1070628"/>
                            <a:ext cx="1726904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9B21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setlocale(LC_ALL, "ru_RU");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286316" y="222648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5640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25640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69223" y="170939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974217" y="1925325"/>
                            <a:ext cx="8186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65F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numDisks;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286316" y="3081188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256401" y="33536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56401" y="33536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717944" y="2564096"/>
                            <a:ext cx="3128197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3128197" y="0"/>
                                </a:lnTo>
                                <a:lnTo>
                                  <a:pt x="2957257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76784" y="2780025"/>
                            <a:ext cx="32059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79E8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"--- Решение Ханойской башни ---"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286316" y="3935886"/>
                            <a:ext cx="0" cy="321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622">
                                <a:moveTo>
                                  <a:pt x="0" y="0"/>
                                </a:moveTo>
                                <a:lnTo>
                                  <a:pt x="0" y="32162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256401" y="42425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56401" y="42425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59824" y="3418794"/>
                            <a:ext cx="24444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2444438" y="0"/>
                                </a:lnTo>
                                <a:lnTo>
                                  <a:pt x="227349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359235" y="3634722"/>
                            <a:ext cx="2454513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1D0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количество дисков: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3286316" y="4824772"/>
                            <a:ext cx="0" cy="25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48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36753"/>
                                </a:lnTo>
                                <a:lnTo>
                                  <a:pt x="0" y="25324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256401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256401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44438" y="4307681"/>
                            <a:ext cx="167520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88614" y="4523610"/>
                            <a:ext cx="10461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7054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numDisks;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286319" y="5474343"/>
                            <a:ext cx="37606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" h="714784">
                                <a:moveTo>
                                  <a:pt x="376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256404" y="61741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256404" y="61741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286316" y="5474343"/>
                            <a:ext cx="2188029" cy="2766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2766061">
                                <a:moveTo>
                                  <a:pt x="62393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2649566"/>
                                </a:lnTo>
                                <a:lnTo>
                                  <a:pt x="0" y="2649566"/>
                                </a:lnTo>
                                <a:lnTo>
                                  <a:pt x="0" y="276606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658113" y="5128192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623930" y="0"/>
                                </a:moveTo>
                                <a:lnTo>
                                  <a:pt x="1247860" y="341878"/>
                                </a:lnTo>
                                <a:lnTo>
                                  <a:pt x="623930" y="683758"/>
                                </a:lnTo>
                                <a:lnTo>
                                  <a:pt x="0" y="341878"/>
                                </a:lnTo>
                                <a:lnTo>
                                  <a:pt x="623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658113" y="5128192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623930" y="0"/>
                                </a:moveTo>
                                <a:lnTo>
                                  <a:pt x="1247860" y="341878"/>
                                </a:lnTo>
                                <a:lnTo>
                                  <a:pt x="623930" y="683758"/>
                                </a:lnTo>
                                <a:lnTo>
                                  <a:pt x="0" y="341878"/>
                                </a:lnTo>
                                <a:lnTo>
                                  <a:pt x="62393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65911" y="5429591"/>
                            <a:ext cx="11067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D7C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 (numDisks &lt;=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286319" y="67563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56404" y="7028870"/>
                            <a:ext cx="59829" cy="5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7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56404" y="7028870"/>
                            <a:ext cx="59829" cy="5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7">
                                <a:moveTo>
                                  <a:pt x="29914" y="59827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6239299"/>
                            <a:ext cx="4564091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91" h="512820">
                                <a:moveTo>
                                  <a:pt x="0" y="0"/>
                                </a:moveTo>
                                <a:lnTo>
                                  <a:pt x="4564091" y="0"/>
                                </a:lnTo>
                                <a:lnTo>
                                  <a:pt x="4564091" y="512820"/>
                                </a:lnTo>
                                <a:lnTo>
                                  <a:pt x="0" y="512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6239299"/>
                            <a:ext cx="4564091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91" h="512820">
                                <a:moveTo>
                                  <a:pt x="0" y="0"/>
                                </a:moveTo>
                                <a:lnTo>
                                  <a:pt x="4564091" y="0"/>
                                </a:lnTo>
                                <a:lnTo>
                                  <a:pt x="4564091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427" y="6455229"/>
                            <a:ext cx="58029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B801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cerr &lt;&lt; "Ошибка: Количество дисков должно быть положительным целым числом."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286319" y="7611090"/>
                            <a:ext cx="999997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997" h="629314">
                                <a:moveTo>
                                  <a:pt x="0" y="0"/>
                                </a:moveTo>
                                <a:lnTo>
                                  <a:pt x="0" y="512818"/>
                                </a:lnTo>
                                <a:lnTo>
                                  <a:pt x="999997" y="512818"/>
                                </a:lnTo>
                                <a:lnTo>
                                  <a:pt x="999997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256401" y="8225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854696" y="7093997"/>
                            <a:ext cx="85469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20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5"/>
                                  <a:pt x="854698" y="256411"/>
                                </a:cubicBezTo>
                                <a:cubicBezTo>
                                  <a:pt x="854698" y="398035"/>
                                  <a:pt x="737519" y="512820"/>
                                  <a:pt x="593075" y="512820"/>
                                </a:cubicBezTo>
                                <a:lnTo>
                                  <a:pt x="261623" y="512820"/>
                                </a:lnTo>
                                <a:cubicBezTo>
                                  <a:pt x="117179" y="512820"/>
                                  <a:pt x="0" y="398035"/>
                                  <a:pt x="0" y="256411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90940" y="7309925"/>
                            <a:ext cx="50800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282D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286316" y="8807668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56401" y="89946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256401" y="89946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61534" y="8290576"/>
                            <a:ext cx="3641016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16" h="512820">
                                <a:moveTo>
                                  <a:pt x="0" y="512820"/>
                                </a:moveTo>
                                <a:lnTo>
                                  <a:pt x="170940" y="0"/>
                                </a:lnTo>
                                <a:lnTo>
                                  <a:pt x="3641016" y="0"/>
                                </a:lnTo>
                                <a:lnTo>
                                  <a:pt x="3470077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04723" y="8506503"/>
                            <a:ext cx="4195471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A397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endl &lt;&lt; "Действия для " &lt;&lt; numDisks &lt;&lt; " дисков:"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111102" y="905980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78"/>
                                  <a:pt x="338595" y="204285"/>
                                </a:cubicBezTo>
                                <a:cubicBezTo>
                                  <a:pt x="336405" y="215294"/>
                                  <a:pt x="333163" y="225983"/>
                                  <a:pt x="328868" y="236353"/>
                                </a:cubicBezTo>
                                <a:cubicBezTo>
                                  <a:pt x="324572" y="246723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2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69"/>
                                </a:cubicBezTo>
                                <a:cubicBezTo>
                                  <a:pt x="256576" y="319306"/>
                                  <a:pt x="246725" y="324571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1"/>
                                  <a:pt x="85303" y="319306"/>
                                  <a:pt x="75971" y="313069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2"/>
                                  <a:pt x="28809" y="265908"/>
                                </a:cubicBezTo>
                                <a:cubicBezTo>
                                  <a:pt x="22573" y="256575"/>
                                  <a:pt x="17307" y="246723"/>
                                  <a:pt x="13012" y="236353"/>
                                </a:cubicBezTo>
                                <a:cubicBezTo>
                                  <a:pt x="8717" y="225983"/>
                                  <a:pt x="5474" y="215294"/>
                                  <a:pt x="3285" y="204285"/>
                                </a:cubicBezTo>
                                <a:cubicBezTo>
                                  <a:pt x="1095" y="193278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7"/>
                                  <a:pt x="3285" y="137589"/>
                                </a:cubicBezTo>
                                <a:cubicBezTo>
                                  <a:pt x="5474" y="126581"/>
                                  <a:pt x="8717" y="115891"/>
                                  <a:pt x="13012" y="105522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2"/>
                                  <a:pt x="66638" y="35043"/>
                                  <a:pt x="75971" y="28806"/>
                                </a:cubicBezTo>
                                <a:cubicBezTo>
                                  <a:pt x="85303" y="22569"/>
                                  <a:pt x="95154" y="17304"/>
                                  <a:pt x="105524" y="13009"/>
                                </a:cubicBezTo>
                                <a:cubicBezTo>
                                  <a:pt x="115894" y="8714"/>
                                  <a:pt x="126583" y="5471"/>
                                  <a:pt x="137591" y="3282"/>
                                </a:cubicBezTo>
                                <a:cubicBezTo>
                                  <a:pt x="148600" y="1093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3"/>
                                  <a:pt x="204288" y="3282"/>
                                </a:cubicBezTo>
                                <a:cubicBezTo>
                                  <a:pt x="215297" y="5471"/>
                                  <a:pt x="225985" y="8714"/>
                                  <a:pt x="236355" y="13009"/>
                                </a:cubicBezTo>
                                <a:cubicBezTo>
                                  <a:pt x="246725" y="17304"/>
                                  <a:pt x="256576" y="22569"/>
                                  <a:pt x="265909" y="28806"/>
                                </a:cubicBezTo>
                                <a:cubicBezTo>
                                  <a:pt x="275241" y="35043"/>
                                  <a:pt x="283876" y="42132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2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89"/>
                                </a:cubicBezTo>
                                <a:cubicBezTo>
                                  <a:pt x="340785" y="148597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47721" y="9190263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3DE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48576" y="60054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0935C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57126" y="581420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CDBB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71654" y="7694541"/>
                            <a:ext cx="45559" cy="12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2C1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24406" y="521591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388F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33803" y="5215915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D714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E2B09" id="Group 924" o:spid="_x0000_s1088" style="width:431.05pt;height:740.3pt;mso-position-horizontal-relative:char;mso-position-vertical-relative:line" coordsize="54743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">
                <v:shape id="Shape 77" o:spid="_x0000_s1089" style="position:absolute;left:32863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78" o:spid="_x0000_s1090" style="position:absolute;left:32564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9" o:spid="_x0000_s1091" style="position:absolute;left:32564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1" o:spid="_x0000_s1092" style="position:absolute;left:28546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" path="m261623,l593075,c737519,,854699,114786,854699,256409v,141623,-117180,256410,-261624,256410l261623,512819c117179,512819,,398032,,256409,,114786,117179,,261623,xe" filled="f" strokeweight=".47483mm">
                  <v:stroke miterlimit="83231f" joinstyle="miter"/>
                  <v:path arrowok="t" textboxrect="0,0,854699,512819"/>
                </v:shape>
                <v:rect id="Rectangle 82" o:spid="_x0000_s1093" style="position:absolute;left:30682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99D914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main()</w:t>
                        </w:r>
                      </w:p>
                    </w:txbxContent>
                  </v:textbox>
                </v:rect>
                <v:shape id="Shape 83" o:spid="_x0000_s1094" style="position:absolute;left:32863;top:13717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4" o:spid="_x0000_s1095" style="position:absolute;left:32564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swwgAAANsAAAAPAAAAZHJzL2Rvd25yZXYueG1sRI/RisIw&#10;FETfhf2HcBd803QXkW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BwpVsw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5" o:spid="_x0000_s1096" style="position:absolute;left:32564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EXPwAAAANsAAAAPAAAAZHJzL2Rvd25yZXYueG1sRI9Bi8Iw&#10;FITvC/6H8ARva6qg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qdxFz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7" o:spid="_x0000_s1097" style="position:absolute;left:23589;top:8546;width:18462;height:5129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" path="m,l1846149,r,512819l,512819,,xe" filled="f" strokeweight=".47483mm">
                  <v:stroke miterlimit="1" joinstyle="miter"/>
                  <v:path arrowok="t" textboxrect="0,0,1846149,512819"/>
                </v:shape>
                <v:rect id="Rectangle 88" o:spid="_x0000_s1098" style="position:absolute;left:26327;top:10706;width:1726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8D09B21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setlocale(LC_ALL, "ru_RU");</w:t>
                        </w:r>
                      </w:p>
                    </w:txbxContent>
                  </v:textbox>
                </v:rect>
                <v:shape id="Shape 89" o:spid="_x0000_s1099" style="position:absolute;left:32863;top:2226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90" o:spid="_x0000_s1100" style="position:absolute;left:32564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1" o:spid="_x0000_s1101" style="position:absolute;left:32564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3" o:spid="_x0000_s1102" style="position:absolute;left:27692;top:17093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94" o:spid="_x0000_s1103" style="position:absolute;left:29742;top:19253;width:818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6D765F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numDisks;</w:t>
                        </w:r>
                      </w:p>
                    </w:txbxContent>
                  </v:textbox>
                </v:rect>
                <v:shape id="Shape 95" o:spid="_x0000_s1104" style="position:absolute;left:32863;top:30811;width:0;height:2875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" path="m,l,287434e" filled="f" strokeweight=".23742mm">
                  <v:stroke miterlimit="83231f" joinstyle="miter"/>
                  <v:path arrowok="t" textboxrect="0,0,0,287434"/>
                </v:shape>
                <v:shape id="Shape 96" o:spid="_x0000_s1105" style="position:absolute;left:32564;top:33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7" o:spid="_x0000_s1106" style="position:absolute;left:32564;top:33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9" o:spid="_x0000_s1107" style="position:absolute;left:17179;top:25640;width:31282;height:5129;visibility:visible;mso-wrap-style:square;v-text-anchor:top" coordsize="3128197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" path="m,512820l170940,,3128197,,2957257,512820,,512820xe" filled="f" strokeweight=".47483mm">
                  <v:stroke miterlimit="83231f" joinstyle="miter"/>
                  <v:path arrowok="t" textboxrect="0,0,3128197,512820"/>
                </v:shape>
                <v:rect id="Rectangle 100" o:spid="_x0000_s1108" style="position:absolute;left:20767;top:27800;width:320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A4079E8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"--- Решение Ханойской башни ---" &lt;&lt; endl;</w:t>
                        </w:r>
                      </w:p>
                    </w:txbxContent>
                  </v:textbox>
                </v:rect>
                <v:shape id="Shape 101" o:spid="_x0000_s1109" style="position:absolute;left:32863;top:39358;width:0;height:3217;visibility:visible;mso-wrap-style:square;v-text-anchor:top" coordsize="0,32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" path="m,l,321622e" filled="f" strokeweight=".23742mm">
                  <v:stroke miterlimit="83231f" joinstyle="miter"/>
                  <v:path arrowok="t" textboxrect="0,0,0,321622"/>
                </v:shape>
                <v:shape id="Shape 102" o:spid="_x0000_s1110" style="position:absolute;left:32564;top:4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3" o:spid="_x0000_s1111" style="position:absolute;left:32564;top:4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npvwAAANwAAAAPAAAAZHJzL2Rvd25yZXYueG1sRE9Ni8Iw&#10;EL0L+x/CCHvT1F0Q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CAWBnp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5" o:spid="_x0000_s1112" style="position:absolute;left:20598;top:34187;width:24444;height:5129;visibility:visible;mso-wrap-style:square;v-text-anchor:top" coordsize="24444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" path="m,512820l170940,,2444438,,2273498,512820,,512820xe" filled="f" strokeweight=".47483mm">
                  <v:stroke miterlimit="83231f" joinstyle="miter"/>
                  <v:path arrowok="t" textboxrect="0,0,2444438,512820"/>
                </v:shape>
                <v:rect id="Rectangle 106" o:spid="_x0000_s1113" style="position:absolute;left:23592;top:36347;width:245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44B1D0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количество дисков: ";</w:t>
                        </w:r>
                      </w:p>
                    </w:txbxContent>
                  </v:textbox>
                </v:rect>
                <v:shape id="Shape 107" o:spid="_x0000_s1114" style="position:absolute;left:32863;top:48247;width:0;height:2533;visibility:visible;mso-wrap-style:square;v-text-anchor:top" coordsize="0,25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" path="m,l,170940,,136753,,253248e" filled="f" strokeweight=".23742mm">
                  <v:stroke miterlimit="83231f" joinstyle="miter"/>
                  <v:path arrowok="t" textboxrect="0,0,0,253248"/>
                </v:shape>
                <v:shape id="Shape 108" o:spid="_x0000_s1115" style="position:absolute;left:32564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9" o:spid="_x0000_s1116" style="position:absolute;left:32564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1" o:spid="_x0000_s1117" style="position:absolute;left:24444;top:43076;width:16752;height:5128;visibility:visible;mso-wrap-style:square;v-text-anchor:top" coordsize="167520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" path="m,512818l170940,,1675209,,1504270,512818,,512818xe" filled="f" strokeweight=".47483mm">
                  <v:stroke miterlimit="83231f" joinstyle="miter"/>
                  <v:path arrowok="t" textboxrect="0,0,1675209,512818"/>
                </v:shape>
                <v:rect id="Rectangle 112" o:spid="_x0000_s1118" style="position:absolute;left:28886;top:45236;width:104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F097054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numDisks;</w:t>
                        </w:r>
                      </w:p>
                    </w:txbxContent>
                  </v:textbox>
                </v:rect>
                <v:shape id="Shape 113" o:spid="_x0000_s1119" style="position:absolute;left:22863;top:54743;width:3760;height:7148;visibility:visible;mso-wrap-style:square;v-text-anchor:top" coordsize="37606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" path="m376067,l,,,714784e" filled="f" strokeweight=".23742mm">
                  <v:stroke miterlimit="83231f" joinstyle="miter"/>
                  <v:path arrowok="t" textboxrect="0,0,376067,714784"/>
                </v:shape>
                <v:shape id="Shape 114" o:spid="_x0000_s1120" style="position:absolute;left:22564;top:61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5" o:spid="_x0000_s1121" style="position:absolute;left:22564;top:61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6" o:spid="_x0000_s1122" style="position:absolute;left:32863;top:54743;width:21880;height:27661;visibility:visible;mso-wrap-style:square;v-text-anchor:top" coordsize="2188029,276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" path="m623930,l2188029,r,2649566l,2649566r,116495e" filled="f" strokeweight=".23742mm">
                  <v:stroke miterlimit="83231f" joinstyle="miter"/>
                  <v:path arrowok="t" textboxrect="0,0,2188029,2766061"/>
                </v:shape>
                <v:shape id="Shape 117" o:spid="_x0000_s1123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8" o:spid="_x0000_s1124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1F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a08IxPo/RUAAP//AwBQSwECLQAUAAYACAAAACEA2+H2y+4AAACFAQAAEwAAAAAAAAAAAAAA&#10;AAAAAAAAW0NvbnRlbnRfVHlwZXNdLnhtbFBLAQItABQABgAIAAAAIQBa9CxbvwAAABUBAAALAAAA&#10;AAAAAAAAAAAAAB8BAABfcmVscy8ucmVsc1BLAQItABQABgAIAAAAIQALJR1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9" o:spid="_x0000_s1125" style="position:absolute;left:26581;top:51281;width:12478;height:6838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" path="m623930,r623930,341878l623930,683758,,341878,623930,xe" stroked="f" strokeweight="0">
                  <v:stroke miterlimit="83231f" joinstyle="miter"/>
                  <v:path arrowok="t" textboxrect="0,0,1247860,683758"/>
                </v:shape>
                <v:shape id="Shape 120" o:spid="_x0000_s1126" style="position:absolute;left:26581;top:51281;width:12478;height:6838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" path="m623930,r623930,341878l623930,683758,,341878,623930,xe" filled="f" strokeweight=".47483mm">
                  <v:stroke miterlimit="83231f" joinstyle="miter"/>
                  <v:path arrowok="t" textboxrect="0,0,1247860,683758"/>
                </v:shape>
                <v:rect id="Rectangle 121" o:spid="_x0000_s1127" style="position:absolute;left:28659;top:54295;width:1106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394D7C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 (numDisks &lt;= 0)</w:t>
                        </w:r>
                      </w:p>
                    </w:txbxContent>
                  </v:textbox>
                </v:rect>
                <v:shape id="Shape 122" o:spid="_x0000_s1128" style="position:absolute;left:22863;top:67563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23" o:spid="_x0000_s1129" style="position:absolute;left:22564;top:70288;width:598;height:598;visibility:visible;mso-wrap-style:square;v-text-anchor:top" coordsize="59829,5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" path="m,l29914,14957,59829,,29914,59827,,xe" fillcolor="black" stroked="f" strokeweight="0">
                  <v:stroke miterlimit="83231f" joinstyle="miter"/>
                  <v:path arrowok="t" textboxrect="0,0,59829,59827"/>
                </v:shape>
                <v:shape id="Shape 124" o:spid="_x0000_s1130" style="position:absolute;left:22564;top:70288;width:598;height:598;visibility:visible;mso-wrap-style:square;v-text-anchor:top" coordsize="59829,5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" path="m29914,59827l,,29914,14957,59829,,29914,59827xe" filled="f" strokeweight=".23742mm">
                  <v:stroke miterlimit="83231f" joinstyle="miter"/>
                  <v:path arrowok="t" textboxrect="0,0,59829,59827"/>
                </v:shape>
                <v:shape id="Shape 1058" o:spid="_x0000_s1131" style="position:absolute;top:62392;width:45640;height:5129;visibility:visible;mso-wrap-style:square;v-text-anchor:top" coordsize="4564091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" path="m,l4564091,r,512820l,512820,,e" stroked="f" strokeweight="0">
                  <v:stroke miterlimit="83231f" joinstyle="miter"/>
                  <v:path arrowok="t" textboxrect="0,0,4564091,512820"/>
                </v:shape>
                <v:shape id="Shape 126" o:spid="_x0000_s1132" style="position:absolute;top:62392;width:45640;height:5129;visibility:visible;mso-wrap-style:square;v-text-anchor:top" coordsize="4564091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" path="m,l4564091,r,512820l,512820,,xe" filled="f" strokeweight=".47483mm">
                  <v:stroke miterlimit="1" joinstyle="miter"/>
                  <v:path arrowok="t" textboxrect="0,0,4564091,512820"/>
                </v:shape>
                <v:rect id="Rectangle 127" o:spid="_x0000_s1133" style="position:absolute;left:1004;top:64552;width:580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DE2B801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cerr &lt;&lt; "Ошибка: Количество дисков должно быть положительным целым числом." &lt;&lt; endl;</w:t>
                        </w:r>
                      </w:p>
                    </w:txbxContent>
                  </v:textbox>
                </v:rect>
                <v:shape id="Shape 128" o:spid="_x0000_s1134" style="position:absolute;left:22863;top:76110;width:10000;height:6294;visibility:visible;mso-wrap-style:square;v-text-anchor:top" coordsize="999997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" path="m,l,512818r999997,l999997,629314e" filled="f" strokeweight=".23742mm">
                  <v:stroke miterlimit="83231f" joinstyle="miter"/>
                  <v:path arrowok="t" textboxrect="0,0,999997,629314"/>
                </v:shape>
                <v:shape id="Shape 129" o:spid="_x0000_s1135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6" style="position:absolute;left:32564;top:8225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7" style="position:absolute;left:18546;top:70939;width:8547;height:5129;visibility:visible;mso-wrap-style:square;v-text-anchor:top" coordsize="85469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" path="m261623,l593075,c737519,,854698,114785,854698,256411v,141624,-117179,256409,-261623,256409l261623,512820c117179,512820,,398035,,256411,,114785,117179,,261623,xe" filled="f" strokeweight=".47483mm">
                  <v:stroke miterlimit="83231f" joinstyle="miter"/>
                  <v:path arrowok="t" textboxrect="0,0,854698,512820"/>
                </v:shape>
                <v:rect id="Rectangle 133" o:spid="_x0000_s1138" style="position:absolute;left:20909;top:73099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FFB282D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1;</w:t>
                        </w:r>
                      </w:p>
                    </w:txbxContent>
                  </v:textbox>
                </v:rect>
                <v:shape id="Shape 134" o:spid="_x0000_s1139" style="position:absolute;left:32863;top:88076;width:0;height:2020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" path="m,l,170940,,85469,,201964e" filled="f" strokeweight=".23742mm">
                  <v:stroke miterlimit="83231f" joinstyle="miter"/>
                  <v:path arrowok="t" textboxrect="0,0,0,201964"/>
                </v:shape>
                <v:shape id="Shape 135" o:spid="_x0000_s1140" style="position:absolute;left:32564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6" o:spid="_x0000_s1141" style="position:absolute;left:32564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DMvgAAANwAAAAPAAAAZHJzL2Rvd25yZXYueG1sRE9Ni8Iw&#10;EL0L/ocwwt401QW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F5DcM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8" o:spid="_x0000_s1142" style="position:absolute;left:14615;top:82905;width:36410;height:5128;visibility:visible;mso-wrap-style:square;v-text-anchor:top" coordsize="3641016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" path="m,512820l170940,,3641016,,3470077,512820,,512820xe" filled="f" strokeweight=".47483mm">
                  <v:stroke miterlimit="83231f" joinstyle="miter"/>
                  <v:path arrowok="t" textboxrect="0,0,3641016,512820"/>
                </v:shape>
                <v:rect id="Rectangle 139" o:spid="_x0000_s1143" style="position:absolute;left:17047;top:85065;width:419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E1A397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endl &lt;&lt; "Действия для " &lt;&lt; numDisks &lt;&lt; " дисков:" &lt;&lt; endl;</w:t>
                        </w:r>
                      </w:p>
                    </w:txbxContent>
                  </v:textbox>
                </v:rect>
                <v:shape id="Shape 141" o:spid="_x0000_s1144" style="position:absolute;left:31111;top:90598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" path="m341880,170940v,11224,-1095,22338,-3285,33345c336405,215294,333163,225983,328868,236353v-4296,10370,-9561,20222,-15797,29555c306835,275242,299749,283876,291812,291812v-7936,7936,-16571,15022,-25903,21257c256576,319306,246725,324571,236355,328867v-10370,4296,-21058,7537,-32067,9726c193280,340784,182164,341880,170940,341880v-11224,,-22340,-1096,-33349,-3287c126583,336404,115894,333163,105524,328867,95154,324571,85303,319306,75971,313069,66638,306834,58004,299748,50067,291812,42131,283876,35045,275242,28809,265908,22573,256575,17307,246723,13012,236353,8717,225983,5474,215294,3285,204285,1095,193278,,182164,,170940,,159716,1095,148597,3285,137589v2189,-11008,5432,-21698,9727,-32067c17307,95154,22573,85303,28809,75971,35045,66638,42131,58003,50067,50067,58004,42132,66638,35043,75971,28806,85303,22569,95154,17304,105524,13009,115894,8714,126583,5471,137591,3282,148600,1093,159716,,170940,v11224,,22340,1093,33348,3282c215297,5471,225985,8714,236355,13009v10370,4295,20221,9560,29554,15797c275241,35043,283876,42132,291812,50067v7937,7936,15023,16571,21259,25904c319307,85303,324572,95154,328868,105522v4295,10369,7537,21059,9727,32067c340785,148597,341880,159716,341880,170940xe" filled="f" strokeweight=".47483mm">
                  <v:stroke miterlimit="1" joinstyle="miter"/>
                  <v:path arrowok="t" textboxrect="0,0,341880,341880"/>
                </v:shape>
                <v:rect id="Rectangle 142" o:spid="_x0000_s1145" style="position:absolute;left:32477;top:91902;width:9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B253DE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rect id="Rectangle 143" o:spid="_x0000_s1146" style="position:absolute;left:29485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9D0935C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44" o:spid="_x0000_s1147" style="position:absolute;left:19571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21BCDBB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45" o:spid="_x0000_s1148" style="position:absolute;left:28716;top:7694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EE52C1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146" o:spid="_x0000_s1149" style="position:absolute;left:24244;top:5215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FDC388F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150" style="position:absolute;left:41338;top:5215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99D714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D2300E" w14:textId="77777777" w:rsidR="00E35E53" w:rsidRDefault="00E35E53">
      <w:pPr>
        <w:ind w:left="219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1CA52F" wp14:editId="27F9D10B">
                <wp:extent cx="2957257" cy="2905975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257" cy="2905975"/>
                          <a:chOff x="0" y="0"/>
                          <a:chExt cx="2957257" cy="290597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1482902" y="346156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52988" y="6186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452988" y="6186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307689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3"/>
                                </a:cubicBezTo>
                                <a:cubicBezTo>
                                  <a:pt x="324572" y="246723"/>
                                  <a:pt x="319307" y="256575"/>
                                  <a:pt x="313071" y="265906"/>
                                </a:cubicBezTo>
                                <a:cubicBezTo>
                                  <a:pt x="306835" y="275241"/>
                                  <a:pt x="299749" y="283874"/>
                                  <a:pt x="291812" y="291810"/>
                                </a:cubicBezTo>
                                <a:cubicBezTo>
                                  <a:pt x="283876" y="299746"/>
                                  <a:pt x="275241" y="306832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69"/>
                                  <a:pt x="236355" y="328865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3"/>
                                </a:cubicBezTo>
                                <a:cubicBezTo>
                                  <a:pt x="193280" y="340782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2"/>
                                  <a:pt x="137591" y="338593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5"/>
                                </a:cubicBezTo>
                                <a:cubicBezTo>
                                  <a:pt x="95154" y="324569"/>
                                  <a:pt x="85303" y="319305"/>
                                  <a:pt x="75971" y="313068"/>
                                </a:cubicBezTo>
                                <a:cubicBezTo>
                                  <a:pt x="66638" y="306832"/>
                                  <a:pt x="58004" y="299746"/>
                                  <a:pt x="50067" y="291810"/>
                                </a:cubicBezTo>
                                <a:cubicBezTo>
                                  <a:pt x="42131" y="283874"/>
                                  <a:pt x="35045" y="275241"/>
                                  <a:pt x="28809" y="265906"/>
                                </a:cubicBezTo>
                                <a:cubicBezTo>
                                  <a:pt x="22573" y="256575"/>
                                  <a:pt x="17307" y="246723"/>
                                  <a:pt x="13012" y="236353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4"/>
                                  <a:pt x="1095" y="148596"/>
                                  <a:pt x="3285" y="137589"/>
                                </a:cubicBezTo>
                                <a:cubicBezTo>
                                  <a:pt x="5474" y="126580"/>
                                  <a:pt x="8717" y="115889"/>
                                  <a:pt x="13012" y="105521"/>
                                </a:cubicBezTo>
                                <a:cubicBezTo>
                                  <a:pt x="17307" y="95152"/>
                                  <a:pt x="22573" y="85302"/>
                                  <a:pt x="28809" y="75967"/>
                                </a:cubicBezTo>
                                <a:cubicBezTo>
                                  <a:pt x="35045" y="66636"/>
                                  <a:pt x="42131" y="58001"/>
                                  <a:pt x="50067" y="50065"/>
                                </a:cubicBezTo>
                                <a:cubicBezTo>
                                  <a:pt x="58004" y="42128"/>
                                  <a:pt x="66638" y="35041"/>
                                  <a:pt x="75971" y="28806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0"/>
                                </a:cubicBezTo>
                                <a:cubicBezTo>
                                  <a:pt x="115894" y="8714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6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4"/>
                                  <a:pt x="236355" y="13010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6"/>
                                </a:cubicBezTo>
                                <a:cubicBezTo>
                                  <a:pt x="275241" y="35041"/>
                                  <a:pt x="283876" y="42128"/>
                                  <a:pt x="291812" y="50065"/>
                                </a:cubicBezTo>
                                <a:cubicBezTo>
                                  <a:pt x="299749" y="58001"/>
                                  <a:pt x="306835" y="66636"/>
                                  <a:pt x="313071" y="75967"/>
                                </a:cubicBezTo>
                                <a:cubicBezTo>
                                  <a:pt x="319307" y="85302"/>
                                  <a:pt x="324572" y="95152"/>
                                  <a:pt x="328868" y="105521"/>
                                </a:cubicBezTo>
                                <a:cubicBezTo>
                                  <a:pt x="333163" y="115889"/>
                                  <a:pt x="336405" y="126580"/>
                                  <a:pt x="338595" y="137589"/>
                                </a:cubicBezTo>
                                <a:cubicBezTo>
                                  <a:pt x="340785" y="148596"/>
                                  <a:pt x="341880" y="159714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44307" y="130459"/>
                            <a:ext cx="909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63F7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482902" y="1200854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45298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452988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12819" y="683760"/>
                            <a:ext cx="193161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512818">
                                <a:moveTo>
                                  <a:pt x="0" y="0"/>
                                </a:moveTo>
                                <a:lnTo>
                                  <a:pt x="1931619" y="0"/>
                                </a:lnTo>
                                <a:lnTo>
                                  <a:pt x="1931619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01654" y="899688"/>
                            <a:ext cx="2066530" cy="12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A1F7" w14:textId="77777777" w:rsidR="00E35E53" w:rsidRPr="00E35E53" w:rsidRDefault="00E35E53">
                              <w:pPr>
                                <w:rPr>
                                  <w:lang w:val="en-US"/>
                                </w:rPr>
                              </w:pPr>
                              <w:r w:rsidRPr="00E35E53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solveHanoi(numDisks, 'A', 'C', 'B');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482902" y="205555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452988" y="23280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452988" y="23280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1538458"/>
                            <a:ext cx="2957257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8">
                                <a:moveTo>
                                  <a:pt x="0" y="512818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8"/>
                                </a:lnTo>
                                <a:lnTo>
                                  <a:pt x="0" y="512818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48797" y="1754386"/>
                            <a:ext cx="32711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130CF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endl &lt;&lt; "--- Решение завершено ---"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1051279" y="2393156"/>
                            <a:ext cx="854699" cy="51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8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5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8"/>
                                  <a:pt x="593075" y="512818"/>
                                </a:cubicBezTo>
                                <a:lnTo>
                                  <a:pt x="261623" y="512818"/>
                                </a:lnTo>
                                <a:cubicBezTo>
                                  <a:pt x="117179" y="512818"/>
                                  <a:pt x="0" y="398033"/>
                                  <a:pt x="0" y="256409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87524" y="2609084"/>
                            <a:ext cx="508007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63B4F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0630" y="2737289"/>
                            <a:ext cx="45559" cy="12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E713" w14:textId="77777777" w:rsidR="00E35E53" w:rsidRDefault="00E35E53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CA52F" id="Group 894" o:spid="_x0000_s1151" style="width:232.85pt;height:228.8pt;mso-position-horizontal-relative:char;mso-position-vertical-relative:line" coordsize="29572,2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">
                <v:shape id="Shape 151" o:spid="_x0000_s1152" style="position:absolute;left:14829;top:3461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" path="m,l,287434e" filled="f" strokeweight=".23742mm">
                  <v:stroke miterlimit="83231f" joinstyle="miter"/>
                  <v:path arrowok="t" textboxrect="0,0,0,287434"/>
                </v:shape>
                <v:shape id="Shape 152" o:spid="_x0000_s1153" style="position:absolute;left:14529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3" o:spid="_x0000_s1154" style="position:absolute;left:14529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5" o:spid="_x0000_s1155" style="position:absolute;left:13076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" path="m341880,170940v,11224,-1095,22340,-3285,33348c336405,215297,333163,225985,328868,236353v-4296,10370,-9561,20222,-15797,29553c306835,275241,299749,283874,291812,291810v-7936,7936,-16571,15022,-25903,21259c256576,319305,246725,324569,236355,328865v-10370,4296,-21058,7539,-32067,9728c193280,340782,182164,341878,170940,341880v-11224,-2,-22340,-1098,-33349,-3287c126583,336404,115894,333161,105524,328865,95154,324569,85303,319305,75971,313068,66638,306832,58004,299746,50067,291810,42131,283874,35045,275241,28809,265906,22573,256575,17307,246723,13012,236353,8717,225985,5474,215297,3285,204288,1095,193280,,182164,,170940,,159714,1095,148596,3285,137589v2189,-11009,5432,-21700,9727,-32068c17307,95152,22573,85302,28809,75967,35045,66636,42131,58001,50067,50065,58004,42128,66638,35041,75971,28806,85303,22572,95154,17307,105524,13010,115894,8714,126583,5474,137591,3285,148600,1096,159716,,170940,v11224,,22340,1096,33348,3285c215297,5474,225985,8714,236355,13010v10370,4297,20221,9562,29554,15796c275241,35041,283876,42128,291812,50065v7937,7936,15023,16571,21259,25902c319307,85302,324572,95152,328868,105521v4295,10368,7537,21059,9727,32068c340785,148596,341880,159714,341880,170940xe" filled="f" strokeweight=".47483mm">
                  <v:stroke miterlimit="1" joinstyle="miter"/>
                  <v:path arrowok="t" textboxrect="0,0,341880,341880"/>
                </v:shape>
                <v:rect id="Rectangle 156" o:spid="_x0000_s1156" style="position:absolute;left:14443;top:1304;width:9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67463F7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shape id="Shape 157" o:spid="_x0000_s1157" style="position:absolute;left:14829;top:12008;width:0;height:2874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" path="m,l,287434e" filled="f" strokeweight=".23742mm">
                  <v:stroke miterlimit="83231f" joinstyle="miter"/>
                  <v:path arrowok="t" textboxrect="0,0,0,287434"/>
                </v:shape>
                <v:shape id="Shape 158" o:spid="_x0000_s1158" style="position:absolute;left:14529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9" o:spid="_x0000_s1159" style="position:absolute;left:14529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1" o:spid="_x0000_s1160" style="position:absolute;left:5128;top:6837;width:19316;height:5128;visibility:visible;mso-wrap-style:square;v-text-anchor:top" coordsize="193161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" path="m,l1931619,r,512818l,512818,,xe" filled="f" strokeweight=".47483mm">
                  <v:stroke miterlimit="1" joinstyle="miter"/>
                  <v:path arrowok="t" textboxrect="0,0,1931619,512818"/>
                </v:shape>
                <v:rect id="Rectangle 162" o:spid="_x0000_s1161" style="position:absolute;left:7016;top:8996;width:206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D8CA1F7" w14:textId="77777777" w:rsidR="00E35E53" w:rsidRPr="00E35E53" w:rsidRDefault="00E35E53">
                        <w:pPr>
                          <w:rPr>
                            <w:lang w:val="en-US"/>
                          </w:rPr>
                        </w:pPr>
                        <w:r w:rsidRPr="00E35E53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solveHanoi(numDisks, 'A', 'C', 'B');</w:t>
                        </w:r>
                      </w:p>
                    </w:txbxContent>
                  </v:textbox>
                </v:rect>
                <v:shape id="Shape 163" o:spid="_x0000_s1162" style="position:absolute;left:14829;top:20555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4" o:spid="_x0000_s1163" style="position:absolute;left:14529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5" o:spid="_x0000_s1164" style="position:absolute;left:14529;top:2328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Gm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P/+F&#10;9zPhArn+BwAA//8DAFBLAQItABQABgAIAAAAIQDb4fbL7gAAAIUBAAATAAAAAAAAAAAAAAAAAAAA&#10;AABbQ29udGVudF9UeXBlc10ueG1sUEsBAi0AFAAGAAgAAAAhAFr0LFu/AAAAFQEAAAsAAAAAAAAA&#10;AAAAAAAAHwEAAF9yZWxzLy5yZWxzUEsBAi0AFAAGAAgAAAAhAL0iwa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7" o:spid="_x0000_s1165" style="position:absolute;top:15384;width:29572;height:5128;visibility:visible;mso-wrap-style:square;v-text-anchor:top" coordsize="2957257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" path="m,512818l170940,,2957257,,2786317,512818,,512818xe" filled="f" strokeweight=".47483mm">
                  <v:stroke miterlimit="83231f" joinstyle="miter"/>
                  <v:path arrowok="t" textboxrect="0,0,2957257,512818"/>
                </v:shape>
                <v:rect id="Rectangle 168" o:spid="_x0000_s1166" style="position:absolute;left:2487;top:17543;width:3271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48130CF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endl &lt;&lt; "--- Решение завершено ---" &lt;&lt; endl;</w:t>
                        </w:r>
                      </w:p>
                    </w:txbxContent>
                  </v:textbox>
                </v:rect>
                <v:shape id="Shape 170" o:spid="_x0000_s1167" style="position:absolute;left:10512;top:23931;width:8547;height:5128;visibility:visible;mso-wrap-style:square;v-text-anchor:top" coordsize="854699,5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" path="m261623,l593075,c737519,,854699,114785,854699,256409v,141624,-117180,256409,-261624,256409l261623,512818c117179,512818,,398033,,256409,,114785,117179,,261623,xe" filled="f" strokeweight=".47483mm">
                  <v:stroke miterlimit="83231f" joinstyle="miter"/>
                  <v:path arrowok="t" textboxrect="0,0,854699,512818"/>
                </v:shape>
                <v:rect id="Rectangle 171" o:spid="_x0000_s1168" style="position:absolute;left:12875;top:26090;width:50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A863B4F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0;</w:t>
                        </w:r>
                      </w:p>
                    </w:txbxContent>
                  </v:textbox>
                </v:rect>
                <v:rect id="Rectangle 172" o:spid="_x0000_s1169" style="position:absolute;left:22306;top:27372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ECDE713" w14:textId="77777777" w:rsidR="00E35E53" w:rsidRDefault="00E35E53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F47C75" w14:textId="691BD247" w:rsidR="00651ADE" w:rsidRDefault="00651ADE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6B5EE800" w14:textId="1B1503AA" w:rsidR="00AC2FDC" w:rsidRPr="009B670D" w:rsidRDefault="00651ADE" w:rsidP="00651ADE">
      <w:pPr>
        <w:pStyle w:val="1"/>
        <w:rPr>
          <w:lang w:val="en-US"/>
        </w:rPr>
      </w:pPr>
      <w:r>
        <w:lastRenderedPageBreak/>
        <w:t>Код</w:t>
      </w:r>
      <w:r w:rsidRPr="009B670D">
        <w:rPr>
          <w:lang w:val="en-US"/>
        </w:rPr>
        <w:t xml:space="preserve"> </w:t>
      </w:r>
      <w:r>
        <w:t>программы</w:t>
      </w:r>
    </w:p>
    <w:p w14:paraId="392AE90D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E3B5C4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&lt;locale.h&gt;</w:t>
      </w:r>
    </w:p>
    <w:p w14:paraId="065017B7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AA8DFD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F15F9D4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1E0876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Рекурсивное решение головоломки "Ханойская башня".</w:t>
      </w:r>
    </w:p>
    <w:p w14:paraId="10379DE4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solveHanoi(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B0F39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F7DD7CC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1)</w:t>
      </w:r>
    </w:p>
    <w:p w14:paraId="79CC952E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8841161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Переместить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диск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стержня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стержень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3D9B7FE5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863CE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DA183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DF003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Переместить (n-1) дисков со source на auxiliary</w:t>
      </w:r>
    </w:p>
    <w:p w14:paraId="58174352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solveHanoi(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7E93CF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F918B6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Переместить самый большой диск (n) с source на target</w:t>
      </w:r>
    </w:p>
    <w:p w14:paraId="4035AD8C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"Переместить диск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numDisks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с стержня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sourceRod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на стержень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targetRod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64FACDF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A7DF2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 Переместить (n-1) дисков с auxiliary на target</w:t>
      </w:r>
    </w:p>
    <w:p w14:paraId="5827889E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solveHanoi(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numDisks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auxiliaryRod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targetRod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sourceRod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B105DD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3AE1C7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F457BF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7ED72D06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FE73C16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4F8EA0B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651AD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"ru_RU"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</w:p>
    <w:p w14:paraId="5C375780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24A97B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1AD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numDisks;</w:t>
      </w:r>
    </w:p>
    <w:p w14:paraId="6386C7AC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A6F238" w14:textId="77777777" w:rsidR="00651ADE" w:rsidRP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Решение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Ханойской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башни</w:t>
      </w:r>
      <w:r w:rsidRPr="00651AD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---"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1AD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3A714ED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AD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дисков: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DAA5FB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numDisks;</w:t>
      </w:r>
    </w:p>
    <w:p w14:paraId="1E1E7EE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63869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(numDisks &lt;= 0)</w:t>
      </w:r>
    </w:p>
    <w:p w14:paraId="0ADED03E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E78190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Количество дисков должно быть положительным целым числом."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C623D23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0FD06107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270004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387551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"Действия для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numDisks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дисков:"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FF9726D" w14:textId="77777777" w:rsidR="00651ADE" w:rsidRPr="009B670D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B67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solveHanoi(numDisks, </w:t>
      </w:r>
      <w:r w:rsidRPr="009B67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'A'</w:t>
      </w:r>
      <w:r w:rsidRPr="009B67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B67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'C'</w:t>
      </w:r>
      <w:r w:rsidRPr="009B67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B670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'B'</w:t>
      </w:r>
      <w:r w:rsidRPr="009B67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A79CCE" w14:textId="77777777" w:rsidR="00651ADE" w:rsidRPr="009B670D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37898A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67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 Решение завершено 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9A452F7" w14:textId="77777777" w:rsidR="00651ADE" w:rsidRDefault="00651ADE" w:rsidP="00651AD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791D560" w14:textId="100FB3C9" w:rsidR="00651ADE" w:rsidRDefault="00651ADE" w:rsidP="00651A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427963" w14:textId="7F37B489" w:rsidR="00651ADE" w:rsidRDefault="00651ADE">
      <w:pPr>
        <w:spacing w:after="160" w:line="278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1715E95A" w14:textId="50A5970C" w:rsidR="00651ADE" w:rsidRDefault="00651ADE" w:rsidP="00651ADE">
      <w:pPr>
        <w:pStyle w:val="1"/>
      </w:pPr>
      <w:r>
        <w:lastRenderedPageBreak/>
        <w:t>Результат работы</w:t>
      </w:r>
    </w:p>
    <w:p w14:paraId="5A15D5D7" w14:textId="414F9E39" w:rsidR="00651ADE" w:rsidRPr="00651ADE" w:rsidRDefault="00651ADE" w:rsidP="00651ADE">
      <w:r w:rsidRPr="00651ADE">
        <w:rPr>
          <w:noProof/>
        </w:rPr>
        <w:drawing>
          <wp:inline distT="0" distB="0" distL="0" distR="0" wp14:anchorId="2675C348" wp14:editId="1F8B6434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DE" w:rsidRPr="00651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B93"/>
    <w:multiLevelType w:val="multilevel"/>
    <w:tmpl w:val="81A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093"/>
    <w:multiLevelType w:val="multilevel"/>
    <w:tmpl w:val="7008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E5CFC"/>
    <w:multiLevelType w:val="multilevel"/>
    <w:tmpl w:val="006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0529"/>
    <w:multiLevelType w:val="multilevel"/>
    <w:tmpl w:val="26B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0F01"/>
    <w:multiLevelType w:val="multilevel"/>
    <w:tmpl w:val="B57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56309"/>
    <w:multiLevelType w:val="multilevel"/>
    <w:tmpl w:val="2D2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76328"/>
    <w:multiLevelType w:val="multilevel"/>
    <w:tmpl w:val="95D2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055166">
    <w:abstractNumId w:val="1"/>
  </w:num>
  <w:num w:numId="2" w16cid:durableId="1783574405">
    <w:abstractNumId w:val="6"/>
  </w:num>
  <w:num w:numId="3" w16cid:durableId="92672736">
    <w:abstractNumId w:val="2"/>
  </w:num>
  <w:num w:numId="4" w16cid:durableId="1344240647">
    <w:abstractNumId w:val="4"/>
  </w:num>
  <w:num w:numId="5" w16cid:durableId="1790972445">
    <w:abstractNumId w:val="5"/>
  </w:num>
  <w:num w:numId="6" w16cid:durableId="1794324924">
    <w:abstractNumId w:val="0"/>
  </w:num>
  <w:num w:numId="7" w16cid:durableId="211282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DC"/>
    <w:rsid w:val="0011442C"/>
    <w:rsid w:val="003A0183"/>
    <w:rsid w:val="005351D7"/>
    <w:rsid w:val="005832BA"/>
    <w:rsid w:val="00651ADE"/>
    <w:rsid w:val="009B670D"/>
    <w:rsid w:val="00AC2FDC"/>
    <w:rsid w:val="00B312A0"/>
    <w:rsid w:val="00C6310E"/>
    <w:rsid w:val="00E35E53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3C1C"/>
  <w15:chartTrackingRefBased/>
  <w15:docId w15:val="{88118C88-0D89-4B7C-90ED-99341B42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C2FDC"/>
    <w:pPr>
      <w:keepNext/>
      <w:keepLines/>
      <w:spacing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D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87;&#1086;%20&#1048;&#1085;&#1092;&#1086;&#1088;&#1084;&#1072;&#1090;&#1080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32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2025-02-06T14:48:00Z</dcterms:created>
  <dcterms:modified xsi:type="dcterms:W3CDTF">2025-02-10T13:42:00Z</dcterms:modified>
</cp:coreProperties>
</file>