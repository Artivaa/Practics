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80"/>
      </w:tblGrid>
      <w:tr w:rsidR="00CC7FEE" w14:paraId="65C27E80" w14:textId="77777777" w:rsidTr="00CC7FEE">
        <w:trPr>
          <w:trHeight w:val="1721"/>
        </w:trPr>
        <w:tc>
          <w:tcPr>
            <w:tcW w:w="9356" w:type="dxa"/>
            <w:gridSpan w:val="2"/>
          </w:tcPr>
          <w:p w14:paraId="68AE282A" w14:textId="77777777" w:rsidR="00CC7FEE" w:rsidRPr="00CC7FEE" w:rsidRDefault="00CC7FEE" w:rsidP="00CC7FE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7FEE">
              <w:rPr>
                <w:sz w:val="22"/>
                <w:szCs w:val="22"/>
              </w:rPr>
              <w:t>Пермский национальный исследовательский политехнический университет</w:t>
            </w:r>
          </w:p>
          <w:p w14:paraId="7C47B39D" w14:textId="77777777" w:rsidR="00CC7FEE" w:rsidRDefault="00CC7FEE" w:rsidP="00CC7FEE">
            <w:pPr>
              <w:spacing w:line="240" w:lineRule="auto"/>
              <w:jc w:val="center"/>
            </w:pPr>
            <w:r w:rsidRPr="00CC7FEE">
              <w:rPr>
                <w:sz w:val="22"/>
                <w:szCs w:val="22"/>
              </w:rPr>
              <w:t>Кафедра информационные технологии и автоматизированные системы</w:t>
            </w:r>
          </w:p>
        </w:tc>
      </w:tr>
      <w:tr w:rsidR="00CC7FEE" w14:paraId="240D4A1A" w14:textId="77777777" w:rsidTr="00CC7FEE">
        <w:trPr>
          <w:trHeight w:val="1667"/>
        </w:trPr>
        <w:tc>
          <w:tcPr>
            <w:tcW w:w="4676" w:type="dxa"/>
          </w:tcPr>
          <w:p w14:paraId="717BE710" w14:textId="77777777" w:rsidR="00CC7FEE" w:rsidRDefault="00CC7FEE" w:rsidP="00CC7FEE"/>
        </w:tc>
        <w:tc>
          <w:tcPr>
            <w:tcW w:w="4679" w:type="dxa"/>
          </w:tcPr>
          <w:p w14:paraId="395C469A" w14:textId="77777777" w:rsidR="00CC7FEE" w:rsidRDefault="00CC7FEE" w:rsidP="00CC7FEE"/>
        </w:tc>
      </w:tr>
      <w:tr w:rsidR="00CC7FEE" w14:paraId="02761EAD" w14:textId="77777777" w:rsidTr="00CC7FEE">
        <w:trPr>
          <w:trHeight w:val="1667"/>
        </w:trPr>
        <w:tc>
          <w:tcPr>
            <w:tcW w:w="4676" w:type="dxa"/>
          </w:tcPr>
          <w:p w14:paraId="2CE09E37" w14:textId="77777777" w:rsidR="00CC7FEE" w:rsidRDefault="00CC7FEE" w:rsidP="00CC7FEE"/>
        </w:tc>
        <w:tc>
          <w:tcPr>
            <w:tcW w:w="4679" w:type="dxa"/>
          </w:tcPr>
          <w:p w14:paraId="4022647E" w14:textId="77777777" w:rsidR="00CC7FEE" w:rsidRDefault="00CC7FEE" w:rsidP="00CC7FEE"/>
        </w:tc>
      </w:tr>
      <w:tr w:rsidR="00CC7FEE" w14:paraId="5AC758DE" w14:textId="77777777" w:rsidTr="00CC7FEE">
        <w:trPr>
          <w:trHeight w:val="1667"/>
        </w:trPr>
        <w:tc>
          <w:tcPr>
            <w:tcW w:w="9356" w:type="dxa"/>
            <w:gridSpan w:val="2"/>
          </w:tcPr>
          <w:p w14:paraId="088391B7" w14:textId="3F87DB84" w:rsidR="00CC7FEE" w:rsidRDefault="00DB4F60" w:rsidP="00CC7FEE">
            <w:pPr>
              <w:jc w:val="center"/>
            </w:pPr>
            <w:r>
              <w:t>Лабораторная работа №7</w:t>
            </w:r>
          </w:p>
          <w:p w14:paraId="6184EA92" w14:textId="61B0822C" w:rsidR="00DB4F60" w:rsidRDefault="00DB4F60" w:rsidP="00CC7FEE">
            <w:pPr>
              <w:jc w:val="center"/>
            </w:pPr>
            <w:r w:rsidRPr="00DB4F60">
              <w:t>"Перегрузка функций в С++"</w:t>
            </w:r>
          </w:p>
          <w:p w14:paraId="304F9EB9" w14:textId="2AF3161A" w:rsidR="00D32A84" w:rsidRDefault="00D32A84" w:rsidP="00CC7FEE">
            <w:pPr>
              <w:jc w:val="center"/>
            </w:pPr>
            <w:r>
              <w:t>Вариант №9</w:t>
            </w:r>
          </w:p>
          <w:p w14:paraId="54DA6E53" w14:textId="44256B42" w:rsidR="00CC7FEE" w:rsidRDefault="00CC7FEE" w:rsidP="00CC7FEE">
            <w:pPr>
              <w:jc w:val="center"/>
            </w:pPr>
          </w:p>
        </w:tc>
      </w:tr>
      <w:tr w:rsidR="00CC7FEE" w14:paraId="3361EEE1" w14:textId="77777777" w:rsidTr="00CC7FEE">
        <w:trPr>
          <w:trHeight w:val="1667"/>
        </w:trPr>
        <w:tc>
          <w:tcPr>
            <w:tcW w:w="4676" w:type="dxa"/>
          </w:tcPr>
          <w:p w14:paraId="2CA91A03" w14:textId="77777777" w:rsidR="00CC7FEE" w:rsidRDefault="00CC7FEE" w:rsidP="00CC7FEE"/>
        </w:tc>
        <w:tc>
          <w:tcPr>
            <w:tcW w:w="4679" w:type="dxa"/>
          </w:tcPr>
          <w:p w14:paraId="6E57A500" w14:textId="77777777" w:rsidR="00CC7FEE" w:rsidRDefault="00CC7FEE" w:rsidP="00CC7FEE"/>
        </w:tc>
      </w:tr>
      <w:tr w:rsidR="00CC7FEE" w14:paraId="15FB8266" w14:textId="77777777" w:rsidTr="00CC7FEE">
        <w:trPr>
          <w:trHeight w:val="1667"/>
        </w:trPr>
        <w:tc>
          <w:tcPr>
            <w:tcW w:w="4676" w:type="dxa"/>
          </w:tcPr>
          <w:p w14:paraId="4F160D92" w14:textId="77777777" w:rsidR="00CC7FEE" w:rsidRDefault="00CC7FEE" w:rsidP="00CC7FEE"/>
        </w:tc>
        <w:tc>
          <w:tcPr>
            <w:tcW w:w="4679" w:type="dxa"/>
            <w:vAlign w:val="center"/>
          </w:tcPr>
          <w:p w14:paraId="1C138018" w14:textId="77777777" w:rsidR="00CC7FEE" w:rsidRDefault="00CC7FEE" w:rsidP="00CC7FEE">
            <w:pPr>
              <w:jc w:val="right"/>
            </w:pPr>
            <w:r>
              <w:t>Выполнил:</w:t>
            </w:r>
          </w:p>
          <w:p w14:paraId="3325DB55" w14:textId="77777777" w:rsidR="00CC7FEE" w:rsidRDefault="00CC7FEE" w:rsidP="00CC7FEE">
            <w:pPr>
              <w:jc w:val="right"/>
            </w:pPr>
            <w:r>
              <w:t>Студент группы ИВТ-24-2б</w:t>
            </w:r>
          </w:p>
          <w:p w14:paraId="4E5C11B6" w14:textId="77777777" w:rsidR="00CC7FEE" w:rsidRDefault="00CC7FEE" w:rsidP="00CC7FEE">
            <w:pPr>
              <w:jc w:val="right"/>
            </w:pPr>
            <w:r>
              <w:t>А.С. Ваулин</w:t>
            </w:r>
          </w:p>
          <w:p w14:paraId="3D20580C" w14:textId="77777777" w:rsidR="00CC7FEE" w:rsidRDefault="00CC7FEE" w:rsidP="00CC7FEE">
            <w:pPr>
              <w:jc w:val="right"/>
            </w:pPr>
            <w:r>
              <w:t>Проверил:</w:t>
            </w:r>
          </w:p>
          <w:p w14:paraId="1CDE918A" w14:textId="77777777" w:rsidR="00CC7FEE" w:rsidRDefault="00CC7FEE" w:rsidP="00CC7FEE">
            <w:pPr>
              <w:jc w:val="right"/>
            </w:pPr>
            <w:r>
              <w:t>Доцент кафедры ИТАС</w:t>
            </w:r>
          </w:p>
          <w:p w14:paraId="2182120F" w14:textId="2DCF49F3" w:rsidR="00CC7FEE" w:rsidRDefault="00C7741C" w:rsidP="00CC7FEE">
            <w:pPr>
              <w:jc w:val="right"/>
            </w:pPr>
            <w:r>
              <w:t>О.А. Полякова</w:t>
            </w:r>
          </w:p>
        </w:tc>
      </w:tr>
      <w:tr w:rsidR="00CC7FEE" w14:paraId="41C9B32E" w14:textId="77777777" w:rsidTr="00CC7FEE">
        <w:trPr>
          <w:trHeight w:val="1667"/>
        </w:trPr>
        <w:tc>
          <w:tcPr>
            <w:tcW w:w="4676" w:type="dxa"/>
          </w:tcPr>
          <w:p w14:paraId="6CC63854" w14:textId="77777777" w:rsidR="00CC7FEE" w:rsidRDefault="00CC7FEE" w:rsidP="00CC7FEE"/>
        </w:tc>
        <w:tc>
          <w:tcPr>
            <w:tcW w:w="4679" w:type="dxa"/>
          </w:tcPr>
          <w:p w14:paraId="0B6BCDFA" w14:textId="77777777" w:rsidR="00CC7FEE" w:rsidRDefault="00CC7FEE" w:rsidP="00CC7FEE"/>
        </w:tc>
      </w:tr>
      <w:tr w:rsidR="00CC7FEE" w14:paraId="7EB8905D" w14:textId="77777777" w:rsidTr="00CC7FEE">
        <w:trPr>
          <w:trHeight w:val="1125"/>
        </w:trPr>
        <w:tc>
          <w:tcPr>
            <w:tcW w:w="9356" w:type="dxa"/>
            <w:gridSpan w:val="2"/>
            <w:vAlign w:val="bottom"/>
          </w:tcPr>
          <w:p w14:paraId="71EBD0DD" w14:textId="77777777" w:rsidR="00CC7FEE" w:rsidRPr="00CC7FEE" w:rsidRDefault="00CC7FEE" w:rsidP="00CC7FEE">
            <w:pPr>
              <w:tabs>
                <w:tab w:val="left" w:pos="3960"/>
              </w:tabs>
              <w:jc w:val="center"/>
              <w:rPr>
                <w:sz w:val="22"/>
                <w:szCs w:val="22"/>
              </w:rPr>
            </w:pPr>
            <w:r w:rsidRPr="00CC7FEE">
              <w:rPr>
                <w:sz w:val="22"/>
                <w:szCs w:val="22"/>
              </w:rPr>
              <w:t>Пермь 2025</w:t>
            </w:r>
          </w:p>
        </w:tc>
      </w:tr>
    </w:tbl>
    <w:p w14:paraId="09873726" w14:textId="77777777" w:rsidR="003A0183" w:rsidRDefault="003A0183" w:rsidP="00CC7FEE">
      <w:pPr>
        <w:pStyle w:val="1"/>
      </w:pPr>
    </w:p>
    <w:p w14:paraId="5DCE2576" w14:textId="7912FD80" w:rsidR="00C7741C" w:rsidRDefault="00C7741C" w:rsidP="00C7741C">
      <w:pPr>
        <w:pStyle w:val="1"/>
      </w:pPr>
      <w:r>
        <w:t>Постановка задачи</w:t>
      </w:r>
    </w:p>
    <w:p w14:paraId="12221FCD" w14:textId="0493F936" w:rsidR="00C7741C" w:rsidRDefault="00C7741C" w:rsidP="00C7741C">
      <w:r w:rsidRPr="00C7741C">
        <w:t>Написать перегруженные функции и основную программу, которая их вызывает.</w:t>
      </w:r>
    </w:p>
    <w:p w14:paraId="2C6CD231" w14:textId="77777777" w:rsidR="00C7741C" w:rsidRPr="00C7741C" w:rsidRDefault="00C7741C" w:rsidP="00C7741C">
      <w:r w:rsidRPr="00C7741C">
        <w:t>а) для сложения десятичных дробей;</w:t>
      </w:r>
    </w:p>
    <w:p w14:paraId="65C8683B" w14:textId="77777777" w:rsidR="00C7741C" w:rsidRPr="00C7741C" w:rsidRDefault="00C7741C" w:rsidP="00C7741C">
      <w:r w:rsidRPr="00C7741C">
        <w:t>б) для сложения обыкновенных дробей.</w:t>
      </w:r>
    </w:p>
    <w:p w14:paraId="27A3B4CC" w14:textId="40C52B11" w:rsidR="00C7741C" w:rsidRDefault="00C7741C">
      <w:pPr>
        <w:spacing w:after="160" w:line="278" w:lineRule="auto"/>
        <w:jc w:val="left"/>
      </w:pPr>
      <w:r>
        <w:br w:type="page"/>
      </w:r>
    </w:p>
    <w:p w14:paraId="6711F341" w14:textId="6E5DCF7A" w:rsidR="00C7741C" w:rsidRDefault="00C7741C" w:rsidP="00C7741C">
      <w:pPr>
        <w:pStyle w:val="1"/>
      </w:pPr>
      <w:r>
        <w:lastRenderedPageBreak/>
        <w:t>Анализ задачи</w:t>
      </w:r>
    </w:p>
    <w:p w14:paraId="43541377" w14:textId="77777777" w:rsidR="00C7741C" w:rsidRPr="00C7741C" w:rsidRDefault="00C7741C" w:rsidP="00C7741C">
      <w:r w:rsidRPr="00C7741C">
        <w:rPr>
          <w:b/>
          <w:bCs/>
        </w:rPr>
        <w:t>1. Цель программы:</w:t>
      </w:r>
    </w:p>
    <w:p w14:paraId="0B7B860A" w14:textId="77777777" w:rsidR="00C7741C" w:rsidRPr="00C7741C" w:rsidRDefault="00C7741C" w:rsidP="00C7741C">
      <w:r w:rsidRPr="00C7741C">
        <w:t>Основная цель программы - предоставить пользователю простой консольный калькулятор для выполнения операции сложения. Калькулятор должен уметь складывать два типа чисел:</w:t>
      </w:r>
    </w:p>
    <w:p w14:paraId="1CD1DDE4" w14:textId="77777777" w:rsidR="00C7741C" w:rsidRPr="00C7741C" w:rsidRDefault="00C7741C" w:rsidP="00C7741C">
      <w:pPr>
        <w:numPr>
          <w:ilvl w:val="0"/>
          <w:numId w:val="1"/>
        </w:numPr>
      </w:pPr>
      <w:r w:rsidRPr="00C7741C">
        <w:rPr>
          <w:b/>
          <w:bCs/>
        </w:rPr>
        <w:t>Десятичные дроби:</w:t>
      </w:r>
      <w:r w:rsidRPr="00C7741C">
        <w:t> Обычные числа с плавающей точкой.</w:t>
      </w:r>
    </w:p>
    <w:p w14:paraId="3A3A2668" w14:textId="77777777" w:rsidR="00C7741C" w:rsidRPr="00C7741C" w:rsidRDefault="00C7741C" w:rsidP="00C7741C">
      <w:pPr>
        <w:numPr>
          <w:ilvl w:val="0"/>
          <w:numId w:val="1"/>
        </w:numPr>
      </w:pPr>
      <w:r w:rsidRPr="00C7741C">
        <w:rPr>
          <w:b/>
          <w:bCs/>
        </w:rPr>
        <w:t>Обыкновенные дроби:</w:t>
      </w:r>
      <w:r w:rsidRPr="00C7741C">
        <w:t> Числа в формате числитель/знаменатель, с возможностью упрощения результата и выделения целой части.</w:t>
      </w:r>
    </w:p>
    <w:p w14:paraId="63E02E8F" w14:textId="77777777" w:rsidR="00C7741C" w:rsidRPr="00C7741C" w:rsidRDefault="00C7741C" w:rsidP="00C7741C">
      <w:r w:rsidRPr="00C7741C">
        <w:t>Программа должна быть интерактивной, предоставляя пользователю меню для выбора типа операции и запрашивая необходимые входные данные.</w:t>
      </w:r>
    </w:p>
    <w:p w14:paraId="2A67086E" w14:textId="77777777" w:rsidR="00C7741C" w:rsidRPr="00C7741C" w:rsidRDefault="00C7741C" w:rsidP="00C7741C">
      <w:r w:rsidRPr="00C7741C">
        <w:rPr>
          <w:b/>
          <w:bCs/>
        </w:rPr>
        <w:t>2. Функциональность:</w:t>
      </w:r>
    </w:p>
    <w:p w14:paraId="4DBB2DB1" w14:textId="77777777" w:rsidR="00C7741C" w:rsidRPr="00C7741C" w:rsidRDefault="00C7741C" w:rsidP="00C7741C">
      <w:r w:rsidRPr="00C7741C">
        <w:t>Программа реализует следующие основные функции:</w:t>
      </w:r>
    </w:p>
    <w:p w14:paraId="20D4AEF4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t>Выбор типа операции:</w:t>
      </w:r>
      <w:r w:rsidRPr="00C7741C">
        <w:t> Предоставляет пользователю меню для выбора между сложением десятичных и обыкновенных дробей, а также опцию выхода из программы.</w:t>
      </w:r>
    </w:p>
    <w:p w14:paraId="1A487D57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t>Сложение десятичных дробей:</w:t>
      </w:r>
      <w:r w:rsidRPr="00C7741C">
        <w:t> Реализует операцию сложения двух десятичных чисел с использованием стандартной операции сложения + для типа </w:t>
      </w:r>
      <w:proofErr w:type="spellStart"/>
      <w:r w:rsidRPr="00C7741C">
        <w:t>double</w:t>
      </w:r>
      <w:proofErr w:type="spellEnd"/>
      <w:r w:rsidRPr="00C7741C">
        <w:t>.</w:t>
      </w:r>
    </w:p>
    <w:p w14:paraId="69FD3D02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t>Сложение обыкновенных дробей:</w:t>
      </w:r>
      <w:r w:rsidRPr="00C7741C">
        <w:t> Реализует сложение двух обыкновенных дробей, включая:</w:t>
      </w:r>
    </w:p>
    <w:p w14:paraId="331A5DBA" w14:textId="77777777" w:rsidR="00C7741C" w:rsidRPr="00C7741C" w:rsidRDefault="00C7741C" w:rsidP="00C7741C">
      <w:pPr>
        <w:numPr>
          <w:ilvl w:val="1"/>
          <w:numId w:val="2"/>
        </w:numPr>
      </w:pPr>
      <w:r w:rsidRPr="00C7741C">
        <w:t>Нахождение общего знаменателя.</w:t>
      </w:r>
    </w:p>
    <w:p w14:paraId="158A86E8" w14:textId="77777777" w:rsidR="00C7741C" w:rsidRPr="00C7741C" w:rsidRDefault="00C7741C" w:rsidP="00C7741C">
      <w:pPr>
        <w:numPr>
          <w:ilvl w:val="1"/>
          <w:numId w:val="2"/>
        </w:numPr>
      </w:pPr>
      <w:r w:rsidRPr="00C7741C">
        <w:t>Сложение числителей.</w:t>
      </w:r>
    </w:p>
    <w:p w14:paraId="7E66400E" w14:textId="77777777" w:rsidR="00C7741C" w:rsidRPr="00C7741C" w:rsidRDefault="00C7741C" w:rsidP="00C7741C">
      <w:pPr>
        <w:numPr>
          <w:ilvl w:val="1"/>
          <w:numId w:val="2"/>
        </w:numPr>
      </w:pPr>
      <w:r w:rsidRPr="00C7741C">
        <w:t>Упрощение полученной дроби путем нахождения наибольшего общего делителя (НОД) числителя и знаменателя и деления на него обоих.</w:t>
      </w:r>
    </w:p>
    <w:p w14:paraId="33B447C2" w14:textId="77777777" w:rsidR="00C7741C" w:rsidRPr="00C7741C" w:rsidRDefault="00C7741C" w:rsidP="00C7741C">
      <w:pPr>
        <w:numPr>
          <w:ilvl w:val="1"/>
          <w:numId w:val="2"/>
        </w:numPr>
      </w:pPr>
      <w:r w:rsidRPr="00C7741C">
        <w:t>Выделение целой части из неправильной дроби (если числитель по модулю больше или равен знаменателю по модулю).</w:t>
      </w:r>
    </w:p>
    <w:p w14:paraId="26319BE5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t>Интерактивный ввод данных:</w:t>
      </w:r>
      <w:r w:rsidRPr="00C7741C">
        <w:t> Запрашивает у пользователя необходимые входные данные для каждой операции (десятичные числа или числители и знаменатели дробей) через консольный ввод.</w:t>
      </w:r>
    </w:p>
    <w:p w14:paraId="58365F6E" w14:textId="77777777" w:rsidR="00C7741C" w:rsidRPr="00C7741C" w:rsidRDefault="00C7741C" w:rsidP="00C7741C">
      <w:pPr>
        <w:numPr>
          <w:ilvl w:val="0"/>
          <w:numId w:val="2"/>
        </w:numPr>
      </w:pPr>
      <w:r w:rsidRPr="00C7741C">
        <w:rPr>
          <w:b/>
          <w:bCs/>
        </w:rPr>
        <w:lastRenderedPageBreak/>
        <w:t>Вывод результатов:</w:t>
      </w:r>
      <w:r w:rsidRPr="00C7741C">
        <w:t> Выводит результаты сложения в консоль в понятном формате: десятичные дроби выводятся как обычные числа, обыкновенные дроби выводятся в формате "числитель/знаменатель" или "целая часть и числитель/знаменатель" (если есть целая часть).</w:t>
      </w:r>
    </w:p>
    <w:p w14:paraId="05BD07A8" w14:textId="77777777" w:rsidR="00C7741C" w:rsidRPr="00C7741C" w:rsidRDefault="00C7741C" w:rsidP="00C7741C">
      <w:r w:rsidRPr="00C7741C">
        <w:rPr>
          <w:b/>
          <w:bCs/>
        </w:rPr>
        <w:t>3. Ввод:</w:t>
      </w:r>
    </w:p>
    <w:p w14:paraId="3FDB6D43" w14:textId="77777777" w:rsidR="00C7741C" w:rsidRPr="00C7741C" w:rsidRDefault="00C7741C" w:rsidP="00C7741C">
      <w:r w:rsidRPr="00C7741C">
        <w:t>Программа принимает следующие типы входных данных от пользователя через консоль:</w:t>
      </w:r>
    </w:p>
    <w:p w14:paraId="5FFB8ADE" w14:textId="77777777" w:rsidR="00C7741C" w:rsidRPr="00C7741C" w:rsidRDefault="00C7741C" w:rsidP="00C7741C">
      <w:pPr>
        <w:numPr>
          <w:ilvl w:val="0"/>
          <w:numId w:val="3"/>
        </w:numPr>
      </w:pPr>
      <w:r w:rsidRPr="00C7741C">
        <w:rPr>
          <w:b/>
          <w:bCs/>
        </w:rPr>
        <w:t>Выбор операции:</w:t>
      </w:r>
      <w:r w:rsidRPr="00C7741C">
        <w:t> Целое число (1, 2 или 0), соответствующее выбору операции из меню.</w:t>
      </w:r>
    </w:p>
    <w:p w14:paraId="500B41C3" w14:textId="77777777" w:rsidR="00C7741C" w:rsidRPr="00C7741C" w:rsidRDefault="00C7741C" w:rsidP="00C7741C">
      <w:pPr>
        <w:numPr>
          <w:ilvl w:val="0"/>
          <w:numId w:val="3"/>
        </w:numPr>
      </w:pPr>
      <w:r w:rsidRPr="00C7741C">
        <w:rPr>
          <w:b/>
          <w:bCs/>
        </w:rPr>
        <w:t>Десятичные числа:</w:t>
      </w:r>
      <w:r w:rsidRPr="00C7741C">
        <w:t> Два числа типа </w:t>
      </w:r>
      <w:proofErr w:type="spellStart"/>
      <w:r w:rsidRPr="00C7741C">
        <w:t>double</w:t>
      </w:r>
      <w:proofErr w:type="spellEnd"/>
      <w:r w:rsidRPr="00C7741C">
        <w:t> для операции сложения десятичных дробей.</w:t>
      </w:r>
    </w:p>
    <w:p w14:paraId="5AE6AAE2" w14:textId="77777777" w:rsidR="00C7741C" w:rsidRPr="00C7741C" w:rsidRDefault="00C7741C" w:rsidP="00C7741C">
      <w:pPr>
        <w:numPr>
          <w:ilvl w:val="0"/>
          <w:numId w:val="3"/>
        </w:numPr>
      </w:pPr>
      <w:r w:rsidRPr="00C7741C">
        <w:rPr>
          <w:b/>
          <w:bCs/>
        </w:rPr>
        <w:t>Числители и знаменатели обыкновенных дробей:</w:t>
      </w:r>
      <w:r w:rsidRPr="00C7741C">
        <w:t> Четыре целых числа типа </w:t>
      </w:r>
      <w:proofErr w:type="spellStart"/>
      <w:r w:rsidRPr="00C7741C">
        <w:t>int</w:t>
      </w:r>
      <w:proofErr w:type="spellEnd"/>
      <w:r w:rsidRPr="00C7741C">
        <w:t>: числитель и знаменатель первой дроби, и числитель и знаменатель второй дроби.</w:t>
      </w:r>
    </w:p>
    <w:p w14:paraId="5E368028" w14:textId="77777777" w:rsidR="00C7741C" w:rsidRPr="00C7741C" w:rsidRDefault="00C7741C" w:rsidP="00C7741C">
      <w:r w:rsidRPr="00C7741C">
        <w:rPr>
          <w:b/>
          <w:bCs/>
        </w:rPr>
        <w:t>4. Вывод:</w:t>
      </w:r>
    </w:p>
    <w:p w14:paraId="6BDF797C" w14:textId="77777777" w:rsidR="00C7741C" w:rsidRPr="00C7741C" w:rsidRDefault="00C7741C" w:rsidP="00C7741C">
      <w:r w:rsidRPr="00C7741C">
        <w:t>Программа выводит следующие типы данных в консоль:</w:t>
      </w:r>
    </w:p>
    <w:p w14:paraId="77448D05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Меню операций:</w:t>
      </w:r>
      <w:r w:rsidRPr="00C7741C">
        <w:t> Текстовое меню с вариантами операций и опцией выхода.</w:t>
      </w:r>
    </w:p>
    <w:p w14:paraId="1BE2E624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Приглашения для ввода данных:</w:t>
      </w:r>
      <w:r w:rsidRPr="00C7741C">
        <w:t> Текстовые сообщения, запрашивающие ввод чисел или числителей/знаменателей.</w:t>
      </w:r>
    </w:p>
    <w:p w14:paraId="6AA3A727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Результат сложения десятичных дробей:</w:t>
      </w:r>
      <w:r w:rsidRPr="00C7741C">
        <w:t> Число типа </w:t>
      </w:r>
      <w:proofErr w:type="spellStart"/>
      <w:r w:rsidRPr="00C7741C">
        <w:t>double</w:t>
      </w:r>
      <w:proofErr w:type="spellEnd"/>
      <w:r w:rsidRPr="00C7741C">
        <w:t>, представляющее сумму.</w:t>
      </w:r>
    </w:p>
    <w:p w14:paraId="2350663A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Результат сложения обыкновенных дробей:</w:t>
      </w:r>
      <w:r w:rsidRPr="00C7741C">
        <w:t> Дробь, представленная в виде:</w:t>
      </w:r>
    </w:p>
    <w:p w14:paraId="5E6E777D" w14:textId="77777777" w:rsidR="00C7741C" w:rsidRPr="00C7741C" w:rsidRDefault="00C7741C" w:rsidP="00C7741C">
      <w:pPr>
        <w:numPr>
          <w:ilvl w:val="1"/>
          <w:numId w:val="4"/>
        </w:numPr>
      </w:pPr>
      <w:r w:rsidRPr="00C7741C">
        <w:t>"числитель/знаменатель" (для правильных дробей или нуля).</w:t>
      </w:r>
    </w:p>
    <w:p w14:paraId="4EEAEDFF" w14:textId="77777777" w:rsidR="00C7741C" w:rsidRPr="00C7741C" w:rsidRDefault="00C7741C" w:rsidP="00C7741C">
      <w:pPr>
        <w:numPr>
          <w:ilvl w:val="1"/>
          <w:numId w:val="4"/>
        </w:numPr>
      </w:pPr>
      <w:r w:rsidRPr="00C7741C">
        <w:t>"целая часть и числитель/знаменатель" (для неправильных дробей).</w:t>
      </w:r>
    </w:p>
    <w:p w14:paraId="25B92595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t>Сообщения об ошибках:</w:t>
      </w:r>
      <w:r w:rsidRPr="00C7741C">
        <w:t> Текстовые сообщения, например, "Знаменатель не может быть равен 0!" или "Неверный выбор. Пожалуйста, выберите 1, 2 или 0."</w:t>
      </w:r>
    </w:p>
    <w:p w14:paraId="4AE385B7" w14:textId="77777777" w:rsidR="00C7741C" w:rsidRPr="00C7741C" w:rsidRDefault="00C7741C" w:rsidP="00C7741C">
      <w:pPr>
        <w:numPr>
          <w:ilvl w:val="0"/>
          <w:numId w:val="4"/>
        </w:numPr>
      </w:pPr>
      <w:r w:rsidRPr="00C7741C">
        <w:rPr>
          <w:b/>
          <w:bCs/>
        </w:rPr>
        <w:lastRenderedPageBreak/>
        <w:t>Сообщение о выходе:</w:t>
      </w:r>
      <w:r w:rsidRPr="00C7741C">
        <w:t> Текстовое сообщение "Выход из программы."</w:t>
      </w:r>
    </w:p>
    <w:p w14:paraId="158DAD5A" w14:textId="77777777" w:rsidR="00C7741C" w:rsidRPr="00C7741C" w:rsidRDefault="00C7741C" w:rsidP="00C7741C">
      <w:r w:rsidRPr="00C7741C">
        <w:rPr>
          <w:b/>
          <w:bCs/>
        </w:rPr>
        <w:t>5. Алгоритмы и структуры данных:</w:t>
      </w:r>
    </w:p>
    <w:p w14:paraId="77401070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Алгоритм Евклида:</w:t>
      </w:r>
      <w:r w:rsidRPr="00C7741C">
        <w:t> Используется для нахождения наибольшего общего делителя (НОД) в функции </w:t>
      </w:r>
      <w:proofErr w:type="spellStart"/>
      <w:r w:rsidRPr="00C7741C">
        <w:t>gcd</w:t>
      </w:r>
      <w:proofErr w:type="spellEnd"/>
      <w:r w:rsidRPr="00C7741C">
        <w:t>(). Это стандартный и эффективный алгоритм для нахождения НОД двух целых чисел.</w:t>
      </w:r>
    </w:p>
    <w:p w14:paraId="6FC3821C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Алгоритм сложения десятичных дробей:</w:t>
      </w:r>
      <w:r w:rsidRPr="00C7741C">
        <w:t> Стандартная операция сложения для чисел с плавающей точкой, предоставляемая языком C++.</w:t>
      </w:r>
    </w:p>
    <w:p w14:paraId="3A635BE4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Алгоритм сложения обыкновенных дробей:</w:t>
      </w:r>
      <w:r w:rsidRPr="00C7741C">
        <w:t> Реализован вручную, включает приведение к общему знаменателю, сложение числителей и упрощение результата.</w:t>
      </w:r>
    </w:p>
    <w:p w14:paraId="10C90D14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Структура данных </w:t>
      </w:r>
      <w:proofErr w:type="spellStart"/>
      <w:r w:rsidRPr="00C7741C">
        <w:rPr>
          <w:b/>
          <w:bCs/>
        </w:rPr>
        <w:t>pair</w:t>
      </w:r>
      <w:proofErr w:type="spellEnd"/>
      <w:r w:rsidRPr="00C7741C">
        <w:rPr>
          <w:b/>
          <w:bCs/>
        </w:rPr>
        <w:t>&lt;</w:t>
      </w:r>
      <w:proofErr w:type="spellStart"/>
      <w:r w:rsidRPr="00C7741C">
        <w:rPr>
          <w:b/>
          <w:bCs/>
        </w:rPr>
        <w:t>int</w:t>
      </w:r>
      <w:proofErr w:type="spellEnd"/>
      <w:r w:rsidRPr="00C7741C">
        <w:rPr>
          <w:b/>
          <w:bCs/>
        </w:rPr>
        <w:t xml:space="preserve">, </w:t>
      </w:r>
      <w:proofErr w:type="spellStart"/>
      <w:r w:rsidRPr="00C7741C">
        <w:rPr>
          <w:b/>
          <w:bCs/>
        </w:rPr>
        <w:t>int</w:t>
      </w:r>
      <w:proofErr w:type="spellEnd"/>
      <w:r w:rsidRPr="00C7741C">
        <w:rPr>
          <w:b/>
          <w:bCs/>
        </w:rPr>
        <w:t>&gt;:</w:t>
      </w:r>
      <w:r w:rsidRPr="00C7741C">
        <w:t> Используется для возвращения результата сложения обыкновенных дробей в виде пары (числитель, знаменатель).</w:t>
      </w:r>
    </w:p>
    <w:p w14:paraId="0C07642D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Цикл </w:t>
      </w:r>
      <w:proofErr w:type="spellStart"/>
      <w:r w:rsidRPr="00C7741C">
        <w:rPr>
          <w:b/>
          <w:bCs/>
        </w:rPr>
        <w:t>do-while</w:t>
      </w:r>
      <w:proofErr w:type="spellEnd"/>
      <w:r w:rsidRPr="00C7741C">
        <w:rPr>
          <w:b/>
          <w:bCs/>
        </w:rPr>
        <w:t>:</w:t>
      </w:r>
      <w:r w:rsidRPr="00C7741C">
        <w:t> Используется для организации основного меню программы и повторения действий до тех пор, пока пользователь не выберет выход.</w:t>
      </w:r>
    </w:p>
    <w:p w14:paraId="129AD6C3" w14:textId="77777777" w:rsidR="00C7741C" w:rsidRPr="00C7741C" w:rsidRDefault="00C7741C" w:rsidP="00C7741C">
      <w:pPr>
        <w:numPr>
          <w:ilvl w:val="0"/>
          <w:numId w:val="5"/>
        </w:numPr>
      </w:pPr>
      <w:r w:rsidRPr="00C7741C">
        <w:rPr>
          <w:b/>
          <w:bCs/>
        </w:rPr>
        <w:t>Оператор </w:t>
      </w:r>
      <w:proofErr w:type="spellStart"/>
      <w:r w:rsidRPr="00C7741C">
        <w:rPr>
          <w:b/>
          <w:bCs/>
        </w:rPr>
        <w:t>switch</w:t>
      </w:r>
      <w:proofErr w:type="spellEnd"/>
      <w:r w:rsidRPr="00C7741C">
        <w:rPr>
          <w:b/>
          <w:bCs/>
        </w:rPr>
        <w:t>:</w:t>
      </w:r>
      <w:r w:rsidRPr="00C7741C">
        <w:t> Используется для обработки выбора пользователя в меню операций, обеспечивая более читаемую структуру кода по сравнению с </w:t>
      </w:r>
      <w:proofErr w:type="spellStart"/>
      <w:r w:rsidRPr="00C7741C">
        <w:t>if-else</w:t>
      </w:r>
      <w:proofErr w:type="spellEnd"/>
      <w:r w:rsidRPr="00C7741C">
        <w:t xml:space="preserve"> </w:t>
      </w:r>
      <w:proofErr w:type="spellStart"/>
      <w:r w:rsidRPr="00C7741C">
        <w:t>if-else</w:t>
      </w:r>
      <w:proofErr w:type="spellEnd"/>
      <w:r w:rsidRPr="00C7741C">
        <w:t> в данном случае.</w:t>
      </w:r>
    </w:p>
    <w:p w14:paraId="70BA82B0" w14:textId="50050C4D" w:rsidR="00C7741C" w:rsidRDefault="00C7741C">
      <w:pPr>
        <w:spacing w:after="160" w:line="278" w:lineRule="auto"/>
        <w:jc w:val="left"/>
      </w:pPr>
      <w:r>
        <w:br w:type="page"/>
      </w:r>
    </w:p>
    <w:p w14:paraId="6CB5C7FB" w14:textId="286B0322" w:rsidR="00C7741C" w:rsidRDefault="00C7741C" w:rsidP="00C7741C">
      <w:pPr>
        <w:pStyle w:val="1"/>
      </w:pPr>
      <w:r>
        <w:lastRenderedPageBreak/>
        <w:t>Блок-схема</w:t>
      </w:r>
    </w:p>
    <w:p w14:paraId="328E02C1" w14:textId="77777777" w:rsidR="00C7741C" w:rsidRDefault="00C7741C">
      <w:pPr>
        <w:spacing w:after="518"/>
        <w:ind w:left="2369"/>
      </w:pPr>
      <w:r>
        <w:rPr>
          <w:noProof/>
        </w:rPr>
        <mc:AlternateContent>
          <mc:Choice Requires="wpg">
            <w:drawing>
              <wp:inline distT="0" distB="0" distL="0" distR="0" wp14:anchorId="02DA8297" wp14:editId="13D09FA5">
                <wp:extent cx="3470744" cy="3004634"/>
                <wp:effectExtent l="0" t="0" r="0" b="0"/>
                <wp:docPr id="3288" name="Group 3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744" cy="3004634"/>
                          <a:chOff x="0" y="0"/>
                          <a:chExt cx="3470744" cy="300463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368031" y="517092"/>
                            <a:ext cx="3761" cy="800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1" h="800254">
                                <a:moveTo>
                                  <a:pt x="3761" y="0"/>
                                </a:moveTo>
                                <a:lnTo>
                                  <a:pt x="3761" y="427349"/>
                                </a:lnTo>
                                <a:lnTo>
                                  <a:pt x="0" y="80025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338287" y="1302133"/>
                            <a:ext cx="59829" cy="60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085">
                                <a:moveTo>
                                  <a:pt x="0" y="0"/>
                                </a:moveTo>
                                <a:lnTo>
                                  <a:pt x="29744" y="15213"/>
                                </a:lnTo>
                                <a:lnTo>
                                  <a:pt x="59829" y="598"/>
                                </a:lnTo>
                                <a:lnTo>
                                  <a:pt x="29316" y="60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338287" y="1302133"/>
                            <a:ext cx="59829" cy="60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085">
                                <a:moveTo>
                                  <a:pt x="29316" y="60085"/>
                                </a:moveTo>
                                <a:lnTo>
                                  <a:pt x="0" y="0"/>
                                </a:lnTo>
                                <a:lnTo>
                                  <a:pt x="29744" y="15213"/>
                                </a:lnTo>
                                <a:lnTo>
                                  <a:pt x="59829" y="598"/>
                                </a:lnTo>
                                <a:lnTo>
                                  <a:pt x="29316" y="60085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40169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97513" y="215929"/>
                            <a:ext cx="45212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ED6C3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1367518" y="1884610"/>
                            <a:ext cx="3162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" h="372905">
                                <a:moveTo>
                                  <a:pt x="0" y="0"/>
                                </a:moveTo>
                                <a:lnTo>
                                  <a:pt x="0" y="213675"/>
                                </a:lnTo>
                                <a:lnTo>
                                  <a:pt x="3162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340509" y="2241960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59829" y="0"/>
                                </a:moveTo>
                                <a:lnTo>
                                  <a:pt x="31111" y="60427"/>
                                </a:lnTo>
                                <a:lnTo>
                                  <a:pt x="0" y="1197"/>
                                </a:lnTo>
                                <a:lnTo>
                                  <a:pt x="30171" y="15556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340509" y="2241960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31111" y="60427"/>
                                </a:moveTo>
                                <a:lnTo>
                                  <a:pt x="0" y="1197"/>
                                </a:lnTo>
                                <a:lnTo>
                                  <a:pt x="30171" y="15556"/>
                                </a:lnTo>
                                <a:lnTo>
                                  <a:pt x="59829" y="0"/>
                                </a:lnTo>
                                <a:lnTo>
                                  <a:pt x="31111" y="6042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1367518"/>
                            <a:ext cx="272648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489" h="512819">
                                <a:moveTo>
                                  <a:pt x="0" y="0"/>
                                </a:moveTo>
                                <a:lnTo>
                                  <a:pt x="2726489" y="0"/>
                                </a:lnTo>
                                <a:lnTo>
                                  <a:pt x="272648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73503" y="136751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452985" y="136751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3658" y="1583448"/>
                            <a:ext cx="24192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A4C7B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double add(double num1, double num2)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2230764" y="341879"/>
                            <a:ext cx="213675" cy="85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 h="854699">
                                <a:moveTo>
                                  <a:pt x="21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699"/>
                                </a:lnTo>
                                <a:lnTo>
                                  <a:pt x="213675" y="85469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017089" y="769229"/>
                            <a:ext cx="21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>
                                <a:moveTo>
                                  <a:pt x="0" y="0"/>
                                </a:moveTo>
                                <a:lnTo>
                                  <a:pt x="213675" y="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61532" y="489433"/>
                            <a:ext cx="122842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89C2D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iostream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61532" y="609091"/>
                            <a:ext cx="107682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4EB0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cmath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461532" y="728748"/>
                            <a:ext cx="134225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6E5D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windows.h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61532" y="976611"/>
                            <a:ext cx="132699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E4852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using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namespace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1" name="Shape 3681"/>
                        <wps:cNvSpPr/>
                        <wps:spPr>
                          <a:xfrm>
                            <a:off x="1965807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1897431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1829055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1760679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1692303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1623927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1555552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1487176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1418800" y="76068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29913" y="2307686"/>
                            <a:ext cx="167520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9">
                                <a:moveTo>
                                  <a:pt x="512819" y="0"/>
                                </a:moveTo>
                                <a:lnTo>
                                  <a:pt x="1162390" y="0"/>
                                </a:lnTo>
                                <a:cubicBezTo>
                                  <a:pt x="1445637" y="0"/>
                                  <a:pt x="1675209" y="114786"/>
                                  <a:pt x="1675209" y="256410"/>
                                </a:cubicBezTo>
                                <a:cubicBezTo>
                                  <a:pt x="1675209" y="398033"/>
                                  <a:pt x="1445637" y="512819"/>
                                  <a:pt x="1162390" y="512819"/>
                                </a:cubicBezTo>
                                <a:lnTo>
                                  <a:pt x="512819" y="512819"/>
                                </a:lnTo>
                                <a:cubicBezTo>
                                  <a:pt x="229572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229572" y="0"/>
                                  <a:pt x="512819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89955" y="2523616"/>
                            <a:ext cx="127005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1B724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num1 + num2;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93881" y="205353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93B0E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931485" y="2908230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2BE3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A8297" id="Group 3288" o:spid="_x0000_s1026" style="width:273.3pt;height:236.6pt;mso-position-horizontal-relative:char;mso-position-vertical-relative:line" coordsize="34707,3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">
                <v:shape id="Shape 7" o:spid="_x0000_s1027" style="position:absolute;left:13680;top:5170;width:37;height:8003;visibility:visible;mso-wrap-style:square;v-text-anchor:top" coordsize="3761,800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" path="m3761,r,427349l,800254e" filled="f" strokeweight=".23742mm">
                  <v:stroke miterlimit="83231f" joinstyle="miter"/>
                  <v:path arrowok="t" textboxrect="0,0,3761,800254"/>
                </v:shape>
                <v:shape id="Shape 8" o:spid="_x0000_s1028" style="position:absolute;left:13382;top:13021;width:599;height:601;visibility:visible;mso-wrap-style:square;v-text-anchor:top" coordsize="59829,6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" path="m,l29744,15213,59829,598,29316,60085,,xe" fillcolor="black" stroked="f" strokeweight="0">
                  <v:stroke miterlimit="83231f" joinstyle="miter"/>
                  <v:path arrowok="t" textboxrect="0,0,59829,60085"/>
                </v:shape>
                <v:shape id="Shape 9" o:spid="_x0000_s1029" style="position:absolute;left:13382;top:13021;width:599;height:601;visibility:visible;mso-wrap-style:square;v-text-anchor:top" coordsize="59829,6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" path="m29316,60085l,,29744,15213,59829,598,29316,60085xe" filled="f" strokeweight=".23742mm">
                  <v:stroke miterlimit="83231f" joinstyle="miter"/>
                  <v:path arrowok="t" textboxrect="0,0,59829,60085"/>
                </v:shape>
                <v:shape id="Shape 11" o:spid="_x0000_s1030" style="position:absolute;left:9401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2" o:spid="_x0000_s1031" style="position:absolute;left:11975;top:2159;width:45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8DED6C3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начало</w:t>
                        </w:r>
                      </w:p>
                    </w:txbxContent>
                  </v:textbox>
                </v:rect>
                <v:shape id="Shape 13" o:spid="_x0000_s1032" style="position:absolute;left:13675;top:18846;width:31;height:3729;visibility:visible;mso-wrap-style:square;v-text-anchor:top" coordsize="3162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" path="m,l,213675,3162,372905e" filled="f" strokeweight=".23742mm">
                  <v:stroke miterlimit="83231f" joinstyle="miter"/>
                  <v:path arrowok="t" textboxrect="0,0,3162,372905"/>
                </v:shape>
                <v:shape id="Shape 14" o:spid="_x0000_s1033" style="position:absolute;left:13405;top:22419;width:598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" path="m59829,l31111,60427,,1197,30171,15556,59829,xe" fillcolor="black" stroked="f" strokeweight="0">
                  <v:stroke miterlimit="83231f" joinstyle="miter"/>
                  <v:path arrowok="t" textboxrect="0,0,59829,60427"/>
                </v:shape>
                <v:shape id="Shape 15" o:spid="_x0000_s1034" style="position:absolute;left:13405;top:22419;width:598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" path="m31111,60427l,1197,30171,15556,59829,,31111,60427xe" filled="f" strokeweight=".23742mm">
                  <v:stroke miterlimit="83231f" joinstyle="miter"/>
                  <v:path arrowok="t" textboxrect="0,0,59829,60427"/>
                </v:shape>
                <v:shape id="Shape 17" o:spid="_x0000_s1035" style="position:absolute;top:13675;width:27264;height:5128;visibility:visible;mso-wrap-style:square;v-text-anchor:top" coordsize="272648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" path="m,l2726489,r,512819l,512819,,xe" filled="f" strokeweight=".47483mm">
                  <v:stroke miterlimit="1" joinstyle="miter"/>
                  <v:path arrowok="t" textboxrect="0,0,2726489,512819"/>
                </v:shape>
                <v:shape id="Shape 18" o:spid="_x0000_s1036" style="position:absolute;left:2735;top:1367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19" o:spid="_x0000_s1037" style="position:absolute;left:24529;top:1367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rect id="Rectangle 20" o:spid="_x0000_s1038" style="position:absolute;left:4536;top:15834;width:2419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DCA4C7B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double add(double num1, double num2)</w:t>
                        </w:r>
                      </w:p>
                    </w:txbxContent>
                  </v:textbox>
                </v:rect>
                <v:shape id="Shape 21" o:spid="_x0000_s1039" style="position:absolute;left:22307;top:3418;width:2137;height:8547;visibility:visible;mso-wrap-style:square;v-text-anchor:top" coordsize="213675,85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" path="m213675,l,,,854699r213675,e" filled="f" strokeweight=".47483mm">
                  <v:stroke miterlimit="83231f" joinstyle="miter"/>
                  <v:path arrowok="t" textboxrect="0,0,213675,854699"/>
                </v:shape>
                <v:shape id="Shape 22" o:spid="_x0000_s1040" style="position:absolute;left:20170;top:7692;width:2137;height:0;visibility:visible;mso-wrap-style:square;v-text-anchor:top" coordsize="21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" path="m,l213675,e" filled="f" strokeweight=".47483mm">
                  <v:stroke miterlimit="83231f" joinstyle="miter"/>
                  <v:path arrowok="t" textboxrect="0,0,213675,0"/>
                </v:shape>
                <v:rect id="Rectangle 23" o:spid="_x0000_s1041" style="position:absolute;left:24615;top:4894;width:122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6689C2D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iostream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4" o:spid="_x0000_s1042" style="position:absolute;left:24615;top:6090;width:1076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4E4EB0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cmath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5" o:spid="_x0000_s1043" style="position:absolute;left:24615;top:7287;width:1342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2D6E5D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windows.h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6" o:spid="_x0000_s1044" style="position:absolute;left:24615;top:9766;width:132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A9E4852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using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namespace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std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3681" o:spid="_x0000_s1045" style="position:absolute;left:19658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2" o:spid="_x0000_s1046" style="position:absolute;left:18974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3" o:spid="_x0000_s1047" style="position:absolute;left:18290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4" o:spid="_x0000_s1048" style="position:absolute;left:17606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5" o:spid="_x0000_s1049" style="position:absolute;left:16923;top:7606;width:170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6" o:spid="_x0000_s1050" style="position:absolute;left:16239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7" o:spid="_x0000_s1051" style="position:absolute;left:15555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8" o:spid="_x0000_s1052" style="position:absolute;left:14871;top:760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689" o:spid="_x0000_s1053" style="position:absolute;left:14188;top:7606;width:170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7" o:spid="_x0000_s1054" style="position:absolute;left:5299;top:23076;width:16752;height:5129;visibility:visible;mso-wrap-style:square;v-text-anchor:top" coordsize="167520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" path="m512819,r649571,c1445637,,1675209,114786,1675209,256410v,141623,-229572,256409,-512819,256409l512819,512819c229572,512819,,398033,,256410,,114786,229572,,512819,xe" filled="f" strokeweight=".47483mm">
                  <v:stroke miterlimit="83231f" joinstyle="miter"/>
                  <v:path arrowok="t" textboxrect="0,0,1675209,512819"/>
                </v:shape>
                <v:rect id="Rectangle 38" o:spid="_x0000_s1055" style="position:absolute;left:8899;top:25236;width:1270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A81B724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num1 + num2;</w:t>
                        </w:r>
                      </w:p>
                    </w:txbxContent>
                  </v:textbox>
                </v:rect>
                <v:rect id="Rectangle 71" o:spid="_x0000_s1056" style="position:absolute;left:10938;top:2053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8C93B0E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72" o:spid="_x0000_s1057" style="position:absolute;left:19314;top:29082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F52BE3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0C7278" w14:textId="77777777" w:rsidR="00C7741C" w:rsidRDefault="00C7741C">
      <w:pPr>
        <w:ind w:left="2726"/>
      </w:pPr>
      <w:r>
        <w:rPr>
          <w:noProof/>
        </w:rPr>
        <mc:AlternateContent>
          <mc:Choice Requires="wpg">
            <w:drawing>
              <wp:inline distT="0" distB="0" distL="0" distR="0" wp14:anchorId="458926AE" wp14:editId="399DB25C">
                <wp:extent cx="3260608" cy="3688392"/>
                <wp:effectExtent l="0" t="0" r="0" b="0"/>
                <wp:docPr id="3289" name="Group 3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608" cy="3688392"/>
                          <a:chOff x="0" y="0"/>
                          <a:chExt cx="3260608" cy="3688392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1145296" y="51709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15382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15382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6153" y="0"/>
                            <a:ext cx="158973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9" h="512819">
                                <a:moveTo>
                                  <a:pt x="0" y="0"/>
                                </a:moveTo>
                                <a:lnTo>
                                  <a:pt x="1589739" y="0"/>
                                </a:lnTo>
                                <a:lnTo>
                                  <a:pt x="158973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08546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773500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37578" y="215930"/>
                            <a:ext cx="108421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AC8D8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gcd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(int a, int 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1145296" y="1542731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15382" y="1900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115382" y="1900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99143" y="854699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80" y="0"/>
                                </a:moveTo>
                                <a:lnTo>
                                  <a:pt x="683759" y="341879"/>
                                </a:lnTo>
                                <a:lnTo>
                                  <a:pt x="34188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47113" y="1156098"/>
                            <a:ext cx="51546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67942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145296" y="2482899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115382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115382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28204" y="196580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65676" y="2181736"/>
                            <a:ext cx="4663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0E880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 %= b;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628204" y="282050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72995" y="3036435"/>
                            <a:ext cx="71262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3D781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swap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(a, b);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132473" y="1965806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368717" y="2181736"/>
                            <a:ext cx="5080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9FF3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a;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487176" y="1200851"/>
                            <a:ext cx="1076920" cy="71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920" h="714785">
                                <a:moveTo>
                                  <a:pt x="0" y="0"/>
                                </a:moveTo>
                                <a:lnTo>
                                  <a:pt x="1076920" y="0"/>
                                </a:lnTo>
                                <a:lnTo>
                                  <a:pt x="1076920" y="71478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534181" y="1900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534181" y="19006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688032"/>
                            <a:ext cx="1145296" cy="290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296" h="2905975">
                                <a:moveTo>
                                  <a:pt x="1145296" y="2649566"/>
                                </a:moveTo>
                                <a:lnTo>
                                  <a:pt x="1145296" y="2905975"/>
                                </a:lnTo>
                                <a:lnTo>
                                  <a:pt x="0" y="2905975"/>
                                </a:lnTo>
                                <a:lnTo>
                                  <a:pt x="0" y="0"/>
                                </a:lnTo>
                                <a:lnTo>
                                  <a:pt x="1056664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41707" y="6581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041707" y="6581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47728" y="85695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EEE8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26354" y="256635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5964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67386" y="171165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952D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02426" y="3591988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BC1D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83383" y="171165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4545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50904" y="942423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2869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926AE" id="Group 3289" o:spid="_x0000_s1058" style="width:256.75pt;height:290.4pt;mso-position-horizontal-relative:char;mso-position-vertical-relative:line" coordsize="32606,3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">
                <v:shape id="Shape 39" o:spid="_x0000_s1059" style="position:absolute;left:11452;top:5170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40" o:spid="_x0000_s1060" style="position:absolute;left:11153;top:789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1" o:spid="_x0000_s1061" style="position:absolute;left:11153;top:789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" o:spid="_x0000_s1062" style="position:absolute;left:3461;width:15897;height:5128;visibility:visible;mso-wrap-style:square;v-text-anchor:top" coordsize="158973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" path="m,l1589739,r,512819l,512819,,xe" filled="f" strokeweight=".47483mm">
                  <v:stroke miterlimit="1" joinstyle="miter"/>
                  <v:path arrowok="t" textboxrect="0,0,1589739,512819"/>
                </v:shape>
                <v:shape id="Shape 44" o:spid="_x0000_s1063" style="position:absolute;left:508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45" o:spid="_x0000_s1064" style="position:absolute;left:1773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rect id="Rectangle 46" o:spid="_x0000_s1065" style="position:absolute;left:7375;top:2159;width:1084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F7AC8D8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gcd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(int a, int b)</w:t>
                        </w:r>
                      </w:p>
                    </w:txbxContent>
                  </v:textbox>
                </v:rect>
                <v:shape id="Shape 47" o:spid="_x0000_s1066" style="position:absolute;left:11452;top:15427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" path="m,l,372905e" filled="f" strokeweight=".23742mm">
                  <v:stroke miterlimit="83231f" joinstyle="miter"/>
                  <v:path arrowok="t" textboxrect="0,0,0,372905"/>
                </v:shape>
                <v:shape id="Shape 48" o:spid="_x0000_s1067" style="position:absolute;left:11153;top:1900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9" o:spid="_x0000_s1068" style="position:absolute;left:11153;top:1900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1" o:spid="_x0000_s1069" style="position:absolute;left:7991;top:8546;width:6838;height:6838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" path="m341880,l683759,341879,341880,683759,,341879,341880,xe" filled="f" strokeweight=".47483mm">
                  <v:stroke miterlimit="83231f" joinstyle="miter"/>
                  <v:path arrowok="t" textboxrect="0,0,683759,683759"/>
                </v:shape>
                <v:rect id="Rectangle 52" o:spid="_x0000_s1070" style="position:absolute;left:9471;top:11560;width:515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1A67942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(b)</w:t>
                        </w:r>
                      </w:p>
                    </w:txbxContent>
                  </v:textbox>
                </v:rect>
                <v:shape id="Shape 53" o:spid="_x0000_s1071" style="position:absolute;left:11452;top:24828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54" o:spid="_x0000_s1072" style="position:absolute;left:11153;top:2755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5" o:spid="_x0000_s1073" style="position:absolute;left:11153;top:2755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7" o:spid="_x0000_s1074" style="position:absolute;left:6282;top:19658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8" o:spid="_x0000_s1075" style="position:absolute;left:9656;top:21817;width:466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A30E880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 %= b;</w:t>
                        </w:r>
                      </w:p>
                    </w:txbxContent>
                  </v:textbox>
                </v:rect>
                <v:shape id="Shape 60" o:spid="_x0000_s1076" style="position:absolute;left:6282;top:28205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61" o:spid="_x0000_s1077" style="position:absolute;left:8729;top:30364;width:712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6C3D781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swap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(a, b);</w:t>
                        </w:r>
                      </w:p>
                    </w:txbxContent>
                  </v:textbox>
                </v:rect>
                <v:shape id="Shape 63" o:spid="_x0000_s1078" style="position:absolute;left:21324;top:19658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64" o:spid="_x0000_s1079" style="position:absolute;left:23687;top:21817;width:50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F589FF3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a;</w:t>
                        </w:r>
                      </w:p>
                    </w:txbxContent>
                  </v:textbox>
                </v:rect>
                <v:shape id="Shape 65" o:spid="_x0000_s1080" style="position:absolute;left:14871;top:12008;width:10769;height:7148;visibility:visible;mso-wrap-style:square;v-text-anchor:top" coordsize="1076920,71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" path="m,l1076920,r,714785e" filled="f" strokeweight=".23742mm">
                  <v:stroke miterlimit="83231f" joinstyle="miter"/>
                  <v:path arrowok="t" textboxrect="0,0,1076920,714785"/>
                </v:shape>
                <v:shape id="Shape 66" o:spid="_x0000_s1081" style="position:absolute;left:25341;top:1900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7" o:spid="_x0000_s1082" style="position:absolute;left:25341;top:19006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8" o:spid="_x0000_s1083" style="position:absolute;top:6880;width:11452;height:29060;visibility:visible;mso-wrap-style:square;v-text-anchor:top" coordsize="1145296,290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" path="m1145296,2649566r,256409l,2905975,,,1056664,e" filled="f" strokeweight=".23742mm">
                  <v:stroke miterlimit="83231f" joinstyle="miter"/>
                  <v:path arrowok="t" textboxrect="0,0,1145296,2905975"/>
                </v:shape>
                <v:shape id="Shape 69" o:spid="_x0000_s1084" style="position:absolute;left:10417;top:658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70" o:spid="_x0000_s1085" style="position:absolute;left:10417;top:658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rect id="Rectangle 73" o:spid="_x0000_s1086" style="position:absolute;left:7477;top:8569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CEEEE8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74" o:spid="_x0000_s1087" style="position:absolute;left:32263;top:2566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CA5964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75" o:spid="_x0000_s1088" style="position:absolute;left:8673;top:17116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33952D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76" o:spid="_x0000_s1089" style="position:absolute;left:16024;top:35919;width:45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DFBC1D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77" o:spid="_x0000_s1090" style="position:absolute;left:12833;top:17116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EB4545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78" o:spid="_x0000_s1091" style="position:absolute;left:16509;top:9424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CD2869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901C98" w14:textId="77777777" w:rsidR="00C7741C" w:rsidRDefault="00C7741C">
      <w:pPr>
        <w:ind w:left="6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1D04265" wp14:editId="5D9007C3">
                <wp:extent cx="4871782" cy="5568729"/>
                <wp:effectExtent l="0" t="0" r="0" b="0"/>
                <wp:docPr id="3205" name="Group 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1782" cy="5568729"/>
                          <a:chOff x="0" y="0"/>
                          <a:chExt cx="4871782" cy="5568729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2440164" y="51709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410250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410250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4871782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1782" h="512819">
                                <a:moveTo>
                                  <a:pt x="0" y="0"/>
                                </a:moveTo>
                                <a:lnTo>
                                  <a:pt x="4871782" y="0"/>
                                </a:lnTo>
                                <a:lnTo>
                                  <a:pt x="4871782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8717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384604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62658" y="215929"/>
                            <a:ext cx="471659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DA372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pair&lt;int, int&gt; add(int num1_num, int num1_den, int num2_num, int num2_den)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440164" y="137179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410250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410250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72648" y="854699"/>
                            <a:ext cx="372648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6486" h="512819">
                                <a:moveTo>
                                  <a:pt x="0" y="0"/>
                                </a:moveTo>
                                <a:lnTo>
                                  <a:pt x="3726486" y="0"/>
                                </a:lnTo>
                                <a:lnTo>
                                  <a:pt x="372648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19576" y="1070628"/>
                            <a:ext cx="4299310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D7101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result_num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= (num1_num * num2_den) + (num2_num * num1_den);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2440164" y="214102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410250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410250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999997" y="1623927"/>
                            <a:ext cx="287178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787" h="512819">
                                <a:moveTo>
                                  <a:pt x="0" y="0"/>
                                </a:moveTo>
                                <a:lnTo>
                                  <a:pt x="2871787" y="0"/>
                                </a:lnTo>
                                <a:lnTo>
                                  <a:pt x="287178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522031" y="1839857"/>
                            <a:ext cx="243060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98623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result_den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= num1_den * num2_den;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2440164" y="2910248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410250" y="30972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410250" y="30972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829058" y="2393156"/>
                            <a:ext cx="321366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667" h="512819">
                                <a:moveTo>
                                  <a:pt x="0" y="0"/>
                                </a:moveTo>
                                <a:lnTo>
                                  <a:pt x="3213667" y="0"/>
                                </a:lnTo>
                                <a:lnTo>
                                  <a:pt x="321366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49276" y="2609086"/>
                            <a:ext cx="368839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BEF4B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common_divisor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gcd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(abs(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result_num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), abs(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result_den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2440164" y="3679477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410250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410250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341877" y="3162385"/>
                            <a:ext cx="218802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512819">
                                <a:moveTo>
                                  <a:pt x="0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721817" y="3378314"/>
                            <a:ext cx="189914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8A7B8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result_num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/=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common_divisor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2440164" y="4534176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410250" y="480665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410250" y="480665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27346" y="4017083"/>
                            <a:ext cx="201708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089" h="512819">
                                <a:moveTo>
                                  <a:pt x="0" y="0"/>
                                </a:moveTo>
                                <a:lnTo>
                                  <a:pt x="2017089" y="0"/>
                                </a:lnTo>
                                <a:lnTo>
                                  <a:pt x="201708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736106" y="4233012"/>
                            <a:ext cx="186138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7B819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result_den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/=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common_divisor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1213672" y="4871782"/>
                            <a:ext cx="24444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512819">
                                <a:moveTo>
                                  <a:pt x="748289" y="0"/>
                                </a:moveTo>
                                <a:lnTo>
                                  <a:pt x="1696149" y="0"/>
                                </a:lnTo>
                                <a:cubicBezTo>
                                  <a:pt x="2109396" y="0"/>
                                  <a:pt x="2444438" y="114786"/>
                                  <a:pt x="2444438" y="256410"/>
                                </a:cubicBezTo>
                                <a:cubicBezTo>
                                  <a:pt x="2444438" y="398033"/>
                                  <a:pt x="2109396" y="512819"/>
                                  <a:pt x="1696149" y="512819"/>
                                </a:cubicBezTo>
                                <a:lnTo>
                                  <a:pt x="748289" y="512819"/>
                                </a:lnTo>
                                <a:cubicBezTo>
                                  <a:pt x="335042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335042" y="0"/>
                                  <a:pt x="748289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478094" y="5087711"/>
                            <a:ext cx="254749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B2E09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return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make_pair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result_num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result_den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128066" y="60054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35500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95584" y="5472326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75244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04265" id="Group 3205" o:spid="_x0000_s1092" style="width:383.6pt;height:438.5pt;mso-position-horizontal-relative:char;mso-position-vertical-relative:line" coordsize="48717,5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">
                <v:shape id="Shape 82" o:spid="_x0000_s1093" style="position:absolute;left:24401;top:5170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83" o:spid="_x0000_s1094" style="position:absolute;left:24102;top:789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4" o:spid="_x0000_s1095" style="position:absolute;left:24102;top:789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6" o:spid="_x0000_s1096" style="position:absolute;width:48717;height:5128;visibility:visible;mso-wrap-style:square;v-text-anchor:top" coordsize="4871782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" path="m,l4871782,r,512819l,512819,,xe" filled="f" strokeweight=".47483mm">
                  <v:stroke miterlimit="1" joinstyle="miter"/>
                  <v:path arrowok="t" textboxrect="0,0,4871782,512819"/>
                </v:shape>
                <v:shape id="Shape 87" o:spid="_x0000_s1097" style="position:absolute;left:4871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shape id="Shape 88" o:spid="_x0000_s1098" style="position:absolute;left:43846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" path="m,l,512819e" filled="f" strokeweight=".47483mm">
                  <v:stroke miterlimit="83231f" joinstyle="miter"/>
                  <v:path arrowok="t" textboxrect="0,0,0,512819"/>
                </v:shape>
                <v:rect id="Rectangle 89" o:spid="_x0000_s1099" style="position:absolute;left:6626;top:2159;width:4716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9DDA372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pair&lt;int, int&gt; add(int num1_num, int num1_den, int num2_num, int num2_den)</w:t>
                        </w:r>
                      </w:p>
                    </w:txbxContent>
                  </v:textbox>
                </v:rect>
                <v:shape id="Shape 90" o:spid="_x0000_s1100" style="position:absolute;left:24401;top:13717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91" o:spid="_x0000_s1101" style="position:absolute;left:24102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2" o:spid="_x0000_s1102" style="position:absolute;left:24102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4" o:spid="_x0000_s1103" style="position:absolute;left:5726;top:8546;width:37265;height:5129;visibility:visible;mso-wrap-style:square;v-text-anchor:top" coordsize="372648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" path="m,l3726486,r,512819l,512819,,xe" filled="f" strokeweight=".47483mm">
                  <v:stroke miterlimit="1" joinstyle="miter"/>
                  <v:path arrowok="t" textboxrect="0,0,3726486,512819"/>
                </v:shape>
                <v:rect id="Rectangle 95" o:spid="_x0000_s1104" style="position:absolute;left:8195;top:10706;width:4299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4DD7101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result_num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= (num1_num * num2_den) + (num2_num * num1_den);</w:t>
                        </w:r>
                      </w:p>
                    </w:txbxContent>
                  </v:textbox>
                </v:rect>
                <v:shape id="Shape 96" o:spid="_x0000_s1105" style="position:absolute;left:24401;top:21410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97" o:spid="_x0000_s1106" style="position:absolute;left:24102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8" o:spid="_x0000_s1107" style="position:absolute;left:24102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0" o:spid="_x0000_s1108" style="position:absolute;left:9999;top:16239;width:28718;height:5128;visibility:visible;mso-wrap-style:square;v-text-anchor:top" coordsize="287178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" path="m,l2871787,r,512819l,512819,,xe" filled="f" strokeweight=".47483mm">
                  <v:stroke miterlimit="1" joinstyle="miter"/>
                  <v:path arrowok="t" textboxrect="0,0,2871787,512819"/>
                </v:shape>
                <v:rect id="Rectangle 101" o:spid="_x0000_s1109" style="position:absolute;left:15220;top:18398;width:2430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3198623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result_den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= num1_den * num2_den;</w:t>
                        </w:r>
                      </w:p>
                    </w:txbxContent>
                  </v:textbox>
                </v:rect>
                <v:shape id="Shape 102" o:spid="_x0000_s1110" style="position:absolute;left:24401;top:29102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03" o:spid="_x0000_s1111" style="position:absolute;left:24102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4" o:spid="_x0000_s1112" style="position:absolute;left:24102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6" o:spid="_x0000_s1113" style="position:absolute;left:8290;top:23931;width:32137;height:5128;visibility:visible;mso-wrap-style:square;v-text-anchor:top" coordsize="321366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" path="m,l3213667,r,512819l,512819,,xe" filled="f" strokeweight=".47483mm">
                  <v:stroke miterlimit="1" joinstyle="miter"/>
                  <v:path arrowok="t" textboxrect="0,0,3213667,512819"/>
                </v:shape>
                <v:rect id="Rectangle 107" o:spid="_x0000_s1114" style="position:absolute;left:10492;top:26090;width:3688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AFBEF4B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common_divisor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gcd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(abs(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result_num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), abs(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result_den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));</w:t>
                        </w:r>
                      </w:p>
                    </w:txbxContent>
                  </v:textbox>
                </v:rect>
                <v:shape id="Shape 108" o:spid="_x0000_s1115" style="position:absolute;left:24401;top:36794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109" o:spid="_x0000_s1116" style="position:absolute;left:24102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0" o:spid="_x0000_s1117" style="position:absolute;left:24102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2" o:spid="_x0000_s1118" style="position:absolute;left:13418;top:31623;width:21881;height:5129;visibility:visible;mso-wrap-style:square;v-text-anchor:top" coordsize="218802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" path="m,l2188029,r,512819l,512819,,xe" filled="f" strokeweight=".47483mm">
                  <v:stroke miterlimit="1" joinstyle="miter"/>
                  <v:path arrowok="t" textboxrect="0,0,2188029,512819"/>
                </v:shape>
                <v:rect id="Rectangle 113" o:spid="_x0000_s1119" style="position:absolute;left:17218;top:33783;width:1899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8E8A7B8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result_num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/=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common_divisor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14" o:spid="_x0000_s1120" style="position:absolute;left:24401;top:45341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15" o:spid="_x0000_s1121" style="position:absolute;left:24102;top:4806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6" o:spid="_x0000_s1122" style="position:absolute;left:24102;top:4806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8" o:spid="_x0000_s1123" style="position:absolute;left:14273;top:40170;width:20171;height:5129;visibility:visible;mso-wrap-style:square;v-text-anchor:top" coordsize="201708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" path="m,l2017089,r,512819l,512819,,xe" filled="f" strokeweight=".47483mm">
                  <v:stroke miterlimit="1" joinstyle="miter"/>
                  <v:path arrowok="t" textboxrect="0,0,2017089,512819"/>
                </v:shape>
                <v:rect id="Rectangle 119" o:spid="_x0000_s1124" style="position:absolute;left:17361;top:42330;width:1861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247B819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result_den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/=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common_divisor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21" o:spid="_x0000_s1125" style="position:absolute;left:12136;top:48717;width:24445;height:5129;visibility:visible;mso-wrap-style:square;v-text-anchor:top" coordsize="24444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" path="m748289,r947860,c2109396,,2444438,114786,2444438,256410v,141623,-335042,256409,-748289,256409l748289,512819c335042,512819,,398033,,256410,,114786,335042,,748289,xe" filled="f" strokeweight=".47483mm">
                  <v:stroke miterlimit="83231f" joinstyle="miter"/>
                  <v:path arrowok="t" textboxrect="0,0,2444438,512819"/>
                </v:shape>
                <v:rect id="Rectangle 122" o:spid="_x0000_s1126" style="position:absolute;left:14780;top:50877;width:2547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51B2E09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return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make_pair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(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result_num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result_den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);</w:t>
                        </w:r>
                      </w:p>
                    </w:txbxContent>
                  </v:textbox>
                </v:rect>
                <v:rect id="Rectangle 123" o:spid="_x0000_s1127" style="position:absolute;left:21280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1D35500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124" o:spid="_x0000_s1128" style="position:absolute;left:34955;top:5472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A575244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A5B323" w14:textId="77777777" w:rsidR="00C7741C" w:rsidRDefault="00C7741C">
      <w:pPr>
        <w:ind w:left="-37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986B368" wp14:editId="3F9D8861">
                <wp:extent cx="4589732" cy="9572623"/>
                <wp:effectExtent l="0" t="0" r="0" b="0"/>
                <wp:docPr id="3290" name="Group 3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9732" cy="9572623"/>
                          <a:chOff x="0" y="0"/>
                          <a:chExt cx="4589732" cy="9572623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3115376" y="51709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085462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085462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98284" y="0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70084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52135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897295" y="215929"/>
                            <a:ext cx="5684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6AE4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3115376" y="128632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085462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085462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188028" y="769229"/>
                            <a:ext cx="184614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512819">
                                <a:moveTo>
                                  <a:pt x="0" y="0"/>
                                </a:moveTo>
                                <a:lnTo>
                                  <a:pt x="1846149" y="0"/>
                                </a:lnTo>
                                <a:lnTo>
                                  <a:pt x="184614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458193" y="985159"/>
                            <a:ext cx="173642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AB704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SetConsoleOutputCP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(1251);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3115376" y="205555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085462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085462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529908" y="1538458"/>
                            <a:ext cx="116239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390" h="512819">
                                <a:moveTo>
                                  <a:pt x="0" y="0"/>
                                </a:moveTo>
                                <a:lnTo>
                                  <a:pt x="1162390" y="0"/>
                                </a:lnTo>
                                <a:lnTo>
                                  <a:pt x="116239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612172" y="1754387"/>
                            <a:ext cx="132693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FAE5B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SetConsoleCP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(1251);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3115376" y="2910248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085462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085462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598284" y="239315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880201" y="2609086"/>
                            <a:ext cx="6141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19C43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choice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3115376" y="3764947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085462" y="40374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085462" y="40374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598284" y="324785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053945" y="3463784"/>
                            <a:ext cx="15172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79044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3115376" y="4619646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085462" y="489212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085462" y="489212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974354" y="4102553"/>
                            <a:ext cx="22734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273499" y="0"/>
                                </a:lnTo>
                                <a:lnTo>
                                  <a:pt x="210255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185892" y="4318482"/>
                            <a:ext cx="246083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B8F2B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"Выберите операцию:"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3115376" y="5474344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5462" y="574682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085462" y="574682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675209" y="4957252"/>
                            <a:ext cx="287178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78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70084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905978" y="5173181"/>
                            <a:ext cx="320549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9E897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"1. Сложение десятичных дробей"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3115376" y="632904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085462" y="660152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085462" y="660152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632474" y="5811951"/>
                            <a:ext cx="295725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25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957257" y="0"/>
                                </a:lnTo>
                                <a:lnTo>
                                  <a:pt x="278631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839071" y="6027880"/>
                            <a:ext cx="338327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6B507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"2. Сложение обыкновенных дробей"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3115376" y="718374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085462" y="74562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085462" y="74562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931619" y="6666649"/>
                            <a:ext cx="235896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96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358968" y="0"/>
                                </a:lnTo>
                                <a:lnTo>
                                  <a:pt x="218802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479294" y="6882579"/>
                            <a:ext cx="1680546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FA06E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"0. Выход"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3115376" y="803844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085462" y="83109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085462" y="83109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273498" y="7521347"/>
                            <a:ext cx="167520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675209" y="0"/>
                                </a:lnTo>
                                <a:lnTo>
                                  <a:pt x="150427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77985" y="7737277"/>
                            <a:ext cx="141805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04541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"Ваш выбор: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3115376" y="8893138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085462" y="91656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085462" y="91656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598284" y="837604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794597" y="8591975"/>
                            <a:ext cx="84170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87C03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choice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2940163" y="9230744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4"/>
                                  <a:pt x="319307" y="256575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6"/>
                                  <a:pt x="265909" y="313072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5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5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600" y="340785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2"/>
                                </a:cubicBezTo>
                                <a:cubicBezTo>
                                  <a:pt x="66638" y="306836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0"/>
                                  <a:pt x="28809" y="265907"/>
                                </a:cubicBezTo>
                                <a:cubicBezTo>
                                  <a:pt x="22573" y="256575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3"/>
                                  <a:pt x="13012" y="105523"/>
                                </a:cubicBezTo>
                                <a:cubicBezTo>
                                  <a:pt x="17307" y="95153"/>
                                  <a:pt x="22573" y="85303"/>
                                  <a:pt x="28809" y="75970"/>
                                </a:cubicBezTo>
                                <a:cubicBezTo>
                                  <a:pt x="35045" y="66637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600" y="1096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6"/>
                                  <a:pt x="204288" y="3285"/>
                                </a:cubicBezTo>
                                <a:cubicBezTo>
                                  <a:pt x="215297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7"/>
                                  <a:pt x="313071" y="75970"/>
                                </a:cubicBezTo>
                                <a:cubicBezTo>
                                  <a:pt x="319307" y="85303"/>
                                  <a:pt x="324572" y="95153"/>
                                  <a:pt x="328868" y="105523"/>
                                </a:cubicBezTo>
                                <a:cubicBezTo>
                                  <a:pt x="333163" y="115893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075179" y="9358148"/>
                            <a:ext cx="9529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1033F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9230744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4"/>
                                  <a:pt x="319307" y="256575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6"/>
                                  <a:pt x="265909" y="313072"/>
                                </a:cubicBezTo>
                                <a:cubicBezTo>
                                  <a:pt x="256576" y="319307"/>
                                  <a:pt x="246725" y="324572"/>
                                  <a:pt x="236356" y="328868"/>
                                </a:cubicBezTo>
                                <a:cubicBezTo>
                                  <a:pt x="225986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5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599" y="340785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2"/>
                                </a:cubicBezTo>
                                <a:cubicBezTo>
                                  <a:pt x="66638" y="306836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0"/>
                                  <a:pt x="28809" y="265907"/>
                                </a:cubicBezTo>
                                <a:cubicBezTo>
                                  <a:pt x="22573" y="256575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3"/>
                                  <a:pt x="13012" y="105523"/>
                                </a:cubicBezTo>
                                <a:cubicBezTo>
                                  <a:pt x="17307" y="95153"/>
                                  <a:pt x="22573" y="85303"/>
                                  <a:pt x="28809" y="75970"/>
                                </a:cubicBezTo>
                                <a:cubicBezTo>
                                  <a:pt x="35044" y="66637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6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6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6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7"/>
                                  <a:pt x="313071" y="75970"/>
                                </a:cubicBezTo>
                                <a:cubicBezTo>
                                  <a:pt x="319307" y="85303"/>
                                  <a:pt x="324572" y="95153"/>
                                  <a:pt x="328867" y="105523"/>
                                </a:cubicBezTo>
                                <a:cubicBezTo>
                                  <a:pt x="333163" y="115893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6485" y="9358148"/>
                            <a:ext cx="9165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354E6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75213" y="3935887"/>
                            <a:ext cx="2851531" cy="5299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531" h="5299131">
                                <a:moveTo>
                                  <a:pt x="0" y="5299131"/>
                                </a:moveTo>
                                <a:lnTo>
                                  <a:pt x="0" y="0"/>
                                </a:lnTo>
                                <a:lnTo>
                                  <a:pt x="2851531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011787" y="39059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011787" y="39059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769090" y="60054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1DBF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427210" y="3677459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03FD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6B368" id="Group 3290" o:spid="_x0000_s1129" style="width:361.4pt;height:753.75pt;mso-position-horizontal-relative:char;mso-position-vertical-relative:line" coordsize="45897,95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">
                <v:shape id="Shape 128" o:spid="_x0000_s1130" style="position:absolute;left:31153;top:517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29" o:spid="_x0000_s1131" style="position:absolute;left:30854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0" o:spid="_x0000_s1132" style="position:absolute;left:30854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2" o:spid="_x0000_s1133" style="position:absolute;left:25982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" path="m,l1025638,r,512819l,512819,,xe" filled="f" strokeweight=".47483mm">
                  <v:stroke miterlimit="1" joinstyle="miter"/>
                  <v:path arrowok="t" textboxrect="0,0,1025638,512819"/>
                </v:shape>
                <v:shape id="Shape 133" o:spid="_x0000_s1134" style="position:absolute;left:27008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shape id="Shape 134" o:spid="_x0000_s1135" style="position:absolute;left:35213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rect id="Rectangle 135" o:spid="_x0000_s1136" style="position:absolute;left:28972;top:2159;width:56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F3E6AE4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()</w:t>
                        </w:r>
                      </w:p>
                    </w:txbxContent>
                  </v:textbox>
                </v:rect>
                <v:shape id="Shape 136" o:spid="_x0000_s1137" style="position:absolute;left:31153;top:12863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37" o:spid="_x0000_s1138" style="position:absolute;left:30854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8" o:spid="_x0000_s1139" style="position:absolute;left:30854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0" o:spid="_x0000_s1140" style="position:absolute;left:21880;top:7692;width:18461;height:5128;visibility:visible;mso-wrap-style:square;v-text-anchor:top" coordsize="184614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" path="m,l1846149,r,512819l,512819,,xe" filled="f" strokeweight=".47483mm">
                  <v:stroke miterlimit="1" joinstyle="miter"/>
                  <v:path arrowok="t" textboxrect="0,0,1846149,512819"/>
                </v:shape>
                <v:rect id="Rectangle 141" o:spid="_x0000_s1141" style="position:absolute;left:24581;top:9851;width:1736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34AB704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SetConsoleOutputCP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(1251);</w:t>
                        </w:r>
                      </w:p>
                    </w:txbxContent>
                  </v:textbox>
                </v:rect>
                <v:shape id="Shape 142" o:spid="_x0000_s1142" style="position:absolute;left:31153;top:20555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43" o:spid="_x0000_s1143" style="position:absolute;left:30854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44" o:spid="_x0000_s1144" style="position:absolute;left:30854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6" o:spid="_x0000_s1145" style="position:absolute;left:25299;top:15384;width:11623;height:5128;visibility:visible;mso-wrap-style:square;v-text-anchor:top" coordsize="116239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" path="m,l1162390,r,512819l,512819,,xe" filled="f" strokeweight=".47483mm">
                  <v:stroke miterlimit="1" joinstyle="miter"/>
                  <v:path arrowok="t" textboxrect="0,0,1162390,512819"/>
                </v:shape>
                <v:rect id="Rectangle 147" o:spid="_x0000_s1146" style="position:absolute;left:26121;top:17543;width:1327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4FFAE5B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SetConsoleCP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(1251);</w:t>
                        </w:r>
                      </w:p>
                    </w:txbxContent>
                  </v:textbox>
                </v:rect>
                <v:shape id="Shape 148" o:spid="_x0000_s1147" style="position:absolute;left:31153;top:29102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49" o:spid="_x0000_s1148" style="position:absolute;left:30854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0" o:spid="_x0000_s1149" style="position:absolute;left:30854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52" o:spid="_x0000_s1150" style="position:absolute;left:25982;top:23931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53" o:spid="_x0000_s1151" style="position:absolute;left:28802;top:26090;width:614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9319C43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choice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54" o:spid="_x0000_s1152" style="position:absolute;left:31153;top:37649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55" o:spid="_x0000_s1153" style="position:absolute;left:30854;top:4037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6" o:spid="_x0000_s1154" style="position:absolute;left:30854;top:4037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58" o:spid="_x0000_s1155" style="position:absolute;left:25982;top:32478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59" o:spid="_x0000_s1156" style="position:absolute;left:30539;top:34637;width:151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6479044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do</w:t>
                        </w:r>
                        <w:proofErr w:type="spellEnd"/>
                      </w:p>
                    </w:txbxContent>
                  </v:textbox>
                </v:rect>
                <v:shape id="Shape 160" o:spid="_x0000_s1157" style="position:absolute;left:31153;top:46196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61" o:spid="_x0000_s1158" style="position:absolute;left:30854;top:4892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62" o:spid="_x0000_s1159" style="position:absolute;left:30854;top:4892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64" o:spid="_x0000_s1160" style="position:absolute;left:19743;top:41025;width:22735;height:5128;visibility:visible;mso-wrap-style:square;v-text-anchor:top" coordsize="22734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" path="m,512819l170940,,2273499,,2102559,512819,,512819xe" filled="f" strokeweight=".47483mm">
                  <v:stroke miterlimit="83231f" joinstyle="miter"/>
                  <v:path arrowok="t" textboxrect="0,0,2273499,512819"/>
                </v:shape>
                <v:rect id="Rectangle 165" o:spid="_x0000_s1161" style="position:absolute;left:21858;top:43184;width:2460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50B8F2B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"Выберите операцию:"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66" o:spid="_x0000_s1162" style="position:absolute;left:31153;top:54743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167" o:spid="_x0000_s1163" style="position:absolute;left:30854;top:5746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68" o:spid="_x0000_s1164" style="position:absolute;left:30854;top:5746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0" o:spid="_x0000_s1165" style="position:absolute;left:16752;top:49572;width:28717;height:5128;visibility:visible;mso-wrap-style:square;v-text-anchor:top" coordsize="287178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" path="m,512819l170940,,2871787,,2700847,512819,,512819xe" filled="f" strokeweight=".47483mm">
                  <v:stroke miterlimit="83231f" joinstyle="miter"/>
                  <v:path arrowok="t" textboxrect="0,0,2871787,512819"/>
                </v:shape>
                <v:rect id="Rectangle 171" o:spid="_x0000_s1166" style="position:absolute;left:19059;top:51731;width:320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349E897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"1. Сложение десятичных дробей"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72" o:spid="_x0000_s1167" style="position:absolute;left:31153;top:63290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73" o:spid="_x0000_s1168" style="position:absolute;left:30854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74" o:spid="_x0000_s1169" style="position:absolute;left:30854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6" o:spid="_x0000_s1170" style="position:absolute;left:16324;top:58119;width:29573;height:5128;visibility:visible;mso-wrap-style:square;v-text-anchor:top" coordsize="295725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" path="m,512819l170940,,2957257,,2786317,512819,,512819xe" filled="f" strokeweight=".47483mm">
                  <v:stroke miterlimit="83231f" joinstyle="miter"/>
                  <v:path arrowok="t" textboxrect="0,0,2957257,512819"/>
                </v:shape>
                <v:rect id="Rectangle 177" o:spid="_x0000_s1171" style="position:absolute;left:18390;top:60278;width:338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5B86B507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"2. Сложение обыкновенных дробей"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78" o:spid="_x0000_s1172" style="position:absolute;left:31153;top:71837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79" o:spid="_x0000_s1173" style="position:absolute;left:30854;top:7456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80" o:spid="_x0000_s1174" style="position:absolute;left:30854;top:7456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82" o:spid="_x0000_s1175" style="position:absolute;left:19316;top:66666;width:23589;height:5128;visibility:visible;mso-wrap-style:square;v-text-anchor:top" coordsize="235896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" path="m,512819l170940,,2358968,,2188028,512819,,512819xe" filled="f" strokeweight=".47483mm">
                  <v:stroke miterlimit="83231f" joinstyle="miter"/>
                  <v:path arrowok="t" textboxrect="0,0,2358968,512819"/>
                </v:shape>
                <v:rect id="Rectangle 183" o:spid="_x0000_s1176" style="position:absolute;left:24792;top:68825;width:1680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E7FA06E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"0. Выход"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84" o:spid="_x0000_s1177" style="position:absolute;left:31153;top:80384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85" o:spid="_x0000_s1178" style="position:absolute;left:30854;top:8310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86" o:spid="_x0000_s1179" style="position:absolute;left:30854;top:8310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88" o:spid="_x0000_s1180" style="position:absolute;left:22734;top:75213;width:16753;height:5128;visibility:visible;mso-wrap-style:square;v-text-anchor:top" coordsize="167520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" path="m,512819l170940,,1675209,,1504270,512819,,512819xe" filled="f" strokeweight=".47483mm">
                  <v:stroke miterlimit="83231f" joinstyle="miter"/>
                  <v:path arrowok="t" textboxrect="0,0,1675209,512819"/>
                </v:shape>
                <v:rect id="Rectangle 189" o:spid="_x0000_s1181" style="position:absolute;left:25779;top:77372;width:1418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E104541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"Ваш выбор: ";</w:t>
                        </w:r>
                      </w:p>
                    </w:txbxContent>
                  </v:textbox>
                </v:rect>
                <v:shape id="Shape 190" o:spid="_x0000_s1182" style="position:absolute;left:31153;top:8893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91" o:spid="_x0000_s1183" style="position:absolute;left:30854;top:9165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2" o:spid="_x0000_s1184" style="position:absolute;left:30854;top:9165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94" o:spid="_x0000_s1185" style="position:absolute;left:25982;top:83760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195" o:spid="_x0000_s1186" style="position:absolute;left:27945;top:85919;width:841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2A87C03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choice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197" o:spid="_x0000_s1187" style="position:absolute;left:29401;top:92307;width:3419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" path="m341880,170940v,11223,-1095,22340,-3285,33348c336405,215296,333163,225985,328868,236355v-4296,10369,-9561,20220,-15797,29552c306835,275240,299749,283876,291812,291812v-7936,7937,-16571,15024,-25903,21260c256576,319307,246725,324572,236355,328868v-10370,4294,-21058,7536,-32067,9726c193280,340785,182164,341878,170940,341880v-11224,-2,-22340,-1095,-33349,-3286c126583,336404,115894,333162,105524,328868,95154,324572,85303,319307,75971,313072,66638,306836,58004,299749,50067,291812,42131,283876,35045,275240,28809,265907,22573,256575,17307,246724,13012,236355,8717,225985,5474,215296,3285,204288,1095,193280,,182163,,170940,,159716,1095,148599,3285,137591v2189,-11008,5432,-21698,9727,-32068c17307,95153,22573,85303,28809,75970,35045,66637,42131,58003,50067,50067,58004,42130,66638,35044,75971,28809,85303,22573,95154,17307,105524,13012,115894,8717,126583,5475,137591,3285,148600,1096,159716,2,170940,v11224,2,22340,1096,33348,3285c215297,5475,225985,8717,236355,13012v10370,4295,20221,9561,29554,15797c275241,35044,283876,42130,291812,50067v7937,7936,15023,16570,21259,25903c319307,85303,324572,95153,328868,105523v4295,10370,7537,21060,9727,32068c340785,148599,341880,159716,341880,170940xe" filled="f" strokeweight=".47483mm">
                  <v:stroke miterlimit="1" joinstyle="miter"/>
                  <v:path arrowok="t" textboxrect="0,0,341880,341880"/>
                </v:shape>
                <v:rect id="Rectangle 198" o:spid="_x0000_s1188" style="position:absolute;left:30751;top:93581;width:9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A61033F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α</w:t>
                        </w:r>
                      </w:p>
                    </w:txbxContent>
                  </v:textbox>
                </v:rect>
                <v:shape id="Shape 200" o:spid="_x0000_s1189" style="position:absolute;top:92307;width:3418;height:3419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" path="m341879,170940v,11223,-1094,22340,-3284,33348c336405,215296,333163,225985,328867,236355v-4295,10369,-9560,20220,-15796,29552c306835,275240,299749,283876,291812,291812v-7936,7937,-16571,15024,-25903,21260c256576,319307,246725,324572,236356,328868v-10370,4294,-21059,7536,-32068,9726c193280,340785,182164,341878,170940,341880v-11224,-2,-22341,-1095,-33349,-3286c126583,336404,115894,333162,105524,328868,95154,324572,85303,319307,75971,313072,66638,306836,58004,299749,50067,291812,42130,283876,35044,275240,28809,265907,22573,256575,17307,246724,13012,236355,8717,225985,5474,215296,3285,204288,1095,193280,,182163,,170940,,159716,1095,148599,3285,137591v2189,-11008,5432,-21698,9727,-32068c17307,95153,22573,85303,28809,75970,35044,66637,42130,58003,50067,50067,58004,42130,66638,35044,75971,28809,85303,22573,95154,17307,105524,13012,115894,8717,126583,5475,137591,3285,148599,1096,159716,2,170940,v11224,2,22340,1096,33348,3285c215297,5475,225986,8717,236356,13012v10369,4295,20220,9561,29553,15797c275241,35044,283876,42130,291812,50067v7937,7936,15023,16570,21259,25903c319307,85303,324572,95153,328867,105523v4296,10370,7538,21060,9728,32068c340785,148599,341879,159716,341879,170940xe" filled="f" strokeweight=".47483mm">
                  <v:stroke miterlimit="1" joinstyle="miter"/>
                  <v:path arrowok="t" textboxrect="0,0,341879,341880"/>
                </v:shape>
                <v:rect id="Rectangle 201" o:spid="_x0000_s1190" style="position:absolute;left:1364;top:93581;width:91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5D354E6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κ</w:t>
                        </w:r>
                      </w:p>
                    </w:txbxContent>
                  </v:textbox>
                </v:rect>
                <v:shape id="Shape 202" o:spid="_x0000_s1191" style="position:absolute;left:1752;top:39358;width:28515;height:52992;visibility:visible;mso-wrap-style:square;v-text-anchor:top" coordsize="2851531,529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" path="m,5299131l,,2851531,e" filled="f" strokeweight=".23742mm">
                  <v:stroke miterlimit="83231f" joinstyle="miter"/>
                  <v:path arrowok="t" textboxrect="0,0,2851531,5299131"/>
                </v:shape>
                <v:shape id="Shape 203" o:spid="_x0000_s1192" style="position:absolute;left:30117;top:3905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04" o:spid="_x0000_s1193" style="position:absolute;left:30117;top:3905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rect id="Rectangle 205" o:spid="_x0000_s1194" style="position:absolute;left:27690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F21DBF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206" o:spid="_x0000_s1195" style="position:absolute;left:24272;top:36774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7803FD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D5F6DD" w14:textId="77777777" w:rsidR="00C7741C" w:rsidRDefault="00C7741C">
      <w:pPr>
        <w:ind w:left="47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985C4C9" wp14:editId="3BDB1ACD">
                <wp:extent cx="5382464" cy="9145274"/>
                <wp:effectExtent l="0" t="0" r="0" b="0"/>
                <wp:docPr id="3287" name="Group 3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464" cy="9145274"/>
                          <a:chOff x="0" y="0"/>
                          <a:chExt cx="5382464" cy="9145274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346153" y="34615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16238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16238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70940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4" y="193280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7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6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599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7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7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3" y="85305"/>
                                  <a:pt x="28809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8"/>
                                  <a:pt x="126583" y="5476"/>
                                  <a:pt x="137591" y="3286"/>
                                </a:cubicBezTo>
                                <a:cubicBezTo>
                                  <a:pt x="148599" y="1095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5"/>
                                  <a:pt x="204288" y="3286"/>
                                </a:cubicBezTo>
                                <a:cubicBezTo>
                                  <a:pt x="215297" y="5476"/>
                                  <a:pt x="225986" y="8718"/>
                                  <a:pt x="236356" y="13012"/>
                                </a:cubicBezTo>
                                <a:cubicBezTo>
                                  <a:pt x="246725" y="17308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5"/>
                                  <a:pt x="324572" y="95155"/>
                                  <a:pt x="328867" y="105525"/>
                                </a:cubicBezTo>
                                <a:cubicBezTo>
                                  <a:pt x="333163" y="115894"/>
                                  <a:pt x="336405" y="126584"/>
                                  <a:pt x="338595" y="137592"/>
                                </a:cubicBezTo>
                                <a:cubicBezTo>
                                  <a:pt x="340784" y="148600"/>
                                  <a:pt x="341879" y="159717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05955" y="127404"/>
                            <a:ext cx="9529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EFC98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346153" y="1371791"/>
                            <a:ext cx="680596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96" h="341879">
                                <a:moveTo>
                                  <a:pt x="0" y="0"/>
                                </a:moveTo>
                                <a:lnTo>
                                  <a:pt x="0" y="341879"/>
                                </a:lnTo>
                                <a:lnTo>
                                  <a:pt x="680596" y="34187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011792" y="16837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011792" y="16837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683759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79" y="0"/>
                                </a:moveTo>
                                <a:lnTo>
                                  <a:pt x="683759" y="341879"/>
                                </a:lnTo>
                                <a:lnTo>
                                  <a:pt x="34187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34187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99385" y="925328"/>
                            <a:ext cx="37899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909AE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switch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" name="Rectangle 3169"/>
                        <wps:cNvSpPr/>
                        <wps:spPr>
                          <a:xfrm>
                            <a:off x="159455" y="1053533"/>
                            <a:ext cx="4542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3636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" name="Rectangle 3170"/>
                        <wps:cNvSpPr/>
                        <wps:spPr>
                          <a:xfrm>
                            <a:off x="490083" y="1053533"/>
                            <a:ext cx="4542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FEAC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" name="Rectangle 3171"/>
                        <wps:cNvSpPr/>
                        <wps:spPr>
                          <a:xfrm>
                            <a:off x="193609" y="1053533"/>
                            <a:ext cx="39431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21949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choice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2106832" y="1713670"/>
                            <a:ext cx="2959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82">
                                <a:moveTo>
                                  <a:pt x="0" y="0"/>
                                </a:moveTo>
                                <a:lnTo>
                                  <a:pt x="295982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387857" y="16837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87857" y="16837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076920" y="1452988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424275" y="1668917"/>
                            <a:ext cx="4398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5305E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case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3594007" y="197008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564093" y="21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564093" y="21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452985" y="1452988"/>
                            <a:ext cx="22734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512819">
                                <a:moveTo>
                                  <a:pt x="0" y="0"/>
                                </a:moveTo>
                                <a:lnTo>
                                  <a:pt x="2273499" y="0"/>
                                </a:lnTo>
                                <a:lnTo>
                                  <a:pt x="22734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609101" y="1668917"/>
                            <a:ext cx="26083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C242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double decimal1, decimal2,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decimal_result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3594007" y="2739308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564093" y="29263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564093" y="292631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222216" y="2222216"/>
                            <a:ext cx="273503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35036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499593" y="2438145"/>
                            <a:ext cx="289964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D5FF2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первое десятичное число: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3594007" y="3508537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564093" y="36955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564093" y="36955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918796" y="2991445"/>
                            <a:ext cx="134187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87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341877" y="0"/>
                                </a:lnTo>
                                <a:lnTo>
                                  <a:pt x="117093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220478" y="3207373"/>
                            <a:ext cx="99330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CDAE3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decimal1;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3594007" y="4277766"/>
                            <a:ext cx="0" cy="25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247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36752"/>
                                </a:lnTo>
                                <a:lnTo>
                                  <a:pt x="0" y="25324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564093" y="45160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564093" y="45160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235037" y="3760674"/>
                            <a:ext cx="270939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39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09394" y="0"/>
                                </a:lnTo>
                                <a:lnTo>
                                  <a:pt x="253845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509208" y="3976603"/>
                            <a:ext cx="288525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0C1FA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второе десятичное число: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Shape 253"/>
                        <wps:cNvSpPr/>
                        <wps:spPr>
                          <a:xfrm>
                            <a:off x="3591529" y="5098276"/>
                            <a:ext cx="2479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" h="170940">
                                <a:moveTo>
                                  <a:pt x="2479" y="0"/>
                                </a:moveTo>
                                <a:lnTo>
                                  <a:pt x="2479" y="170940"/>
                                </a:lnTo>
                                <a:lnTo>
                                  <a:pt x="0" y="15111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559991" y="5230840"/>
                            <a:ext cx="59401" cy="6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1" h="63077">
                                <a:moveTo>
                                  <a:pt x="59401" y="0"/>
                                </a:moveTo>
                                <a:lnTo>
                                  <a:pt x="37094" y="63077"/>
                                </a:lnTo>
                                <a:lnTo>
                                  <a:pt x="0" y="7436"/>
                                </a:lnTo>
                                <a:lnTo>
                                  <a:pt x="31538" y="18547"/>
                                </a:lnTo>
                                <a:lnTo>
                                  <a:pt x="59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559991" y="5230840"/>
                            <a:ext cx="59401" cy="6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1" h="63077">
                                <a:moveTo>
                                  <a:pt x="37094" y="63077"/>
                                </a:moveTo>
                                <a:lnTo>
                                  <a:pt x="0" y="7436"/>
                                </a:lnTo>
                                <a:lnTo>
                                  <a:pt x="31538" y="18547"/>
                                </a:lnTo>
                                <a:lnTo>
                                  <a:pt x="59401" y="0"/>
                                </a:lnTo>
                                <a:lnTo>
                                  <a:pt x="37094" y="6307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076915" y="458118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216204" y="4797113"/>
                            <a:ext cx="99330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95645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decimal2;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3595973" y="5816223"/>
                            <a:ext cx="2308" cy="287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" h="287436">
                                <a:moveTo>
                                  <a:pt x="2308" y="0"/>
                                </a:moveTo>
                                <a:lnTo>
                                  <a:pt x="2308" y="170940"/>
                                </a:lnTo>
                                <a:lnTo>
                                  <a:pt x="0" y="28743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566315" y="6088103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0" y="0"/>
                                </a:moveTo>
                                <a:lnTo>
                                  <a:pt x="29658" y="15556"/>
                                </a:lnTo>
                                <a:lnTo>
                                  <a:pt x="59829" y="1197"/>
                                </a:lnTo>
                                <a:lnTo>
                                  <a:pt x="28718" y="604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566315" y="6088103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28718" y="60427"/>
                                </a:moveTo>
                                <a:lnTo>
                                  <a:pt x="0" y="0"/>
                                </a:lnTo>
                                <a:lnTo>
                                  <a:pt x="29658" y="15556"/>
                                </a:lnTo>
                                <a:lnTo>
                                  <a:pt x="59829" y="1197"/>
                                </a:lnTo>
                                <a:lnTo>
                                  <a:pt x="28718" y="6042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452985" y="5299131"/>
                            <a:ext cx="228204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2045" h="512819">
                                <a:moveTo>
                                  <a:pt x="0" y="0"/>
                                </a:moveTo>
                                <a:lnTo>
                                  <a:pt x="2282045" y="0"/>
                                </a:lnTo>
                                <a:lnTo>
                                  <a:pt x="228204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631938" y="5515060"/>
                            <a:ext cx="25588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EBD9E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decimal_result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= add(decimal1, decimal2);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Shape 265"/>
                        <wps:cNvSpPr/>
                        <wps:spPr>
                          <a:xfrm>
                            <a:off x="3594862" y="6670922"/>
                            <a:ext cx="2308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" h="28743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2308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566999" y="6942801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59829" y="0"/>
                                </a:moveTo>
                                <a:lnTo>
                                  <a:pt x="31111" y="60427"/>
                                </a:lnTo>
                                <a:lnTo>
                                  <a:pt x="0" y="1197"/>
                                </a:lnTo>
                                <a:lnTo>
                                  <a:pt x="30171" y="15556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566999" y="6942801"/>
                            <a:ext cx="59829" cy="60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427">
                                <a:moveTo>
                                  <a:pt x="31111" y="60427"/>
                                </a:moveTo>
                                <a:lnTo>
                                  <a:pt x="0" y="1197"/>
                                </a:lnTo>
                                <a:lnTo>
                                  <a:pt x="30171" y="15556"/>
                                </a:lnTo>
                                <a:lnTo>
                                  <a:pt x="59829" y="0"/>
                                </a:lnTo>
                                <a:lnTo>
                                  <a:pt x="31111" y="60427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797004" y="6153830"/>
                            <a:ext cx="358546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460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585460" y="0"/>
                                </a:lnTo>
                                <a:lnTo>
                                  <a:pt x="3414521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076784" y="6369759"/>
                            <a:ext cx="402435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F5846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"Сумма десятичных дробей: 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decimal_result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3595375" y="7525620"/>
                            <a:ext cx="2906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6" h="287435">
                                <a:moveTo>
                                  <a:pt x="2906" y="0"/>
                                </a:moveTo>
                                <a:lnTo>
                                  <a:pt x="2906" y="170940"/>
                                </a:ln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565803" y="7797414"/>
                            <a:ext cx="59829" cy="6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513">
                                <a:moveTo>
                                  <a:pt x="0" y="0"/>
                                </a:moveTo>
                                <a:lnTo>
                                  <a:pt x="29572" y="15641"/>
                                </a:lnTo>
                                <a:lnTo>
                                  <a:pt x="59829" y="1453"/>
                                </a:lnTo>
                                <a:lnTo>
                                  <a:pt x="28461" y="605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565803" y="7797414"/>
                            <a:ext cx="59829" cy="6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60513">
                                <a:moveTo>
                                  <a:pt x="28461" y="60513"/>
                                </a:moveTo>
                                <a:lnTo>
                                  <a:pt x="0" y="0"/>
                                </a:lnTo>
                                <a:lnTo>
                                  <a:pt x="29572" y="15641"/>
                                </a:lnTo>
                                <a:lnTo>
                                  <a:pt x="59829" y="1453"/>
                                </a:lnTo>
                                <a:lnTo>
                                  <a:pt x="28461" y="60513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081188" y="7008528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287384" y="7224457"/>
                            <a:ext cx="82665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3A5B7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Shape 278"/>
                        <wps:cNvSpPr/>
                        <wps:spPr>
                          <a:xfrm>
                            <a:off x="3076915" y="7863227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418661" y="8079155"/>
                            <a:ext cx="454921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A7BF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break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5040585" y="8803395"/>
                            <a:ext cx="341879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79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7"/>
                                  <a:pt x="313070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5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5" y="319307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0" y="338595"/>
                                </a:cubicBezTo>
                                <a:cubicBezTo>
                                  <a:pt x="126582" y="336405"/>
                                  <a:pt x="115893" y="333163"/>
                                  <a:pt x="105523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3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9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5"/>
                                  <a:pt x="22573" y="85303"/>
                                  <a:pt x="28809" y="75971"/>
                                </a:cubicBezTo>
                                <a:cubicBezTo>
                                  <a:pt x="35044" y="66639"/>
                                  <a:pt x="42130" y="58003"/>
                                  <a:pt x="50067" y="50067"/>
                                </a:cubicBezTo>
                                <a:cubicBezTo>
                                  <a:pt x="58003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7"/>
                                  <a:pt x="105523" y="13012"/>
                                </a:cubicBezTo>
                                <a:cubicBezTo>
                                  <a:pt x="115893" y="8717"/>
                                  <a:pt x="126582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6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5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5" y="42131"/>
                                  <a:pt x="291812" y="50067"/>
                                </a:cubicBezTo>
                                <a:cubicBezTo>
                                  <a:pt x="299749" y="58003"/>
                                  <a:pt x="306836" y="66639"/>
                                  <a:pt x="313071" y="75971"/>
                                </a:cubicBezTo>
                                <a:cubicBezTo>
                                  <a:pt x="319306" y="85303"/>
                                  <a:pt x="324572" y="95155"/>
                                  <a:pt x="328867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5183346" y="8930799"/>
                            <a:ext cx="8037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8579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4106827" y="8123909"/>
                            <a:ext cx="1109399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399" h="629315">
                                <a:moveTo>
                                  <a:pt x="0" y="0"/>
                                </a:moveTo>
                                <a:lnTo>
                                  <a:pt x="1109399" y="0"/>
                                </a:lnTo>
                                <a:lnTo>
                                  <a:pt x="1108972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5185969" y="8738267"/>
                            <a:ext cx="59829" cy="5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8">
                                <a:moveTo>
                                  <a:pt x="0" y="0"/>
                                </a:moveTo>
                                <a:lnTo>
                                  <a:pt x="29829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829" y="59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5185969" y="8738267"/>
                            <a:ext cx="59829" cy="5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8">
                                <a:moveTo>
                                  <a:pt x="29829" y="59828"/>
                                </a:moveTo>
                                <a:lnTo>
                                  <a:pt x="0" y="0"/>
                                </a:lnTo>
                                <a:lnTo>
                                  <a:pt x="29829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829" y="59828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70940" y="880339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4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7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6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9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5"/>
                                  <a:pt x="22573" y="85303"/>
                                  <a:pt x="28809" y="75971"/>
                                </a:cubicBezTo>
                                <a:cubicBezTo>
                                  <a:pt x="35044" y="66639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6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9"/>
                                  <a:pt x="313071" y="75971"/>
                                </a:cubicBezTo>
                                <a:cubicBezTo>
                                  <a:pt x="319306" y="85303"/>
                                  <a:pt x="324572" y="95155"/>
                                  <a:pt x="328867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4" y="148599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07024" y="8930799"/>
                            <a:ext cx="92539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F02F2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346153" y="1371791"/>
                            <a:ext cx="0" cy="7381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81433">
                                <a:moveTo>
                                  <a:pt x="0" y="0"/>
                                </a:moveTo>
                                <a:lnTo>
                                  <a:pt x="0" y="738143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16238" y="8738267"/>
                            <a:ext cx="59829" cy="5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8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16238" y="8738267"/>
                            <a:ext cx="59829" cy="5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8">
                                <a:moveTo>
                                  <a:pt x="29914" y="59828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8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28071" y="154071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2F8C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5C4C9" id="Group 3287" o:spid="_x0000_s1196" style="width:423.8pt;height:720.1pt;mso-position-horizontal-relative:char;mso-position-vertical-relative:line" coordsize="53824,9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">
                <v:shape id="Shape 210" o:spid="_x0000_s1197" style="position:absolute;left:3461;top:346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" path="m,l,287435e" filled="f" strokeweight=".23742mm">
                  <v:stroke miterlimit="83231f" joinstyle="miter"/>
                  <v:path arrowok="t" textboxrect="0,0,0,287435"/>
                </v:shape>
                <v:shape id="Shape 211" o:spid="_x0000_s1198" style="position:absolute;left:3162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12" o:spid="_x0000_s1199" style="position:absolute;left:3162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14" o:spid="_x0000_s1200" style="position:absolute;left:1709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" path="m341880,170940v-1,11224,-1096,22340,-3285,33349c336405,215297,333163,225987,328867,236357v-4295,10370,-9561,20220,-15796,29553c306835,275243,299749,283876,291812,291813v-7936,7937,-16571,15023,-25903,21258c256576,319307,246725,324572,236356,328868v-10370,4295,-21059,7537,-32068,9727c193280,340784,182164,341878,170940,341880v-11224,-2,-22341,-1096,-33349,-3285c126583,336405,115894,333163,105524,328868,95154,324572,85303,319307,75971,313071,66638,306836,58004,299750,50067,291813,42130,283876,35044,275243,28809,265910,22573,256577,17307,246727,13012,236357,8717,225987,5474,215297,3285,204289,1095,193280,,182164,,170940,,159717,1095,148600,3285,137592v2189,-11008,5432,-21698,9727,-32067c17307,95155,22573,85305,28809,75973,35044,66640,42130,58004,50067,50067,58004,42131,66638,35044,75971,28808,85303,22573,95154,17308,105524,13012,115894,8718,126583,5476,137591,3286,148599,1095,159716,2,170940,v11224,2,22340,1095,33348,3286c215297,5476,225986,8718,236356,13012v10369,4296,20220,9561,29553,15796c275241,35044,283876,42131,291812,50067v7937,7937,15023,16573,21259,25906c319306,85305,324572,95155,328867,105525v4296,10369,7538,21059,9728,32067c340784,148600,341879,159717,341880,170940xe" filled="f" strokeweight=".47483mm">
                  <v:stroke miterlimit="1" joinstyle="miter"/>
                  <v:path arrowok="t" textboxrect="0,0,341880,341880"/>
                </v:shape>
                <v:rect id="Rectangle 215" o:spid="_x0000_s1201" style="position:absolute;left:3059;top:1274;width:9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F5EFC98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α</w:t>
                        </w:r>
                      </w:p>
                    </w:txbxContent>
                  </v:textbox>
                </v:rect>
                <v:shape id="Shape 216" o:spid="_x0000_s1202" style="position:absolute;left:3461;top:13717;width:6806;height:3419;visibility:visible;mso-wrap-style:square;v-text-anchor:top" coordsize="680596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" path="m,l,341879r680596,e" filled="f" strokeweight=".23742mm">
                  <v:stroke miterlimit="83231f" joinstyle="miter"/>
                  <v:path arrowok="t" textboxrect="0,0,680596,341879"/>
                </v:shape>
                <v:shape id="Shape 217" o:spid="_x0000_s1203" style="position:absolute;left:10117;top:168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18" o:spid="_x0000_s1204" style="position:absolute;left:10117;top:168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20" o:spid="_x0000_s1205" style="position:absolute;top:6837;width:6837;height:6838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" path="m341879,l683759,341879,341879,683759,,341879,341879,xe" filled="f" strokeweight=".47483mm">
                  <v:stroke miterlimit="83231f" joinstyle="miter"/>
                  <v:path arrowok="t" textboxrect="0,0,683759,683759"/>
                </v:shape>
                <v:rect id="Rectangle 221" o:spid="_x0000_s1206" style="position:absolute;left:1993;top:9253;width:379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3C909AE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switch</w:t>
                        </w:r>
                        <w:proofErr w:type="spellEnd"/>
                      </w:p>
                    </w:txbxContent>
                  </v:textbox>
                </v:rect>
                <v:rect id="Rectangle 3169" o:spid="_x0000_s1207" style="position:absolute;left:1594;top:10535;width:45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+B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" filled="f" stroked="f">
                  <v:textbox inset="0,0,0,0">
                    <w:txbxContent>
                      <w:p w14:paraId="7643636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3170" o:spid="_x0000_s1208" style="position:absolute;left:4900;top:10535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VDB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8fAr7A9vwhOQixcAAAD//wMAUEsBAi0AFAAGAAgAAAAhANvh9svuAAAAhQEAABMAAAAAAAAAAAAA&#10;AAAAAAAAAFtDb250ZW50X1R5cGVzXS54bWxQSwECLQAUAAYACAAAACEAWvQsW78AAAAVAQAACwAA&#10;AAAAAAAAAAAAAAAfAQAAX3JlbHMvLnJlbHNQSwECLQAUAAYACAAAACEAFv1QwcMAAADdAAAADwAA&#10;AAAAAAAAAAAAAAAHAgAAZHJzL2Rvd25yZXYueG1sUEsFBgAAAAADAAMAtwAAAPcCAAAAAA==&#10;" filled="f" stroked="f">
                  <v:textbox inset="0,0,0,0">
                    <w:txbxContent>
                      <w:p w14:paraId="365FEAC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3171" o:spid="_x0000_s1209" style="position:absolute;left:1936;top:10535;width:394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fVa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V/x/D3JjwBOXkCAAD//wMAUEsBAi0AFAAGAAgAAAAhANvh9svuAAAAhQEAABMAAAAAAAAA&#10;AAAAAAAAAAAAAFtDb250ZW50X1R5cGVzXS54bWxQSwECLQAUAAYACAAAACEAWvQsW78AAAAVAQAA&#10;CwAAAAAAAAAAAAAAAAAfAQAAX3JlbHMvLnJlbHNQSwECLQAUAAYACAAAACEAebH1WsYAAADdAAAA&#10;DwAAAAAAAAAAAAAAAAAHAgAAZHJzL2Rvd25yZXYueG1sUEsFBgAAAAADAAMAtwAAAPoCAAAAAA==&#10;" filled="f" stroked="f">
                  <v:textbox inset="0,0,0,0">
                    <w:txbxContent>
                      <w:p w14:paraId="7FC21949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choice</w:t>
                        </w:r>
                        <w:proofErr w:type="spellEnd"/>
                      </w:p>
                    </w:txbxContent>
                  </v:textbox>
                </v:rect>
                <v:shape id="Shape 223" o:spid="_x0000_s1210" style="position:absolute;left:21068;top:17136;width:2960;height:0;visibility:visible;mso-wrap-style:square;v-text-anchor:top" coordsize="2959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" path="m,l295982,e" filled="f" strokeweight=".23742mm">
                  <v:stroke miterlimit="83231f" joinstyle="miter"/>
                  <v:path arrowok="t" textboxrect="0,0,295982,0"/>
                </v:shape>
                <v:shape id="Shape 224" o:spid="_x0000_s1211" style="position:absolute;left:23878;top:1683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225" o:spid="_x0000_s1212" style="position:absolute;left:23878;top:1683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227" o:spid="_x0000_s1213" style="position:absolute;left:10769;top:14529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228" o:spid="_x0000_s1214" style="position:absolute;left:14242;top:16689;width:43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455305E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case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1:</w:t>
                        </w:r>
                      </w:p>
                    </w:txbxContent>
                  </v:textbox>
                </v:rect>
                <v:shape id="Shape 229" o:spid="_x0000_s1215" style="position:absolute;left:35940;top:1970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" path="m,l,170939,,85469,,201965e" filled="f" strokeweight=".23742mm">
                  <v:stroke miterlimit="83231f" joinstyle="miter"/>
                  <v:path arrowok="t" textboxrect="0,0,0,201965"/>
                </v:shape>
                <v:shape id="Shape 230" o:spid="_x0000_s1216" style="position:absolute;left:35640;top:21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31" o:spid="_x0000_s1217" style="position:absolute;left:35640;top:21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33" o:spid="_x0000_s1218" style="position:absolute;left:24529;top:14529;width:22735;height:5129;visibility:visible;mso-wrap-style:square;v-text-anchor:top" coordsize="22734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" path="m,l2273499,r,512819l,512819,,xe" filled="f" strokeweight=".47483mm">
                  <v:stroke miterlimit="1" joinstyle="miter"/>
                  <v:path arrowok="t" textboxrect="0,0,2273499,512819"/>
                </v:shape>
                <v:rect id="Rectangle 234" o:spid="_x0000_s1219" style="position:absolute;left:26091;top:16689;width:2608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13DC242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double decimal1, decimal2,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decimal_result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Shape 235" o:spid="_x0000_s1220" style="position:absolute;left:35940;top:27393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236" o:spid="_x0000_s1221" style="position:absolute;left:35640;top:2926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37" o:spid="_x0000_s1222" style="position:absolute;left:35640;top:2926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39" o:spid="_x0000_s1223" style="position:absolute;left:22222;top:22222;width:27350;height:5128;visibility:visible;mso-wrap-style:square;v-text-anchor:top" coordsize="273503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" path="m,512819l170940,,2735036,,2564096,512819,,512819xe" filled="f" strokeweight=".47483mm">
                  <v:stroke miterlimit="83231f" joinstyle="miter"/>
                  <v:path arrowok="t" textboxrect="0,0,2735036,512819"/>
                </v:shape>
                <v:rect id="Rectangle 240" o:spid="_x0000_s1224" style="position:absolute;left:24995;top:24381;width:2899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74DD5FF2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первое десятичное число: ";</w:t>
                        </w:r>
                      </w:p>
                    </w:txbxContent>
                  </v:textbox>
                </v:rect>
                <v:shape id="Shape 241" o:spid="_x0000_s1225" style="position:absolute;left:35940;top:35085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242" o:spid="_x0000_s1226" style="position:absolute;left:35640;top:3695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43" o:spid="_x0000_s1227" style="position:absolute;left:35640;top:3695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45" o:spid="_x0000_s1228" style="position:absolute;left:29187;top:29914;width:13419;height:5128;visibility:visible;mso-wrap-style:square;v-text-anchor:top" coordsize="134187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" path="m,512819l170940,,1341877,,1170937,512819,,512819xe" filled="f" strokeweight=".47483mm">
                  <v:stroke miterlimit="83231f" joinstyle="miter"/>
                  <v:path arrowok="t" textboxrect="0,0,1341877,512819"/>
                </v:shape>
                <v:rect id="Rectangle 246" o:spid="_x0000_s1229" style="position:absolute;left:32204;top:32073;width:99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B4CDAE3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decimal1;</w:t>
                        </w:r>
                      </w:p>
                    </w:txbxContent>
                  </v:textbox>
                </v:rect>
                <v:shape id="Shape 247" o:spid="_x0000_s1230" style="position:absolute;left:35940;top:42777;width:0;height:2533;visibility:visible;mso-wrap-style:square;v-text-anchor:top" coordsize="0,25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" path="m,l,170940,,136752,,253247e" filled="f" strokeweight=".23742mm">
                  <v:stroke miterlimit="83231f" joinstyle="miter"/>
                  <v:path arrowok="t" textboxrect="0,0,0,253247"/>
                </v:shape>
                <v:shape id="Shape 248" o:spid="_x0000_s1231" style="position:absolute;left:35640;top:4516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49" o:spid="_x0000_s1232" style="position:absolute;left:35640;top:4516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51" o:spid="_x0000_s1233" style="position:absolute;left:22350;top:37606;width:27094;height:5128;visibility:visible;mso-wrap-style:square;v-text-anchor:top" coordsize="270939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" path="m,512819l170940,,2709394,,2538455,512819,,512819xe" filled="f" strokeweight=".47483mm">
                  <v:stroke miterlimit="83231f" joinstyle="miter"/>
                  <v:path arrowok="t" textboxrect="0,0,2709394,512819"/>
                </v:shape>
                <v:rect id="Rectangle 252" o:spid="_x0000_s1234" style="position:absolute;left:25092;top:39766;width:2885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03C0C1FA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второе десятичное число: ";</w:t>
                        </w:r>
                      </w:p>
                    </w:txbxContent>
                  </v:textbox>
                </v:rect>
                <v:shape id="Shape 253" o:spid="_x0000_s1235" style="position:absolute;left:35915;top:50982;width:25;height:1710;visibility:visible;mso-wrap-style:square;v-text-anchor:top" coordsize="2479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" path="m2479,r,170940l,151111e" filled="f" strokeweight=".23742mm">
                  <v:stroke miterlimit="83231f" joinstyle="miter"/>
                  <v:path arrowok="t" textboxrect="0,0,2479,170940"/>
                </v:shape>
                <v:shape id="Shape 254" o:spid="_x0000_s1236" style="position:absolute;left:35599;top:52308;width:594;height:631;visibility:visible;mso-wrap-style:square;v-text-anchor:top" coordsize="59401,6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" path="m59401,l37094,63077,,7436,31538,18547,59401,xe" fillcolor="black" stroked="f" strokeweight="0">
                  <v:stroke miterlimit="83231f" joinstyle="miter"/>
                  <v:path arrowok="t" textboxrect="0,0,59401,63077"/>
                </v:shape>
                <v:shape id="Shape 255" o:spid="_x0000_s1237" style="position:absolute;left:35599;top:52308;width:594;height:631;visibility:visible;mso-wrap-style:square;v-text-anchor:top" coordsize="59401,6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" path="m37094,63077l,7436,31538,18547,59401,,37094,63077xe" filled="f" strokeweight=".23742mm">
                  <v:stroke miterlimit="83231f" joinstyle="miter"/>
                  <v:path arrowok="t" textboxrect="0,0,59401,63077"/>
                </v:shape>
                <v:shape id="Shape 257" o:spid="_x0000_s1238" style="position:absolute;left:30769;top:45811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258" o:spid="_x0000_s1239" style="position:absolute;left:32162;top:47971;width:99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2C795645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decimal2;</w:t>
                        </w:r>
                      </w:p>
                    </w:txbxContent>
                  </v:textbox>
                </v:rect>
                <v:shape id="Shape 259" o:spid="_x0000_s1240" style="position:absolute;left:35959;top:58162;width:23;height:2874;visibility:visible;mso-wrap-style:square;v-text-anchor:top" coordsize="2308,287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" path="m2308,r,170940l,287436e" filled="f" strokeweight=".23742mm">
                  <v:stroke miterlimit="83231f" joinstyle="miter"/>
                  <v:path arrowok="t" textboxrect="0,0,2308,287436"/>
                </v:shape>
                <v:shape id="Shape 260" o:spid="_x0000_s1241" style="position:absolute;left:35663;top:60881;width:598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" path="m,l29658,15556,59829,1197,28718,60427,,xe" fillcolor="black" stroked="f" strokeweight="0">
                  <v:stroke miterlimit="83231f" joinstyle="miter"/>
                  <v:path arrowok="t" textboxrect="0,0,59829,60427"/>
                </v:shape>
                <v:shape id="Shape 261" o:spid="_x0000_s1242" style="position:absolute;left:35663;top:60881;width:598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" path="m28718,60427l,,29658,15556,59829,1197,28718,60427xe" filled="f" strokeweight=".23742mm">
                  <v:stroke miterlimit="83231f" joinstyle="miter"/>
                  <v:path arrowok="t" textboxrect="0,0,59829,60427"/>
                </v:shape>
                <v:shape id="Shape 263" o:spid="_x0000_s1243" style="position:absolute;left:24529;top:52991;width:22821;height:5128;visibility:visible;mso-wrap-style:square;v-text-anchor:top" coordsize="228204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" path="m,l2282045,r,512819l,512819,,xe" filled="f" strokeweight=".47483mm">
                  <v:stroke miterlimit="1" joinstyle="miter"/>
                  <v:path arrowok="t" textboxrect="0,0,2282045,512819"/>
                </v:shape>
                <v:rect id="Rectangle 264" o:spid="_x0000_s1244" style="position:absolute;left:26319;top:55150;width:2558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92EBD9E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decimal_result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= add(decimal1, decimal2);</w:t>
                        </w:r>
                      </w:p>
                    </w:txbxContent>
                  </v:textbox>
                </v:rect>
                <v:shape id="Shape 265" o:spid="_x0000_s1245" style="position:absolute;left:35948;top:66709;width:23;height:2874;visibility:visible;mso-wrap-style:square;v-text-anchor:top" coordsize="2308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" path="m,l,170940,2308,287435e" filled="f" strokeweight=".23742mm">
                  <v:stroke miterlimit="83231f" joinstyle="miter"/>
                  <v:path arrowok="t" textboxrect="0,0,2308,287435"/>
                </v:shape>
                <v:shape id="Shape 266" o:spid="_x0000_s1246" style="position:absolute;left:35669;top:69428;width:599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" path="m59829,l31111,60427,,1197,30171,15556,59829,xe" fillcolor="black" stroked="f" strokeweight="0">
                  <v:stroke miterlimit="83231f" joinstyle="miter"/>
                  <v:path arrowok="t" textboxrect="0,0,59829,60427"/>
                </v:shape>
                <v:shape id="Shape 267" o:spid="_x0000_s1247" style="position:absolute;left:35669;top:69428;width:599;height:604;visibility:visible;mso-wrap-style:square;v-text-anchor:top" coordsize="59829,60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" path="m31111,60427l,1197,30171,15556,59829,,31111,60427xe" filled="f" strokeweight=".23742mm">
                  <v:stroke miterlimit="83231f" joinstyle="miter"/>
                  <v:path arrowok="t" textboxrect="0,0,59829,60427"/>
                </v:shape>
                <v:shape id="Shape 269" o:spid="_x0000_s1248" style="position:absolute;left:17970;top:61538;width:35854;height:5128;visibility:visible;mso-wrap-style:square;v-text-anchor:top" coordsize="358546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" path="m,512819l170940,,3585460,,3414521,512819,,512819xe" filled="f" strokeweight=".47483mm">
                  <v:stroke miterlimit="83231f" joinstyle="miter"/>
                  <v:path arrowok="t" textboxrect="0,0,3585460,512819"/>
                </v:shape>
                <v:rect id="Rectangle 270" o:spid="_x0000_s1249" style="position:absolute;left:20767;top:63697;width:4024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93F5846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"Сумма десятичных дробей: 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decimal_result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271" o:spid="_x0000_s1250" style="position:absolute;left:35953;top:75256;width:29;height:2874;visibility:visible;mso-wrap-style:square;v-text-anchor:top" coordsize="2906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" path="m2906,r,170940l,287435e" filled="f" strokeweight=".23742mm">
                  <v:stroke miterlimit="83231f" joinstyle="miter"/>
                  <v:path arrowok="t" textboxrect="0,0,2906,287435"/>
                </v:shape>
                <v:shape id="Shape 272" o:spid="_x0000_s1251" style="position:absolute;left:35658;top:77974;width:598;height:605;visibility:visible;mso-wrap-style:square;v-text-anchor:top" coordsize="59829,6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" path="m,l29572,15641,59829,1453,28461,60513,,xe" fillcolor="black" stroked="f" strokeweight="0">
                  <v:stroke miterlimit="83231f" joinstyle="miter"/>
                  <v:path arrowok="t" textboxrect="0,0,59829,60513"/>
                </v:shape>
                <v:shape id="Shape 273" o:spid="_x0000_s1252" style="position:absolute;left:35658;top:77974;width:598;height:605;visibility:visible;mso-wrap-style:square;v-text-anchor:top" coordsize="59829,6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" path="m28461,60513l,,29572,15641,59829,1453,28461,60513xe" filled="f" strokeweight=".23742mm">
                  <v:stroke miterlimit="83231f" joinstyle="miter"/>
                  <v:path arrowok="t" textboxrect="0,0,59829,60513"/>
                </v:shape>
                <v:shape id="Shape 275" o:spid="_x0000_s1253" style="position:absolute;left:30811;top:70085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276" o:spid="_x0000_s1254" style="position:absolute;left:32873;top:72244;width:826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21C3A5B7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278" o:spid="_x0000_s1255" style="position:absolute;left:30769;top:7863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279" o:spid="_x0000_s1256" style="position:absolute;left:34186;top:80791;width:454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7E4A7BF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break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281" o:spid="_x0000_s1257" style="position:absolute;left:50405;top:88033;width:3419;height:3419;visibility:visible;mso-wrap-style:square;v-text-anchor:top" coordsize="341879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" path="m341879,170940v,11224,-1094,22340,-3284,33348c336405,215297,333163,225985,328867,236355v-4295,10370,-9561,20222,-15797,29554c306835,275241,299749,283876,291812,291812v-7937,7937,-16571,15023,-25903,21259c256575,319307,246724,324572,236355,328868v-10370,4295,-21059,7537,-32067,9727c193280,340785,182164,341879,170940,341879v-11224,,-22341,-1094,-33350,-3284c126582,336405,115893,333163,105523,328868,95154,324572,85303,319307,75971,313071,66638,306835,58003,299749,50067,291812,42130,283876,35044,275241,28809,265909,22573,256577,17307,246725,13012,236355,8717,225985,5474,215297,3285,204288,1095,193280,,182164,,170940,,159716,1095,148599,3285,137591v2189,-11009,5432,-21697,9727,-32067c17307,95155,22573,85303,28809,75971,35044,66639,42130,58003,50067,50067,58003,42131,66638,35044,75971,28808,85303,22573,95154,17307,105523,13012,115893,8717,126582,5474,137591,3284,148599,1095,159716,,170940,v11224,,22340,1095,33348,3284c215296,5474,225985,8717,236355,13012v10369,4295,20220,9561,29554,15796c275241,35044,283875,42131,291812,50067v7937,7936,15024,16572,21259,25904c319306,85303,324572,95155,328867,105524v4296,10370,7538,21058,9728,32067c340785,148599,341879,159716,341879,170940xe" filled="f" strokeweight=".47483mm">
                  <v:stroke miterlimit="1" joinstyle="miter"/>
                  <v:path arrowok="t" textboxrect="0,0,341879,341879"/>
                </v:shape>
                <v:rect id="Rectangle 282" o:spid="_x0000_s1258" style="position:absolute;left:51833;top:89307;width:804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E268579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γ</w:t>
                        </w:r>
                      </w:p>
                    </w:txbxContent>
                  </v:textbox>
                </v:rect>
                <v:shape id="Shape 283" o:spid="_x0000_s1259" style="position:absolute;left:41068;top:81239;width:11094;height:6293;visibility:visible;mso-wrap-style:square;v-text-anchor:top" coordsize="1109399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" path="m,l1109399,r-427,629315e" filled="f" strokeweight=".23742mm">
                  <v:stroke miterlimit="83231f" joinstyle="miter"/>
                  <v:path arrowok="t" textboxrect="0,0,1109399,629315"/>
                </v:shape>
                <v:shape id="Shape 284" o:spid="_x0000_s1260" style="position:absolute;left:51859;top:87382;width:598;height:598;visibility:visible;mso-wrap-style:square;v-text-anchor:top" coordsize="59829,5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" path="m,l29829,14957,59829,,29829,59828,,xe" fillcolor="black" stroked="f" strokeweight="0">
                  <v:stroke miterlimit="83231f" joinstyle="miter"/>
                  <v:path arrowok="t" textboxrect="0,0,59829,59828"/>
                </v:shape>
                <v:shape id="Shape 285" o:spid="_x0000_s1261" style="position:absolute;left:51859;top:87382;width:598;height:598;visibility:visible;mso-wrap-style:square;v-text-anchor:top" coordsize="59829,5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" path="m29829,59828l,,29829,14957,59829,,29829,59828xe" filled="f" strokeweight=".23742mm">
                  <v:stroke miterlimit="83231f" joinstyle="miter"/>
                  <v:path arrowok="t" textboxrect="0,0,59829,59828"/>
                </v:shape>
                <v:shape id="Shape 287" o:spid="_x0000_s1262" style="position:absolute;left:1709;top:88033;width:3419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" path="m341880,170940v-1,11224,-1096,22340,-3285,33348c336405,215297,333163,225985,328867,236355v-4295,10370,-9561,20222,-15796,29554c306835,275241,299749,283876,291812,291812v-7936,7937,-16571,15023,-25903,21259c256576,319307,246725,324572,236356,328868v-10370,4295,-21059,7537,-32068,9727c193280,340785,182164,341879,170940,341879v-11224,,-22341,-1094,-33349,-3284c126583,336405,115894,333163,105524,328868,95154,324572,85303,319307,75971,313071,66638,306835,58004,299749,50067,291812,42130,283876,35044,275241,28809,265909,22573,256577,17307,246725,13012,236355,8717,225985,5474,215297,3285,204288,1095,193280,,182164,,170940,,159716,1095,148599,3285,137591v2189,-11009,5432,-21697,9727,-32067c17307,95155,22573,85303,28809,75971,35044,66639,42130,58003,50067,50067,58004,42131,66638,35044,75971,28808,85303,22573,95154,17307,105524,13012,115894,8717,126583,5474,137591,3284,148599,1095,159716,,170940,v11224,,22340,1095,33348,3284c215297,5474,225986,8717,236356,13012v10369,4295,20220,9561,29553,15796c275241,35044,283876,42131,291812,50067v7937,7936,15023,16572,21259,25904c319306,85303,324572,95155,328867,105524v4296,10370,7538,21058,9728,32067c340784,148599,341879,159716,341880,170940xe" filled="f" strokeweight=".47483mm">
                  <v:stroke miterlimit="1" joinstyle="miter"/>
                  <v:path arrowok="t" textboxrect="0,0,341880,341879"/>
                </v:shape>
                <v:rect id="Rectangle 288" o:spid="_x0000_s1263" style="position:absolute;left:3070;top:89307;width:925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189F02F2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β</w:t>
                        </w:r>
                      </w:p>
                    </w:txbxContent>
                  </v:textbox>
                </v:rect>
                <v:shape id="Shape 289" o:spid="_x0000_s1264" style="position:absolute;left:3461;top:13717;width:0;height:73815;visibility:visible;mso-wrap-style:square;v-text-anchor:top" coordsize="0,738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" path="m,l,7381433e" filled="f" strokeweight=".23742mm">
                  <v:stroke miterlimit="83231f" joinstyle="miter"/>
                  <v:path arrowok="t" textboxrect="0,0,0,7381433"/>
                </v:shape>
                <v:shape id="Shape 290" o:spid="_x0000_s1265" style="position:absolute;left:3162;top:87382;width:598;height:598;visibility:visible;mso-wrap-style:square;v-text-anchor:top" coordsize="59829,5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" path="m,l29914,14957,59829,,29914,59828,,xe" fillcolor="black" stroked="f" strokeweight="0">
                  <v:stroke miterlimit="83231f" joinstyle="miter"/>
                  <v:path arrowok="t" textboxrect="0,0,59829,59828"/>
                </v:shape>
                <v:shape id="Shape 291" o:spid="_x0000_s1266" style="position:absolute;left:3162;top:87382;width:598;height:598;visibility:visible;mso-wrap-style:square;v-text-anchor:top" coordsize="59829,5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" path="m29914,59828l,,29914,14957,59829,,29914,59828xe" filled="f" strokeweight=".23742mm">
                  <v:stroke miterlimit="83231f" joinstyle="miter"/>
                  <v:path arrowok="t" textboxrect="0,0,59829,59828"/>
                </v:shape>
                <v:rect id="Rectangle 292" o:spid="_x0000_s1267" style="position:absolute;left:1280;top:15407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7812F8C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6C827B" w14:textId="77777777" w:rsidR="00C7741C" w:rsidRDefault="00C7741C">
      <w:pPr>
        <w:ind w:left="1104" w:right="-6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A004C2" wp14:editId="18E381F6">
                <wp:extent cx="5448704" cy="9230744"/>
                <wp:effectExtent l="0" t="0" r="0" b="0"/>
                <wp:docPr id="3569" name="Group 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704" cy="9230744"/>
                          <a:chOff x="0" y="0"/>
                          <a:chExt cx="5448704" cy="9230744"/>
                        </a:xfrm>
                      </wpg:grpSpPr>
                      <wps:wsp>
                        <wps:cNvPr id="299" name="Shape 299"/>
                        <wps:cNvSpPr/>
                        <wps:spPr>
                          <a:xfrm>
                            <a:off x="175213" y="346153"/>
                            <a:ext cx="800254" cy="42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254" h="427349">
                                <a:moveTo>
                                  <a:pt x="0" y="0"/>
                                </a:moveTo>
                                <a:lnTo>
                                  <a:pt x="0" y="427349"/>
                                </a:lnTo>
                                <a:lnTo>
                                  <a:pt x="800254" y="42734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960510" y="7435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960510" y="7435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5" y="193280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7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600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8" y="265910"/>
                                </a:cubicBezTo>
                                <a:cubicBezTo>
                                  <a:pt x="22573" y="256577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7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3" y="85305"/>
                                  <a:pt x="28808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8"/>
                                  <a:pt x="126583" y="5476"/>
                                  <a:pt x="137591" y="3286"/>
                                </a:cubicBezTo>
                                <a:cubicBezTo>
                                  <a:pt x="148600" y="1095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5"/>
                                  <a:pt x="204288" y="3286"/>
                                </a:cubicBezTo>
                                <a:cubicBezTo>
                                  <a:pt x="215297" y="5476"/>
                                  <a:pt x="225986" y="8718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3"/>
                                  <a:pt x="265908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5"/>
                                  <a:pt x="324572" y="95155"/>
                                  <a:pt x="328867" y="105525"/>
                                </a:cubicBezTo>
                                <a:cubicBezTo>
                                  <a:pt x="333163" y="115894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79" y="159717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36084" y="127404"/>
                            <a:ext cx="92538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42626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Shape 305"/>
                        <wps:cNvSpPr/>
                        <wps:spPr>
                          <a:xfrm>
                            <a:off x="2055550" y="773502"/>
                            <a:ext cx="458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375">
                                <a:moveTo>
                                  <a:pt x="0" y="0"/>
                                </a:moveTo>
                                <a:lnTo>
                                  <a:pt x="458375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498968" y="7435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498968" y="7435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25638" y="512819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372993" y="728748"/>
                            <a:ext cx="4398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4E3C6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case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Shape 311"/>
                        <wps:cNvSpPr/>
                        <wps:spPr>
                          <a:xfrm>
                            <a:off x="3893152" y="1029911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863238" y="11314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863238" y="11314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564096" y="512819"/>
                            <a:ext cx="264956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566" h="512819">
                                <a:moveTo>
                                  <a:pt x="0" y="0"/>
                                </a:moveTo>
                                <a:lnTo>
                                  <a:pt x="2649566" y="0"/>
                                </a:lnTo>
                                <a:lnTo>
                                  <a:pt x="264956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722883" y="728748"/>
                            <a:ext cx="310152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8C10A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int num1_num, num1_den, num2_num, num2_den;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3893152" y="1713670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863238" y="181520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863238" y="181520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Shape 3699"/>
                        <wps:cNvSpPr/>
                        <wps:spPr>
                          <a:xfrm>
                            <a:off x="2970078" y="1196578"/>
                            <a:ext cx="1837602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602" h="512819">
                                <a:moveTo>
                                  <a:pt x="0" y="0"/>
                                </a:moveTo>
                                <a:lnTo>
                                  <a:pt x="1837602" y="0"/>
                                </a:lnTo>
                                <a:lnTo>
                                  <a:pt x="1837602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970078" y="1196578"/>
                            <a:ext cx="1837602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602" h="512819">
                                <a:moveTo>
                                  <a:pt x="0" y="0"/>
                                </a:moveTo>
                                <a:lnTo>
                                  <a:pt x="1837602" y="0"/>
                                </a:lnTo>
                                <a:lnTo>
                                  <a:pt x="1837602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260275" y="1412507"/>
                            <a:ext cx="168327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666E6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pair&lt;int, int&gt;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fraction_result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3893152" y="2397429"/>
                            <a:ext cx="0" cy="170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39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863238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863238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628199" y="1880337"/>
                            <a:ext cx="252136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361" h="512819">
                                <a:moveTo>
                                  <a:pt x="170940" y="0"/>
                                </a:moveTo>
                                <a:lnTo>
                                  <a:pt x="2521361" y="0"/>
                                </a:lnTo>
                                <a:lnTo>
                                  <a:pt x="2350421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628199" y="1880337"/>
                            <a:ext cx="252136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361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521361" y="0"/>
                                </a:lnTo>
                                <a:lnTo>
                                  <a:pt x="2350421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827984" y="2096265"/>
                            <a:ext cx="283303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114CA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числитель первой дроби: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3893152" y="3081187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863238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863238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226487" y="2564096"/>
                            <a:ext cx="13247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83" h="512819">
                                <a:moveTo>
                                  <a:pt x="170940" y="0"/>
                                </a:moveTo>
                                <a:lnTo>
                                  <a:pt x="1324783" y="0"/>
                                </a:lnTo>
                                <a:lnTo>
                                  <a:pt x="1153843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226487" y="2564096"/>
                            <a:ext cx="13247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8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324783" y="0"/>
                                </a:lnTo>
                                <a:lnTo>
                                  <a:pt x="1153843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468340" y="2780025"/>
                            <a:ext cx="112984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A3068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num1_num;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Shape 335"/>
                        <wps:cNvSpPr/>
                        <wps:spPr>
                          <a:xfrm>
                            <a:off x="3893152" y="3764946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3863238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863238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371789" y="3247855"/>
                            <a:ext cx="303418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180" h="512819">
                                <a:moveTo>
                                  <a:pt x="170940" y="0"/>
                                </a:moveTo>
                                <a:lnTo>
                                  <a:pt x="3034180" y="0"/>
                                </a:lnTo>
                                <a:lnTo>
                                  <a:pt x="2863240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371789" y="3247855"/>
                            <a:ext cx="303418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180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034180" y="0"/>
                                </a:lnTo>
                                <a:lnTo>
                                  <a:pt x="286324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619785" y="3463784"/>
                            <a:ext cx="338706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8009A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знаменатель первой дроби (не 0):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Shape 341"/>
                        <wps:cNvSpPr/>
                        <wps:spPr>
                          <a:xfrm>
                            <a:off x="3893152" y="4410244"/>
                            <a:ext cx="0" cy="209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401">
                                <a:moveTo>
                                  <a:pt x="0" y="38462"/>
                                </a:moveTo>
                                <a:lnTo>
                                  <a:pt x="0" y="209401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3863238" y="45117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863238" y="45117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3311957" y="3931614"/>
                            <a:ext cx="115384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843" h="512819">
                                <a:moveTo>
                                  <a:pt x="170940" y="0"/>
                                </a:moveTo>
                                <a:lnTo>
                                  <a:pt x="1153843" y="0"/>
                                </a:lnTo>
                                <a:lnTo>
                                  <a:pt x="982904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3311957" y="3931614"/>
                            <a:ext cx="115384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84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153843" y="0"/>
                                </a:lnTo>
                                <a:lnTo>
                                  <a:pt x="98290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482496" y="4147542"/>
                            <a:ext cx="10920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E5028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num1_den;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3893152" y="5094003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38461"/>
                                </a:lnTo>
                                <a:lnTo>
                                  <a:pt x="0" y="15495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863238" y="52340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863238" y="52340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884608" y="4576911"/>
                            <a:ext cx="200854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541" h="512819">
                                <a:moveTo>
                                  <a:pt x="170940" y="0"/>
                                </a:moveTo>
                                <a:lnTo>
                                  <a:pt x="2008541" y="0"/>
                                </a:lnTo>
                                <a:lnTo>
                                  <a:pt x="1837602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884608" y="4576911"/>
                            <a:ext cx="2008541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541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008541" y="0"/>
                                </a:lnTo>
                                <a:lnTo>
                                  <a:pt x="1837602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3053678" y="4737284"/>
                            <a:ext cx="223297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13E63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числитель второй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687224" y="4865489"/>
                            <a:ext cx="54777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16295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дроби: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Shape 354"/>
                        <wps:cNvSpPr/>
                        <wps:spPr>
                          <a:xfrm>
                            <a:off x="3893152" y="5816223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3863238" y="59177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3863238" y="59177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3269222" y="5299131"/>
                            <a:ext cx="123931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239313" y="0"/>
                                </a:lnTo>
                                <a:lnTo>
                                  <a:pt x="1068373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468340" y="5515060"/>
                            <a:ext cx="112984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AFA08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num2_num;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3893152" y="6499982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863238" y="66015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863238" y="66015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329054" y="5982890"/>
                            <a:ext cx="311965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650" h="512819">
                                <a:moveTo>
                                  <a:pt x="170940" y="0"/>
                                </a:moveTo>
                                <a:lnTo>
                                  <a:pt x="3119650" y="0"/>
                                </a:lnTo>
                                <a:lnTo>
                                  <a:pt x="2948710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329054" y="5982890"/>
                            <a:ext cx="311965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650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119650" y="0"/>
                                </a:lnTo>
                                <a:lnTo>
                                  <a:pt x="294871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625127" y="6198819"/>
                            <a:ext cx="337268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6152D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"Введите знаменатель второй дроби (не 0):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3350418" y="7183741"/>
                            <a:ext cx="542734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34" h="543845">
                                <a:moveTo>
                                  <a:pt x="542734" y="0"/>
                                </a:moveTo>
                                <a:lnTo>
                                  <a:pt x="542734" y="299145"/>
                                </a:lnTo>
                                <a:lnTo>
                                  <a:pt x="0" y="299145"/>
                                </a:ln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320504" y="77126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320504" y="77126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3226487" y="6666649"/>
                            <a:ext cx="13247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83" h="512819">
                                <a:moveTo>
                                  <a:pt x="170940" y="0"/>
                                </a:moveTo>
                                <a:lnTo>
                                  <a:pt x="1324783" y="0"/>
                                </a:lnTo>
                                <a:lnTo>
                                  <a:pt x="1153843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3226487" y="6666649"/>
                            <a:ext cx="13247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78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324783" y="0"/>
                                </a:lnTo>
                                <a:lnTo>
                                  <a:pt x="1153843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482496" y="6882577"/>
                            <a:ext cx="109207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FFEA1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&gt;&gt; num2_den;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2170935" y="7777757"/>
                            <a:ext cx="2350421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421" h="683759">
                                <a:moveTo>
                                  <a:pt x="1175210" y="0"/>
                                </a:moveTo>
                                <a:lnTo>
                                  <a:pt x="2350421" y="341879"/>
                                </a:lnTo>
                                <a:lnTo>
                                  <a:pt x="117521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17521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498391" y="8079155"/>
                            <a:ext cx="225496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891A2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if (num1_den == 0 || num2_den ==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1452987" y="888886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79" y="182163"/>
                                  <a:pt x="340784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7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3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9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3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2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4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6"/>
                                  <a:pt x="1095" y="148599"/>
                                  <a:pt x="3284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2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2"/>
                                </a:cubicBezTo>
                                <a:cubicBezTo>
                                  <a:pt x="115893" y="8717"/>
                                  <a:pt x="126582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9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3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591609" y="9016268"/>
                            <a:ext cx="8570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976CA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Shape 379"/>
                        <wps:cNvSpPr/>
                        <wps:spPr>
                          <a:xfrm>
                            <a:off x="4897422" y="8888865"/>
                            <a:ext cx="341881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1" h="341879">
                                <a:moveTo>
                                  <a:pt x="341881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6" y="204288"/>
                                </a:cubicBezTo>
                                <a:cubicBezTo>
                                  <a:pt x="336406" y="215297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7"/>
                                  <a:pt x="313072" y="265909"/>
                                </a:cubicBezTo>
                                <a:cubicBezTo>
                                  <a:pt x="306836" y="275241"/>
                                  <a:pt x="299750" y="283876"/>
                                  <a:pt x="291813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1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5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9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5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1" y="170939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5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1"/>
                                  <a:pt x="66639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5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2" y="3284"/>
                                </a:cubicBezTo>
                                <a:cubicBezTo>
                                  <a:pt x="148599" y="1095"/>
                                  <a:pt x="159716" y="0"/>
                                  <a:pt x="170941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3" y="50067"/>
                                </a:cubicBezTo>
                                <a:cubicBezTo>
                                  <a:pt x="299750" y="58003"/>
                                  <a:pt x="306836" y="66638"/>
                                  <a:pt x="313072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6" y="126582"/>
                                  <a:pt x="338596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1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5039650" y="9016268"/>
                            <a:ext cx="76375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F6EF0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1628201" y="8123909"/>
                            <a:ext cx="547007" cy="71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007" h="714784">
                                <a:moveTo>
                                  <a:pt x="5470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7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598287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598287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525629" y="8123909"/>
                            <a:ext cx="547007" cy="71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007" h="714784">
                                <a:moveTo>
                                  <a:pt x="0" y="0"/>
                                </a:moveTo>
                                <a:lnTo>
                                  <a:pt x="547007" y="0"/>
                                </a:lnTo>
                                <a:lnTo>
                                  <a:pt x="547007" y="7147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042722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042722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0" y="8888865"/>
                            <a:ext cx="341879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79">
                                <a:moveTo>
                                  <a:pt x="341879" y="170939"/>
                                </a:moveTo>
                                <a:cubicBezTo>
                                  <a:pt x="341879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7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4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8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6" y="85303"/>
                                  <a:pt x="324572" y="95154"/>
                                  <a:pt x="328867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79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52510" y="9016268"/>
                            <a:ext cx="4893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79B14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175213" y="346153"/>
                            <a:ext cx="0" cy="8492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92541">
                                <a:moveTo>
                                  <a:pt x="0" y="0"/>
                                </a:moveTo>
                                <a:lnTo>
                                  <a:pt x="0" y="849254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45299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45299" y="88237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885946" y="7865481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C51D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740640" y="7865481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C33F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A004C2" id="Group 3569" o:spid="_x0000_s1268" style="width:429.05pt;height:726.85pt;mso-position-horizontal-relative:char;mso-position-vertical-relative:line" coordsize="54487,9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">
                <v:shape id="Shape 299" o:spid="_x0000_s1269" style="position:absolute;left:1752;top:3461;width:8002;height:4274;visibility:visible;mso-wrap-style:square;v-text-anchor:top" coordsize="800254,42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" path="m,l,427349r800254,e" filled="f" strokeweight=".23742mm">
                  <v:stroke miterlimit="83231f" joinstyle="miter"/>
                  <v:path arrowok="t" textboxrect="0,0,800254,427349"/>
                </v:shape>
                <v:shape id="Shape 300" o:spid="_x0000_s1270" style="position:absolute;left:9605;top:743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301" o:spid="_x0000_s1271" style="position:absolute;left:9605;top:743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303" o:spid="_x0000_s1272" style="position:absolute;width:3418;height:3418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" path="m341879,170940v,11224,-1094,22340,-3284,33349c336405,215297,333163,225987,328867,236357v-4295,10370,-9561,20220,-15796,29553c306835,275243,299749,283876,291812,291813v-7936,7937,-16571,15023,-25903,21258c256576,319307,246725,324572,236355,328868v-10369,4295,-21058,7537,-32067,9727c193280,340784,182164,341878,170940,341880v-11224,-2,-22340,-1096,-33349,-3285c126583,336405,115894,333163,105524,328868,95154,324572,85303,319307,75971,313071,66638,306836,58004,299750,50067,291813,42130,283876,35044,275243,28808,265910,22573,256577,17307,246727,13012,236357,8717,225987,5474,215297,3285,204289,1095,193280,,182164,,170940,,159717,1095,148600,3285,137592v2189,-11008,5432,-21698,9727,-32067c17307,95155,22573,85305,28808,75973,35044,66640,42130,58004,50067,50067,58004,42131,66638,35044,75971,28808,85303,22573,95154,17308,105524,13012,115894,8718,126583,5476,137591,3286,148600,1095,159716,2,170940,v11224,2,22340,1095,33348,3286c215297,5476,225986,8718,236355,13012v10370,4296,20221,9561,29553,15796c275241,35044,283876,42131,291812,50067v7937,7937,15023,16573,21259,25906c319306,85305,324572,95155,328867,105525v4296,10369,7538,21059,9728,32067c340785,148600,341879,159717,341879,170940xe" filled="f" strokeweight=".47483mm">
                  <v:stroke miterlimit="1" joinstyle="miter"/>
                  <v:path arrowok="t" textboxrect="0,0,341879,341880"/>
                </v:shape>
                <v:rect id="Rectangle 304" o:spid="_x0000_s1273" style="position:absolute;left:1360;top:1274;width:926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42842626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β</w:t>
                        </w:r>
                      </w:p>
                    </w:txbxContent>
                  </v:textbox>
                </v:rect>
                <v:shape id="Shape 305" o:spid="_x0000_s1274" style="position:absolute;left:20555;top:7735;width:4584;height:0;visibility:visible;mso-wrap-style:square;v-text-anchor:top" coordsize="458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" path="m,l458375,e" filled="f" strokeweight=".23742mm">
                  <v:stroke miterlimit="83231f" joinstyle="miter"/>
                  <v:path arrowok="t" textboxrect="0,0,458375,0"/>
                </v:shape>
                <v:shape id="Shape 306" o:spid="_x0000_s1275" style="position:absolute;left:24989;top:743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307" o:spid="_x0000_s1276" style="position:absolute;left:24989;top:743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309" o:spid="_x0000_s1277" style="position:absolute;left:10256;top:5128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310" o:spid="_x0000_s1278" style="position:absolute;left:13729;top:7287;width:43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57D4E3C6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case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2:</w:t>
                        </w:r>
                      </w:p>
                    </w:txbxContent>
                  </v:textbox>
                </v:rect>
                <v:shape id="Shape 311" o:spid="_x0000_s1279" style="position:absolute;left:38931;top:10299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" path="m,l,170940,,,,116496e" filled="f" strokeweight=".23742mm">
                  <v:stroke miterlimit="83231f" joinstyle="miter"/>
                  <v:path arrowok="t" textboxrect="0,0,0,170940"/>
                </v:shape>
                <v:shape id="Shape 312" o:spid="_x0000_s1280" style="position:absolute;left:38632;top:1131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3" o:spid="_x0000_s1281" style="position:absolute;left:38632;top:1131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15" o:spid="_x0000_s1282" style="position:absolute;left:25640;top:5128;width:26496;height:5128;visibility:visible;mso-wrap-style:square;v-text-anchor:top" coordsize="264956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" path="m,l2649566,r,512819l,512819,,xe" filled="f" strokeweight=".47483mm">
                  <v:stroke miterlimit="1" joinstyle="miter"/>
                  <v:path arrowok="t" textboxrect="0,0,2649566,512819"/>
                </v:shape>
                <v:rect id="Rectangle 316" o:spid="_x0000_s1283" style="position:absolute;left:27228;top:7287;width:3101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4848C10A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int num1_num, num1_den, num2_num, num2_den;</w:t>
                        </w:r>
                      </w:p>
                    </w:txbxContent>
                  </v:textbox>
                </v:rect>
                <v:shape id="Shape 317" o:spid="_x0000_s1284" style="position:absolute;left:38931;top:17136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" path="m,l,170940,,,,116495e" filled="f" strokeweight=".23742mm">
                  <v:stroke miterlimit="83231f" joinstyle="miter"/>
                  <v:path arrowok="t" textboxrect="0,0,0,170940"/>
                </v:shape>
                <v:shape id="Shape 318" o:spid="_x0000_s1285" style="position:absolute;left:38632;top:1815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9" o:spid="_x0000_s1286" style="position:absolute;left:38632;top:1815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99" o:spid="_x0000_s1287" style="position:absolute;left:29700;top:11965;width:18376;height:5128;visibility:visible;mso-wrap-style:square;v-text-anchor:top" coordsize="1837602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" path="m,l1837602,r,512819l,512819,,e" stroked="f" strokeweight="0">
                  <v:stroke miterlimit="83231f" joinstyle="miter"/>
                  <v:path arrowok="t" textboxrect="0,0,1837602,512819"/>
                </v:shape>
                <v:shape id="Shape 321" o:spid="_x0000_s1288" style="position:absolute;left:29700;top:11965;width:18376;height:5128;visibility:visible;mso-wrap-style:square;v-text-anchor:top" coordsize="1837602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" path="m,l1837602,r,512819l,512819,,xe" filled="f" strokeweight=".47483mm">
                  <v:stroke miterlimit="1" joinstyle="miter"/>
                  <v:path arrowok="t" textboxrect="0,0,1837602,512819"/>
                </v:shape>
                <v:rect id="Rectangle 322" o:spid="_x0000_s1289" style="position:absolute;left:32602;top:14125;width:1683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081666E6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pair&lt;int, int&gt;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fraction_result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Shape 323" o:spid="_x0000_s1290" style="position:absolute;left:38931;top:23974;width:0;height:1709;visibility:visible;mso-wrap-style:square;v-text-anchor:top" coordsize="0,170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" path="m,l,170939,,,,116495e" filled="f" strokeweight=".23742mm">
                  <v:stroke miterlimit="83231f" joinstyle="miter"/>
                  <v:path arrowok="t" textboxrect="0,0,0,170939"/>
                </v:shape>
                <v:shape id="Shape 324" o:spid="_x0000_s1291" style="position:absolute;left:38632;top:2498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25" o:spid="_x0000_s1292" style="position:absolute;left:38632;top:2498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26" o:spid="_x0000_s1293" style="position:absolute;left:26281;top:18803;width:25214;height:5128;visibility:visible;mso-wrap-style:square;v-text-anchor:top" coordsize="252136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" path="m170940,l2521361,,2350421,512819,,512819,170940,xe" stroked="f" strokeweight="0">
                  <v:stroke miterlimit="83231f" joinstyle="miter"/>
                  <v:path arrowok="t" textboxrect="0,0,2521361,512819"/>
                </v:shape>
                <v:shape id="Shape 327" o:spid="_x0000_s1294" style="position:absolute;left:26281;top:18803;width:25214;height:5128;visibility:visible;mso-wrap-style:square;v-text-anchor:top" coordsize="252136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" path="m,512819l170940,,2521361,,2350421,512819,,512819xe" filled="f" strokeweight=".47483mm">
                  <v:stroke miterlimit="83231f" joinstyle="miter"/>
                  <v:path arrowok="t" textboxrect="0,0,2521361,512819"/>
                </v:shape>
                <v:rect id="Rectangle 328" o:spid="_x0000_s1295" style="position:absolute;left:28279;top:20962;width:2833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78E114CA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числитель первой дроби: ";</w:t>
                        </w:r>
                      </w:p>
                    </w:txbxContent>
                  </v:textbox>
                </v:rect>
                <v:shape id="Shape 329" o:spid="_x0000_s1296" style="position:absolute;left:38931;top:30811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" path="m,l,170940,,,,116496e" filled="f" strokeweight=".23742mm">
                  <v:stroke miterlimit="83231f" joinstyle="miter"/>
                  <v:path arrowok="t" textboxrect="0,0,0,170940"/>
                </v:shape>
                <v:shape id="Shape 330" o:spid="_x0000_s1297" style="position:absolute;left:38632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31" o:spid="_x0000_s1298" style="position:absolute;left:38632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32" o:spid="_x0000_s1299" style="position:absolute;left:32264;top:25640;width:13248;height:5129;visibility:visible;mso-wrap-style:square;v-text-anchor:top" coordsize="13247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" path="m170940,l1324783,,1153843,512819,,512819,170940,xe" stroked="f" strokeweight="0">
                  <v:stroke miterlimit="83231f" joinstyle="miter"/>
                  <v:path arrowok="t" textboxrect="0,0,1324783,512819"/>
                </v:shape>
                <v:shape id="Shape 333" o:spid="_x0000_s1300" style="position:absolute;left:32264;top:25640;width:13248;height:5129;visibility:visible;mso-wrap-style:square;v-text-anchor:top" coordsize="13247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" path="m,512819l170940,,1324783,,1153843,512819,,512819xe" filled="f" strokeweight=".47483mm">
                  <v:stroke miterlimit="83231f" joinstyle="miter"/>
                  <v:path arrowok="t" textboxrect="0,0,1324783,512819"/>
                </v:shape>
                <v:rect id="Rectangle 334" o:spid="_x0000_s1301" style="position:absolute;left:34683;top:27800;width:112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6AA3068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num1_num;</w:t>
                        </w:r>
                      </w:p>
                    </w:txbxContent>
                  </v:textbox>
                </v:rect>
                <v:shape id="Shape 335" o:spid="_x0000_s1302" style="position:absolute;left:38931;top:37649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" path="m,l,170940,,,,116496e" filled="f" strokeweight=".23742mm">
                  <v:stroke miterlimit="83231f" joinstyle="miter"/>
                  <v:path arrowok="t" textboxrect="0,0,0,170940"/>
                </v:shape>
                <v:shape id="Shape 336" o:spid="_x0000_s1303" style="position:absolute;left:38632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37" o:spid="_x0000_s1304" style="position:absolute;left:38632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38" o:spid="_x0000_s1305" style="position:absolute;left:23717;top:32478;width:30342;height:5128;visibility:visible;mso-wrap-style:square;v-text-anchor:top" coordsize="303418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" path="m170940,l3034180,,2863240,512819,,512819,170940,xe" stroked="f" strokeweight="0">
                  <v:stroke miterlimit="83231f" joinstyle="miter"/>
                  <v:path arrowok="t" textboxrect="0,0,3034180,512819"/>
                </v:shape>
                <v:shape id="Shape 339" o:spid="_x0000_s1306" style="position:absolute;left:23717;top:32478;width:30342;height:5128;visibility:visible;mso-wrap-style:square;v-text-anchor:top" coordsize="303418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" path="m,512819l170940,,3034180,,2863240,512819,,512819xe" filled="f" strokeweight=".47483mm">
                  <v:stroke miterlimit="83231f" joinstyle="miter"/>
                  <v:path arrowok="t" textboxrect="0,0,3034180,512819"/>
                </v:shape>
                <v:rect id="Rectangle 340" o:spid="_x0000_s1307" style="position:absolute;left:26197;top:34637;width:3387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4178009A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знаменатель первой дроби (не 0): ";</w:t>
                        </w:r>
                      </w:p>
                    </w:txbxContent>
                  </v:textbox>
                </v:rect>
                <v:shape id="Shape 341" o:spid="_x0000_s1308" style="position:absolute;left:38931;top:44102;width:0;height:2094;visibility:visible;mso-wrap-style:square;v-text-anchor:top" coordsize="0,209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" path="m,38462l,209401,,,,116496e" filled="f" strokeweight=".23742mm">
                  <v:stroke miterlimit="83231f" joinstyle="miter"/>
                  <v:path arrowok="t" textboxrect="0,0,0,209401"/>
                </v:shape>
                <v:shape id="Shape 342" o:spid="_x0000_s1309" style="position:absolute;left:38632;top:45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3" o:spid="_x0000_s1310" style="position:absolute;left:38632;top:45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44" o:spid="_x0000_s1311" style="position:absolute;left:33119;top:39316;width:11539;height:5128;visibility:visible;mso-wrap-style:square;v-text-anchor:top" coordsize="115384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" path="m170940,r982903,l982904,512819,,512819,170940,xe" stroked="f" strokeweight="0">
                  <v:stroke miterlimit="83231f" joinstyle="miter"/>
                  <v:path arrowok="t" textboxrect="0,0,1153843,512819"/>
                </v:shape>
                <v:shape id="Shape 345" o:spid="_x0000_s1312" style="position:absolute;left:33119;top:39316;width:11539;height:5128;visibility:visible;mso-wrap-style:square;v-text-anchor:top" coordsize="115384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" path="m,512819l170940,r982903,l982904,512819,,512819xe" filled="f" strokeweight=".47483mm">
                  <v:stroke miterlimit="83231f" joinstyle="miter"/>
                  <v:path arrowok="t" textboxrect="0,0,1153843,512819"/>
                </v:shape>
                <v:rect id="Rectangle 346" o:spid="_x0000_s1313" style="position:absolute;left:34824;top:41475;width:109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4B0E5028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num1_den;</w:t>
                        </w:r>
                      </w:p>
                    </w:txbxContent>
                  </v:textbox>
                </v:rect>
                <v:shape id="Shape 347" o:spid="_x0000_s1314" style="position:absolute;left:38931;top:50940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" path="m,l,170940,,38461,,154957e" filled="f" strokeweight=".23742mm">
                  <v:stroke miterlimit="83231f" joinstyle="miter"/>
                  <v:path arrowok="t" textboxrect="0,0,0,170940"/>
                </v:shape>
                <v:shape id="Shape 348" o:spid="_x0000_s1315" style="position:absolute;left:38632;top:5234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9" o:spid="_x0000_s1316" style="position:absolute;left:38632;top:5234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0" o:spid="_x0000_s1317" style="position:absolute;left:28846;top:45769;width:20085;height:5128;visibility:visible;mso-wrap-style:square;v-text-anchor:top" coordsize="200854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" path="m170940,l2008541,,1837602,512819,,512819,170940,xe" stroked="f" strokeweight="0">
                  <v:stroke miterlimit="83231f" joinstyle="miter"/>
                  <v:path arrowok="t" textboxrect="0,0,2008541,512819"/>
                </v:shape>
                <v:shape id="Shape 351" o:spid="_x0000_s1318" style="position:absolute;left:28846;top:45769;width:20085;height:5128;visibility:visible;mso-wrap-style:square;v-text-anchor:top" coordsize="2008541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" path="m,512819l170940,,2008541,,1837602,512819,,512819xe" filled="f" strokeweight=".47483mm">
                  <v:stroke miterlimit="83231f" joinstyle="miter"/>
                  <v:path arrowok="t" textboxrect="0,0,2008541,512819"/>
                </v:shape>
                <v:rect id="Rectangle 352" o:spid="_x0000_s1319" style="position:absolute;left:30536;top:47372;width:2233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6E613E63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числитель второй</w:t>
                        </w:r>
                      </w:p>
                    </w:txbxContent>
                  </v:textbox>
                </v:rect>
                <v:rect id="Rectangle 353" o:spid="_x0000_s1320" style="position:absolute;left:36872;top:48654;width:547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48A16295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дроби: ";</w:t>
                        </w:r>
                      </w:p>
                    </w:txbxContent>
                  </v:textbox>
                </v:rect>
                <v:shape id="Shape 354" o:spid="_x0000_s1321" style="position:absolute;left:38931;top:58162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" path="m,l,170940,,,,116495e" filled="f" strokeweight=".23742mm">
                  <v:stroke miterlimit="83231f" joinstyle="miter"/>
                  <v:path arrowok="t" textboxrect="0,0,0,170940"/>
                </v:shape>
                <v:shape id="Shape 355" o:spid="_x0000_s1322" style="position:absolute;left:38632;top:59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56" o:spid="_x0000_s1323" style="position:absolute;left:38632;top:59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8" o:spid="_x0000_s1324" style="position:absolute;left:32692;top:52991;width:12393;height:5128;visibility:visible;mso-wrap-style:square;v-text-anchor:top" coordsize="123931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" path="m,512819l170940,,1239313,,1068373,512819,,512819xe" filled="f" strokeweight=".47483mm">
                  <v:stroke miterlimit="83231f" joinstyle="miter"/>
                  <v:path arrowok="t" textboxrect="0,0,1239313,512819"/>
                </v:shape>
                <v:rect id="Rectangle 359" o:spid="_x0000_s1325" style="position:absolute;left:34683;top:55150;width:112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780AFA08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num2_num;</w:t>
                        </w:r>
                      </w:p>
                    </w:txbxContent>
                  </v:textbox>
                </v:rect>
                <v:shape id="Shape 360" o:spid="_x0000_s1326" style="position:absolute;left:38931;top:64999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" path="m,l,170940,,,,116495e" filled="f" strokeweight=".23742mm">
                  <v:stroke miterlimit="83231f" joinstyle="miter"/>
                  <v:path arrowok="t" textboxrect="0,0,0,170940"/>
                </v:shape>
                <v:shape id="Shape 361" o:spid="_x0000_s1327" style="position:absolute;left:38632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62" o:spid="_x0000_s1328" style="position:absolute;left:38632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3" o:spid="_x0000_s1329" style="position:absolute;left:23290;top:59828;width:31197;height:5129;visibility:visible;mso-wrap-style:square;v-text-anchor:top" coordsize="311965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" path="m170940,l3119650,,2948710,512819,,512819,170940,xe" stroked="f" strokeweight="0">
                  <v:stroke miterlimit="83231f" joinstyle="miter"/>
                  <v:path arrowok="t" textboxrect="0,0,3119650,512819"/>
                </v:shape>
                <v:shape id="Shape 364" o:spid="_x0000_s1330" style="position:absolute;left:23290;top:59828;width:31197;height:5129;visibility:visible;mso-wrap-style:square;v-text-anchor:top" coordsize="311965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" path="m,512819l170940,,3119650,,2948710,512819,,512819xe" filled="f" strokeweight=".47483mm">
                  <v:stroke miterlimit="83231f" joinstyle="miter"/>
                  <v:path arrowok="t" textboxrect="0,0,3119650,512819"/>
                </v:shape>
                <v:rect id="Rectangle 365" o:spid="_x0000_s1331" style="position:absolute;left:26251;top:61988;width:3372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6BF6152D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"Введите знаменатель второй дроби (не 0): ";</w:t>
                        </w:r>
                      </w:p>
                    </w:txbxContent>
                  </v:textbox>
                </v:rect>
                <v:shape id="Shape 366" o:spid="_x0000_s1332" style="position:absolute;left:33504;top:71837;width:5427;height:5438;visibility:visible;mso-wrap-style:square;v-text-anchor:top" coordsize="542734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" path="m542734,r,299145l,299145,,543845e" filled="f" strokeweight=".23742mm">
                  <v:stroke miterlimit="83231f" joinstyle="miter"/>
                  <v:path arrowok="t" textboxrect="0,0,542734,543845"/>
                </v:shape>
                <v:shape id="Shape 367" o:spid="_x0000_s1333" style="position:absolute;left:33205;top:7712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68" o:spid="_x0000_s1334" style="position:absolute;left:33205;top:7712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9" o:spid="_x0000_s1335" style="position:absolute;left:32264;top:66666;width:13248;height:5128;visibility:visible;mso-wrap-style:square;v-text-anchor:top" coordsize="13247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" path="m170940,l1324783,,1153843,512819,,512819,170940,xe" stroked="f" strokeweight="0">
                  <v:stroke miterlimit="83231f" joinstyle="miter"/>
                  <v:path arrowok="t" textboxrect="0,0,1324783,512819"/>
                </v:shape>
                <v:shape id="Shape 370" o:spid="_x0000_s1336" style="position:absolute;left:32264;top:66666;width:13248;height:5128;visibility:visible;mso-wrap-style:square;v-text-anchor:top" coordsize="13247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" path="m,512819l170940,,1324783,,1153843,512819,,512819xe" filled="f" strokeweight=".47483mm">
                  <v:stroke miterlimit="83231f" joinstyle="miter"/>
                  <v:path arrowok="t" textboxrect="0,0,1324783,512819"/>
                </v:shape>
                <v:rect id="Rectangle 371" o:spid="_x0000_s1337" style="position:absolute;left:34824;top:68825;width:109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78AFFEA1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&gt;&gt; num2_den;</w:t>
                        </w:r>
                      </w:p>
                    </w:txbxContent>
                  </v:textbox>
                </v:rect>
                <v:shape id="Shape 373" o:spid="_x0000_s1338" style="position:absolute;left:21709;top:77777;width:23504;height:6838;visibility:visible;mso-wrap-style:square;v-text-anchor:top" coordsize="2350421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" path="m1175210,l2350421,341879,1175210,683759,,341879,1175210,xe" filled="f" strokeweight=".47483mm">
                  <v:stroke miterlimit="83231f" joinstyle="miter"/>
                  <v:path arrowok="t" textboxrect="0,0,2350421,683759"/>
                </v:shape>
                <v:rect id="Rectangle 374" o:spid="_x0000_s1339" style="position:absolute;left:24983;top:80791;width:2255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2C1891A2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if (num1_den == 0 || num2_den == 0)</w:t>
                        </w:r>
                      </w:p>
                    </w:txbxContent>
                  </v:textbox>
                </v:rect>
                <v:shape id="Shape 376" o:spid="_x0000_s1340" style="position:absolute;left:14529;top:88888;width:3419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" path="m341880,170939v-1,11224,-1096,22341,-3285,33349c336405,215297,333163,225985,328868,236355v-4296,10370,-9561,20222,-15797,29554c306835,275241,299749,283876,291813,291812v-7937,7937,-16572,15023,-25904,21259c256576,319307,246725,324572,236355,328868v-10369,4295,-21058,7537,-32066,9727c193280,340785,182164,341879,170940,341879v-11224,,-22341,-1094,-33349,-3284c126583,336405,115893,333163,105524,328868,95154,324572,85303,319307,75971,313071,66638,306835,58004,299749,50067,291812,42130,283876,35044,275241,28808,265909,22572,256577,17307,246725,13012,236355,8717,225985,5474,215297,3284,204288,1095,193280,,182163,,170939,,159716,1095,148599,3284,137591v2190,-11009,5433,-21697,9728,-32067c17307,95154,22572,85303,28808,75971,35044,66638,42130,58003,50067,50067,58004,42131,66638,35044,75971,28808,85303,22572,95154,17307,105524,13012,115893,8717,126582,5474,137591,3284,148599,1095,159716,,170940,v11224,,22340,1095,33349,3284c215297,5474,225986,8717,236355,13012v10370,4295,20221,9561,29554,15796c275241,35044,283876,42131,291813,50067v7936,7936,15022,16571,21258,25904c319307,85303,324572,95154,328868,105524v4295,10370,7537,21058,9727,32067c340785,148599,341879,159716,341880,170939xe" filled="f" strokeweight=".47483mm">
                  <v:stroke miterlimit="1" joinstyle="miter"/>
                  <v:path arrowok="t" textboxrect="0,0,341880,341879"/>
                </v:shape>
                <v:rect id="Rectangle 377" o:spid="_x0000_s1341" style="position:absolute;left:15916;top:90162;width:857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6B3976CA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δ</w:t>
                        </w:r>
                      </w:p>
                    </w:txbxContent>
                  </v:textbox>
                </v:rect>
                <v:shape id="Shape 379" o:spid="_x0000_s1342" style="position:absolute;left:48974;top:88888;width:3419;height:3419;visibility:visible;mso-wrap-style:square;v-text-anchor:top" coordsize="341881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" path="m341881,170939v-1,11224,-1096,22341,-3285,33349c336406,215297,333163,225985,328868,236355v-4296,10370,-9561,20222,-15796,29554c306836,275241,299750,283876,291813,291812v-7937,7937,-16572,15023,-25904,21259c256576,319307,246724,324572,236355,328868v-10370,4295,-21058,7537,-32067,9727c193280,340785,182164,341879,170941,341879v-11225,,-22342,-1094,-33350,-3284c126583,336405,115894,333163,105524,328868,95155,324572,85303,319307,75971,313071,66639,306835,58004,299749,50067,291812,42131,283876,35045,275241,28809,265909,22573,256577,17307,246725,13012,236355,8717,225985,5475,215297,3285,204288,1095,193280,,182163,1,170939,,159716,1095,148599,3285,137591v2190,-11009,5432,-21697,9727,-32067c17307,95154,22573,85303,28809,75971,35045,66638,42131,58003,50067,50067,58004,42131,66639,35044,75971,28808,85303,22572,95155,17307,105524,13012,115894,8717,126583,5474,137592,3284,148599,1095,159716,,170941,v11223,,22339,1095,33347,3284c215297,5474,225985,8717,236355,13012v10369,4295,20221,9561,29554,15796c275241,35044,283876,42131,291813,50067v7937,7936,15023,16571,21259,25904c319307,85303,324572,95154,328868,105524v4295,10370,7538,21058,9728,32067c340785,148599,341880,159716,341881,170939xe" filled="f" strokeweight=".47483mm">
                  <v:stroke miterlimit="1" joinstyle="miter"/>
                  <v:path arrowok="t" textboxrect="0,0,341881,341879"/>
                </v:shape>
                <v:rect id="Rectangle 380" o:spid="_x0000_s1343" style="position:absolute;left:50396;top:90162;width:764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0B4F6EF0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ε</w:t>
                        </w:r>
                      </w:p>
                    </w:txbxContent>
                  </v:textbox>
                </v:rect>
                <v:shape id="Shape 381" o:spid="_x0000_s1344" style="position:absolute;left:16282;top:81239;width:5470;height:7147;visibility:visible;mso-wrap-style:square;v-text-anchor:top" coordsize="547007,7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" path="m547007,l,,,714784e" filled="f" strokeweight=".23742mm">
                  <v:stroke miterlimit="83231f" joinstyle="miter"/>
                  <v:path arrowok="t" textboxrect="0,0,547007,714784"/>
                </v:shape>
                <v:shape id="Shape 382" o:spid="_x0000_s1345" style="position:absolute;left:15982;top:882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83" o:spid="_x0000_s1346" style="position:absolute;left:15982;top:882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84" o:spid="_x0000_s1347" style="position:absolute;left:45256;top:81239;width:5470;height:7147;visibility:visible;mso-wrap-style:square;v-text-anchor:top" coordsize="547007,7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" path="m,l547007,r,714784e" filled="f" strokeweight=".23742mm">
                  <v:stroke miterlimit="83231f" joinstyle="miter"/>
                  <v:path arrowok="t" textboxrect="0,0,547007,714784"/>
                </v:shape>
                <v:shape id="Shape 385" o:spid="_x0000_s1348" style="position:absolute;left:50427;top:8823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86" o:spid="_x0000_s1349" style="position:absolute;left:50427;top:8823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88" o:spid="_x0000_s1350" style="position:absolute;top:88888;width:3418;height:3419;visibility:visible;mso-wrap-style:square;v-text-anchor:top" coordsize="341879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" path="m341879,170939v,11224,-1094,22341,-3284,33349c336405,215297,333163,225985,328867,236355v-4295,10370,-9561,20222,-15796,29554c306835,275241,299749,283876,291812,291812v-7936,7937,-16571,15023,-25903,21259c256576,319307,246725,324572,236355,328868v-10369,4295,-21058,7537,-32067,9727c193280,340785,182164,341879,170940,341879v-11224,,-22340,-1094,-33349,-3284c126583,336405,115894,333163,105524,328868,95154,324572,85303,319307,75971,313071,66638,306835,58004,299749,50067,291812,42130,283876,35044,275241,28808,265909,22573,256577,17307,246725,13012,236355,8717,225985,5474,215297,3285,204288,1095,193280,,182163,,170939,,159716,1095,148599,3285,137591v2189,-11009,5432,-21697,9727,-32067c17307,95154,22573,85303,28808,75971,35044,66638,42130,58003,50067,50067,58004,42131,66638,35044,75971,28808,85303,22572,95154,17307,105524,13012,115894,8717,126583,5474,137591,3284,148600,1095,159716,,170940,v11224,,22340,1095,33348,3284c215297,5474,225986,8717,236355,13012v10370,4295,20221,9561,29553,15796c275241,35044,283876,42131,291812,50067v7937,7936,15023,16571,21259,25904c319306,85303,324572,95154,328867,105524v4296,10370,7538,21058,9728,32067c340785,148599,341879,159716,341879,170939xe" filled="f" strokeweight=".47483mm">
                  <v:stroke miterlimit="1" joinstyle="miter"/>
                  <v:path arrowok="t" textboxrect="0,0,341879,341879"/>
                </v:shape>
                <v:rect id="Rectangle 389" o:spid="_x0000_s1351" style="position:absolute;left:1525;top:90162;width:489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4B479B14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ί</w:t>
                        </w:r>
                      </w:p>
                    </w:txbxContent>
                  </v:textbox>
                </v:rect>
                <v:shape id="Shape 390" o:spid="_x0000_s1352" style="position:absolute;left:1752;top:3461;width:0;height:84925;visibility:visible;mso-wrap-style:square;v-text-anchor:top" coordsize="0,849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" path="m,l,8492541e" filled="f" strokeweight=".23742mm">
                  <v:stroke miterlimit="83231f" joinstyle="miter"/>
                  <v:path arrowok="t" textboxrect="0,0,0,8492541"/>
                </v:shape>
                <v:shape id="Shape 391" o:spid="_x0000_s1353" style="position:absolute;left:1452;top:882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92" o:spid="_x0000_s1354" style="position:absolute;left:1452;top:8823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rect id="Rectangle 393" o:spid="_x0000_s1355" style="position:absolute;left:18859;top:78654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679C51D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394" o:spid="_x0000_s1356" style="position:absolute;left:47406;top:78654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6A2C33F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D69A5A" w14:textId="77777777" w:rsidR="00C7741C" w:rsidRDefault="00C7741C">
      <w:pPr>
        <w:ind w:left="-915" w:right="-56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AFD7B07" wp14:editId="1965B262">
                <wp:extent cx="6666649" cy="9401684"/>
                <wp:effectExtent l="0" t="0" r="0" b="0"/>
                <wp:docPr id="3341" name="Group 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649" cy="9401684"/>
                          <a:chOff x="0" y="0"/>
                          <a:chExt cx="6666649" cy="9401684"/>
                        </a:xfrm>
                      </wpg:grpSpPr>
                      <wps:wsp>
                        <wps:cNvPr id="398" name="Shape 398"/>
                        <wps:cNvSpPr/>
                        <wps:spPr>
                          <a:xfrm>
                            <a:off x="1542731" y="34615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512816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512816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367518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1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4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506139" y="127404"/>
                            <a:ext cx="8570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A8CDB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4705116" y="346153"/>
                            <a:ext cx="0" cy="88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5724">
                                <a:moveTo>
                                  <a:pt x="0" y="0"/>
                                </a:moveTo>
                                <a:lnTo>
                                  <a:pt x="0" y="88572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675201" y="12169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4675201" y="121692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4529903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4" y="193281"/>
                                  <a:pt x="338594" y="204289"/>
                                </a:cubicBezTo>
                                <a:cubicBezTo>
                                  <a:pt x="336405" y="215297"/>
                                  <a:pt x="333162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0" y="265910"/>
                                </a:cubicBezTo>
                                <a:cubicBezTo>
                                  <a:pt x="306835" y="275243"/>
                                  <a:pt x="299748" y="283876"/>
                                  <a:pt x="291812" y="291813"/>
                                </a:cubicBezTo>
                                <a:cubicBezTo>
                                  <a:pt x="283875" y="299750"/>
                                  <a:pt x="275241" y="306836"/>
                                  <a:pt x="265908" y="313071"/>
                                </a:cubicBezTo>
                                <a:cubicBezTo>
                                  <a:pt x="256575" y="319307"/>
                                  <a:pt x="246724" y="324573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3" y="341880"/>
                                  <a:pt x="170940" y="341880"/>
                                </a:cubicBezTo>
                                <a:cubicBezTo>
                                  <a:pt x="159715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2" y="336405"/>
                                  <a:pt x="115893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0" y="313071"/>
                                </a:cubicBezTo>
                                <a:cubicBezTo>
                                  <a:pt x="66638" y="306836"/>
                                  <a:pt x="58003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3" y="275243"/>
                                  <a:pt x="28808" y="265910"/>
                                </a:cubicBezTo>
                                <a:cubicBezTo>
                                  <a:pt x="22572" y="256578"/>
                                  <a:pt x="17306" y="246727"/>
                                  <a:pt x="13011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4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1" y="105526"/>
                                </a:cubicBezTo>
                                <a:cubicBezTo>
                                  <a:pt x="17306" y="95156"/>
                                  <a:pt x="22572" y="85306"/>
                                  <a:pt x="28808" y="75973"/>
                                </a:cubicBezTo>
                                <a:cubicBezTo>
                                  <a:pt x="35043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3" y="8717"/>
                                  <a:pt x="126582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5" y="0"/>
                                  <a:pt x="170940" y="0"/>
                                </a:cubicBezTo>
                                <a:cubicBezTo>
                                  <a:pt x="182163" y="0"/>
                                  <a:pt x="193280" y="1095"/>
                                  <a:pt x="204288" y="3285"/>
                                </a:cubicBezTo>
                                <a:cubicBezTo>
                                  <a:pt x="215296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8"/>
                                  <a:pt x="256575" y="22574"/>
                                  <a:pt x="265908" y="28810"/>
                                </a:cubicBezTo>
                                <a:cubicBezTo>
                                  <a:pt x="275241" y="35046"/>
                                  <a:pt x="283875" y="42131"/>
                                  <a:pt x="291812" y="50067"/>
                                </a:cubicBezTo>
                                <a:cubicBezTo>
                                  <a:pt x="299748" y="58004"/>
                                  <a:pt x="306835" y="66640"/>
                                  <a:pt x="313070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2" y="115896"/>
                                  <a:pt x="336405" y="126584"/>
                                  <a:pt x="338594" y="137592"/>
                                </a:cubicBezTo>
                                <a:cubicBezTo>
                                  <a:pt x="340784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4672130" y="127404"/>
                            <a:ext cx="76375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E8A33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1542731" y="1115381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512816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512816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0" y="598289"/>
                            <a:ext cx="307691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915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076915" y="0"/>
                                </a:lnTo>
                                <a:lnTo>
                                  <a:pt x="290597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27697" y="814218"/>
                            <a:ext cx="348631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B3769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"Знаменатель не может быть равен 0!"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Shape 416"/>
                        <wps:cNvSpPr/>
                        <wps:spPr>
                          <a:xfrm>
                            <a:off x="4705116" y="179914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4675201" y="198614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4675201" y="198614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2735035" y="1282048"/>
                            <a:ext cx="393161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14" h="512819">
                                <a:moveTo>
                                  <a:pt x="0" y="0"/>
                                </a:moveTo>
                                <a:lnTo>
                                  <a:pt x="3931614" y="0"/>
                                </a:lnTo>
                                <a:lnTo>
                                  <a:pt x="393161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3102956" y="1497977"/>
                            <a:ext cx="425022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E42A2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fraction_result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= add(num1_num, num1_den, num2_num, num2_den);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Shape 422"/>
                        <wps:cNvSpPr/>
                        <wps:spPr>
                          <a:xfrm>
                            <a:off x="4705116" y="256836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675201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4675201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4188023" y="2051277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280304" y="2267206"/>
                            <a:ext cx="1118521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050C2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whole_part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4705116" y="3337597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4675201" y="352460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4675201" y="352460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3418795" y="2820505"/>
                            <a:ext cx="256409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096" h="512819">
                                <a:moveTo>
                                  <a:pt x="0" y="0"/>
                                </a:moveTo>
                                <a:lnTo>
                                  <a:pt x="2564096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804344" y="3036434"/>
                            <a:ext cx="238444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72099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fractional_num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fraction_result.first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4448706" y="4106826"/>
                            <a:ext cx="256410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10" h="543845">
                                <a:moveTo>
                                  <a:pt x="256410" y="0"/>
                                </a:moveTo>
                                <a:lnTo>
                                  <a:pt x="256410" y="299144"/>
                                </a:lnTo>
                                <a:lnTo>
                                  <a:pt x="0" y="299144"/>
                                </a:ln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4418792" y="463571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4418792" y="463571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632469" y="3589734"/>
                            <a:ext cx="213674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46" h="512819">
                                <a:moveTo>
                                  <a:pt x="0" y="0"/>
                                </a:moveTo>
                                <a:lnTo>
                                  <a:pt x="2136746" y="0"/>
                                </a:lnTo>
                                <a:lnTo>
                                  <a:pt x="213674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735834" y="3805663"/>
                            <a:ext cx="256681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4A917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fractional_den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fraction_result.second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Shape 440"/>
                        <wps:cNvSpPr/>
                        <wps:spPr>
                          <a:xfrm>
                            <a:off x="2397430" y="5046995"/>
                            <a:ext cx="427349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349" h="372905">
                                <a:moveTo>
                                  <a:pt x="427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2367515" y="540494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2367515" y="540494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4448706" y="5046995"/>
                            <a:ext cx="1880337" cy="225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37" h="2253242">
                                <a:moveTo>
                                  <a:pt x="1623927" y="0"/>
                                </a:moveTo>
                                <a:lnTo>
                                  <a:pt x="1880337" y="0"/>
                                </a:lnTo>
                                <a:lnTo>
                                  <a:pt x="1880337" y="1965806"/>
                                </a:lnTo>
                                <a:lnTo>
                                  <a:pt x="0" y="1965806"/>
                                </a:lnTo>
                                <a:lnTo>
                                  <a:pt x="0" y="225324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4418792" y="72852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4418792" y="72852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820505" y="4700842"/>
                            <a:ext cx="3247855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855" h="683759">
                                <a:moveTo>
                                  <a:pt x="1623927" y="0"/>
                                </a:moveTo>
                                <a:lnTo>
                                  <a:pt x="3247855" y="341880"/>
                                </a:lnTo>
                                <a:lnTo>
                                  <a:pt x="1623927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239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820505" y="4700842"/>
                            <a:ext cx="3247855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855" h="683759">
                                <a:moveTo>
                                  <a:pt x="1623927" y="0"/>
                                </a:moveTo>
                                <a:lnTo>
                                  <a:pt x="3247855" y="341880"/>
                                </a:lnTo>
                                <a:lnTo>
                                  <a:pt x="1623927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23927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3389681" y="5002241"/>
                            <a:ext cx="280532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FFE34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if (abs(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fractional_num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) &gt;= abs(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fractional_den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2397430" y="5987163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367515" y="617417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367515" y="617417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196578" y="5470071"/>
                            <a:ext cx="239315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156" h="512819">
                                <a:moveTo>
                                  <a:pt x="0" y="0"/>
                                </a:moveTo>
                                <a:lnTo>
                                  <a:pt x="2393156" y="0"/>
                                </a:lnTo>
                                <a:lnTo>
                                  <a:pt x="239315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368319" y="5686000"/>
                            <a:ext cx="272606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FED44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whole_part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fractional_num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/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fractional_den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1367518" y="6239300"/>
                            <a:ext cx="205127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277" h="512819">
                                <a:moveTo>
                                  <a:pt x="0" y="0"/>
                                </a:moveTo>
                                <a:lnTo>
                                  <a:pt x="2051277" y="0"/>
                                </a:lnTo>
                                <a:lnTo>
                                  <a:pt x="205127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616315" y="6455229"/>
                            <a:ext cx="206633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E0A2C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fractional_num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%=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fractional_den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Shape 458"/>
                        <wps:cNvSpPr/>
                        <wps:spPr>
                          <a:xfrm>
                            <a:off x="4448706" y="786750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4418792" y="805450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4418792" y="805450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3290590" y="7350408"/>
                            <a:ext cx="230768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68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307686" y="0"/>
                                </a:lnTo>
                                <a:lnTo>
                                  <a:pt x="213674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3469008" y="7566336"/>
                            <a:ext cx="259451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C7EC0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"Сумма обыкновенных дробей: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Shape 464"/>
                        <wps:cNvSpPr/>
                        <wps:spPr>
                          <a:xfrm>
                            <a:off x="2397430" y="6756392"/>
                            <a:ext cx="2136746" cy="25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46" h="256409">
                                <a:moveTo>
                                  <a:pt x="0" y="0"/>
                                </a:moveTo>
                                <a:lnTo>
                                  <a:pt x="0" y="256409"/>
                                </a:lnTo>
                                <a:lnTo>
                                  <a:pt x="2136746" y="25640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3589734" y="8119636"/>
                            <a:ext cx="170939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683759">
                                <a:moveTo>
                                  <a:pt x="854699" y="0"/>
                                </a:moveTo>
                                <a:lnTo>
                                  <a:pt x="1709397" y="341880"/>
                                </a:lnTo>
                                <a:lnTo>
                                  <a:pt x="854699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85469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018285" y="8421035"/>
                            <a:ext cx="113350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3FD40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whole_part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!=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Shape 469"/>
                        <wps:cNvSpPr/>
                        <wps:spPr>
                          <a:xfrm>
                            <a:off x="2649565" y="905980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6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3" y="291812"/>
                                </a:cubicBezTo>
                                <a:cubicBezTo>
                                  <a:pt x="283876" y="299748"/>
                                  <a:pt x="275242" y="306835"/>
                                  <a:pt x="265909" y="313071"/>
                                </a:cubicBezTo>
                                <a:cubicBezTo>
                                  <a:pt x="256577" y="319306"/>
                                  <a:pt x="246725" y="324572"/>
                                  <a:pt x="236356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9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2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6"/>
                                  <a:pt x="75971" y="313071"/>
                                </a:cubicBezTo>
                                <a:cubicBezTo>
                                  <a:pt x="66639" y="306835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4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5"/>
                                  <a:pt x="1095" y="148599"/>
                                  <a:pt x="3284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9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2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9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6" y="13012"/>
                                </a:cubicBezTo>
                                <a:cubicBezTo>
                                  <a:pt x="246725" y="17307"/>
                                  <a:pt x="256577" y="22573"/>
                                  <a:pt x="265909" y="28808"/>
                                </a:cubicBezTo>
                                <a:cubicBezTo>
                                  <a:pt x="275242" y="35044"/>
                                  <a:pt x="283876" y="42130"/>
                                  <a:pt x="291813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6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5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792193" y="9187208"/>
                            <a:ext cx="7531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7AB4F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5897420" y="905980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79" y="182163"/>
                                  <a:pt x="340784" y="193280"/>
                                  <a:pt x="338594" y="204288"/>
                                </a:cubicBezTo>
                                <a:cubicBezTo>
                                  <a:pt x="336405" y="215296"/>
                                  <a:pt x="333162" y="225985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6"/>
                                  <a:pt x="313070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5" y="299748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6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9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3" y="328868"/>
                                </a:cubicBezTo>
                                <a:cubicBezTo>
                                  <a:pt x="95154" y="324572"/>
                                  <a:pt x="85303" y="319306"/>
                                  <a:pt x="75971" y="313071"/>
                                </a:cubicBezTo>
                                <a:cubicBezTo>
                                  <a:pt x="66638" y="306835"/>
                                  <a:pt x="58003" y="299748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4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5"/>
                                  <a:pt x="1095" y="148599"/>
                                  <a:pt x="3284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0" y="58003"/>
                                  <a:pt x="50067" y="50067"/>
                                </a:cubicBezTo>
                                <a:cubicBezTo>
                                  <a:pt x="58003" y="42130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3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4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6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5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0" y="75971"/>
                                </a:cubicBezTo>
                                <a:cubicBezTo>
                                  <a:pt x="319306" y="85303"/>
                                  <a:pt x="324572" y="95154"/>
                                  <a:pt x="328867" y="105524"/>
                                </a:cubicBezTo>
                                <a:cubicBezTo>
                                  <a:pt x="333162" y="115894"/>
                                  <a:pt x="336405" y="126582"/>
                                  <a:pt x="338594" y="137591"/>
                                </a:cubicBezTo>
                                <a:cubicBezTo>
                                  <a:pt x="340784" y="148599"/>
                                  <a:pt x="341879" y="159715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6032570" y="9187208"/>
                            <a:ext cx="9511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7E282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Shape 474"/>
                        <wps:cNvSpPr/>
                        <wps:spPr>
                          <a:xfrm>
                            <a:off x="2824779" y="8465789"/>
                            <a:ext cx="769229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229" h="543844">
                                <a:moveTo>
                                  <a:pt x="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794864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2794864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5303405" y="8465789"/>
                            <a:ext cx="769229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229" h="543844">
                                <a:moveTo>
                                  <a:pt x="0" y="0"/>
                                </a:moveTo>
                                <a:lnTo>
                                  <a:pt x="769229" y="0"/>
                                </a:lnTo>
                                <a:lnTo>
                                  <a:pt x="769229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6042719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6042719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367518" y="1538458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4"/>
                                  <a:pt x="137591" y="338594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6"/>
                                  <a:pt x="35044" y="275241"/>
                                  <a:pt x="28809" y="265909"/>
                                </a:cubicBezTo>
                                <a:cubicBezTo>
                                  <a:pt x="22573" y="256577"/>
                                  <a:pt x="17307" y="246725"/>
                                  <a:pt x="13012" y="236356"/>
                                </a:cubicBezTo>
                                <a:cubicBezTo>
                                  <a:pt x="8717" y="225986"/>
                                  <a:pt x="5474" y="215297"/>
                                  <a:pt x="3284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3" y="85304"/>
                                  <a:pt x="28809" y="75971"/>
                                </a:cubicBezTo>
                                <a:cubicBezTo>
                                  <a:pt x="35044" y="66639"/>
                                  <a:pt x="42131" y="58005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5"/>
                                  <a:pt x="306835" y="66639"/>
                                  <a:pt x="313071" y="75971"/>
                                </a:cubicBezTo>
                                <a:cubicBezTo>
                                  <a:pt x="319306" y="85304"/>
                                  <a:pt x="324572" y="95155"/>
                                  <a:pt x="328867" y="105525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505605" y="1665861"/>
                            <a:ext cx="87121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1A9DA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341736" y="856952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E5A6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535517" y="4788566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CF888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6125251" y="4788566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215B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2034049" y="5215916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4951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828916" y="6839842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9D1E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3304746" y="820736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F6B04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5612432" y="820736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41A29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D7B07" id="Group 3341" o:spid="_x0000_s1357" style="width:524.95pt;height:740.3pt;mso-position-horizontal-relative:char;mso-position-vertical-relative:line" coordsize="66666,9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">
                <v:shape id="Shape 398" o:spid="_x0000_s1358" style="position:absolute;left:15427;top:346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" path="m,l,170939,,85470,,201965e" filled="f" strokeweight=".23742mm">
                  <v:stroke miterlimit="83231f" joinstyle="miter"/>
                  <v:path arrowok="t" textboxrect="0,0,0,201965"/>
                </v:shape>
                <v:shape id="Shape 399" o:spid="_x0000_s1359" style="position:absolute;left:15128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00" o:spid="_x0000_s1360" style="position:absolute;left:15128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02" o:spid="_x0000_s1361" style="position:absolute;left:13675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" path="m341880,170940v,11224,-1095,22341,-3285,33349c336405,215297,333163,225987,328867,236357v-4295,10370,-9561,20221,-15796,29553c306835,275243,299749,283876,291812,291813v-7936,7937,-16571,15023,-25903,21258c256576,319307,246725,324573,236355,328868v-10369,4295,-21058,7537,-32067,9728c193280,340785,182164,341880,170940,341880v-11224,,-22341,-1095,-33349,-3284c126583,336405,115894,333163,105524,328868,95154,324573,85303,319307,75971,313071,66638,306836,58004,299750,50067,291813,42131,283876,35044,275243,28809,265910,22573,256578,17307,246727,13012,236357,8717,225987,5474,215297,3284,204289,1095,193281,,182164,,170940,,159716,1095,148600,3284,137592v2190,-11008,5433,-21696,9728,-32066c17307,95156,22573,85306,28809,75973,35044,66640,42131,58004,50067,50067,58004,42131,66638,35046,75971,28810,85303,22574,95154,17308,105524,13012,115894,8717,126583,5475,137591,3285,148599,1095,159716,,170940,v11224,,22340,1095,33348,3285c215297,5475,225986,8717,236355,13012v10370,4296,20221,9562,29554,15798c275241,35046,283876,42131,291812,50067v7937,7937,15023,16573,21259,25906c319306,85306,324572,95156,328867,105526v4296,10370,7538,21058,9728,32066c340785,148600,341880,159716,341880,170940xe" filled="f" strokeweight=".47483mm">
                  <v:stroke miterlimit="1" joinstyle="miter"/>
                  <v:path arrowok="t" textboxrect="0,0,341880,341880"/>
                </v:shape>
                <v:rect id="Rectangle 403" o:spid="_x0000_s1362" style="position:absolute;left:15061;top:1274;width:85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041A8CDB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δ</w:t>
                        </w:r>
                      </w:p>
                    </w:txbxContent>
                  </v:textbox>
                </v:rect>
                <v:shape id="Shape 404" o:spid="_x0000_s1363" style="position:absolute;left:47051;top:3461;width:0;height:8857;visibility:visible;mso-wrap-style:square;v-text-anchor:top" coordsize="0,88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" path="m,l,885724e" filled="f" strokeweight=".23742mm">
                  <v:stroke miterlimit="83231f" joinstyle="miter"/>
                  <v:path arrowok="t" textboxrect="0,0,0,885724"/>
                </v:shape>
                <v:shape id="Shape 405" o:spid="_x0000_s1364" style="position:absolute;left:46752;top:1216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06" o:spid="_x0000_s1365" style="position:absolute;left:46752;top:1216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08" o:spid="_x0000_s1366" style="position:absolute;left:45299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" path="m341880,170940v,11224,-1096,22341,-3286,33349c336405,215297,333162,225987,328867,236357v-4295,10370,-9561,20221,-15797,29553c306835,275243,299748,283876,291812,291813v-7937,7937,-16571,15023,-25904,21258c256575,319307,246724,324573,236355,328868v-10370,4295,-21059,7537,-32067,9728c193280,340785,182163,341880,170940,341880v-11225,,-22341,-1095,-33349,-3284c126582,336405,115893,333163,105524,328868,95154,324573,85303,319307,75970,313071,66638,306836,58003,299750,50067,291813,42130,283876,35043,275243,28808,265910,22572,256578,17306,246727,13011,236357,8717,225987,5474,215297,3284,204289,1095,193281,,182164,,170940,,159716,1095,148600,3284,137592v2190,-11008,5433,-21696,9727,-32066c17306,95156,22572,85306,28808,75973,35043,66640,42130,58004,50067,50067,58003,42131,66638,35046,75971,28810,85303,22574,95154,17308,105524,13012,115893,8717,126582,5475,137591,3285,148599,1095,159715,,170940,v11223,,22340,1095,33348,3285c215296,5475,225985,8717,236355,13012v10369,4296,20220,9562,29553,15798c275241,35046,283875,42131,291812,50067v7936,7937,15023,16573,21258,25906c319306,85306,324572,95156,328867,105526v4295,10370,7538,21058,9727,32066c340784,148600,341880,159716,341880,170940xe" filled="f" strokeweight=".47483mm">
                  <v:stroke miterlimit="1" joinstyle="miter"/>
                  <v:path arrowok="t" textboxrect="0,0,341880,341880"/>
                </v:shape>
                <v:rect id="Rectangle 409" o:spid="_x0000_s1367" style="position:absolute;left:46721;top:1274;width:76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051E8A33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ε</w:t>
                        </w:r>
                      </w:p>
                    </w:txbxContent>
                  </v:textbox>
                </v:rect>
                <v:shape id="Shape 410" o:spid="_x0000_s1368" style="position:absolute;left:15427;top:11153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" path="m,l,372905e" filled="f" strokeweight=".23742mm">
                  <v:stroke miterlimit="83231f" joinstyle="miter"/>
                  <v:path arrowok="t" textboxrect="0,0,0,372905"/>
                </v:shape>
                <v:shape id="Shape 411" o:spid="_x0000_s1369" style="position:absolute;left:15128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12" o:spid="_x0000_s1370" style="position:absolute;left:15128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14" o:spid="_x0000_s1371" style="position:absolute;top:5982;width:30769;height:5129;visibility:visible;mso-wrap-style:square;v-text-anchor:top" coordsize="307691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" path="m,512819l170940,,3076915,,2905975,512819,,512819xe" filled="f" strokeweight=".47483mm">
                  <v:stroke miterlimit="83231f" joinstyle="miter"/>
                  <v:path arrowok="t" textboxrect="0,0,3076915,512819"/>
                </v:shape>
                <v:rect id="Rectangle 415" o:spid="_x0000_s1372" style="position:absolute;left:2276;top:8142;width:3486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7EFB3769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"Знаменатель не может быть равен 0!"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416" o:spid="_x0000_s1373" style="position:absolute;left:47051;top:1799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417" o:spid="_x0000_s1374" style="position:absolute;left:46752;top:1986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18" o:spid="_x0000_s1375" style="position:absolute;left:46752;top:1986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20" o:spid="_x0000_s1376" style="position:absolute;left:27350;top:12820;width:39316;height:5128;visibility:visible;mso-wrap-style:square;v-text-anchor:top" coordsize="393161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" path="m,l3931614,r,512819l,512819,,xe" filled="f" strokeweight=".47483mm">
                  <v:stroke miterlimit="1" joinstyle="miter"/>
                  <v:path arrowok="t" textboxrect="0,0,3931614,512819"/>
                </v:shape>
                <v:rect id="Rectangle 421" o:spid="_x0000_s1377" style="position:absolute;left:31029;top:14979;width:4250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698E42A2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fraction_result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= add(num1_num, num1_den, num2_num, num2_den);</w:t>
                        </w:r>
                      </w:p>
                    </w:txbxContent>
                  </v:textbox>
                </v:rect>
                <v:shape id="Shape 422" o:spid="_x0000_s1378" style="position:absolute;left:47051;top:2568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" path="m,l,170939,,85469,,201965e" filled="f" strokeweight=".23742mm">
                  <v:stroke miterlimit="83231f" joinstyle="miter"/>
                  <v:path arrowok="t" textboxrect="0,0,0,201965"/>
                </v:shape>
                <v:shape id="Shape 423" o:spid="_x0000_s1379" style="position:absolute;left:46752;top:2755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24" o:spid="_x0000_s1380" style="position:absolute;left:46752;top:2755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26" o:spid="_x0000_s1381" style="position:absolute;left:41880;top:2051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427" o:spid="_x0000_s1382" style="position:absolute;left:42803;top:22672;width:111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220050C2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whole_part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= 0;</w:t>
                        </w:r>
                      </w:p>
                    </w:txbxContent>
                  </v:textbox>
                </v:rect>
                <v:shape id="Shape 428" o:spid="_x0000_s1383" style="position:absolute;left:47051;top:33375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" path="m,l,170940,,85470,,201966e" filled="f" strokeweight=".23742mm">
                  <v:stroke miterlimit="83231f" joinstyle="miter"/>
                  <v:path arrowok="t" textboxrect="0,0,0,201966"/>
                </v:shape>
                <v:shape id="Shape 429" o:spid="_x0000_s1384" style="position:absolute;left:46752;top:3524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30" o:spid="_x0000_s1385" style="position:absolute;left:46752;top:3524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2" o:spid="_x0000_s1386" style="position:absolute;left:34187;top:28205;width:25641;height:5128;visibility:visible;mso-wrap-style:square;v-text-anchor:top" coordsize="256409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" path="m,l2564096,r,512819l,512819,,xe" filled="f" strokeweight=".47483mm">
                  <v:stroke miterlimit="1" joinstyle="miter"/>
                  <v:path arrowok="t" textboxrect="0,0,2564096,512819"/>
                </v:shape>
                <v:rect id="Rectangle 433" o:spid="_x0000_s1387" style="position:absolute;left:38043;top:30364;width:2384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A272099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fractional_num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fraction_result.first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Shape 434" o:spid="_x0000_s1388" style="position:absolute;left:44487;top:41068;width:2564;height:5438;visibility:visible;mso-wrap-style:square;v-text-anchor:top" coordsize="256410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" path="m256410,r,299144l,299144,,543845e" filled="f" strokeweight=".23742mm">
                  <v:stroke miterlimit="83231f" joinstyle="miter"/>
                  <v:path arrowok="t" textboxrect="0,0,256410,543845"/>
                </v:shape>
                <v:shape id="Shape 435" o:spid="_x0000_s1389" style="position:absolute;left:44187;top:463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36" o:spid="_x0000_s1390" style="position:absolute;left:44187;top:463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8" o:spid="_x0000_s1391" style="position:absolute;left:36324;top:35897;width:21368;height:5128;visibility:visible;mso-wrap-style:square;v-text-anchor:top" coordsize="213674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" path="m,l2136746,r,512819l,512819,,xe" filled="f" strokeweight=".47483mm">
                  <v:stroke miterlimit="1" joinstyle="miter"/>
                  <v:path arrowok="t" textboxrect="0,0,2136746,512819"/>
                </v:shape>
                <v:rect id="Rectangle 439" o:spid="_x0000_s1392" style="position:absolute;left:37358;top:38056;width:2566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4074A917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fractional_den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fraction_result.second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Shape 440" o:spid="_x0000_s1393" style="position:absolute;left:23974;top:50469;width:4273;height:3730;visibility:visible;mso-wrap-style:square;v-text-anchor:top" coordsize="427349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" path="m427349,l,,,372905e" filled="f" strokeweight=".23742mm">
                  <v:stroke miterlimit="83231f" joinstyle="miter"/>
                  <v:path arrowok="t" textboxrect="0,0,427349,372905"/>
                </v:shape>
                <v:shape id="Shape 441" o:spid="_x0000_s1394" style="position:absolute;left:23675;top:5404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42" o:spid="_x0000_s1395" style="position:absolute;left:23675;top:5404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43" o:spid="_x0000_s1396" style="position:absolute;left:44487;top:50469;width:18803;height:22533;visibility:visible;mso-wrap-style:square;v-text-anchor:top" coordsize="1880337,225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" path="m1623927,r256410,l1880337,1965806,,1965806r,287436e" filled="f" strokeweight=".23742mm">
                  <v:stroke miterlimit="83231f" joinstyle="miter"/>
                  <v:path arrowok="t" textboxrect="0,0,1880337,2253242"/>
                </v:shape>
                <v:shape id="Shape 444" o:spid="_x0000_s1397" style="position:absolute;left:44187;top:72852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45" o:spid="_x0000_s1398" style="position:absolute;left:44187;top:72852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46" o:spid="_x0000_s1399" style="position:absolute;left:28205;top:47008;width:32478;height:6838;visibility:visible;mso-wrap-style:square;v-text-anchor:top" coordsize="3247855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" path="m1623927,l3247855,341880,1623927,683759,,341880,1623927,xe" stroked="f" strokeweight="0">
                  <v:stroke miterlimit="83231f" joinstyle="miter"/>
                  <v:path arrowok="t" textboxrect="0,0,3247855,683759"/>
                </v:shape>
                <v:shape id="Shape 447" o:spid="_x0000_s1400" style="position:absolute;left:28205;top:47008;width:32478;height:6838;visibility:visible;mso-wrap-style:square;v-text-anchor:top" coordsize="3247855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" path="m1623927,l3247855,341880,1623927,683759,,341880,1623927,xe" filled="f" strokeweight=".47483mm">
                  <v:stroke miterlimit="83231f" joinstyle="miter"/>
                  <v:path arrowok="t" textboxrect="0,0,3247855,683759"/>
                </v:shape>
                <v:rect id="Rectangle 448" o:spid="_x0000_s1401" style="position:absolute;left:33896;top:50022;width:2805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2BBFFE34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if (abs(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fractional_num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) &gt;= abs(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fractional_den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))</w:t>
                        </w:r>
                      </w:p>
                    </w:txbxContent>
                  </v:textbox>
                </v:rect>
                <v:shape id="Shape 449" o:spid="_x0000_s1402" style="position:absolute;left:23974;top:59871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450" o:spid="_x0000_s1403" style="position:absolute;left:23675;top:6174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51" o:spid="_x0000_s1404" style="position:absolute;left:23675;top:6174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53" o:spid="_x0000_s1405" style="position:absolute;left:11965;top:54700;width:23932;height:5128;visibility:visible;mso-wrap-style:square;v-text-anchor:top" coordsize="239315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" path="m,l2393156,r,512819l,512819,,xe" filled="f" strokeweight=".47483mm">
                  <v:stroke miterlimit="1" joinstyle="miter"/>
                  <v:path arrowok="t" textboxrect="0,0,2393156,512819"/>
                </v:shape>
                <v:rect id="Rectangle 454" o:spid="_x0000_s1406" style="position:absolute;left:13683;top:56860;width:2726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1A8FED44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whole_part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fractional_num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/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fractional_den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Shape 456" o:spid="_x0000_s1407" style="position:absolute;left:13675;top:62393;width:20512;height:5128;visibility:visible;mso-wrap-style:square;v-text-anchor:top" coordsize="205127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" path="m,l2051277,r,512819l,512819,,xe" filled="f" strokeweight=".47483mm">
                  <v:stroke miterlimit="1" joinstyle="miter"/>
                  <v:path arrowok="t" textboxrect="0,0,2051277,512819"/>
                </v:shape>
                <v:rect id="Rectangle 457" o:spid="_x0000_s1408" style="position:absolute;left:16163;top:64552;width:2066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4A0E0A2C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fractional_num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%=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fractional_den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458" o:spid="_x0000_s1409" style="position:absolute;left:44487;top:78675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" path="m,l,170939,,85470,,201965e" filled="f" strokeweight=".23742mm">
                  <v:stroke miterlimit="83231f" joinstyle="miter"/>
                  <v:path arrowok="t" textboxrect="0,0,0,201965"/>
                </v:shape>
                <v:shape id="Shape 459" o:spid="_x0000_s1410" style="position:absolute;left:44187;top:8054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60" o:spid="_x0000_s1411" style="position:absolute;left:44187;top:8054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62" o:spid="_x0000_s1412" style="position:absolute;left:32905;top:73504;width:23077;height:5128;visibility:visible;mso-wrap-style:square;v-text-anchor:top" coordsize="230768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" path="m,512819l170940,,2307686,,2136746,512819,,512819xe" filled="f" strokeweight=".47483mm">
                  <v:stroke miterlimit="83231f" joinstyle="miter"/>
                  <v:path arrowok="t" textboxrect="0,0,2307686,512819"/>
                </v:shape>
                <v:rect id="Rectangle 463" o:spid="_x0000_s1413" style="position:absolute;left:34690;top:75663;width:259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4E8C7EC0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"Сумма обыкновенных дробей: ";</w:t>
                        </w:r>
                      </w:p>
                    </w:txbxContent>
                  </v:textbox>
                </v:rect>
                <v:shape id="Shape 464" o:spid="_x0000_s1414" style="position:absolute;left:23974;top:67563;width:21367;height:2565;visibility:visible;mso-wrap-style:square;v-text-anchor:top" coordsize="2136746,25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" path="m,l,256409r2136746,e" filled="f" strokeweight=".23742mm">
                  <v:stroke miterlimit="83231f" joinstyle="miter"/>
                  <v:path arrowok="t" textboxrect="0,0,2136746,256409"/>
                </v:shape>
                <v:shape id="Shape 466" o:spid="_x0000_s1415" style="position:absolute;left:35897;top:81196;width:17094;height:6837;visibility:visible;mso-wrap-style:square;v-text-anchor:top" coordsize="170939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" path="m854699,r854698,341880l854699,683759,,341880,854699,xe" filled="f" strokeweight=".47483mm">
                  <v:stroke miterlimit="83231f" joinstyle="miter"/>
                  <v:path arrowok="t" textboxrect="0,0,1709397,683759"/>
                </v:shape>
                <v:rect id="Rectangle 467" o:spid="_x0000_s1416" style="position:absolute;left:40182;top:84210;width:1133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183FD40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whole_part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!= 0)</w:t>
                        </w:r>
                      </w:p>
                    </w:txbxContent>
                  </v:textbox>
                </v:rect>
                <v:shape id="Shape 469" o:spid="_x0000_s1417" style="position:absolute;left:26495;top:90598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" path="m341880,170939v,11224,-1095,22341,-3285,33349c336406,215296,333163,225985,328868,236355v-4296,10370,-9561,20221,-15797,29554c306835,275241,299749,283876,291813,291812v-7937,7936,-16571,15023,-25904,21259c256577,319306,246725,324572,236356,328868v-10370,4295,-21059,7537,-32067,9727c193280,340785,182164,341879,170940,341879v-11224,,-22341,-1094,-33349,-3284c126582,336405,115894,333163,105524,328868,95154,324572,85303,319306,75971,313071,66639,306835,58004,299748,50067,291812,42131,283876,35044,275241,28808,265909,22573,256576,17307,246725,13012,236355,8717,225985,5474,215296,3284,204288,1095,193280,,182163,,170939,,159715,1095,148599,3284,137591v2190,-11009,5433,-21697,9728,-32067c17307,95154,22573,85303,28808,75971,35044,66638,42131,58003,50067,50067,58004,42130,66639,35044,75971,28808,85303,22572,95154,17307,105524,13012,115894,8717,126582,5474,137591,3284,148599,1095,159716,,170940,v11224,,22340,1095,33349,3284c215297,5474,225986,8717,236356,13012v10369,4295,20221,9561,29553,15796c275242,35044,283876,42130,291813,50067v7936,7936,15022,16571,21258,25904c319307,85303,324572,95154,328868,105524v4295,10370,7538,21058,9727,32067c340785,148599,341880,159715,341880,170939xe" filled="f" strokeweight=".47483mm">
                  <v:stroke miterlimit="1" joinstyle="miter"/>
                  <v:path arrowok="t" textboxrect="0,0,341880,341879"/>
                </v:shape>
                <v:rect id="Rectangle 470" o:spid="_x0000_s1418" style="position:absolute;left:27921;top:91872;width:75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37C7AB4F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ζ</w:t>
                        </w:r>
                      </w:p>
                    </w:txbxContent>
                  </v:textbox>
                </v:rect>
                <v:shape id="Shape 472" o:spid="_x0000_s1419" style="position:absolute;left:58974;top:90598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" path="m341880,170939v-1,11224,-1096,22341,-3286,33349c336405,215296,333162,225985,328867,236355v-4295,10370,-9561,20221,-15797,29554c306835,275241,299749,283876,291812,291812v-7937,7936,-16571,15023,-25903,21259c256576,319306,246724,324572,236355,328868v-10370,4295,-21059,7537,-32066,9727c193280,340785,182164,341879,170940,341879v-11224,,-22340,-1094,-33349,-3284c126583,336405,115894,333163,105523,328868,95154,324572,85303,319306,75971,313071,66638,306835,58003,299748,50067,291812,42130,283876,35044,275241,28808,265909,22573,256576,17307,246725,13012,236355,8717,225985,5474,215296,3284,204288,1095,193280,,182163,,170939,,159715,1095,148599,3284,137591v2190,-11009,5433,-21697,9728,-32067c17307,95154,22573,85303,28808,75971,35044,66638,42130,58003,50067,50067,58003,42130,66638,35044,75971,28808,85303,22572,95154,17307,105523,13012,115894,8717,126583,5474,137591,3284,148600,1095,159716,,170940,v11224,,22340,1095,33348,3284c215296,5474,225985,8717,236355,13012v10369,4295,20221,9561,29554,15796c275241,35044,283875,42130,291812,50067v7937,7936,15023,16571,21258,25904c319306,85303,324572,95154,328867,105524v4295,10370,7538,21058,9727,32067c340784,148599,341879,159715,341880,170939xe" filled="f" strokeweight=".47483mm">
                  <v:stroke miterlimit="1" joinstyle="miter"/>
                  <v:path arrowok="t" textboxrect="0,0,341880,341879"/>
                </v:shape>
                <v:rect id="Rectangle 473" o:spid="_x0000_s1420" style="position:absolute;left:60325;top:91872;width:951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68A7E282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η</w:t>
                        </w:r>
                      </w:p>
                    </w:txbxContent>
                  </v:textbox>
                </v:rect>
                <v:shape id="Shape 474" o:spid="_x0000_s1421" style="position:absolute;left:28247;top:84657;width:7693;height:5439;visibility:visible;mso-wrap-style:square;v-text-anchor:top" coordsize="769229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" path="m769229,l,,,543844e" filled="f" strokeweight=".23742mm">
                  <v:stroke miterlimit="83231f" joinstyle="miter"/>
                  <v:path arrowok="t" textboxrect="0,0,769229,543844"/>
                </v:shape>
                <v:shape id="Shape 475" o:spid="_x0000_s1422" style="position:absolute;left:27948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76" o:spid="_x0000_s1423" style="position:absolute;left:27948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77" o:spid="_x0000_s1424" style="position:absolute;left:53034;top:84657;width:7692;height:5439;visibility:visible;mso-wrap-style:square;v-text-anchor:top" coordsize="769229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" path="m,l769229,r,543844e" filled="f" strokeweight=".23742mm">
                  <v:stroke miterlimit="83231f" joinstyle="miter"/>
                  <v:path arrowok="t" textboxrect="0,0,769229,543844"/>
                </v:shape>
                <v:shape id="Shape 478" o:spid="_x0000_s1425" style="position:absolute;left:60427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79" o:spid="_x0000_s1426" style="position:absolute;left:60427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81" o:spid="_x0000_s1427" style="position:absolute;left:13675;top:15384;width:3418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" path="m341880,170939v,11224,-1095,22341,-3285,33349c336405,215297,333163,225986,328867,236355v-4295,10370,-9561,20221,-15796,29554c306835,275241,299749,283876,291812,291812v-7936,7936,-16571,15023,-25903,21259c256576,319307,246725,324572,236355,328868v-10369,4295,-21058,7537,-32067,9727c193280,340784,182164,341879,170940,341879v-11224,,-22341,-1095,-33349,-3285c126583,336405,115894,333163,105524,328868,95154,324572,85303,319307,75971,313071,66638,306835,58004,299748,50067,291812,42131,283876,35044,275241,28809,265909,22573,256577,17307,246725,13012,236356,8717,225986,5474,215297,3284,204288,1095,193280,,182163,,170939,,159716,1095,148600,3284,137592v2190,-11009,5433,-21698,9728,-32067c17307,95155,22573,85304,28809,75971,35044,66639,42131,58005,50067,50067,58004,42131,66638,35044,75971,28809,85303,22574,95154,17308,105524,13012,115894,8717,126583,5475,137591,3285,148599,1095,159716,,170940,v11224,,22340,1095,33348,3285c215297,5475,225986,8717,236355,13012v10370,4296,20221,9562,29554,15797c275241,35044,283876,42131,291812,50067v7937,7938,15023,16572,21259,25904c319306,85304,324572,95155,328867,105525v4296,10369,7538,21058,9728,32067c340785,148600,341880,159716,341880,170939xe" filled="f" strokeweight=".47483mm">
                  <v:stroke miterlimit="1" joinstyle="miter"/>
                  <v:path arrowok="t" textboxrect="0,0,341880,341879"/>
                </v:shape>
                <v:rect id="Rectangle 482" o:spid="_x0000_s1428" style="position:absolute;left:15056;top:16658;width:87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00B1A9DA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θ</w:t>
                        </w:r>
                      </w:p>
                    </w:txbxContent>
                  </v:textbox>
                </v:rect>
                <v:rect id="Rectangle 483" o:spid="_x0000_s1429" style="position:absolute;left:43417;top:8569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1DE5A6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484" o:spid="_x0000_s1430" style="position:absolute;left:25355;top:47885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769CF888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485" o:spid="_x0000_s1431" style="position:absolute;left:61252;top:47885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75C215B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486" o:spid="_x0000_s1432" style="position:absolute;left:20340;top:52159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4584951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487" o:spid="_x0000_s1433" style="position:absolute;left:38289;top:68398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7709D1E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488" o:spid="_x0000_s1434" style="position:absolute;left:33047;top:82073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2FFF6B04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489" o:spid="_x0000_s1435" style="position:absolute;left:56124;top:82073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01B41A29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EC374C" w14:textId="77777777" w:rsidR="00C7741C" w:rsidRDefault="00C7741C">
      <w:pPr>
        <w:ind w:left="-512" w:right="-91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79105F" wp14:editId="5876043F">
                <wp:extent cx="6632461" cy="7521348"/>
                <wp:effectExtent l="0" t="0" r="0" b="0"/>
                <wp:docPr id="3238" name="Group 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461" cy="7521348"/>
                          <a:chOff x="0" y="0"/>
                          <a:chExt cx="6632461" cy="7521348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2448712" y="34615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418797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418797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2273498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2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3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6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0" y="313071"/>
                                </a:cubicBezTo>
                                <a:cubicBezTo>
                                  <a:pt x="66638" y="306836"/>
                                  <a:pt x="58003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8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8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6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3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2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416126" y="127404"/>
                            <a:ext cx="7531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DCAD3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Shape 499"/>
                        <wps:cNvSpPr/>
                        <wps:spPr>
                          <a:xfrm>
                            <a:off x="5269217" y="346153"/>
                            <a:ext cx="0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3844">
                                <a:moveTo>
                                  <a:pt x="0" y="0"/>
                                </a:moveTo>
                                <a:lnTo>
                                  <a:pt x="0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5239303" y="8750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5239303" y="8750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5094004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4" y="193281"/>
                                  <a:pt x="338594" y="204289"/>
                                </a:cubicBezTo>
                                <a:cubicBezTo>
                                  <a:pt x="336405" y="215297"/>
                                  <a:pt x="333162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0" y="265910"/>
                                </a:cubicBezTo>
                                <a:cubicBezTo>
                                  <a:pt x="306834" y="275243"/>
                                  <a:pt x="299748" y="283876"/>
                                  <a:pt x="291812" y="291813"/>
                                </a:cubicBezTo>
                                <a:cubicBezTo>
                                  <a:pt x="283875" y="299750"/>
                                  <a:pt x="275241" y="306836"/>
                                  <a:pt x="265908" y="313071"/>
                                </a:cubicBezTo>
                                <a:cubicBezTo>
                                  <a:pt x="256576" y="319307"/>
                                  <a:pt x="246724" y="324573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600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3" y="333163"/>
                                  <a:pt x="105523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9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9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3" y="13012"/>
                                </a:cubicBezTo>
                                <a:cubicBezTo>
                                  <a:pt x="115893" y="8717"/>
                                  <a:pt x="126583" y="5475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6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8"/>
                                  <a:pt x="256576" y="22574"/>
                                  <a:pt x="265908" y="28810"/>
                                </a:cubicBezTo>
                                <a:cubicBezTo>
                                  <a:pt x="275241" y="35046"/>
                                  <a:pt x="283875" y="42131"/>
                                  <a:pt x="291812" y="50067"/>
                                </a:cubicBezTo>
                                <a:cubicBezTo>
                                  <a:pt x="299748" y="58004"/>
                                  <a:pt x="306834" y="66640"/>
                                  <a:pt x="313070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2" y="115896"/>
                                  <a:pt x="336405" y="126584"/>
                                  <a:pt x="338594" y="137592"/>
                                </a:cubicBezTo>
                                <a:cubicBezTo>
                                  <a:pt x="340784" y="148600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5229153" y="127404"/>
                            <a:ext cx="9511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B5ED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Shape 505"/>
                        <wps:cNvSpPr/>
                        <wps:spPr>
                          <a:xfrm>
                            <a:off x="2448712" y="1200851"/>
                            <a:ext cx="641024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24" h="28743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641024" y="170940"/>
                                </a:lnTo>
                                <a:lnTo>
                                  <a:pt x="641024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3059821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059821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504270" y="683759"/>
                            <a:ext cx="188033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3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880337" y="0"/>
                                </a:lnTo>
                                <a:lnTo>
                                  <a:pt x="170939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993985" y="899688"/>
                            <a:ext cx="11981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9A493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whole_part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Shape 511"/>
                        <wps:cNvSpPr/>
                        <wps:spPr>
                          <a:xfrm>
                            <a:off x="2183755" y="1884610"/>
                            <a:ext cx="94017" cy="88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7" h="885724">
                                <a:moveTo>
                                  <a:pt x="94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572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2153840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2153840" y="275537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2273498" y="1538458"/>
                            <a:ext cx="1623927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927" h="683758">
                                <a:moveTo>
                                  <a:pt x="811964" y="0"/>
                                </a:moveTo>
                                <a:lnTo>
                                  <a:pt x="1623927" y="341879"/>
                                </a:lnTo>
                                <a:lnTo>
                                  <a:pt x="811964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8119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2273498" y="1538458"/>
                            <a:ext cx="1623927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927" h="683758">
                                <a:moveTo>
                                  <a:pt x="811964" y="0"/>
                                </a:moveTo>
                                <a:lnTo>
                                  <a:pt x="1623927" y="341879"/>
                                </a:lnTo>
                                <a:lnTo>
                                  <a:pt x="811964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811964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573845" y="1839856"/>
                            <a:ext cx="136090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1C898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fractional_num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!=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Shape 518"/>
                        <wps:cNvSpPr/>
                        <wps:spPr>
                          <a:xfrm>
                            <a:off x="427349" y="2820505"/>
                            <a:ext cx="350426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426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504264" y="0"/>
                                </a:lnTo>
                                <a:lnTo>
                                  <a:pt x="333332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678284" y="3036434"/>
                            <a:ext cx="39930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E4F99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cout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&lt;&lt; " 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и</w:t>
                              </w:r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" &lt;&lt; abs(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fractional_num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) &lt;&lt; "/" &lt;&lt; abs(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fractional_den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Shape 520"/>
                        <wps:cNvSpPr/>
                        <wps:spPr>
                          <a:xfrm>
                            <a:off x="3132471" y="1884610"/>
                            <a:ext cx="1367518" cy="2222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518" h="2222216">
                                <a:moveTo>
                                  <a:pt x="0" y="2222216"/>
                                </a:moveTo>
                                <a:lnTo>
                                  <a:pt x="0" y="1880337"/>
                                </a:lnTo>
                                <a:lnTo>
                                  <a:pt x="1367518" y="1880337"/>
                                </a:lnTo>
                                <a:lnTo>
                                  <a:pt x="1367518" y="0"/>
                                </a:lnTo>
                                <a:lnTo>
                                  <a:pt x="769229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183755" y="3337597"/>
                            <a:ext cx="948716" cy="42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716" h="427350">
                                <a:moveTo>
                                  <a:pt x="0" y="0"/>
                                </a:moveTo>
                                <a:lnTo>
                                  <a:pt x="0" y="427350"/>
                                </a:lnTo>
                                <a:lnTo>
                                  <a:pt x="948716" y="42735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3935887" y="1457261"/>
                            <a:ext cx="1333330" cy="293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2937000">
                                <a:moveTo>
                                  <a:pt x="1333330" y="0"/>
                                </a:moveTo>
                                <a:lnTo>
                                  <a:pt x="1333330" y="2649566"/>
                                </a:lnTo>
                                <a:lnTo>
                                  <a:pt x="0" y="2649566"/>
                                </a:lnTo>
                                <a:lnTo>
                                  <a:pt x="0" y="293700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3905973" y="437930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3905973" y="437930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3897426" y="940169"/>
                            <a:ext cx="273503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35036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179343" y="1156097"/>
                            <a:ext cx="288752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2A8F3" w14:textId="77777777" w:rsidR="00C7741C" w:rsidRPr="00C7741C" w:rsidRDefault="00C7741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cout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&lt;&lt;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fractional_num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&lt;&lt; "/" &lt;&lt; </w:t>
                              </w:r>
                              <w:proofErr w:type="spellStart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fractional_den</w:t>
                              </w:r>
                              <w:proofErr w:type="spellEnd"/>
                              <w:r w:rsidRPr="00C7741C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Shape 528"/>
                        <wps:cNvSpPr/>
                        <wps:spPr>
                          <a:xfrm>
                            <a:off x="3089736" y="4961525"/>
                            <a:ext cx="846151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151" h="629315">
                                <a:moveTo>
                                  <a:pt x="846151" y="0"/>
                                </a:moveTo>
                                <a:lnTo>
                                  <a:pt x="846151" y="341880"/>
                                </a:lnTo>
                                <a:lnTo>
                                  <a:pt x="0" y="341880"/>
                                </a:lnTo>
                                <a:lnTo>
                                  <a:pt x="0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3059821" y="55758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3059821" y="55758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3418795" y="444443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635007" y="4660362"/>
                            <a:ext cx="78875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C1F52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3132471" y="4106826"/>
                            <a:ext cx="854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>
                                <a:moveTo>
                                  <a:pt x="0" y="0"/>
                                </a:moveTo>
                                <a:lnTo>
                                  <a:pt x="854699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0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7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7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38087" y="127404"/>
                            <a:ext cx="87121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EBAC9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Shape 538"/>
                        <wps:cNvSpPr/>
                        <wps:spPr>
                          <a:xfrm>
                            <a:off x="3089736" y="615810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305982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305982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2572643" y="5641011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788855" y="5856940"/>
                            <a:ext cx="7887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8F57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175213" y="346153"/>
                            <a:ext cx="2905975" cy="4957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975" h="4957252">
                                <a:moveTo>
                                  <a:pt x="2905975" y="4957252"/>
                                </a:moveTo>
                                <a:lnTo>
                                  <a:pt x="0" y="4957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2572643" y="6410239"/>
                            <a:ext cx="102563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20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928678" y="6626168"/>
                            <a:ext cx="41702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AD319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break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549"/>
                        <wps:cNvSpPr/>
                        <wps:spPr>
                          <a:xfrm>
                            <a:off x="4871782" y="7179468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4" y="193280"/>
                                  <a:pt x="338594" y="204288"/>
                                </a:cubicBezTo>
                                <a:cubicBezTo>
                                  <a:pt x="336404" y="215297"/>
                                  <a:pt x="333162" y="225986"/>
                                  <a:pt x="328867" y="236356"/>
                                </a:cubicBezTo>
                                <a:cubicBezTo>
                                  <a:pt x="324572" y="246725"/>
                                  <a:pt x="319306" y="256577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5" y="299749"/>
                                  <a:pt x="275241" y="306836"/>
                                  <a:pt x="265907" y="313071"/>
                                </a:cubicBezTo>
                                <a:cubicBezTo>
                                  <a:pt x="256575" y="319307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5"/>
                                </a:cubicBezTo>
                                <a:cubicBezTo>
                                  <a:pt x="193279" y="340785"/>
                                  <a:pt x="182163" y="341880"/>
                                  <a:pt x="170940" y="341880"/>
                                </a:cubicBezTo>
                                <a:cubicBezTo>
                                  <a:pt x="159715" y="341880"/>
                                  <a:pt x="148599" y="340785"/>
                                  <a:pt x="137590" y="338595"/>
                                </a:cubicBezTo>
                                <a:cubicBezTo>
                                  <a:pt x="126582" y="336405"/>
                                  <a:pt x="115893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0" y="313071"/>
                                </a:cubicBezTo>
                                <a:cubicBezTo>
                                  <a:pt x="66637" y="306836"/>
                                  <a:pt x="58003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2" y="256577"/>
                                  <a:pt x="17307" y="246725"/>
                                  <a:pt x="13012" y="236356"/>
                                </a:cubicBezTo>
                                <a:cubicBezTo>
                                  <a:pt x="8717" y="225986"/>
                                  <a:pt x="5474" y="215297"/>
                                  <a:pt x="3284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2" y="85303"/>
                                  <a:pt x="28808" y="75971"/>
                                </a:cubicBezTo>
                                <a:cubicBezTo>
                                  <a:pt x="35044" y="66639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7" y="35044"/>
                                  <a:pt x="75970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3" y="8717"/>
                                  <a:pt x="126582" y="5475"/>
                                  <a:pt x="137590" y="3285"/>
                                </a:cubicBezTo>
                                <a:cubicBezTo>
                                  <a:pt x="148599" y="1095"/>
                                  <a:pt x="159715" y="0"/>
                                  <a:pt x="170940" y="0"/>
                                </a:cubicBezTo>
                                <a:cubicBezTo>
                                  <a:pt x="182163" y="0"/>
                                  <a:pt x="193279" y="1095"/>
                                  <a:pt x="204288" y="3285"/>
                                </a:cubicBezTo>
                                <a:cubicBezTo>
                                  <a:pt x="215296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5" y="22573"/>
                                  <a:pt x="265907" y="28809"/>
                                </a:cubicBezTo>
                                <a:cubicBezTo>
                                  <a:pt x="275241" y="35044"/>
                                  <a:pt x="283875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9"/>
                                  <a:pt x="313071" y="75971"/>
                                </a:cubicBezTo>
                                <a:cubicBezTo>
                                  <a:pt x="319306" y="85303"/>
                                  <a:pt x="324572" y="95155"/>
                                  <a:pt x="328867" y="105525"/>
                                </a:cubicBezTo>
                                <a:cubicBezTo>
                                  <a:pt x="333162" y="115894"/>
                                  <a:pt x="336404" y="126583"/>
                                  <a:pt x="338594" y="137592"/>
                                </a:cubicBezTo>
                                <a:cubicBezTo>
                                  <a:pt x="340784" y="148600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5012407" y="7306872"/>
                            <a:ext cx="8037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FE4B7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3602555" y="6670922"/>
                            <a:ext cx="1444441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441" h="458375">
                                <a:moveTo>
                                  <a:pt x="0" y="0"/>
                                </a:moveTo>
                                <a:lnTo>
                                  <a:pt x="1444441" y="0"/>
                                </a:lnTo>
                                <a:lnTo>
                                  <a:pt x="1444441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5017081" y="71143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5017081" y="71143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4427206" y="5386856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1FC56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2119519" y="429603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9C7E2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435755" y="3933868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27CAD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150903" y="162618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4F5FB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073974" y="162618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3040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9105F" id="Group 3238" o:spid="_x0000_s1436" style="width:522.25pt;height:592.25pt;mso-position-horizontal-relative:char;mso-position-vertical-relative:line" coordsize="66324,7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">
                <v:shape id="Shape 493" o:spid="_x0000_s1437" style="position:absolute;left:24487;top:346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494" o:spid="_x0000_s1438" style="position:absolute;left:24187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95" o:spid="_x0000_s1439" style="position:absolute;left:24187;top:618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97" o:spid="_x0000_s1440" style="position:absolute;left:22734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" path="m341880,170940v,11224,-1095,22341,-3285,33349c336405,215297,333162,225987,328867,236357v-4295,10370,-9561,20221,-15796,29553c306835,275243,299749,283876,291813,291813v-7937,7937,-16572,15023,-25904,21258c256576,319307,246725,324573,236356,328868v-10370,4295,-21059,7537,-32068,9728c193280,340785,182164,341880,170940,341880v-11224,,-22341,-1095,-33349,-3284c126583,336405,115894,333163,105524,328868,95154,324573,85303,319307,75970,313071,66638,306836,58003,299750,50067,291813,42130,283876,35044,275243,28808,265910,22573,256578,17307,246727,13012,236357,8717,225987,5474,215297,3285,204289,1095,193281,,182164,,170940,,159716,1095,148600,3285,137592v2189,-11008,5432,-21696,9727,-32066c17307,95156,22573,85306,28808,75973,35044,66640,42130,58004,50067,50067,58003,42131,66638,35046,75971,28810,85303,22574,95154,17308,105524,13012,115894,8717,126583,5475,137591,3285,148599,1095,159716,,170940,v11224,,22340,1095,33348,3285c215297,5475,225986,8717,236356,13012v10369,4296,20220,9562,29553,15798c275241,35046,283876,42131,291813,50067v7936,7937,15022,16573,21258,25906c319306,85306,324572,95156,328867,105526v4295,10370,7538,21058,9728,32066c340785,148600,341880,159716,341880,170940xe" filled="f" strokeweight=".47483mm">
                  <v:stroke miterlimit="1" joinstyle="miter"/>
                  <v:path arrowok="t" textboxrect="0,0,341880,341880"/>
                </v:shape>
                <v:rect id="Rectangle 498" o:spid="_x0000_s1441" style="position:absolute;left:24161;top:1274;width:7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6E4DCAD3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ζ</w:t>
                        </w:r>
                      </w:p>
                    </w:txbxContent>
                  </v:textbox>
                </v:rect>
                <v:shape id="Shape 499" o:spid="_x0000_s1442" style="position:absolute;left:52692;top:3461;width:0;height:5438;visibility:visible;mso-wrap-style:square;v-text-anchor:top" coordsize="0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" path="m,l,543844e" filled="f" strokeweight=".23742mm">
                  <v:stroke miterlimit="83231f" joinstyle="miter"/>
                  <v:path arrowok="t" textboxrect="0,0,0,543844"/>
                </v:shape>
                <v:shape id="Shape 500" o:spid="_x0000_s1443" style="position:absolute;left:52393;top:875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01" o:spid="_x0000_s1444" style="position:absolute;left:52393;top:875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03" o:spid="_x0000_s1445" style="position:absolute;left:50940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" path="m341880,170940v-1,11224,-1096,22341,-3286,33349c336405,215297,333162,225987,328867,236357v-4295,10370,-9561,20221,-15797,29553c306834,275243,299748,283876,291812,291813v-7937,7937,-16571,15023,-25904,21258c256576,319307,246724,324573,236355,328868v-10370,4295,-21059,7537,-32067,9728c193280,340785,182164,341880,170940,341880v-11224,,-22340,-1095,-33349,-3284c126583,336405,115893,333163,105523,328868,95154,324573,85303,319307,75971,313071,66639,306836,58004,299750,50067,291813,42130,283876,35044,275243,28809,265910,22573,256578,17307,246727,13012,236357,8717,225987,5474,215297,3285,204289,1095,193281,,182164,,170940,,159716,1095,148600,3285,137592v2189,-11008,5432,-21696,9727,-32066c17307,95156,22573,85306,28809,75973,35044,66640,42130,58004,50067,50067,58004,42131,66639,35046,75971,28810,85303,22574,95154,17308,105523,13012,115893,8717,126583,5475,137591,3285,148600,1095,159716,,170940,v11224,,22340,1095,33348,3285c215296,5475,225985,8717,236355,13012v10369,4296,20221,9562,29553,15798c275241,35046,283875,42131,291812,50067v7936,7937,15022,16573,21258,25906c319306,85306,324572,95156,328867,105526v4295,10370,7538,21058,9727,32066c340784,148600,341879,159716,341880,170940xe" filled="f" strokeweight=".47483mm">
                  <v:stroke miterlimit="1" joinstyle="miter"/>
                  <v:path arrowok="t" textboxrect="0,0,341880,341880"/>
                </v:shape>
                <v:rect id="Rectangle 504" o:spid="_x0000_s1446" style="position:absolute;left:52291;top:1274;width:951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576EB5ED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η</w:t>
                        </w:r>
                      </w:p>
                    </w:txbxContent>
                  </v:textbox>
                </v:rect>
                <v:shape id="Shape 505" o:spid="_x0000_s1447" style="position:absolute;left:24487;top:12008;width:6410;height:2874;visibility:visible;mso-wrap-style:square;v-text-anchor:top" coordsize="641024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" path="m,l,170940r641024,l641024,287435e" filled="f" strokeweight=".23742mm">
                  <v:stroke miterlimit="83231f" joinstyle="miter"/>
                  <v:path arrowok="t" textboxrect="0,0,641024,287435"/>
                </v:shape>
                <v:shape id="Shape 506" o:spid="_x0000_s1448" style="position:absolute;left:30598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07" o:spid="_x0000_s1449" style="position:absolute;left:30598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09" o:spid="_x0000_s1450" style="position:absolute;left:15042;top:6837;width:18804;height:5128;visibility:visible;mso-wrap-style:square;v-text-anchor:top" coordsize="188033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" path="m,512819l170940,,1880337,,1709397,512819,,512819xe" filled="f" strokeweight=".47483mm">
                  <v:stroke miterlimit="83231f" joinstyle="miter"/>
                  <v:path arrowok="t" textboxrect="0,0,1880337,512819"/>
                </v:shape>
                <v:rect id="Rectangle 510" o:spid="_x0000_s1451" style="position:absolute;left:19939;top:8996;width:1198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19C9A493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whole_part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511" o:spid="_x0000_s1452" style="position:absolute;left:21837;top:18846;width:940;height:8857;visibility:visible;mso-wrap-style:square;v-text-anchor:top" coordsize="94017,88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" path="m94017,l,,,885724e" filled="f" strokeweight=".23742mm">
                  <v:stroke miterlimit="83231f" joinstyle="miter"/>
                  <v:path arrowok="t" textboxrect="0,0,94017,885724"/>
                </v:shape>
                <v:shape id="Shape 512" o:spid="_x0000_s1453" style="position:absolute;left:21538;top:2755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13" o:spid="_x0000_s1454" style="position:absolute;left:21538;top:2755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14" o:spid="_x0000_s1455" style="position:absolute;left:22734;top:15384;width:16240;height:6838;visibility:visible;mso-wrap-style:square;v-text-anchor:top" coordsize="1623927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" path="m811964,r811963,341879l811964,683758,,341879,811964,xe" stroked="f" strokeweight="0">
                  <v:stroke miterlimit="83231f" joinstyle="miter"/>
                  <v:path arrowok="t" textboxrect="0,0,1623927,683758"/>
                </v:shape>
                <v:shape id="Shape 515" o:spid="_x0000_s1456" style="position:absolute;left:22734;top:15384;width:16240;height:6838;visibility:visible;mso-wrap-style:square;v-text-anchor:top" coordsize="1623927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" path="m811964,r811963,341879l811964,683758,,341879,811964,xe" filled="f" strokeweight=".47483mm">
                  <v:stroke miterlimit="83231f" joinstyle="miter"/>
                  <v:path arrowok="t" textboxrect="0,0,1623927,683758"/>
                </v:shape>
                <v:rect id="Rectangle 516" o:spid="_x0000_s1457" style="position:absolute;left:25738;top:18398;width:1360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1701C898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fractional_num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!= 0)</w:t>
                        </w:r>
                      </w:p>
                    </w:txbxContent>
                  </v:textbox>
                </v:rect>
                <v:shape id="Shape 518" o:spid="_x0000_s1458" style="position:absolute;left:4273;top:28205;width:35043;height:5128;visibility:visible;mso-wrap-style:square;v-text-anchor:top" coordsize="350426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" path="m,512819l170940,,3504264,,3333325,512819,,512819xe" filled="f" strokeweight=".47483mm">
                  <v:stroke miterlimit="83231f" joinstyle="miter"/>
                  <v:path arrowok="t" textboxrect="0,0,3504264,512819"/>
                </v:shape>
                <v:rect id="Rectangle 519" o:spid="_x0000_s1459" style="position:absolute;left:6782;top:30364;width:3993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57BE4F99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cout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&lt;&lt; "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и</w:t>
                        </w:r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" &lt;&lt; abs(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fractional_num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) &lt;&lt; "/" &lt;&lt; abs(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fractional_den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);</w:t>
                        </w:r>
                      </w:p>
                    </w:txbxContent>
                  </v:textbox>
                </v:rect>
                <v:shape id="Shape 520" o:spid="_x0000_s1460" style="position:absolute;left:31324;top:18846;width:13675;height:22222;visibility:visible;mso-wrap-style:square;v-text-anchor:top" coordsize="1367518,2222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" path="m,2222216l,1880337r1367518,l1367518,,769229,e" filled="f" strokeweight=".23742mm">
                  <v:stroke miterlimit="83231f" joinstyle="miter"/>
                  <v:path arrowok="t" textboxrect="0,0,1367518,2222216"/>
                </v:shape>
                <v:shape id="Shape 521" o:spid="_x0000_s1461" style="position:absolute;left:21837;top:33375;width:9487;height:4274;visibility:visible;mso-wrap-style:square;v-text-anchor:top" coordsize="948716,42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" path="m,l,427350r948716,e" filled="f" strokeweight=".23742mm">
                  <v:stroke miterlimit="83231f" joinstyle="miter"/>
                  <v:path arrowok="t" textboxrect="0,0,948716,427350"/>
                </v:shape>
                <v:shape id="Shape 522" o:spid="_x0000_s1462" style="position:absolute;left:39358;top:14572;width:13334;height:29370;visibility:visible;mso-wrap-style:square;v-text-anchor:top" coordsize="1333330,293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" path="m1333330,r,2649566l,2649566r,287434e" filled="f" strokeweight=".23742mm">
                  <v:stroke miterlimit="83231f" joinstyle="miter"/>
                  <v:path arrowok="t" textboxrect="0,0,1333330,2937000"/>
                </v:shape>
                <v:shape id="Shape 523" o:spid="_x0000_s1463" style="position:absolute;left:39059;top:4379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24" o:spid="_x0000_s1464" style="position:absolute;left:39059;top:4379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26" o:spid="_x0000_s1465" style="position:absolute;left:38974;top:9401;width:27350;height:5128;visibility:visible;mso-wrap-style:square;v-text-anchor:top" coordsize="273503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" path="m,512819l170940,,2735036,,2564096,512819,,512819xe" filled="f" strokeweight=".47483mm">
                  <v:stroke miterlimit="83231f" joinstyle="miter"/>
                  <v:path arrowok="t" textboxrect="0,0,2735036,512819"/>
                </v:shape>
                <v:rect id="Rectangle 527" o:spid="_x0000_s1466" style="position:absolute;left:41793;top:11560;width:2887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1D42A8F3" w14:textId="77777777" w:rsidR="00C7741C" w:rsidRPr="00C7741C" w:rsidRDefault="00C7741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cout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&lt;&lt;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fractional_num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&lt;&lt; "/" &lt;&lt; </w:t>
                        </w:r>
                        <w:proofErr w:type="spellStart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fractional_den</w:t>
                        </w:r>
                        <w:proofErr w:type="spellEnd"/>
                        <w:r w:rsidRPr="00C7741C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Shape 528" o:spid="_x0000_s1467" style="position:absolute;left:30897;top:49615;width:8461;height:6293;visibility:visible;mso-wrap-style:square;v-text-anchor:top" coordsize="846151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" path="m846151,r,341880l,341880,,629315e" filled="f" strokeweight=".23742mm">
                  <v:stroke miterlimit="83231f" joinstyle="miter"/>
                  <v:path arrowok="t" textboxrect="0,0,846151,629315"/>
                </v:shape>
                <v:shape id="Shape 529" o:spid="_x0000_s1468" style="position:absolute;left:30598;top:5575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30" o:spid="_x0000_s1469" style="position:absolute;left:30598;top:5575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32" o:spid="_x0000_s1470" style="position:absolute;left:34187;top:44444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533" o:spid="_x0000_s1471" style="position:absolute;left:36350;top:46603;width:788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51CC1F52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534" o:spid="_x0000_s1472" style="position:absolute;left:31324;top:41068;width:8547;height:0;visibility:visible;mso-wrap-style:square;v-text-anchor:top" coordsize="854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" path="m,l854699,e" filled="f" strokeweight=".23742mm">
                  <v:stroke miterlimit="83231f" joinstyle="miter"/>
                  <v:path arrowok="t" textboxrect="0,0,854699,0"/>
                </v:shape>
                <v:shape id="Shape 536" o:spid="_x0000_s1473" style="position:absolute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" path="m341880,170940v-1,11224,-1095,22341,-3285,33349c336405,215297,333163,225987,328867,236357v-4295,10370,-9560,20221,-15796,29553c306835,275243,299749,283876,291812,291813v-7936,7937,-16571,15023,-25903,21258c256576,319307,246725,324573,236355,328868v-10369,4295,-21058,7537,-32067,9728c193280,340785,182164,341880,170940,341880v-11224,,-22341,-1095,-33349,-3284c126583,336405,115894,333163,105524,328868,95154,324573,85303,319307,75971,313071,66638,306836,58004,299750,50067,291813,42130,283876,35044,275243,28809,265910,22573,256578,17307,246727,13012,236357,8717,225987,5474,215297,3285,204289,1095,193281,,182164,,170940,,159716,1095,148600,3285,137592v2189,-11008,5432,-21696,9727,-32066c17307,95156,22573,85306,28809,75973,35044,66640,42130,58004,50067,50067,58004,42131,66638,35046,75971,28810,85303,22574,95154,17308,105524,13012,115894,8717,126583,5475,137591,3285,148599,1095,159716,,170940,v11224,,22340,1095,33348,3285c215297,5475,225986,8717,236355,13012v10370,4296,20221,9562,29554,15798c275241,35046,283876,42131,291812,50067v7937,7937,15023,16573,21259,25906c319307,85306,324572,95156,328867,105526v4296,10370,7538,21058,9728,32066c340785,148600,341879,159716,341880,170940xe" filled="f" strokeweight=".47483mm">
                  <v:stroke miterlimit="1" joinstyle="miter"/>
                  <v:path arrowok="t" textboxrect="0,0,341880,341880"/>
                </v:shape>
                <v:rect id="Rectangle 537" o:spid="_x0000_s1474" style="position:absolute;left:1380;top:1274;width:872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3EDEBAC9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θ</w:t>
                        </w:r>
                      </w:p>
                    </w:txbxContent>
                  </v:textbox>
                </v:rect>
                <v:shape id="Shape 538" o:spid="_x0000_s1475" style="position:absolute;left:30897;top:61581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39" o:spid="_x0000_s1476" style="position:absolute;left:30598;top:6345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40" o:spid="_x0000_s1477" style="position:absolute;left:30598;top:6345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42" o:spid="_x0000_s1478" style="position:absolute;left:25726;top:56410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543" o:spid="_x0000_s1479" style="position:absolute;left:27888;top:58569;width:788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6C788F57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544" o:spid="_x0000_s1480" style="position:absolute;left:1752;top:3461;width:29059;height:49573;visibility:visible;mso-wrap-style:square;v-text-anchor:top" coordsize="2905975,4957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" path="m2905975,4957252l,4957252,,e" filled="f" strokeweight=".23742mm">
                  <v:stroke miterlimit="83231f" joinstyle="miter"/>
                  <v:path arrowok="t" textboxrect="0,0,2905975,4957252"/>
                </v:shape>
                <v:shape id="Shape 546" o:spid="_x0000_s1481" style="position:absolute;left:25726;top:64102;width:10256;height:5128;visibility:visible;mso-wrap-style:square;v-text-anchor:top" coordsize="102563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" path="m,l1025638,r,512820l,512820,,xe" filled="f" strokeweight=".47483mm">
                  <v:stroke miterlimit="1" joinstyle="miter"/>
                  <v:path arrowok="t" textboxrect="0,0,1025638,512820"/>
                </v:shape>
                <v:rect id="Rectangle 547" o:spid="_x0000_s1482" style="position:absolute;left:29286;top:66261;width:417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2ECAD319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break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549" o:spid="_x0000_s1483" style="position:absolute;left:48717;top:71794;width:3419;height:3419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" path="m341879,170940v,11224,-1095,22340,-3285,33348c336404,215297,333162,225986,328867,236356v-4295,10369,-9561,20221,-15796,29553c306835,275241,299749,283876,291812,291812v-7937,7937,-16571,15024,-25905,21259c256575,319307,246724,324572,236355,328868v-10370,4295,-21059,7537,-32067,9727c193279,340785,182163,341880,170940,341880v-11225,,-22341,-1095,-33350,-3285c126582,336405,115893,333163,105524,328868,95154,324572,85303,319307,75970,313071,66637,306836,58003,299749,50067,291812,42130,283876,35044,275241,28808,265909,22572,256577,17307,246725,13012,236356,8717,225986,5474,215297,3284,204288,1095,193280,,182164,,170940,,159716,1095,148600,3284,137592v2190,-11009,5433,-21698,9728,-32067c17307,95155,22572,85303,28808,75971,35044,66639,42130,58004,50067,50067,58003,42131,66637,35044,75970,28809,85303,22573,95154,17307,105524,13012,115893,8717,126582,5475,137590,3285,148599,1095,159715,,170940,v11223,,22339,1095,33348,3285c215296,5475,225985,8717,236355,13012v10369,4295,20220,9561,29552,15797c275241,35044,283875,42131,291812,50067v7937,7937,15023,16572,21259,25904c319306,85303,324572,95155,328867,105525v4295,10369,7537,21058,9727,32067c340784,148600,341879,159716,341879,170940xe" filled="f" strokeweight=".47483mm">
                  <v:stroke miterlimit="1" joinstyle="miter"/>
                  <v:path arrowok="t" textboxrect="0,0,341879,341880"/>
                </v:shape>
                <v:rect id="Rectangle 550" o:spid="_x0000_s1484" style="position:absolute;left:50124;top:73068;width:803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4A6FE4B7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γ</w:t>
                        </w:r>
                      </w:p>
                    </w:txbxContent>
                  </v:textbox>
                </v:rect>
                <v:shape id="Shape 551" o:spid="_x0000_s1485" style="position:absolute;left:36025;top:66709;width:14444;height:4583;visibility:visible;mso-wrap-style:square;v-text-anchor:top" coordsize="1444441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" path="m,l1444441,r,458375e" filled="f" strokeweight=".23742mm">
                  <v:stroke miterlimit="83231f" joinstyle="miter"/>
                  <v:path arrowok="t" textboxrect="0,0,1444441,458375"/>
                </v:shape>
                <v:shape id="Shape 552" o:spid="_x0000_s1486" style="position:absolute;left:50170;top:7114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53" o:spid="_x0000_s1487" style="position:absolute;left:50170;top:71143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rect id="Rectangle 554" o:spid="_x0000_s1488" style="position:absolute;left:44272;top:53868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1B01FC56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555" o:spid="_x0000_s1489" style="position:absolute;left:21195;top:4296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7149C7E2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</w:p>
                    </w:txbxContent>
                  </v:textbox>
                </v:rect>
                <v:rect id="Rectangle 556" o:spid="_x0000_s1490" style="position:absolute;left:34357;top:39338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4F427CAD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557" o:spid="_x0000_s1491" style="position:absolute;left:21509;top:16261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11A4F5FB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558" o:spid="_x0000_s1492" style="position:absolute;left:40739;top:16261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6123040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125F2F" w14:textId="77777777" w:rsidR="00C7741C" w:rsidRDefault="00C7741C">
      <w:pPr>
        <w:ind w:left="-781" w:right="-9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28DC8EB" wp14:editId="5461A5A7">
                <wp:extent cx="6837589" cy="7278126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589" cy="7278126"/>
                          <a:chOff x="0" y="0"/>
                          <a:chExt cx="6837589" cy="7278126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1457261" y="346153"/>
                            <a:ext cx="71478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85"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  <a:lnTo>
                                  <a:pt x="714785" y="51281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2157088" y="8290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2157088" y="8290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457261" y="346153"/>
                            <a:ext cx="714785" cy="2136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85" h="2136746">
                                <a:moveTo>
                                  <a:pt x="0" y="0"/>
                                </a:moveTo>
                                <a:lnTo>
                                  <a:pt x="0" y="2136746"/>
                                </a:lnTo>
                                <a:lnTo>
                                  <a:pt x="714785" y="213674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157088" y="24529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157088" y="24529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282048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1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4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6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434558" y="127404"/>
                            <a:ext cx="4893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75B2F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3252128" y="858972"/>
                            <a:ext cx="201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66">
                                <a:moveTo>
                                  <a:pt x="0" y="0"/>
                                </a:moveTo>
                                <a:lnTo>
                                  <a:pt x="170940" y="0"/>
                                </a:lnTo>
                                <a:lnTo>
                                  <a:pt x="0" y="0"/>
                                </a:lnTo>
                                <a:lnTo>
                                  <a:pt x="201966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3439136" y="8290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3439136" y="8290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2222216" y="598289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569571" y="814218"/>
                            <a:ext cx="4398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59FBD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case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Shape 577"/>
                        <wps:cNvSpPr/>
                        <wps:spPr>
                          <a:xfrm>
                            <a:off x="4790586" y="111538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4760671" y="13023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4760671" y="13023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3418795" y="598289"/>
                            <a:ext cx="273503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5" h="512819">
                                <a:moveTo>
                                  <a:pt x="170940" y="0"/>
                                </a:moveTo>
                                <a:lnTo>
                                  <a:pt x="2735035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3418795" y="598289"/>
                            <a:ext cx="273503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5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35035" y="0"/>
                                </a:lnTo>
                                <a:lnTo>
                                  <a:pt x="256409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3848681" y="814218"/>
                            <a:ext cx="249401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8DA6A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"Выход из программы."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4273493" y="1367518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4629529" y="1583446"/>
                            <a:ext cx="41702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D5DBF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break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Shape 586"/>
                        <wps:cNvSpPr/>
                        <wps:spPr>
                          <a:xfrm>
                            <a:off x="3252128" y="2482899"/>
                            <a:ext cx="1367518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518" h="372905">
                                <a:moveTo>
                                  <a:pt x="0" y="0"/>
                                </a:moveTo>
                                <a:lnTo>
                                  <a:pt x="1367518" y="0"/>
                                </a:lnTo>
                                <a:lnTo>
                                  <a:pt x="1367518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4589731" y="28408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4589731" y="28408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2222216" y="222221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566767" y="2438145"/>
                            <a:ext cx="44746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60BBE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default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Shape 592"/>
                        <wps:cNvSpPr/>
                        <wps:spPr>
                          <a:xfrm>
                            <a:off x="4619646" y="3423067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4589731" y="36100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4589731" y="361007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735035" y="2905975"/>
                            <a:ext cx="376067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67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760674" y="0"/>
                                </a:lnTo>
                                <a:lnTo>
                                  <a:pt x="358973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2951915" y="3121904"/>
                            <a:ext cx="442452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F7F36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"Неверный выбор. Пожалуйста, выберите 1, 2 или 0."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Shape 598"/>
                        <wps:cNvSpPr/>
                        <wps:spPr>
                          <a:xfrm>
                            <a:off x="4619646" y="4192296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47008"/>
                                </a:lnTo>
                                <a:lnTo>
                                  <a:pt x="0" y="16350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4589731" y="43408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4589731" y="43408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4102553" y="3675204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025638" y="0"/>
                                </a:lnTo>
                                <a:lnTo>
                                  <a:pt x="85469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4318765" y="3891132"/>
                            <a:ext cx="7887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B8B8D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Shape 604"/>
                        <wps:cNvSpPr/>
                        <wps:spPr>
                          <a:xfrm>
                            <a:off x="3508538" y="4666654"/>
                            <a:ext cx="3162385" cy="100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85" h="1009655">
                                <a:moveTo>
                                  <a:pt x="1623927" y="0"/>
                                </a:moveTo>
                                <a:lnTo>
                                  <a:pt x="3162385" y="0"/>
                                </a:lnTo>
                                <a:lnTo>
                                  <a:pt x="3162385" y="722220"/>
                                </a:lnTo>
                                <a:lnTo>
                                  <a:pt x="0" y="722220"/>
                                </a:lnTo>
                                <a:lnTo>
                                  <a:pt x="0" y="100965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3478623" y="566135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3478623" y="566135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4102553" y="4405972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4102553" y="4405972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458589" y="4626173"/>
                            <a:ext cx="41702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52729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break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2820505" y="5726481"/>
                            <a:ext cx="1367518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518" h="683758">
                                <a:moveTo>
                                  <a:pt x="683759" y="0"/>
                                </a:moveTo>
                                <a:lnTo>
                                  <a:pt x="1367518" y="341879"/>
                                </a:lnTo>
                                <a:lnTo>
                                  <a:pt x="683759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68375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075179" y="6027879"/>
                            <a:ext cx="114103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6DDBE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choice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!= 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Shape 614"/>
                        <wps:cNvSpPr/>
                        <wps:spPr>
                          <a:xfrm>
                            <a:off x="0" y="0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7" y="256578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9" y="265910"/>
                                </a:cubicBezTo>
                                <a:cubicBezTo>
                                  <a:pt x="22573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3" y="85306"/>
                                  <a:pt x="28809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6"/>
                                  <a:pt x="75971" y="28810"/>
                                </a:cubicBezTo>
                                <a:cubicBezTo>
                                  <a:pt x="85303" y="22574"/>
                                  <a:pt x="95154" y="17308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40"/>
                                  <a:pt x="313071" y="75973"/>
                                </a:cubicBezTo>
                                <a:cubicBezTo>
                                  <a:pt x="319307" y="85306"/>
                                  <a:pt x="324572" y="95156"/>
                                  <a:pt x="328867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36485" y="127404"/>
                            <a:ext cx="9165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4124D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Shape 616"/>
                        <wps:cNvSpPr/>
                        <wps:spPr>
                          <a:xfrm>
                            <a:off x="175213" y="400596"/>
                            <a:ext cx="2649566" cy="5672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566" h="5672036">
                                <a:moveTo>
                                  <a:pt x="2649566" y="5672036"/>
                                </a:moveTo>
                                <a:lnTo>
                                  <a:pt x="0" y="5672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145299" y="3557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0"/>
                                </a:moveTo>
                                <a:lnTo>
                                  <a:pt x="59829" y="59829"/>
                                </a:lnTo>
                                <a:lnTo>
                                  <a:pt x="29914" y="44872"/>
                                </a:lnTo>
                                <a:lnTo>
                                  <a:pt x="0" y="59829"/>
                                </a:lnTo>
                                <a:lnTo>
                                  <a:pt x="299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45299" y="3557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0"/>
                                </a:moveTo>
                                <a:lnTo>
                                  <a:pt x="59829" y="59829"/>
                                </a:lnTo>
                                <a:lnTo>
                                  <a:pt x="29914" y="44872"/>
                                </a:lnTo>
                                <a:lnTo>
                                  <a:pt x="0" y="59829"/>
                                </a:lnTo>
                                <a:lnTo>
                                  <a:pt x="29914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4273493" y="6581179"/>
                            <a:ext cx="85469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8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8" y="114786"/>
                                  <a:pt x="854698" y="256410"/>
                                </a:cubicBezTo>
                                <a:cubicBezTo>
                                  <a:pt x="854698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4509737" y="6797108"/>
                            <a:ext cx="50800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F6E4B" w14:textId="77777777" w:rsidR="00C7741C" w:rsidRDefault="00C7741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4192297" y="6072633"/>
                            <a:ext cx="512819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19" h="458375">
                                <a:moveTo>
                                  <a:pt x="0" y="0"/>
                                </a:moveTo>
                                <a:lnTo>
                                  <a:pt x="512819" y="0"/>
                                </a:lnTo>
                                <a:lnTo>
                                  <a:pt x="512819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4675201" y="651605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4675201" y="651605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5303405" y="1628200"/>
                            <a:ext cx="1367517" cy="3076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517" h="3076915">
                                <a:moveTo>
                                  <a:pt x="1367517" y="3076915"/>
                                </a:moveTo>
                                <a:lnTo>
                                  <a:pt x="13675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6495709" y="0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5" y="193281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8" y="236357"/>
                                </a:cubicBezTo>
                                <a:cubicBezTo>
                                  <a:pt x="324572" y="246727"/>
                                  <a:pt x="319306" y="256578"/>
                                  <a:pt x="313071" y="265910"/>
                                </a:cubicBezTo>
                                <a:cubicBezTo>
                                  <a:pt x="306836" y="275243"/>
                                  <a:pt x="299750" y="283876"/>
                                  <a:pt x="291813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1"/>
                                </a:cubicBezTo>
                                <a:cubicBezTo>
                                  <a:pt x="256577" y="319307"/>
                                  <a:pt x="246726" y="324573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6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6"/>
                                </a:cubicBezTo>
                                <a:cubicBezTo>
                                  <a:pt x="126582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3"/>
                                  <a:pt x="85303" y="319307"/>
                                  <a:pt x="75970" y="313071"/>
                                </a:cubicBezTo>
                                <a:cubicBezTo>
                                  <a:pt x="66638" y="306836"/>
                                  <a:pt x="58003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8" y="265910"/>
                                </a:cubicBezTo>
                                <a:cubicBezTo>
                                  <a:pt x="22572" y="256578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1"/>
                                  <a:pt x="0" y="182164"/>
                                  <a:pt x="1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6"/>
                                  <a:pt x="13012" y="105526"/>
                                </a:cubicBezTo>
                                <a:cubicBezTo>
                                  <a:pt x="17307" y="95156"/>
                                  <a:pt x="22572" y="85306"/>
                                  <a:pt x="28808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8" y="35046"/>
                                  <a:pt x="75970" y="28810"/>
                                </a:cubicBezTo>
                                <a:cubicBezTo>
                                  <a:pt x="85302" y="22574"/>
                                  <a:pt x="95153" y="17308"/>
                                  <a:pt x="105523" y="13012"/>
                                </a:cubicBezTo>
                                <a:cubicBezTo>
                                  <a:pt x="115893" y="8717"/>
                                  <a:pt x="126582" y="5475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5"/>
                                  <a:pt x="225986" y="8717"/>
                                  <a:pt x="236355" y="13012"/>
                                </a:cubicBezTo>
                                <a:cubicBezTo>
                                  <a:pt x="246726" y="17308"/>
                                  <a:pt x="256577" y="22574"/>
                                  <a:pt x="265909" y="28810"/>
                                </a:cubicBezTo>
                                <a:cubicBezTo>
                                  <a:pt x="275241" y="35046"/>
                                  <a:pt x="283876" y="42131"/>
                                  <a:pt x="291813" y="50067"/>
                                </a:cubicBezTo>
                                <a:cubicBezTo>
                                  <a:pt x="299750" y="58004"/>
                                  <a:pt x="306836" y="66640"/>
                                  <a:pt x="313072" y="75973"/>
                                </a:cubicBezTo>
                                <a:cubicBezTo>
                                  <a:pt x="319307" y="85306"/>
                                  <a:pt x="324572" y="95156"/>
                                  <a:pt x="328868" y="105526"/>
                                </a:cubicBezTo>
                                <a:cubicBezTo>
                                  <a:pt x="333163" y="115896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6636333" y="127404"/>
                            <a:ext cx="80371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01AF2" w14:textId="77777777" w:rsidR="00C7741C" w:rsidRDefault="00C7741C">
                              <w:r>
                                <w:rPr>
                                  <w:rFonts w:eastAsia="Times New Roman"/>
                                  <w:sz w:val="22"/>
                                </w:rPr>
                                <w:t>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Shape 629"/>
                        <wps:cNvSpPr/>
                        <wps:spPr>
                          <a:xfrm>
                            <a:off x="6670922" y="346153"/>
                            <a:ext cx="0" cy="1282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82047">
                                <a:moveTo>
                                  <a:pt x="0" y="1282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5367374" y="718172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6420C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4341736" y="581420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FA5AA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6563952" y="5643265"/>
                            <a:ext cx="4555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1C557" w14:textId="77777777" w:rsidR="00C7741C" w:rsidRDefault="00C7741C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DC8EB" id="Group 3462" o:spid="_x0000_s1493" style="width:538.4pt;height:573.1pt;mso-position-horizontal-relative:char;mso-position-vertical-relative:line" coordsize="68375,7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">
                <v:shape id="Shape 562" o:spid="_x0000_s1494" style="position:absolute;left:14572;top:3461;width:7148;height:5128;visibility:visible;mso-wrap-style:square;v-text-anchor:top" coordsize="71478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" path="m,l,512819r714785,e" filled="f" strokeweight=".23742mm">
                  <v:stroke miterlimit="83231f" joinstyle="miter"/>
                  <v:path arrowok="t" textboxrect="0,0,714785,512819"/>
                </v:shape>
                <v:shape id="Shape 563" o:spid="_x0000_s1495" style="position:absolute;left:21570;top:829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564" o:spid="_x0000_s1496" style="position:absolute;left:21570;top:8290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565" o:spid="_x0000_s1497" style="position:absolute;left:14572;top:3461;width:7148;height:21367;visibility:visible;mso-wrap-style:square;v-text-anchor:top" coordsize="714785,2136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" path="m,l,2136746r714785,e" filled="f" strokeweight=".23742mm">
                  <v:stroke miterlimit="83231f" joinstyle="miter"/>
                  <v:path arrowok="t" textboxrect="0,0,714785,2136746"/>
                </v:shape>
                <v:shape id="Shape 566" o:spid="_x0000_s1498" style="position:absolute;left:21570;top:2452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567" o:spid="_x0000_s1499" style="position:absolute;left:21570;top:24529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569" o:spid="_x0000_s1500" style="position:absolute;left:12820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" path="m341880,170940v,11224,-1095,22341,-3285,33349c336405,215297,333163,225987,328867,236357v-4295,10370,-9561,20221,-15796,29553c306835,275243,299749,283876,291812,291813v-7936,7937,-16571,15023,-25903,21258c256576,319307,246725,324573,236355,328868v-10369,4295,-21058,7537,-32067,9728c193280,340785,182164,341880,170940,341880v-11224,,-22341,-1095,-33349,-3284c126583,336405,115894,333163,105524,328868,95154,324573,85303,319307,75971,313071,66638,306836,58004,299750,50067,291813,42131,283876,35044,275243,28809,265910,22573,256578,17307,246727,13012,236357,8717,225987,5474,215297,3284,204289,1095,193281,,182164,,170940,,159716,1095,148600,3284,137592v2190,-11008,5433,-21696,9728,-32066c17307,95156,22573,85306,28809,75973,35044,66640,42131,58004,50067,50067,58004,42131,66638,35046,75971,28810,85303,22574,95154,17308,105524,13012,115894,8717,126583,5475,137591,3285,148599,1095,159716,,170940,v11224,,22340,1095,33348,3285c215297,5475,225986,8717,236355,13012v10370,4296,20221,9562,29554,15798c275241,35046,283876,42131,291812,50067v7937,7937,15023,16573,21259,25906c319306,85306,324572,95156,328867,105526v4296,10370,7538,21058,9728,32066c340785,148600,341880,159716,341880,170940xe" filled="f" strokeweight=".47483mm">
                  <v:stroke miterlimit="1" joinstyle="miter"/>
                  <v:path arrowok="t" textboxrect="0,0,341880,341880"/>
                </v:shape>
                <v:rect id="Rectangle 570" o:spid="_x0000_s1501" style="position:absolute;left:14345;top:1274;width:489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30475B2F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ί</w:t>
                        </w:r>
                      </w:p>
                    </w:txbxContent>
                  </v:textbox>
                </v:rect>
                <v:shape id="Shape 571" o:spid="_x0000_s1502" style="position:absolute;left:32521;top:8589;width:2019;height:0;visibility:visible;mso-wrap-style:square;v-text-anchor:top" coordsize="201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" path="m,l170940,,,,201966,e" filled="f" strokeweight=".23742mm">
                  <v:stroke miterlimit="83231f" joinstyle="miter"/>
                  <v:path arrowok="t" textboxrect="0,0,201966,0"/>
                </v:shape>
                <v:shape id="Shape 572" o:spid="_x0000_s1503" style="position:absolute;left:34391;top:829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573" o:spid="_x0000_s1504" style="position:absolute;left:34391;top:829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575" o:spid="_x0000_s1505" style="position:absolute;left:22222;top:5982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76" o:spid="_x0000_s1506" style="position:absolute;left:25695;top:8142;width:43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BC59FBD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case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0:</w:t>
                        </w:r>
                      </w:p>
                    </w:txbxContent>
                  </v:textbox>
                </v:rect>
                <v:shape id="Shape 577" o:spid="_x0000_s1507" style="position:absolute;left:47905;top:1115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78" o:spid="_x0000_s1508" style="position:absolute;left:47606;top:1302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79" o:spid="_x0000_s1509" style="position:absolute;left:47606;top:1302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80" o:spid="_x0000_s1510" style="position:absolute;left:34187;top:5982;width:27351;height:5129;visibility:visible;mso-wrap-style:square;v-text-anchor:top" coordsize="273503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" path="m170940,l2735035,,2564096,512819,,512819,170940,xe" stroked="f" strokeweight="0">
                  <v:stroke miterlimit="83231f" joinstyle="miter"/>
                  <v:path arrowok="t" textboxrect="0,0,2735035,512819"/>
                </v:shape>
                <v:shape id="Shape 581" o:spid="_x0000_s1511" style="position:absolute;left:34187;top:5982;width:27351;height:5129;visibility:visible;mso-wrap-style:square;v-text-anchor:top" coordsize="273503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" path="m,512819l170940,,2735035,,2564096,512819,,512819xe" filled="f" strokeweight=".47483mm">
                  <v:stroke miterlimit="83231f" joinstyle="miter"/>
                  <v:path arrowok="t" textboxrect="0,0,2735035,512819"/>
                </v:shape>
                <v:rect id="Rectangle 582" o:spid="_x0000_s1512" style="position:absolute;left:38486;top:8142;width:2494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2A88DA6A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"Выход из программы."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584" o:spid="_x0000_s1513" style="position:absolute;left:42734;top:13675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85" o:spid="_x0000_s1514" style="position:absolute;left:46295;top:15834;width:41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4CDD5DBF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break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586" o:spid="_x0000_s1515" style="position:absolute;left:32521;top:24828;width:13675;height:3730;visibility:visible;mso-wrap-style:square;v-text-anchor:top" coordsize="1367518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" path="m,l1367518,r,372905e" filled="f" strokeweight=".23742mm">
                  <v:stroke miterlimit="83231f" joinstyle="miter"/>
                  <v:path arrowok="t" textboxrect="0,0,1367518,372905"/>
                </v:shape>
                <v:shape id="Shape 587" o:spid="_x0000_s1516" style="position:absolute;left:45897;top:28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88" o:spid="_x0000_s1517" style="position:absolute;left:45897;top:28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90" o:spid="_x0000_s1518" style="position:absolute;left:22222;top:2222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91" o:spid="_x0000_s1519" style="position:absolute;left:25667;top:24381;width:447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4A460BBE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default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:</w:t>
                        </w:r>
                      </w:p>
                    </w:txbxContent>
                  </v:textbox>
                </v:rect>
                <v:shape id="Shape 592" o:spid="_x0000_s1520" style="position:absolute;left:46196;top:3423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93" o:spid="_x0000_s1521" style="position:absolute;left:45897;top:3610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94" o:spid="_x0000_s1522" style="position:absolute;left:45897;top:3610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96" o:spid="_x0000_s1523" style="position:absolute;left:27350;top:29059;width:37607;height:5128;visibility:visible;mso-wrap-style:square;v-text-anchor:top" coordsize="376067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" path="m,512819l170940,,3760674,,3589735,512819,,512819xe" filled="f" strokeweight=".47483mm">
                  <v:stroke miterlimit="83231f" joinstyle="miter"/>
                  <v:path arrowok="t" textboxrect="0,0,3760674,512819"/>
                </v:shape>
                <v:rect id="Rectangle 597" o:spid="_x0000_s1524" style="position:absolute;left:29519;top:31219;width:442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5A0F7F36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"Неверный выбор. Пожалуйста, выберите 1, 2 или 0."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598" o:spid="_x0000_s1525" style="position:absolute;left:46196;top:41922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" path="m,l,170940,,47008,,163504e" filled="f" strokeweight=".23742mm">
                  <v:stroke miterlimit="83231f" joinstyle="miter"/>
                  <v:path arrowok="t" textboxrect="0,0,0,170940"/>
                </v:shape>
                <v:shape id="Shape 599" o:spid="_x0000_s1526" style="position:absolute;left:45897;top:43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00" o:spid="_x0000_s1527" style="position:absolute;left:45897;top:43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02" o:spid="_x0000_s1528" style="position:absolute;left:41025;top:3675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" path="m,512819l170940,r854698,l854699,512819,,512819xe" filled="f" strokeweight=".47483mm">
                  <v:stroke miterlimit="83231f" joinstyle="miter"/>
                  <v:path arrowok="t" textboxrect="0,0,1025638,512819"/>
                </v:shape>
                <v:rect id="Rectangle 603" o:spid="_x0000_s1529" style="position:absolute;left:43187;top:38911;width:788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770B8B8D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604" o:spid="_x0000_s1530" style="position:absolute;left:35085;top:46666;width:31624;height:10097;visibility:visible;mso-wrap-style:square;v-text-anchor:top" coordsize="3162385,100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" path="m1623927,l3162385,r,722220l,722220r,287435e" filled="f" strokeweight=".23742mm">
                  <v:stroke miterlimit="83231f" joinstyle="miter"/>
                  <v:path arrowok="t" textboxrect="0,0,3162385,1009655"/>
                </v:shape>
                <v:shape id="Shape 605" o:spid="_x0000_s1531" style="position:absolute;left:34786;top:5661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06" o:spid="_x0000_s1532" style="position:absolute;left:34786;top:5661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701" o:spid="_x0000_s1533" style="position:absolute;left:41025;top:44059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" path="m,l1025638,r,512819l,512819,,e" stroked="f" strokeweight="0">
                  <v:stroke miterlimit="83231f" joinstyle="miter"/>
                  <v:path arrowok="t" textboxrect="0,0,1025638,512819"/>
                </v:shape>
                <v:shape id="Shape 608" o:spid="_x0000_s1534" style="position:absolute;left:41025;top:44059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609" o:spid="_x0000_s1535" style="position:absolute;left:44585;top:46261;width:417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37552729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break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611" o:spid="_x0000_s1536" style="position:absolute;left:28205;top:57264;width:13675;height:6838;visibility:visible;mso-wrap-style:square;v-text-anchor:top" coordsize="1367518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" path="m683759,r683759,341879l683759,683758,,341879,683759,xe" filled="f" strokeweight=".47483mm">
                  <v:stroke miterlimit="83231f" joinstyle="miter"/>
                  <v:path arrowok="t" textboxrect="0,0,1367518,683758"/>
                </v:shape>
                <v:rect id="Rectangle 612" o:spid="_x0000_s1537" style="position:absolute;left:30751;top:60278;width:1141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2916DDBE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choice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!= 0);</w:t>
                        </w:r>
                      </w:p>
                    </w:txbxContent>
                  </v:textbox>
                </v:rect>
                <v:shape id="Shape 614" o:spid="_x0000_s1538" style="position:absolute;width:3418;height:3418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" path="m341879,170940v,11224,-1094,22341,-3284,33349c336405,215297,333163,225987,328867,236357v-4295,10370,-9560,20221,-15796,29553c306835,275243,299749,283876,291812,291813v-7936,7937,-16571,15023,-25903,21258c256576,319307,246725,324573,236355,328868v-10369,4295,-21058,7537,-32067,9728c193280,340785,182164,341880,170940,341880v-11224,,-22341,-1095,-33349,-3284c126583,336405,115894,333163,105524,328868,95154,324573,85303,319307,75971,313071,66638,306836,58004,299750,50067,291813,42130,283876,35044,275243,28809,265910,22573,256578,17307,246727,13012,236357,8717,225987,5474,215297,3285,204289,1095,193281,,182164,,170940,,159716,1095,148600,3285,137592v2189,-11008,5432,-21696,9727,-32066c17307,95156,22573,85306,28809,75973,35044,66640,42130,58004,50067,50067,58004,42131,66638,35046,75971,28810,85303,22574,95154,17308,105524,13012,115894,8717,126583,5475,137591,3285,148599,1095,159716,,170940,v11224,,22340,1095,33348,3285c215297,5475,225986,8717,236355,13012v10370,4296,20221,9562,29554,15798c275241,35046,283876,42131,291812,50067v7937,7937,15023,16573,21259,25906c319307,85306,324572,95156,328867,105526v4296,10370,7538,21058,9728,32066c340785,148600,341879,159716,341879,170940xe" filled="f" strokeweight=".47483mm">
                  <v:stroke miterlimit="1" joinstyle="miter"/>
                  <v:path arrowok="t" textboxrect="0,0,341879,341880"/>
                </v:shape>
                <v:rect id="Rectangle 615" o:spid="_x0000_s1539" style="position:absolute;left:1364;top:1274;width:91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1E04124D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κ</w:t>
                        </w:r>
                      </w:p>
                    </w:txbxContent>
                  </v:textbox>
                </v:rect>
                <v:shape id="Shape 616" o:spid="_x0000_s1540" style="position:absolute;left:1752;top:4005;width:26495;height:56721;visibility:visible;mso-wrap-style:square;v-text-anchor:top" coordsize="2649566,567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" path="m2649566,5672036l,5672036,,e" filled="f" strokeweight=".23742mm">
                  <v:stroke miterlimit="83231f" joinstyle="miter"/>
                  <v:path arrowok="t" textboxrect="0,0,2649566,5672036"/>
                </v:shape>
                <v:shape id="Shape 617" o:spid="_x0000_s1541" style="position:absolute;left:1452;top:35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" path="m29914,l59829,59829,29914,44872,,59829,29914,xe" fillcolor="black" stroked="f" strokeweight="0">
                  <v:stroke miterlimit="83231f" joinstyle="miter"/>
                  <v:path arrowok="t" textboxrect="0,0,59829,59829"/>
                </v:shape>
                <v:shape id="Shape 618" o:spid="_x0000_s1542" style="position:absolute;left:1452;top:35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" path="m29914,l59829,59829,29914,44872,,59829,29914,xe" filled="f" strokeweight=".23742mm">
                  <v:stroke miterlimit="83231f" joinstyle="miter"/>
                  <v:path arrowok="t" textboxrect="0,0,59829,59829"/>
                </v:shape>
                <v:shape id="Shape 620" o:spid="_x0000_s1543" style="position:absolute;left:42734;top:65811;width:8547;height:5128;visibility:visible;mso-wrap-style:square;v-text-anchor:top" coordsize="85469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" path="m261623,l593075,c737519,,854698,114786,854698,256410v,141623,-117179,256409,-261623,256409l261623,512819c117179,512819,,398033,,256410,,114786,117179,,261623,xe" filled="f" strokeweight=".47483mm">
                  <v:stroke miterlimit="83231f" joinstyle="miter"/>
                  <v:path arrowok="t" textboxrect="0,0,854698,512819"/>
                </v:shape>
                <v:rect id="Rectangle 621" o:spid="_x0000_s1544" style="position:absolute;left:45097;top:67971;width:50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101F6E4B" w14:textId="77777777" w:rsidR="00C7741C" w:rsidRDefault="00C7741C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0;</w:t>
                        </w:r>
                      </w:p>
                    </w:txbxContent>
                  </v:textbox>
                </v:rect>
                <v:shape id="Shape 622" o:spid="_x0000_s1545" style="position:absolute;left:41922;top:60726;width:5129;height:4584;visibility:visible;mso-wrap-style:square;v-text-anchor:top" coordsize="512819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" path="m,l512819,r,458375e" filled="f" strokeweight=".23742mm">
                  <v:stroke miterlimit="83231f" joinstyle="miter"/>
                  <v:path arrowok="t" textboxrect="0,0,512819,458375"/>
                </v:shape>
                <v:shape id="Shape 623" o:spid="_x0000_s1546" style="position:absolute;left:46752;top:6516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24" o:spid="_x0000_s1547" style="position:absolute;left:46752;top:6516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25" o:spid="_x0000_s1548" style="position:absolute;left:53034;top:16282;width:13675;height:30769;visibility:visible;mso-wrap-style:square;v-text-anchor:top" coordsize="1367517,307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" path="m1367517,3076915l1367517,,,e" filled="f" strokeweight=".23742mm">
                  <v:stroke miterlimit="83231f" joinstyle="miter"/>
                  <v:path arrowok="t" textboxrect="0,0,1367517,3076915"/>
                </v:shape>
                <v:shape id="Shape 627" o:spid="_x0000_s1549" style="position:absolute;left:64957;width:3418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" path="m341880,170940v-1,11224,-1095,22341,-3285,33349c336405,215297,333163,225987,328868,236357v-4296,10370,-9562,20221,-15797,29553c306836,275243,299750,283876,291813,291813v-7937,7937,-16572,15023,-25904,21258c256577,319307,246726,324573,236355,328868v-10369,4295,-21058,7537,-32067,9728c193280,340785,182164,341880,170940,341880v-11224,,-22341,-1095,-33349,-3284c126582,336405,115894,333163,105524,328868,95154,324573,85303,319307,75970,313071,66638,306836,58003,299750,50067,291813,42130,283876,35044,275243,28808,265910,22572,256578,17307,246727,13012,236357,8717,225987,5474,215297,3285,204289,1095,193281,,182164,1,170940,,159716,1095,148600,3285,137592v2189,-11008,5432,-21696,9727,-32066c17307,95156,22572,85306,28808,75973,35044,66640,42130,58004,50067,50067,58003,42131,66638,35046,75970,28810,85302,22574,95153,17308,105523,13012,115893,8717,126582,5475,137591,3285,148599,1095,159716,,170940,v11224,,22340,1095,33348,3285c215297,5475,225986,8717,236355,13012v10371,4296,20222,9562,29554,15798c275241,35046,283876,42131,291813,50067v7937,7937,15023,16573,21259,25906c319307,85306,324572,95156,328868,105526v4295,10370,7537,21058,9727,32066c340785,148600,341879,159716,341880,170940xe" filled="f" strokeweight=".47483mm">
                  <v:stroke miterlimit="1" joinstyle="miter"/>
                  <v:path arrowok="t" textboxrect="0,0,341880,341880"/>
                </v:shape>
                <v:rect id="Rectangle 628" o:spid="_x0000_s1550" style="position:absolute;left:66363;top:1274;width:80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6F301AF2" w14:textId="77777777" w:rsidR="00C7741C" w:rsidRDefault="00C7741C">
                        <w:r>
                          <w:rPr>
                            <w:rFonts w:eastAsia="Times New Roman"/>
                            <w:sz w:val="22"/>
                          </w:rPr>
                          <w:t>γ</w:t>
                        </w:r>
                      </w:p>
                    </w:txbxContent>
                  </v:textbox>
                </v:rect>
                <v:shape id="Shape 629" o:spid="_x0000_s1551" style="position:absolute;left:66709;top:3461;width:0;height:12821;visibility:visible;mso-wrap-style:square;v-text-anchor:top" coordsize="0,128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" path="m,1282047l,e" filled="f" strokeweight=".23742mm">
                  <v:stroke miterlimit="83231f" joinstyle="miter"/>
                  <v:path arrowok="t" textboxrect="0,0,0,1282047"/>
                </v:shape>
                <v:rect id="Rectangle 630" o:spid="_x0000_s1552" style="position:absolute;left:53673;top:71817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0056420C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631" o:spid="_x0000_s1553" style="position:absolute;left:43417;top:58142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485FA5AA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rect id="Rectangle 632" o:spid="_x0000_s1554" style="position:absolute;left:65639;top:56432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3211C557" w14:textId="77777777" w:rsidR="00C7741C" w:rsidRDefault="00C7741C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70F219" w14:textId="411CE00B" w:rsidR="00C7741C" w:rsidRDefault="00C7741C">
      <w:pPr>
        <w:spacing w:after="160" w:line="278" w:lineRule="auto"/>
        <w:jc w:val="left"/>
      </w:pPr>
      <w:r>
        <w:br w:type="page"/>
      </w:r>
    </w:p>
    <w:p w14:paraId="0BCBE0D0" w14:textId="2F71C980" w:rsidR="00C7741C" w:rsidRPr="00D32A84" w:rsidRDefault="00C7741C" w:rsidP="00C7741C">
      <w:pPr>
        <w:pStyle w:val="1"/>
        <w:rPr>
          <w:lang w:val="en-US"/>
        </w:rPr>
      </w:pPr>
      <w:r>
        <w:lastRenderedPageBreak/>
        <w:t>Код</w:t>
      </w:r>
      <w:r w:rsidRPr="00D32A84">
        <w:rPr>
          <w:lang w:val="en-US"/>
        </w:rPr>
        <w:t xml:space="preserve"> </w:t>
      </w:r>
      <w:r>
        <w:t>программы</w:t>
      </w:r>
    </w:p>
    <w:p w14:paraId="231C809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77D770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cmath</w:t>
      </w:r>
      <w:proofErr w:type="spellEnd"/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434CD39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windows.h</w:t>
      </w:r>
      <w:proofErr w:type="spellEnd"/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755D0AB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D71BCD2" w14:textId="77777777" w:rsidR="00C7741C" w:rsidRPr="00D32A84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2A8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2A8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5F6574C4" w14:textId="77777777" w:rsidR="00C7741C" w:rsidRPr="00D32A84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3D710C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сложения десятичных дробей</w:t>
      </w:r>
    </w:p>
    <w:p w14:paraId="1A26BE24" w14:textId="77777777" w:rsidR="00C7741C" w:rsidRPr="00D32A84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</w:t>
      </w:r>
      <w:r w:rsidRPr="00D32A8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1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</w:t>
      </w:r>
      <w:r w:rsidRPr="00D32A8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2</w:t>
      </w:r>
      <w:r w:rsidRPr="00D32A8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B592A51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6B94AF5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7D5134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BA0F43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C5779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нахождения наибольшего общего делителя (НОД)</w:t>
      </w:r>
    </w:p>
    <w:p w14:paraId="1A888EC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gcd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3DA3C5E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64A8DF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535B9F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92CF6A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%=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FF330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swap(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55606B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04B51AC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89151D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FBED6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CE4ED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для сложения обыкновенных дробей</w:t>
      </w:r>
    </w:p>
    <w:p w14:paraId="65B2AB0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add(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num1_num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num2_num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258E69F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7940D8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(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num1_num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+ (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num2_num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5D7842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num1_den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r w:rsidRPr="00C7741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num2_den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7F5A81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63EE8C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Упрощение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дроби</w:t>
      </w:r>
    </w:p>
    <w:p w14:paraId="1674F363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common_divisor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gcd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(abs(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abs(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1FA9CF52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common_divisor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08332A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common_divisor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3B6E3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00E2C5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make_pair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808536B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274FE0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41F0F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5C603D5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88DD38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Установка русской кодировки консоли (Windows-1251)</w:t>
      </w:r>
    </w:p>
    <w:p w14:paraId="53F8B10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SetConsoleOutputCP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(1251);</w:t>
      </w:r>
    </w:p>
    <w:p w14:paraId="06ABD18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SetConsoleCP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(1251);</w:t>
      </w:r>
    </w:p>
    <w:p w14:paraId="0891F12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DE099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choice;</w:t>
      </w:r>
    </w:p>
    <w:p w14:paraId="1E23A3B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84BF7C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756E2AE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E716319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"Выберите операцию:"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F374F1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"1. Сложение десятичных дробей"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DA50F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Сложение обыкновенных дробей"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60E0A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9861F5" w14:textId="77777777" w:rsidR="00C7741C" w:rsidRPr="007A64BD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A64B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A64B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Ваш</w:t>
      </w:r>
      <w:r w:rsidRPr="007A64B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выбор</w:t>
      </w:r>
      <w:r w:rsidRPr="007A64B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F2B95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choice;</w:t>
      </w:r>
    </w:p>
    <w:p w14:paraId="37BC0C9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43B4D6D" w14:textId="77777777" w:rsidR="00C7741C" w:rsidRPr="007A64BD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choice</w:t>
      </w: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2162943" w14:textId="77777777" w:rsidR="00C7741C" w:rsidRPr="007A64BD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739C0F1" w14:textId="77777777" w:rsidR="00C7741C" w:rsidRPr="007A64BD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</w:t>
      </w:r>
    </w:p>
    <w:p w14:paraId="1DAB899C" w14:textId="77777777" w:rsidR="00C7741C" w:rsidRPr="007A64BD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8CAF804" w14:textId="77777777" w:rsidR="00C7741C" w:rsidRPr="007A64BD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7A64B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Сложение</w:t>
      </w:r>
      <w:r w:rsidRPr="007A64B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десятичных</w:t>
      </w:r>
      <w:r w:rsidRPr="007A64B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дробей</w:t>
      </w:r>
    </w:p>
    <w:p w14:paraId="7D99A331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decimal1, decimal2,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decimal_result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1684A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CEC3CF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первое десятичное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EB5C9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decimal1;</w:t>
      </w:r>
    </w:p>
    <w:p w14:paraId="394CFC88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второе десятичное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80ACC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decimal2;</w:t>
      </w:r>
    </w:p>
    <w:p w14:paraId="3871DB3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2F37CF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decimal_result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add(decimal1, decimal2); 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Вызов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перегруженной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функции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double</w:t>
      </w:r>
    </w:p>
    <w:p w14:paraId="520CC041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E3858E1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Сумма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десятичных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дробей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decimal_result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2B6835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</w:p>
    <w:p w14:paraId="0EDA2F2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</w:p>
    <w:p w14:paraId="6350812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2778AAA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2:</w:t>
      </w:r>
    </w:p>
    <w:p w14:paraId="5F0F58E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AD251C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Сложение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обыкновенных</w:t>
      </w:r>
      <w:r w:rsidRPr="00C7741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дробей</w:t>
      </w:r>
    </w:p>
    <w:p w14:paraId="21986AE2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num1_num, num1_den, num2_num, num2_den;</w:t>
      </w:r>
    </w:p>
    <w:p w14:paraId="6F49121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fraction_result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47690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B94EA6B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числитель первой дроби: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F1B92D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num1_num;</w:t>
      </w:r>
    </w:p>
    <w:p w14:paraId="5659D6ED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знаменатель первой дроби (не 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972B5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num1_den;</w:t>
      </w:r>
    </w:p>
    <w:p w14:paraId="7567BD37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числитель второй дроби: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D2E1CA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num2_num;</w:t>
      </w:r>
    </w:p>
    <w:p w14:paraId="602CD121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знаменатель второй дроби (не 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25FDB85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num2_den;</w:t>
      </w:r>
    </w:p>
    <w:p w14:paraId="227552D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F6B2B5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(num1_den == 0 || num2_den == 0)</w:t>
      </w:r>
    </w:p>
    <w:p w14:paraId="5832859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53D039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"Знаменатель не может быть равен 0!"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C0C2F4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E03DC7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252D823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DE87E38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fraction_result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(num1_num, num1_den, num2_num, num2_den);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Вызов перегруженной функции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</w:t>
      </w:r>
      <w:proofErr w:type="spellEnd"/>
    </w:p>
    <w:p w14:paraId="3B3F242E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5BB987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whole_part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59E92817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fraction_result.first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B3CF1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fraction_result.second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D1CEB0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70D8B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(abs(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&gt;= abs(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49378DDF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34A7B3A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whole_part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664A6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%=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40D4F0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835E9A2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750BBC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Сумма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обыкновенных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дробей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417A0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whole_part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0)</w:t>
      </w:r>
    </w:p>
    <w:p w14:paraId="1DF3D848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EBD054B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whole_part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480DE7F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0)</w:t>
      </w:r>
    </w:p>
    <w:p w14:paraId="7EE47637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1D981225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abs(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"/"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abs(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DFCDA26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1849D34D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33BEF3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D55CED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FEC626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fractional_num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"/"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fractional_den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A88A70C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77D3AB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A4289FF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5B4DDB9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7741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</w:p>
    <w:p w14:paraId="56AAACC4" w14:textId="77777777" w:rsidR="00C7741C" w:rsidRP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774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</w:p>
    <w:p w14:paraId="6CB2BBA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7741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FD52D4A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</w:t>
      </w:r>
    </w:p>
    <w:p w14:paraId="5037380A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16DAE6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C865E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7DFB446F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B7D4286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F6DCD3E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267B710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"Неверный выбор. Пожалуйста, выберите 1, 2 или 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E6BE3F" w14:textId="77777777" w:rsidR="00C7741C" w:rsidRPr="007A64BD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A64B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21D6421" w14:textId="77777777" w:rsidR="00C7741C" w:rsidRPr="007A64BD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7A64B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</w:p>
    <w:p w14:paraId="1C973FC0" w14:textId="77777777" w:rsidR="00C7741C" w:rsidRPr="007A64BD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1756298" w14:textId="77777777" w:rsidR="00C7741C" w:rsidRPr="007A64BD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F5443C0" w14:textId="77777777" w:rsidR="00C7741C" w:rsidRPr="007A64BD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EB7F132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 </w:t>
      </w:r>
      <w:r w:rsidRPr="007A64B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7A64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(choice !=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0);</w:t>
      </w:r>
    </w:p>
    <w:p w14:paraId="11ACD9D8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2DDC4E" w14:textId="77777777" w:rsidR="00C7741C" w:rsidRDefault="00C7741C" w:rsidP="00C774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6CF9932F" w14:textId="430538C0" w:rsidR="00C7741C" w:rsidRDefault="00C7741C" w:rsidP="00C7741C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A5F0274" w14:textId="77777777" w:rsidR="00C7741C" w:rsidRDefault="00C7741C">
      <w:pPr>
        <w:spacing w:after="160" w:line="278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0408071B" w14:textId="63D5B43A" w:rsidR="00C7741C" w:rsidRDefault="00C7741C" w:rsidP="00C7741C">
      <w:pPr>
        <w:pStyle w:val="1"/>
      </w:pPr>
      <w:r>
        <w:lastRenderedPageBreak/>
        <w:t>Результат</w:t>
      </w:r>
    </w:p>
    <w:p w14:paraId="192492B5" w14:textId="16116863" w:rsidR="00C7741C" w:rsidRDefault="00C7741C" w:rsidP="00C7741C">
      <w:r w:rsidRPr="00C7741C">
        <w:rPr>
          <w:noProof/>
        </w:rPr>
        <w:drawing>
          <wp:inline distT="0" distB="0" distL="0" distR="0" wp14:anchorId="34DE623A" wp14:editId="07F5B59C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EEE2" w14:textId="77777777" w:rsidR="00C7741C" w:rsidRDefault="00C7741C" w:rsidP="00C7741C"/>
    <w:p w14:paraId="13284714" w14:textId="17573DC4" w:rsidR="007A64BD" w:rsidRDefault="00C7741C" w:rsidP="00C7741C">
      <w:pPr>
        <w:rPr>
          <w:rStyle w:val="ad"/>
          <w:lang w:val="en-US"/>
        </w:rPr>
      </w:pPr>
      <w:r>
        <w:rPr>
          <w:lang w:val="en-US"/>
        </w:rPr>
        <w:t xml:space="preserve">Git: </w:t>
      </w:r>
      <w:hyperlink r:id="rId7" w:history="1">
        <w:r w:rsidRPr="00C7741C">
          <w:rPr>
            <w:rStyle w:val="ad"/>
            <w:lang w:val="en-US"/>
          </w:rPr>
          <w:t>https://github.com/Artivaa/DecFracSum</w:t>
        </w:r>
      </w:hyperlink>
    </w:p>
    <w:p w14:paraId="08E93EE8" w14:textId="77777777" w:rsidR="007A64BD" w:rsidRDefault="007A64BD">
      <w:pPr>
        <w:spacing w:after="160" w:line="278" w:lineRule="auto"/>
        <w:jc w:val="left"/>
        <w:rPr>
          <w:rStyle w:val="ad"/>
          <w:lang w:val="en-US"/>
        </w:rPr>
      </w:pPr>
      <w:r>
        <w:rPr>
          <w:rStyle w:val="ad"/>
          <w:lang w:val="en-US"/>
        </w:rPr>
        <w:br w:type="page"/>
      </w:r>
    </w:p>
    <w:p w14:paraId="62C76AC0" w14:textId="0BFF44C9" w:rsidR="00C7741C" w:rsidRDefault="007A64BD" w:rsidP="007A64BD">
      <w:pPr>
        <w:pStyle w:val="1"/>
      </w:pPr>
      <w:r>
        <w:lastRenderedPageBreak/>
        <w:t>Постановка задачи</w:t>
      </w:r>
    </w:p>
    <w:p w14:paraId="73B96DF1" w14:textId="6711FD3B" w:rsidR="007A64BD" w:rsidRDefault="007A64BD" w:rsidP="007A64BD">
      <w:r w:rsidRPr="007A64BD">
        <w:t xml:space="preserve">Написать функцию </w:t>
      </w:r>
      <w:proofErr w:type="spellStart"/>
      <w:r w:rsidRPr="007A64BD">
        <w:t>max</w:t>
      </w:r>
      <w:proofErr w:type="spellEnd"/>
      <w:r w:rsidRPr="007A64BD">
        <w:t xml:space="preserve"> с переменным числом параметров, которая находит минимальное из чисел типа </w:t>
      </w:r>
      <w:proofErr w:type="spellStart"/>
      <w:r w:rsidRPr="007A64BD">
        <w:t>int</w:t>
      </w:r>
      <w:proofErr w:type="spellEnd"/>
      <w:r w:rsidRPr="007A64BD">
        <w:t xml:space="preserve"> или из чисел типа </w:t>
      </w:r>
      <w:proofErr w:type="spellStart"/>
      <w:r w:rsidRPr="007A64BD">
        <w:t>double</w:t>
      </w:r>
      <w:proofErr w:type="spellEnd"/>
      <w:r w:rsidRPr="007A64BD">
        <w:t xml:space="preserve">, тип параметров определяется с помощью первого параметра функции. Написать вызывающую функцию </w:t>
      </w:r>
      <w:proofErr w:type="spellStart"/>
      <w:r w:rsidRPr="007A64BD">
        <w:t>main</w:t>
      </w:r>
      <w:proofErr w:type="spellEnd"/>
      <w:r w:rsidRPr="007A64BD">
        <w:t xml:space="preserve">, которая обращается к функции </w:t>
      </w:r>
      <w:proofErr w:type="spellStart"/>
      <w:r w:rsidRPr="007A64BD">
        <w:t>min</w:t>
      </w:r>
      <w:proofErr w:type="spellEnd"/>
      <w:r w:rsidRPr="007A64BD">
        <w:t xml:space="preserve"> не менее трех раз с количеством параметров 5, 10, 12.</w:t>
      </w:r>
      <w:r>
        <w:t xml:space="preserve"> </w:t>
      </w:r>
      <w:r>
        <w:t>Решить</w:t>
      </w:r>
      <w:r>
        <w:t xml:space="preserve"> </w:t>
      </w:r>
      <w:r>
        <w:t>задачу, используя функции с переменным числом параметров.</w:t>
      </w:r>
    </w:p>
    <w:p w14:paraId="382CA4EA" w14:textId="77777777" w:rsidR="007A64BD" w:rsidRDefault="007A64BD">
      <w:pPr>
        <w:spacing w:after="160" w:line="278" w:lineRule="auto"/>
        <w:jc w:val="left"/>
      </w:pPr>
      <w:r>
        <w:br w:type="page"/>
      </w:r>
    </w:p>
    <w:p w14:paraId="317B6D04" w14:textId="3E081044" w:rsidR="007A64BD" w:rsidRDefault="007A64BD" w:rsidP="007A64BD">
      <w:pPr>
        <w:pStyle w:val="1"/>
      </w:pPr>
      <w:r>
        <w:lastRenderedPageBreak/>
        <w:t>Анализ задачи</w:t>
      </w:r>
    </w:p>
    <w:p w14:paraId="62AE1DF1" w14:textId="77777777" w:rsidR="00CF06D2" w:rsidRPr="00CF06D2" w:rsidRDefault="00CF06D2" w:rsidP="00CF06D2">
      <w:r w:rsidRPr="00CF06D2">
        <w:t>Задача состоит в создании функции </w:t>
      </w:r>
      <w:proofErr w:type="spellStart"/>
      <w:r w:rsidRPr="00CF06D2">
        <w:t>min</w:t>
      </w:r>
      <w:proofErr w:type="spellEnd"/>
      <w:r w:rsidRPr="00CF06D2">
        <w:t>, которая:</w:t>
      </w:r>
    </w:p>
    <w:p w14:paraId="4CBF8DE0" w14:textId="77777777" w:rsidR="00CF06D2" w:rsidRPr="00CF06D2" w:rsidRDefault="00CF06D2" w:rsidP="00CF06D2">
      <w:pPr>
        <w:numPr>
          <w:ilvl w:val="0"/>
          <w:numId w:val="8"/>
        </w:numPr>
      </w:pPr>
      <w:r w:rsidRPr="00CF06D2">
        <w:rPr>
          <w:b/>
          <w:bCs/>
        </w:rPr>
        <w:t>Принимает переменное количество аргументов.</w:t>
      </w:r>
      <w:r w:rsidRPr="00CF06D2">
        <w:t> Это означает, что функция должна работать с разным числом входных значений.</w:t>
      </w:r>
    </w:p>
    <w:p w14:paraId="6BB2B6B8" w14:textId="77777777" w:rsidR="00CF06D2" w:rsidRPr="00CF06D2" w:rsidRDefault="00CF06D2" w:rsidP="00CF06D2">
      <w:pPr>
        <w:numPr>
          <w:ilvl w:val="0"/>
          <w:numId w:val="8"/>
        </w:numPr>
      </w:pPr>
      <w:r w:rsidRPr="00CF06D2">
        <w:rPr>
          <w:b/>
          <w:bCs/>
        </w:rPr>
        <w:t>Находит минимальное значение среди этих аргументов.</w:t>
      </w:r>
      <w:r w:rsidRPr="00CF06D2">
        <w:t> Функциональность должна быть аналогична стандартной функции </w:t>
      </w:r>
      <w:proofErr w:type="spellStart"/>
      <w:r w:rsidRPr="00CF06D2">
        <w:t>min</w:t>
      </w:r>
      <w:proofErr w:type="spellEnd"/>
      <w:r w:rsidRPr="00CF06D2">
        <w:t>, но для произвольного набора чисел.</w:t>
      </w:r>
    </w:p>
    <w:p w14:paraId="4218A3B6" w14:textId="77777777" w:rsidR="00CF06D2" w:rsidRPr="00CF06D2" w:rsidRDefault="00CF06D2" w:rsidP="00CF06D2">
      <w:pPr>
        <w:numPr>
          <w:ilvl w:val="0"/>
          <w:numId w:val="8"/>
        </w:numPr>
      </w:pPr>
      <w:r w:rsidRPr="00CF06D2">
        <w:rPr>
          <w:b/>
          <w:bCs/>
        </w:rPr>
        <w:t>Работает с типами </w:t>
      </w:r>
      <w:proofErr w:type="spellStart"/>
      <w:r w:rsidRPr="00CF06D2">
        <w:rPr>
          <w:b/>
          <w:bCs/>
        </w:rPr>
        <w:t>int</w:t>
      </w:r>
      <w:proofErr w:type="spellEnd"/>
      <w:r w:rsidRPr="00CF06D2">
        <w:rPr>
          <w:b/>
          <w:bCs/>
        </w:rPr>
        <w:t> и </w:t>
      </w:r>
      <w:proofErr w:type="spellStart"/>
      <w:r w:rsidRPr="00CF06D2">
        <w:rPr>
          <w:b/>
          <w:bCs/>
        </w:rPr>
        <w:t>double</w:t>
      </w:r>
      <w:proofErr w:type="spellEnd"/>
      <w:r w:rsidRPr="00CF06D2">
        <w:rPr>
          <w:b/>
          <w:bCs/>
        </w:rPr>
        <w:t>.</w:t>
      </w:r>
      <w:r w:rsidRPr="00CF06D2">
        <w:t> Функция должна быть обобщенной и поддерживать как целые, так и вещественные числа. Тип данных определяется первым аргументом.</w:t>
      </w:r>
    </w:p>
    <w:p w14:paraId="464D4220" w14:textId="77777777" w:rsidR="00CF06D2" w:rsidRPr="00CF06D2" w:rsidRDefault="00CF06D2" w:rsidP="00CF06D2">
      <w:r w:rsidRPr="00CF06D2">
        <w:rPr>
          <w:b/>
          <w:bCs/>
        </w:rPr>
        <w:t>2. Выбор инструментария C++:</w:t>
      </w:r>
    </w:p>
    <w:p w14:paraId="1CEEAAA1" w14:textId="77777777" w:rsidR="00CF06D2" w:rsidRPr="00CF06D2" w:rsidRDefault="00CF06D2" w:rsidP="00CF06D2">
      <w:r w:rsidRPr="00CF06D2">
        <w:t>Для решения задачи необходимо использовать возможности C++ для работы с переменным числом аргументов и обобщенным программированием. Наиболее подходящие инструменты:</w:t>
      </w:r>
    </w:p>
    <w:p w14:paraId="0B14B6A3" w14:textId="77777777" w:rsidR="00CF06D2" w:rsidRPr="00CF06D2" w:rsidRDefault="00CF06D2" w:rsidP="00CF06D2">
      <w:pPr>
        <w:numPr>
          <w:ilvl w:val="0"/>
          <w:numId w:val="9"/>
        </w:numPr>
      </w:pPr>
      <w:r w:rsidRPr="00CF06D2">
        <w:rPr>
          <w:b/>
          <w:bCs/>
        </w:rPr>
        <w:t>Шаблоны (</w:t>
      </w:r>
      <w:proofErr w:type="spellStart"/>
      <w:r w:rsidRPr="00CF06D2">
        <w:rPr>
          <w:b/>
          <w:bCs/>
        </w:rPr>
        <w:t>Templates</w:t>
      </w:r>
      <w:proofErr w:type="spellEnd"/>
      <w:r w:rsidRPr="00CF06D2">
        <w:rPr>
          <w:b/>
          <w:bCs/>
        </w:rPr>
        <w:t>):</w:t>
      </w:r>
      <w:r w:rsidRPr="00CF06D2">
        <w:t> Для обеспечения обобщенности и работы с разными типами данных (</w:t>
      </w:r>
      <w:proofErr w:type="spellStart"/>
      <w:r w:rsidRPr="00CF06D2">
        <w:t>int</w:t>
      </w:r>
      <w:proofErr w:type="spellEnd"/>
      <w:r w:rsidRPr="00CF06D2">
        <w:t>, </w:t>
      </w:r>
      <w:proofErr w:type="spellStart"/>
      <w:r w:rsidRPr="00CF06D2">
        <w:t>double</w:t>
      </w:r>
      <w:proofErr w:type="spellEnd"/>
      <w:r w:rsidRPr="00CF06D2">
        <w:t xml:space="preserve"> и потенциально другими числовыми типами). Шаблоны позволяют создать функцию, которая будет </w:t>
      </w:r>
      <w:proofErr w:type="spellStart"/>
      <w:r w:rsidRPr="00CF06D2">
        <w:t>инстанцироваться</w:t>
      </w:r>
      <w:proofErr w:type="spellEnd"/>
      <w:r w:rsidRPr="00CF06D2">
        <w:t xml:space="preserve"> компилятором для конкретных типов при вызове.</w:t>
      </w:r>
    </w:p>
    <w:p w14:paraId="34AF3E04" w14:textId="77777777" w:rsidR="00CF06D2" w:rsidRPr="00CF06D2" w:rsidRDefault="00CF06D2" w:rsidP="00CF06D2">
      <w:pPr>
        <w:numPr>
          <w:ilvl w:val="0"/>
          <w:numId w:val="9"/>
        </w:numPr>
      </w:pPr>
      <w:proofErr w:type="spellStart"/>
      <w:r w:rsidRPr="00CF06D2">
        <w:rPr>
          <w:b/>
          <w:bCs/>
        </w:rPr>
        <w:t>Variadic</w:t>
      </w:r>
      <w:proofErr w:type="spellEnd"/>
      <w:r w:rsidRPr="00CF06D2">
        <w:rPr>
          <w:b/>
          <w:bCs/>
        </w:rPr>
        <w:t xml:space="preserve"> </w:t>
      </w:r>
      <w:proofErr w:type="spellStart"/>
      <w:r w:rsidRPr="00CF06D2">
        <w:rPr>
          <w:b/>
          <w:bCs/>
        </w:rPr>
        <w:t>Templates</w:t>
      </w:r>
      <w:proofErr w:type="spellEnd"/>
      <w:r w:rsidRPr="00CF06D2">
        <w:rPr>
          <w:b/>
          <w:bCs/>
        </w:rPr>
        <w:t xml:space="preserve"> (Шаблоны с переменным числом параметров):</w:t>
      </w:r>
      <w:r w:rsidRPr="00CF06D2">
        <w:t xml:space="preserve"> Для обработки переменного количества аргументов. </w:t>
      </w:r>
      <w:proofErr w:type="spellStart"/>
      <w:r w:rsidRPr="00CF06D2">
        <w:t>Variadic</w:t>
      </w:r>
      <w:proofErr w:type="spellEnd"/>
      <w:r w:rsidRPr="00CF06D2">
        <w:t xml:space="preserve"> </w:t>
      </w:r>
      <w:proofErr w:type="spellStart"/>
      <w:r w:rsidRPr="00CF06D2">
        <w:t>templates</w:t>
      </w:r>
      <w:proofErr w:type="spellEnd"/>
      <w:r w:rsidRPr="00CF06D2">
        <w:t xml:space="preserve"> позволяют функции принимать произвольное число аргументов разных (или одинаковых) типов.</w:t>
      </w:r>
    </w:p>
    <w:p w14:paraId="0CFF53F8" w14:textId="25DDAE59" w:rsidR="00CF06D2" w:rsidRDefault="00CF06D2">
      <w:pPr>
        <w:spacing w:after="160" w:line="278" w:lineRule="auto"/>
        <w:jc w:val="left"/>
      </w:pPr>
      <w:r>
        <w:br w:type="page"/>
      </w:r>
    </w:p>
    <w:p w14:paraId="44765430" w14:textId="2EC7BFF7" w:rsidR="007A64BD" w:rsidRDefault="00CF06D2" w:rsidP="00CF06D2">
      <w:pPr>
        <w:pStyle w:val="1"/>
      </w:pPr>
      <w:r>
        <w:lastRenderedPageBreak/>
        <w:t>Блок=схема</w:t>
      </w:r>
    </w:p>
    <w:p w14:paraId="1EF91F0A" w14:textId="77777777" w:rsidR="00CF06D2" w:rsidRDefault="00CF06D2">
      <w:pPr>
        <w:spacing w:after="1077"/>
        <w:ind w:left="1790"/>
      </w:pPr>
      <w:r>
        <w:rPr>
          <w:noProof/>
        </w:rPr>
        <mc:AlternateContent>
          <mc:Choice Requires="wpg">
            <w:drawing>
              <wp:inline distT="0" distB="0" distL="0" distR="0" wp14:anchorId="6D165600" wp14:editId="0CEE2DCC">
                <wp:extent cx="3826796" cy="4529903"/>
                <wp:effectExtent l="0" t="0" r="0" b="0"/>
                <wp:docPr id="2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796" cy="4529903"/>
                          <a:chOff x="0" y="0"/>
                          <a:chExt cx="3826796" cy="4529903"/>
                        </a:xfrm>
                      </wpg:grpSpPr>
                      <wps:wsp>
                        <wps:cNvPr id="3" name="Shape 7"/>
                        <wps:cNvSpPr/>
                        <wps:spPr>
                          <a:xfrm>
                            <a:off x="1739312" y="517093"/>
                            <a:ext cx="0" cy="800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0254">
                                <a:moveTo>
                                  <a:pt x="0" y="0"/>
                                </a:moveTo>
                                <a:lnTo>
                                  <a:pt x="0" y="80025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8"/>
                        <wps:cNvSpPr/>
                        <wps:spPr>
                          <a:xfrm>
                            <a:off x="1709397" y="130239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9"/>
                        <wps:cNvSpPr/>
                        <wps:spPr>
                          <a:xfrm>
                            <a:off x="1709397" y="130239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1"/>
                        <wps:cNvSpPr/>
                        <wps:spPr>
                          <a:xfrm>
                            <a:off x="1307689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2"/>
                        <wps:cNvSpPr/>
                        <wps:spPr>
                          <a:xfrm>
                            <a:off x="1565033" y="215929"/>
                            <a:ext cx="45212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4A382" w14:textId="77777777" w:rsidR="00CF06D2" w:rsidRDefault="00CF06D2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3"/>
                        <wps:cNvSpPr/>
                        <wps:spPr>
                          <a:xfrm>
                            <a:off x="1739312" y="188461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14"/>
                        <wps:cNvSpPr/>
                        <wps:spPr>
                          <a:xfrm>
                            <a:off x="1709397" y="21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15"/>
                        <wps:cNvSpPr/>
                        <wps:spPr>
                          <a:xfrm>
                            <a:off x="1709397" y="21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7"/>
                        <wps:cNvSpPr/>
                        <wps:spPr>
                          <a:xfrm>
                            <a:off x="0" y="1367518"/>
                            <a:ext cx="347007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077" h="512819">
                                <a:moveTo>
                                  <a:pt x="0" y="0"/>
                                </a:moveTo>
                                <a:lnTo>
                                  <a:pt x="3470077" y="0"/>
                                </a:lnTo>
                                <a:lnTo>
                                  <a:pt x="347007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8"/>
                        <wps:cNvSpPr/>
                        <wps:spPr>
                          <a:xfrm>
                            <a:off x="350426" y="136751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9"/>
                        <wps:cNvSpPr/>
                        <wps:spPr>
                          <a:xfrm>
                            <a:off x="3119650" y="1367518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20"/>
                        <wps:cNvSpPr/>
                        <wps:spPr>
                          <a:xfrm>
                            <a:off x="805153" y="1523618"/>
                            <a:ext cx="248461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59F5A" w14:textId="77777777" w:rsidR="00CF06D2" w:rsidRPr="00CF06D2" w:rsidRDefault="00CF06D2">
                              <w:pPr>
                                <w:rPr>
                                  <w:lang w:val="en-US"/>
                                </w:rPr>
                              </w:pPr>
                              <w:r w:rsidRPr="00CF06D2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template&lt;typename T, typename... Args&gt;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21"/>
                        <wps:cNvSpPr/>
                        <wps:spPr>
                          <a:xfrm>
                            <a:off x="1162657" y="1651823"/>
                            <a:ext cx="1533612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26521" w14:textId="77777777" w:rsidR="00CF06D2" w:rsidRPr="00CF06D2" w:rsidRDefault="00CF06D2">
                              <w:pPr>
                                <w:rPr>
                                  <w:lang w:val="en-US"/>
                                </w:rPr>
                              </w:pPr>
                              <w:r w:rsidRPr="00CF06D2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>T min(T first, Args... args)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22"/>
                        <wps:cNvSpPr/>
                        <wps:spPr>
                          <a:xfrm>
                            <a:off x="2598284" y="427349"/>
                            <a:ext cx="213675" cy="85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 h="854699">
                                <a:moveTo>
                                  <a:pt x="21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699"/>
                                </a:lnTo>
                                <a:lnTo>
                                  <a:pt x="213675" y="85469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23"/>
                        <wps:cNvSpPr/>
                        <wps:spPr>
                          <a:xfrm>
                            <a:off x="2384609" y="854699"/>
                            <a:ext cx="21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>
                                <a:moveTo>
                                  <a:pt x="0" y="0"/>
                                </a:moveTo>
                                <a:lnTo>
                                  <a:pt x="213675" y="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24"/>
                        <wps:cNvSpPr/>
                        <wps:spPr>
                          <a:xfrm>
                            <a:off x="2829052" y="694560"/>
                            <a:ext cx="122842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3119E" w14:textId="77777777" w:rsidR="00CF06D2" w:rsidRDefault="00CF06D2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iostream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25"/>
                        <wps:cNvSpPr/>
                        <wps:spPr>
                          <a:xfrm>
                            <a:off x="2829052" y="942423"/>
                            <a:ext cx="132699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0A681" w14:textId="77777777" w:rsidR="00CF06D2" w:rsidRDefault="00CF06D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using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namespace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26"/>
                        <wps:cNvSpPr/>
                        <wps:spPr>
                          <a:xfrm>
                            <a:off x="1739312" y="2739309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27"/>
                        <wps:cNvSpPr/>
                        <wps:spPr>
                          <a:xfrm>
                            <a:off x="1709397" y="30117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28"/>
                        <wps:cNvSpPr/>
                        <wps:spPr>
                          <a:xfrm>
                            <a:off x="1709397" y="30117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30"/>
                        <wps:cNvSpPr/>
                        <wps:spPr>
                          <a:xfrm>
                            <a:off x="1222219" y="222221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31"/>
                        <wps:cNvSpPr/>
                        <wps:spPr>
                          <a:xfrm>
                            <a:off x="1358303" y="2438145"/>
                            <a:ext cx="100189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3B4EC" w14:textId="77777777" w:rsidR="00CF06D2" w:rsidRDefault="00CF06D2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T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min_val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first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32"/>
                        <wps:cNvSpPr/>
                        <wps:spPr>
                          <a:xfrm>
                            <a:off x="1739312" y="3594007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33"/>
                        <wps:cNvSpPr/>
                        <wps:spPr>
                          <a:xfrm>
                            <a:off x="1709397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34"/>
                        <wps:cNvSpPr/>
                        <wps:spPr>
                          <a:xfrm>
                            <a:off x="1709397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36"/>
                        <wps:cNvSpPr/>
                        <wps:spPr>
                          <a:xfrm>
                            <a:off x="170940" y="3076915"/>
                            <a:ext cx="312819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8197" h="512819">
                                <a:moveTo>
                                  <a:pt x="0" y="0"/>
                                </a:moveTo>
                                <a:lnTo>
                                  <a:pt x="3128197" y="0"/>
                                </a:lnTo>
                                <a:lnTo>
                                  <a:pt x="312819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37"/>
                        <wps:cNvSpPr/>
                        <wps:spPr>
                          <a:xfrm>
                            <a:off x="586537" y="3292844"/>
                            <a:ext cx="305496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0C064" w14:textId="77777777" w:rsidR="00CF06D2" w:rsidRPr="00CF06D2" w:rsidRDefault="00CF06D2">
                              <w:pPr>
                                <w:rPr>
                                  <w:lang w:val="en-US"/>
                                </w:rPr>
                              </w:pPr>
                              <w:r w:rsidRPr="00CF06D2">
                                <w:rPr>
                                  <w:rFonts w:ascii="Arial" w:eastAsia="Arial" w:hAnsi="Arial" w:cs="Arial"/>
                                  <w:sz w:val="16"/>
                                  <w:lang w:val="en-US"/>
                                </w:rPr>
                                <w:t xml:space="preserve"> ((min_val = (args &lt; min_val) ? args : min_val), ...);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39"/>
                        <wps:cNvSpPr/>
                        <wps:spPr>
                          <a:xfrm>
                            <a:off x="1307689" y="4017083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40"/>
                        <wps:cNvSpPr/>
                        <wps:spPr>
                          <a:xfrm>
                            <a:off x="1395830" y="4233013"/>
                            <a:ext cx="9021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93759" w14:textId="77777777" w:rsidR="00CF06D2" w:rsidRDefault="00CF06D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min_val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447"/>
                        <wps:cNvSpPr/>
                        <wps:spPr>
                          <a:xfrm>
                            <a:off x="2333327" y="84615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448"/>
                        <wps:cNvSpPr/>
                        <wps:spPr>
                          <a:xfrm>
                            <a:off x="2264952" y="84615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449"/>
                        <wps:cNvSpPr/>
                        <wps:spPr>
                          <a:xfrm>
                            <a:off x="2196576" y="84615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450"/>
                        <wps:cNvSpPr/>
                        <wps:spPr>
                          <a:xfrm>
                            <a:off x="2128199" y="84615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451"/>
                        <wps:cNvSpPr/>
                        <wps:spPr>
                          <a:xfrm>
                            <a:off x="2059824" y="84615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452"/>
                        <wps:cNvSpPr/>
                        <wps:spPr>
                          <a:xfrm>
                            <a:off x="1991448" y="84615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453"/>
                        <wps:cNvSpPr/>
                        <wps:spPr>
                          <a:xfrm>
                            <a:off x="1923072" y="84615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454"/>
                        <wps:cNvSpPr/>
                        <wps:spPr>
                          <a:xfrm>
                            <a:off x="1854696" y="84615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455"/>
                        <wps:cNvSpPr/>
                        <wps:spPr>
                          <a:xfrm>
                            <a:off x="1786320" y="846152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65600" id="Group 396" o:spid="_x0000_s1555" style="width:301.3pt;height:356.7pt;mso-position-horizontal-relative:char;mso-position-vertical-relative:line" coordsize="38267,4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">
                <v:shape id="Shape 7" o:spid="_x0000_s1556" style="position:absolute;left:17393;top:5170;width:0;height:8003;visibility:visible;mso-wrap-style:square;v-text-anchor:top" coordsize="0,800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" path="m,l,800254e" filled="f" strokeweight=".23742mm">
                  <v:stroke miterlimit="83231f" joinstyle="miter"/>
                  <v:path arrowok="t" textboxrect="0,0,0,800254"/>
                </v:shape>
                <v:shape id="Shape 8" o:spid="_x0000_s1557" style="position:absolute;left:17093;top:1302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" o:spid="_x0000_s1558" style="position:absolute;left:17093;top:13023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" o:spid="_x0000_s1559" style="position:absolute;left:13076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2" o:spid="_x0000_s1560" style="position:absolute;left:15650;top:2159;width:45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EE4A382" w14:textId="77777777" w:rsidR="00CF06D2" w:rsidRDefault="00CF06D2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начало</w:t>
                        </w:r>
                      </w:p>
                    </w:txbxContent>
                  </v:textbox>
                </v:rect>
                <v:shape id="Shape 13" o:spid="_x0000_s1561" style="position:absolute;left:17393;top:18846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" path="m,l,287435e" filled="f" strokeweight=".23742mm">
                  <v:stroke miterlimit="83231f" joinstyle="miter"/>
                  <v:path arrowok="t" textboxrect="0,0,0,287435"/>
                </v:shape>
                <v:shape id="Shape 14" o:spid="_x0000_s1562" style="position:absolute;left:17093;top:21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" o:spid="_x0000_s1563" style="position:absolute;left:17093;top:2157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" o:spid="_x0000_s1564" style="position:absolute;top:13675;width:34700;height:5128;visibility:visible;mso-wrap-style:square;v-text-anchor:top" coordsize="347007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" path="m,l3470077,r,512819l,512819,,xe" filled="f" strokeweight=".47483mm">
                  <v:stroke miterlimit="1" joinstyle="miter"/>
                  <v:path arrowok="t" textboxrect="0,0,3470077,512819"/>
                </v:shape>
                <v:shape id="Shape 18" o:spid="_x0000_s1565" style="position:absolute;left:3504;top:1367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" path="m,l,512819e" filled="f" strokeweight=".47483mm">
                  <v:stroke miterlimit="83231f" joinstyle="miter"/>
                  <v:path arrowok="t" textboxrect="0,0,0,512819"/>
                </v:shape>
                <v:shape id="Shape 19" o:spid="_x0000_s1566" style="position:absolute;left:31196;top:1367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" path="m,l,512819e" filled="f" strokeweight=".47483mm">
                  <v:stroke miterlimit="83231f" joinstyle="miter"/>
                  <v:path arrowok="t" textboxrect="0,0,0,512819"/>
                </v:shape>
                <v:rect id="Rectangle 20" o:spid="_x0000_s1567" style="position:absolute;left:8051;top:15236;width:2484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A059F5A" w14:textId="77777777" w:rsidR="00CF06D2" w:rsidRPr="00CF06D2" w:rsidRDefault="00CF06D2">
                        <w:pPr>
                          <w:rPr>
                            <w:lang w:val="en-US"/>
                          </w:rPr>
                        </w:pPr>
                        <w:r w:rsidRPr="00CF06D2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template&lt;typename T, typename... Args&gt;</w:t>
                        </w:r>
                      </w:p>
                    </w:txbxContent>
                  </v:textbox>
                </v:rect>
                <v:rect id="Rectangle 21" o:spid="_x0000_s1568" style="position:absolute;left:11626;top:16518;width:1533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3126521" w14:textId="77777777" w:rsidR="00CF06D2" w:rsidRPr="00CF06D2" w:rsidRDefault="00CF06D2">
                        <w:pPr>
                          <w:rPr>
                            <w:lang w:val="en-US"/>
                          </w:rPr>
                        </w:pPr>
                        <w:r w:rsidRPr="00CF06D2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>T min(T first, Args... args)</w:t>
                        </w:r>
                      </w:p>
                    </w:txbxContent>
                  </v:textbox>
                </v:rect>
                <v:shape id="Shape 22" o:spid="_x0000_s1569" style="position:absolute;left:25982;top:4273;width:2137;height:8547;visibility:visible;mso-wrap-style:square;v-text-anchor:top" coordsize="213675,85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" path="m213675,l,,,854699r213675,e" filled="f" strokeweight=".47483mm">
                  <v:stroke miterlimit="83231f" joinstyle="miter"/>
                  <v:path arrowok="t" textboxrect="0,0,213675,854699"/>
                </v:shape>
                <v:shape id="Shape 23" o:spid="_x0000_s1570" style="position:absolute;left:23846;top:8546;width:2136;height:0;visibility:visible;mso-wrap-style:square;v-text-anchor:top" coordsize="21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" path="m,l213675,e" filled="f" strokeweight=".47483mm">
                  <v:stroke miterlimit="83231f" joinstyle="miter"/>
                  <v:path arrowok="t" textboxrect="0,0,213675,0"/>
                </v:shape>
                <v:rect id="Rectangle 24" o:spid="_x0000_s1571" style="position:absolute;left:28290;top:6945;width:122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43119E" w14:textId="77777777" w:rsidR="00CF06D2" w:rsidRDefault="00CF06D2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iostream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25" o:spid="_x0000_s1572" style="position:absolute;left:28290;top:9424;width:132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080A681" w14:textId="77777777" w:rsidR="00CF06D2" w:rsidRDefault="00CF06D2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using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namespace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std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26" o:spid="_x0000_s1573" style="position:absolute;left:17393;top:27393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" path="m,l,287435e" filled="f" strokeweight=".23742mm">
                  <v:stroke miterlimit="83231f" joinstyle="miter"/>
                  <v:path arrowok="t" textboxrect="0,0,0,287435"/>
                </v:shape>
                <v:shape id="Shape 27" o:spid="_x0000_s1574" style="position:absolute;left:17093;top:3011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8" o:spid="_x0000_s1575" style="position:absolute;left:17093;top:30117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0" o:spid="_x0000_s1576" style="position:absolute;left:12222;top:22222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31" o:spid="_x0000_s1577" style="position:absolute;left:13583;top:24381;width:1001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933B4EC" w14:textId="77777777" w:rsidR="00CF06D2" w:rsidRDefault="00CF06D2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min_val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first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32" o:spid="_x0000_s1578" style="position:absolute;left:17393;top:35940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" path="m,l,372905e" filled="f" strokeweight=".23742mm">
                  <v:stroke miterlimit="83231f" joinstyle="miter"/>
                  <v:path arrowok="t" textboxrect="0,0,0,372905"/>
                </v:shape>
                <v:shape id="Shape 33" o:spid="_x0000_s1579" style="position:absolute;left:17093;top:3951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" o:spid="_x0000_s1580" style="position:absolute;left:17093;top:3951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" o:spid="_x0000_s1581" style="position:absolute;left:1709;top:30769;width:31282;height:5128;visibility:visible;mso-wrap-style:square;v-text-anchor:top" coordsize="312819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" path="m,l3128197,r,512819l,512819,,xe" filled="f" strokeweight=".47483mm">
                  <v:stroke miterlimit="1" joinstyle="miter"/>
                  <v:path arrowok="t" textboxrect="0,0,3128197,512819"/>
                </v:shape>
                <v:rect id="Rectangle 37" o:spid="_x0000_s1582" style="position:absolute;left:5865;top:32928;width:3055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330C064" w14:textId="77777777" w:rsidR="00CF06D2" w:rsidRPr="00CF06D2" w:rsidRDefault="00CF06D2">
                        <w:pPr>
                          <w:rPr>
                            <w:lang w:val="en-US"/>
                          </w:rPr>
                        </w:pPr>
                        <w:r w:rsidRPr="00CF06D2">
                          <w:rPr>
                            <w:rFonts w:ascii="Arial" w:eastAsia="Arial" w:hAnsi="Arial" w:cs="Arial"/>
                            <w:sz w:val="16"/>
                            <w:lang w:val="en-US"/>
                          </w:rPr>
                          <w:t xml:space="preserve"> ((min_val = (args &lt; min_val) ? args : min_val), ...);</w:t>
                        </w:r>
                      </w:p>
                    </w:txbxContent>
                  </v:textbox>
                </v:rect>
                <v:shape id="Shape 39" o:spid="_x0000_s1583" style="position:absolute;left:13076;top:40170;width:8547;height:5129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40" o:spid="_x0000_s1584" style="position:absolute;left:13958;top:42330;width:902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0493759" w14:textId="77777777" w:rsidR="00CF06D2" w:rsidRDefault="00CF06D2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min_val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447" o:spid="_x0000_s1585" style="position:absolute;left:23333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448" o:spid="_x0000_s1586" style="position:absolute;left:22649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449" o:spid="_x0000_s1587" style="position:absolute;left:21965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450" o:spid="_x0000_s1588" style="position:absolute;left:21281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451" o:spid="_x0000_s1589" style="position:absolute;left:20598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452" o:spid="_x0000_s1590" style="position:absolute;left:19914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453" o:spid="_x0000_s1591" style="position:absolute;left:19230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454" o:spid="_x0000_s1592" style="position:absolute;left:18546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455" o:spid="_x0000_s1593" style="position:absolute;left:17863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" path="m,l17094,r,17094l,17094,,e" fillcolor="black" stroked="f" strokeweight="0">
                  <v:stroke miterlimit="83231f" joinstyle="miter"/>
                  <v:path arrowok="t" textboxrect="0,0,17094,17094"/>
                </v:shape>
                <w10:anchorlock/>
              </v:group>
            </w:pict>
          </mc:Fallback>
        </mc:AlternateContent>
      </w:r>
    </w:p>
    <w:p w14:paraId="56288F82" w14:textId="77777777" w:rsidR="00CF06D2" w:rsidRDefault="00CF06D2">
      <w:pPr>
        <w:ind w:left="1454"/>
      </w:pPr>
      <w:r>
        <w:rPr>
          <w:noProof/>
        </w:rPr>
        <mc:AlternateContent>
          <mc:Choice Requires="wpg">
            <w:drawing>
              <wp:inline distT="0" distB="0" distL="0" distR="0" wp14:anchorId="285F9EE3" wp14:editId="2FCB97D8">
                <wp:extent cx="3897426" cy="3571875"/>
                <wp:effectExtent l="19050" t="0" r="84455" b="28575"/>
                <wp:docPr id="15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7426" cy="3571875"/>
                          <a:chOff x="0" y="0"/>
                          <a:chExt cx="3897426" cy="3931614"/>
                        </a:xfrm>
                      </wpg:grpSpPr>
                      <wps:wsp>
                        <wps:cNvPr id="163" name="Shape 41"/>
                        <wps:cNvSpPr/>
                        <wps:spPr>
                          <a:xfrm>
                            <a:off x="1952986" y="51709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42"/>
                        <wps:cNvSpPr/>
                        <wps:spPr>
                          <a:xfrm>
                            <a:off x="1923072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43"/>
                        <wps:cNvSpPr/>
                        <wps:spPr>
                          <a:xfrm>
                            <a:off x="1923072" y="7895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45"/>
                        <wps:cNvSpPr/>
                        <wps:spPr>
                          <a:xfrm>
                            <a:off x="1435894" y="0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46"/>
                        <wps:cNvSpPr/>
                        <wps:spPr>
                          <a:xfrm>
                            <a:off x="153845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47"/>
                        <wps:cNvSpPr/>
                        <wps:spPr>
                          <a:xfrm>
                            <a:off x="235896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48"/>
                        <wps:cNvSpPr/>
                        <wps:spPr>
                          <a:xfrm>
                            <a:off x="1720749" y="215929"/>
                            <a:ext cx="60638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CCDB0" w14:textId="77777777" w:rsidR="00CF06D2" w:rsidRDefault="00CF06D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49"/>
                        <wps:cNvSpPr/>
                        <wps:spPr>
                          <a:xfrm>
                            <a:off x="1952986" y="1371792"/>
                            <a:ext cx="0" cy="28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4">
                                <a:moveTo>
                                  <a:pt x="0" y="0"/>
                                </a:moveTo>
                                <a:lnTo>
                                  <a:pt x="0" y="28743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50"/>
                        <wps:cNvSpPr/>
                        <wps:spPr>
                          <a:xfrm>
                            <a:off x="1923072" y="164426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51"/>
                        <wps:cNvSpPr/>
                        <wps:spPr>
                          <a:xfrm>
                            <a:off x="1923072" y="164426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53"/>
                        <wps:cNvSpPr/>
                        <wps:spPr>
                          <a:xfrm>
                            <a:off x="555554" y="854699"/>
                            <a:ext cx="278631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1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86318" y="0"/>
                                </a:lnTo>
                                <a:lnTo>
                                  <a:pt x="261537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54"/>
                        <wps:cNvSpPr/>
                        <wps:spPr>
                          <a:xfrm>
                            <a:off x="1190301" y="1070628"/>
                            <a:ext cx="201704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20FA9" w14:textId="77777777" w:rsidR="00CF06D2" w:rsidRDefault="00CF06D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(1, 3, 2, 5, 4)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55"/>
                        <wps:cNvSpPr/>
                        <wps:spPr>
                          <a:xfrm>
                            <a:off x="1952986" y="222649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56"/>
                        <wps:cNvSpPr/>
                        <wps:spPr>
                          <a:xfrm>
                            <a:off x="1923072" y="241349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57"/>
                        <wps:cNvSpPr/>
                        <wps:spPr>
                          <a:xfrm>
                            <a:off x="1923072" y="241349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59"/>
                        <wps:cNvSpPr/>
                        <wps:spPr>
                          <a:xfrm>
                            <a:off x="0" y="1709397"/>
                            <a:ext cx="389742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742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897426" y="0"/>
                                </a:lnTo>
                                <a:lnTo>
                                  <a:pt x="372648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60"/>
                        <wps:cNvSpPr/>
                        <wps:spPr>
                          <a:xfrm>
                            <a:off x="210469" y="1865498"/>
                            <a:ext cx="462354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90A7C" w14:textId="77777777" w:rsidR="00CF06D2" w:rsidRDefault="00CF06D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(5.2, 3.33, 9.22, 1.11, 4.2, 6.5, 2.45, 8.34, 7.04, 10.430)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61"/>
                        <wps:cNvSpPr/>
                        <wps:spPr>
                          <a:xfrm>
                            <a:off x="1952986" y="2995718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62"/>
                        <wps:cNvSpPr/>
                        <wps:spPr>
                          <a:xfrm>
                            <a:off x="1923072" y="335366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63"/>
                        <wps:cNvSpPr/>
                        <wps:spPr>
                          <a:xfrm>
                            <a:off x="1923072" y="335366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65"/>
                        <wps:cNvSpPr/>
                        <wps:spPr>
                          <a:xfrm>
                            <a:off x="128205" y="2478626"/>
                            <a:ext cx="364101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01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641016" y="0"/>
                                </a:lnTo>
                                <a:lnTo>
                                  <a:pt x="347007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66"/>
                        <wps:cNvSpPr/>
                        <wps:spPr>
                          <a:xfrm>
                            <a:off x="566905" y="2694555"/>
                            <a:ext cx="367547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FD6C4" w14:textId="77777777" w:rsidR="00CF06D2" w:rsidRDefault="00CF06D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(12, 15, 9, 17, 22, 11, 5, 8, 13, 10, 4, 20) &lt;&lt;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Shape 68"/>
                        <wps:cNvSpPr/>
                        <wps:spPr>
                          <a:xfrm>
                            <a:off x="1521364" y="3418795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09"/>
                                </a:cubicBezTo>
                                <a:cubicBezTo>
                                  <a:pt x="854699" y="398032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2"/>
                                  <a:pt x="0" y="256409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69"/>
                        <wps:cNvSpPr/>
                        <wps:spPr>
                          <a:xfrm>
                            <a:off x="1757608" y="3634723"/>
                            <a:ext cx="50800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BDB8A" w14:textId="77777777" w:rsidR="00CF06D2" w:rsidRDefault="00CF06D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F9EE3" id="Group 397" o:spid="_x0000_s1594" style="width:306.9pt;height:281.25pt;mso-position-horizontal-relative:char;mso-position-vertical-relative:line" coordsize="38974,39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">
                <v:shape id="Shape 41" o:spid="_x0000_s1595" style="position:absolute;left:19529;top:5170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42" o:spid="_x0000_s1596" style="position:absolute;left:19230;top:789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3" o:spid="_x0000_s1597" style="position:absolute;left:19230;top:7895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5" o:spid="_x0000_s1598" style="position:absolute;left:14358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" path="m,l1025638,r,512819l,512819,,xe" filled="f" strokeweight=".47483mm">
                  <v:stroke miterlimit="1" joinstyle="miter"/>
                  <v:path arrowok="t" textboxrect="0,0,1025638,512819"/>
                </v:shape>
                <v:shape id="Shape 46" o:spid="_x0000_s1599" style="position:absolute;left:15384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shape id="Shape 47" o:spid="_x0000_s1600" style="position:absolute;left:23589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rect id="Rectangle 48" o:spid="_x0000_s1601" style="position:absolute;left:17207;top:2159;width:606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BECCDB0" w14:textId="77777777" w:rsidR="00CF06D2" w:rsidRDefault="00CF06D2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main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() </w:t>
                        </w:r>
                      </w:p>
                    </w:txbxContent>
                  </v:textbox>
                </v:rect>
                <v:shape id="Shape 49" o:spid="_x0000_s1602" style="position:absolute;left:19529;top:13717;width:0;height:2875;visibility:visible;mso-wrap-style:square;v-text-anchor:top" coordsize="0,28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" path="m,l,287434e" filled="f" strokeweight=".23742mm">
                  <v:stroke miterlimit="83231f" joinstyle="miter"/>
                  <v:path arrowok="t" textboxrect="0,0,0,287434"/>
                </v:shape>
                <v:shape id="Shape 50" o:spid="_x0000_s1603" style="position:absolute;left:19230;top:16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1" o:spid="_x0000_s1604" style="position:absolute;left:19230;top:1644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3" o:spid="_x0000_s1605" style="position:absolute;left:5555;top:8546;width:27863;height:5129;visibility:visible;mso-wrap-style:square;v-text-anchor:top" coordsize="278631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" path="m,512819l170940,,2786318,,2615378,512819,,512819xe" filled="f" strokeweight=".47483mm">
                  <v:stroke miterlimit="83231f" joinstyle="miter"/>
                  <v:path arrowok="t" textboxrect="0,0,2786318,512819"/>
                </v:shape>
                <v:rect id="Rectangle 54" o:spid="_x0000_s1606" style="position:absolute;left:11903;top:10706;width:201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8720FA9" w14:textId="77777777" w:rsidR="00CF06D2" w:rsidRDefault="00CF06D2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(1, 3, 2, 5, 4)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55" o:spid="_x0000_s1607" style="position:absolute;left:19529;top:22264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6" o:spid="_x0000_s1608" style="position:absolute;left:19230;top:2413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7" o:spid="_x0000_s1609" style="position:absolute;left:19230;top:2413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9" o:spid="_x0000_s1610" style="position:absolute;top:17093;width:38974;height:5129;visibility:visible;mso-wrap-style:square;v-text-anchor:top" coordsize="389742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" path="m,512819l170940,,3897426,,3726486,512819,,512819xe" filled="f" strokeweight=".47483mm">
                  <v:stroke miterlimit="83231f" joinstyle="miter"/>
                  <v:path arrowok="t" textboxrect="0,0,3897426,512819"/>
                </v:shape>
                <v:rect id="Rectangle 60" o:spid="_x0000_s1611" style="position:absolute;left:2104;top:18654;width:4623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0D790A7C" w14:textId="77777777" w:rsidR="00CF06D2" w:rsidRDefault="00CF06D2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(5.2, 3.33, 9.22, 1.11, 4.2, 6.5, 2.45, 8.34, 7.04, 10.430)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61" o:spid="_x0000_s1612" style="position:absolute;left:19529;top:29957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" path="m,l,372905e" filled="f" strokeweight=".23742mm">
                  <v:stroke miterlimit="83231f" joinstyle="miter"/>
                  <v:path arrowok="t" textboxrect="0,0,0,372905"/>
                </v:shape>
                <v:shape id="Shape 62" o:spid="_x0000_s1613" style="position:absolute;left:19230;top:3353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3" o:spid="_x0000_s1614" style="position:absolute;left:19230;top:3353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5" o:spid="_x0000_s1615" style="position:absolute;left:1282;top:24786;width:36410;height:5128;visibility:visible;mso-wrap-style:square;v-text-anchor:top" coordsize="364101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" path="m,512819l170940,,3641016,,3470077,512819,,512819xe" filled="f" strokeweight=".47483mm">
                  <v:stroke miterlimit="83231f" joinstyle="miter"/>
                  <v:path arrowok="t" textboxrect="0,0,3641016,512819"/>
                </v:shape>
                <v:rect id="Rectangle 66" o:spid="_x0000_s1616" style="position:absolute;left:5669;top:26945;width:3675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21FD6C4" w14:textId="77777777" w:rsidR="00CF06D2" w:rsidRDefault="00CF06D2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(12, 15, 9, 17, 22, 11, 5, 8, 13, 10, 4, 20) &lt;&lt;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;</w:t>
                        </w:r>
                      </w:p>
                    </w:txbxContent>
                  </v:textbox>
                </v:rect>
                <v:shape id="Shape 68" o:spid="_x0000_s1617" style="position:absolute;left:15213;top:34187;width:8547;height:5129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" path="m261623,l593075,c737519,,854699,114786,854699,256409v,141623,-117180,256410,-261624,256410l261623,512819c117179,512819,,398032,,256409,,114786,117179,,261623,xe" filled="f" strokeweight=".47483mm">
                  <v:stroke miterlimit="83231f" joinstyle="miter"/>
                  <v:path arrowok="t" textboxrect="0,0,854699,512819"/>
                </v:shape>
                <v:rect id="Rectangle 69" o:spid="_x0000_s1618" style="position:absolute;left:17576;top:36347;width:50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104BDB8A" w14:textId="77777777" w:rsidR="00CF06D2" w:rsidRDefault="00CF06D2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0;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8AA4E4" w14:textId="05D28D12" w:rsidR="00CF06D2" w:rsidRDefault="00CF06D2" w:rsidP="00CF06D2">
      <w:pPr>
        <w:pStyle w:val="1"/>
      </w:pPr>
      <w:r>
        <w:lastRenderedPageBreak/>
        <w:t>Код программы</w:t>
      </w:r>
    </w:p>
    <w:p w14:paraId="1FD53F38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6D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6D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52E6F80C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1C6C0C0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6D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6D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40DD37CD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1B29A35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6D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F06D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typename</w:t>
      </w:r>
      <w:proofErr w:type="spellEnd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6D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06D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typename</w:t>
      </w:r>
      <w:proofErr w:type="spellEnd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... </w:t>
      </w:r>
      <w:proofErr w:type="spellStart"/>
      <w:r w:rsidRPr="00CF06D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3BD2887E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6D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min(</w:t>
      </w:r>
      <w:r w:rsidRPr="00CF06D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06D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06D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... </w:t>
      </w:r>
      <w:proofErr w:type="spellStart"/>
      <w:r w:rsidRPr="00CF06D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16CB2E2F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BB7747B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F06D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min_val</w:t>
      </w:r>
      <w:proofErr w:type="spellEnd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F06D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7FC3707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((</w:t>
      </w:r>
      <w:proofErr w:type="spellStart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min_val</w:t>
      </w:r>
      <w:proofErr w:type="spellEnd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(</w:t>
      </w:r>
      <w:proofErr w:type="spellStart"/>
      <w:r w:rsidRPr="00CF06D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min_val</w:t>
      </w:r>
      <w:proofErr w:type="spellEnd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? </w:t>
      </w:r>
      <w:proofErr w:type="spellStart"/>
      <w:r w:rsidRPr="00CF06D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proofErr w:type="spellStart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min_val</w:t>
      </w:r>
      <w:proofErr w:type="spellEnd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...);</w:t>
      </w:r>
    </w:p>
    <w:p w14:paraId="41D7BEB1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F06D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min_val</w:t>
      </w:r>
      <w:proofErr w:type="spellEnd"/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CBB5A28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A7E5972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C3A24A3" w14:textId="77777777" w:rsidR="00CF06D2" w:rsidRP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06D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06D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 </w:t>
      </w:r>
    </w:p>
    <w:p w14:paraId="4D9C39DC" w14:textId="77777777" w:rsid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D64930C" w14:textId="77777777" w:rsid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Вызов с 5 параметрами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166A234E" w14:textId="77777777" w:rsid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(1, 3, 2, 5, 4)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D92934" w14:textId="77777777" w:rsid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0E5668" w14:textId="77777777" w:rsid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Вызов с 10 параметрами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0F159533" w14:textId="77777777" w:rsid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(5.2, 3.33, 9.22, 1.11, 4.2, 6.5, 2.45, 8.34, 7.04, 10.430)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4A097418" w14:textId="77777777" w:rsid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B7A581" w14:textId="77777777" w:rsid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Вызов с 12 параметрами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0B5533DD" w14:textId="77777777" w:rsid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(12, 15, 9, 17, 22, 11, 5, 8, 13, 10, 4, 20)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B34B46" w14:textId="77777777" w:rsid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5B99CB" w14:textId="77777777" w:rsidR="00CF06D2" w:rsidRDefault="00CF06D2" w:rsidP="00CF06D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726C5484" w14:textId="1827C0AA" w:rsidR="00CF06D2" w:rsidRDefault="00CF06D2" w:rsidP="00CF06D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F379E8" w14:textId="3E98A866" w:rsidR="00CF06D2" w:rsidRDefault="00CF06D2">
      <w:pPr>
        <w:spacing w:after="160" w:line="278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01813936" w14:textId="64F37041" w:rsidR="00CF06D2" w:rsidRDefault="00CF06D2" w:rsidP="00CF06D2">
      <w:pPr>
        <w:pStyle w:val="1"/>
      </w:pPr>
      <w:r>
        <w:lastRenderedPageBreak/>
        <w:t>Результат</w:t>
      </w:r>
    </w:p>
    <w:p w14:paraId="5ADD6FCF" w14:textId="584E0A20" w:rsidR="00CF06D2" w:rsidRPr="00CF06D2" w:rsidRDefault="00CF06D2" w:rsidP="00CF06D2">
      <w:r w:rsidRPr="00CF06D2">
        <w:drawing>
          <wp:inline distT="0" distB="0" distL="0" distR="0" wp14:anchorId="44E75BFF" wp14:editId="596FEAD3">
            <wp:extent cx="5940425" cy="3345815"/>
            <wp:effectExtent l="0" t="0" r="3175" b="6985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5C6" w14:textId="77777777" w:rsidR="007A64BD" w:rsidRDefault="007A64BD" w:rsidP="007A64BD"/>
    <w:p w14:paraId="04CEAD65" w14:textId="2877FADF" w:rsidR="00CF06D2" w:rsidRPr="00CF06D2" w:rsidRDefault="00CF06D2" w:rsidP="007A64BD">
      <w:pPr>
        <w:rPr>
          <w:lang w:val="en-US"/>
        </w:rPr>
      </w:pPr>
      <w:r>
        <w:rPr>
          <w:lang w:val="en-US"/>
        </w:rPr>
        <w:t xml:space="preserve">Git: </w:t>
      </w:r>
      <w:hyperlink r:id="rId9" w:history="1">
        <w:r w:rsidRPr="00CF06D2">
          <w:rPr>
            <w:rStyle w:val="ad"/>
            <w:lang w:val="en-US"/>
          </w:rPr>
          <w:t>https://github.com/Artivaa/FindMinManyArgs</w:t>
        </w:r>
      </w:hyperlink>
    </w:p>
    <w:sectPr w:rsidR="00CF06D2" w:rsidRPr="00CF0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2E97"/>
    <w:multiLevelType w:val="multilevel"/>
    <w:tmpl w:val="13F4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A697C"/>
    <w:multiLevelType w:val="multilevel"/>
    <w:tmpl w:val="22E4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9335C"/>
    <w:multiLevelType w:val="multilevel"/>
    <w:tmpl w:val="0D3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B7C4C"/>
    <w:multiLevelType w:val="multilevel"/>
    <w:tmpl w:val="A93A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D778B"/>
    <w:multiLevelType w:val="multilevel"/>
    <w:tmpl w:val="AFB4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95C9A"/>
    <w:multiLevelType w:val="multilevel"/>
    <w:tmpl w:val="89F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505C7"/>
    <w:multiLevelType w:val="multilevel"/>
    <w:tmpl w:val="CB22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90D3B"/>
    <w:multiLevelType w:val="multilevel"/>
    <w:tmpl w:val="A3E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00F55"/>
    <w:multiLevelType w:val="multilevel"/>
    <w:tmpl w:val="ADCE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384496">
    <w:abstractNumId w:val="4"/>
  </w:num>
  <w:num w:numId="2" w16cid:durableId="1445733368">
    <w:abstractNumId w:val="8"/>
  </w:num>
  <w:num w:numId="3" w16cid:durableId="695039996">
    <w:abstractNumId w:val="2"/>
  </w:num>
  <w:num w:numId="4" w16cid:durableId="1853181082">
    <w:abstractNumId w:val="5"/>
  </w:num>
  <w:num w:numId="5" w16cid:durableId="885725492">
    <w:abstractNumId w:val="6"/>
  </w:num>
  <w:num w:numId="6" w16cid:durableId="188880611">
    <w:abstractNumId w:val="0"/>
  </w:num>
  <w:num w:numId="7" w16cid:durableId="1147893975">
    <w:abstractNumId w:val="1"/>
  </w:num>
  <w:num w:numId="8" w16cid:durableId="94715312">
    <w:abstractNumId w:val="7"/>
  </w:num>
  <w:num w:numId="9" w16cid:durableId="1146822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60"/>
    <w:rsid w:val="0011442C"/>
    <w:rsid w:val="003A0183"/>
    <w:rsid w:val="00410C1D"/>
    <w:rsid w:val="00485888"/>
    <w:rsid w:val="007A64BD"/>
    <w:rsid w:val="00C7741C"/>
    <w:rsid w:val="00CC7FEE"/>
    <w:rsid w:val="00CE0F1B"/>
    <w:rsid w:val="00CF06D2"/>
    <w:rsid w:val="00CF0C71"/>
    <w:rsid w:val="00D32A84"/>
    <w:rsid w:val="00DB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9582"/>
  <w15:chartTrackingRefBased/>
  <w15:docId w15:val="{D3B92E89-5E18-4D38-9972-2829EF5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FEE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7FEE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F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F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F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F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FE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7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7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7F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7F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7F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7F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7F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7F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C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7F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7F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7F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7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7F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7FE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C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7741C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7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rtivaa/DecFracS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tivaa/FindMinManyArg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yom\Documents\&#1053;&#1072;&#1089;&#1090;&#1088;&#1072;&#1080;&#1074;&#1072;&#1077;&#1084;&#1099;&#1077;%20&#1096;&#1072;&#1073;&#1083;&#1086;&#1085;&#1099;%20Office\&#1051;&#1072;&#1073;&#1086;&#1088;&#1072;&#1090;&#1086;&#1088;&#1085;&#1099;&#1077;%20&#1088;&#1072;&#1073;&#1086;&#1090;&#1099;%20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5F8EB-7548-462B-AD53-8D3B85C11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Лабораторные работы Отчет.dotx</Template>
  <TotalTime>38</TotalTime>
  <Pages>22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4</cp:revision>
  <dcterms:created xsi:type="dcterms:W3CDTF">2025-03-02T11:32:00Z</dcterms:created>
  <dcterms:modified xsi:type="dcterms:W3CDTF">2025-03-03T15:18:00Z</dcterms:modified>
</cp:coreProperties>
</file>