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80"/>
      </w:tblGrid>
      <w:tr w:rsidR="00CC7FEE" w14:paraId="549F8C35" w14:textId="77777777" w:rsidTr="00CC7FEE">
        <w:trPr>
          <w:trHeight w:val="1721"/>
        </w:trPr>
        <w:tc>
          <w:tcPr>
            <w:tcW w:w="9356" w:type="dxa"/>
            <w:gridSpan w:val="2"/>
          </w:tcPr>
          <w:p w14:paraId="6A12D2A1" w14:textId="77777777" w:rsidR="00CC7FEE" w:rsidRPr="00CC7FEE" w:rsidRDefault="00CC7FEE" w:rsidP="00CC7FE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7FEE">
              <w:rPr>
                <w:sz w:val="22"/>
                <w:szCs w:val="22"/>
              </w:rPr>
              <w:t>Пермский национальный исследовательский политехнический университет</w:t>
            </w:r>
          </w:p>
          <w:p w14:paraId="6F276020" w14:textId="77777777" w:rsidR="00CC7FEE" w:rsidRDefault="00CC7FEE" w:rsidP="00CC7FEE">
            <w:pPr>
              <w:spacing w:line="240" w:lineRule="auto"/>
              <w:jc w:val="center"/>
            </w:pPr>
            <w:r w:rsidRPr="00CC7FEE">
              <w:rPr>
                <w:sz w:val="22"/>
                <w:szCs w:val="22"/>
              </w:rPr>
              <w:t>Кафедра информационные технологии и автоматизированные системы</w:t>
            </w:r>
          </w:p>
        </w:tc>
      </w:tr>
      <w:tr w:rsidR="00CC7FEE" w14:paraId="49BF6B10" w14:textId="77777777" w:rsidTr="00CC7FEE">
        <w:trPr>
          <w:trHeight w:val="1667"/>
        </w:trPr>
        <w:tc>
          <w:tcPr>
            <w:tcW w:w="4676" w:type="dxa"/>
          </w:tcPr>
          <w:p w14:paraId="07D2AC57" w14:textId="77777777" w:rsidR="00CC7FEE" w:rsidRDefault="00CC7FEE" w:rsidP="00CC7FEE"/>
        </w:tc>
        <w:tc>
          <w:tcPr>
            <w:tcW w:w="4679" w:type="dxa"/>
          </w:tcPr>
          <w:p w14:paraId="382A4C57" w14:textId="77777777" w:rsidR="00CC7FEE" w:rsidRDefault="00CC7FEE" w:rsidP="00CC7FEE"/>
        </w:tc>
      </w:tr>
      <w:tr w:rsidR="00CC7FEE" w14:paraId="445C91AD" w14:textId="77777777" w:rsidTr="00CC7FEE">
        <w:trPr>
          <w:trHeight w:val="1667"/>
        </w:trPr>
        <w:tc>
          <w:tcPr>
            <w:tcW w:w="4676" w:type="dxa"/>
          </w:tcPr>
          <w:p w14:paraId="4F7B2D43" w14:textId="77777777" w:rsidR="00CC7FEE" w:rsidRDefault="00CC7FEE" w:rsidP="00CC7FEE"/>
        </w:tc>
        <w:tc>
          <w:tcPr>
            <w:tcW w:w="4679" w:type="dxa"/>
          </w:tcPr>
          <w:p w14:paraId="4384451F" w14:textId="77777777" w:rsidR="00CC7FEE" w:rsidRDefault="00CC7FEE" w:rsidP="00CC7FEE"/>
        </w:tc>
      </w:tr>
      <w:tr w:rsidR="00CC7FEE" w14:paraId="1CEFF21D" w14:textId="77777777" w:rsidTr="00CC7FEE">
        <w:trPr>
          <w:trHeight w:val="1667"/>
        </w:trPr>
        <w:tc>
          <w:tcPr>
            <w:tcW w:w="9356" w:type="dxa"/>
            <w:gridSpan w:val="2"/>
          </w:tcPr>
          <w:p w14:paraId="1E90AD37" w14:textId="02B9F5A4" w:rsidR="00CC7FEE" w:rsidRPr="00FA511B" w:rsidRDefault="00B377DB" w:rsidP="00CC7FEE">
            <w:pPr>
              <w:jc w:val="center"/>
            </w:pPr>
            <w:r>
              <w:t>Лабораторная работа №</w:t>
            </w:r>
            <w:r w:rsidR="00FA511B" w:rsidRPr="00FA511B">
              <w:t>10</w:t>
            </w:r>
          </w:p>
          <w:p w14:paraId="64EB0D1B" w14:textId="77777777" w:rsidR="00B377DB" w:rsidRDefault="00FA511B" w:rsidP="00CC7FEE">
            <w:pPr>
              <w:jc w:val="center"/>
            </w:pPr>
            <w:r w:rsidRPr="00FA511B">
              <w:t>“</w:t>
            </w:r>
            <w:r w:rsidRPr="00FA511B">
              <w:t>Динамические массивы"</w:t>
            </w:r>
          </w:p>
          <w:p w14:paraId="395214AD" w14:textId="7D617E97" w:rsidR="00FA511B" w:rsidRPr="00FA511B" w:rsidRDefault="00FA511B" w:rsidP="00CC7FEE">
            <w:pPr>
              <w:jc w:val="center"/>
            </w:pPr>
            <w:r>
              <w:t>Вариант №9</w:t>
            </w:r>
          </w:p>
        </w:tc>
      </w:tr>
      <w:tr w:rsidR="00CC7FEE" w14:paraId="44802E88" w14:textId="77777777" w:rsidTr="00CC7FEE">
        <w:trPr>
          <w:trHeight w:val="1667"/>
        </w:trPr>
        <w:tc>
          <w:tcPr>
            <w:tcW w:w="4676" w:type="dxa"/>
          </w:tcPr>
          <w:p w14:paraId="3C27FE07" w14:textId="77777777" w:rsidR="00CC7FEE" w:rsidRDefault="00CC7FEE" w:rsidP="00CC7FEE"/>
        </w:tc>
        <w:tc>
          <w:tcPr>
            <w:tcW w:w="4679" w:type="dxa"/>
          </w:tcPr>
          <w:p w14:paraId="654934EC" w14:textId="77777777" w:rsidR="00CC7FEE" w:rsidRDefault="00CC7FEE" w:rsidP="00CC7FEE"/>
        </w:tc>
      </w:tr>
      <w:tr w:rsidR="00CC7FEE" w14:paraId="10CFFE78" w14:textId="77777777" w:rsidTr="00CC7FEE">
        <w:trPr>
          <w:trHeight w:val="1667"/>
        </w:trPr>
        <w:tc>
          <w:tcPr>
            <w:tcW w:w="4676" w:type="dxa"/>
          </w:tcPr>
          <w:p w14:paraId="0485E75C" w14:textId="77777777" w:rsidR="00CC7FEE" w:rsidRDefault="00CC7FEE" w:rsidP="00CC7FEE"/>
        </w:tc>
        <w:tc>
          <w:tcPr>
            <w:tcW w:w="4679" w:type="dxa"/>
            <w:vAlign w:val="center"/>
          </w:tcPr>
          <w:p w14:paraId="200960A2" w14:textId="77777777" w:rsidR="00CC7FEE" w:rsidRDefault="00CC7FEE" w:rsidP="00CC7FEE">
            <w:pPr>
              <w:jc w:val="right"/>
            </w:pPr>
            <w:r>
              <w:t>Выполнил:</w:t>
            </w:r>
          </w:p>
          <w:p w14:paraId="22CCE0C6" w14:textId="77777777" w:rsidR="00CC7FEE" w:rsidRDefault="00CC7FEE" w:rsidP="00CC7FEE">
            <w:pPr>
              <w:jc w:val="right"/>
            </w:pPr>
            <w:r>
              <w:t>Студент группы ИВТ-24-2б</w:t>
            </w:r>
          </w:p>
          <w:p w14:paraId="28D7CF11" w14:textId="77777777" w:rsidR="00CC7FEE" w:rsidRDefault="00CC7FEE" w:rsidP="00CC7FEE">
            <w:pPr>
              <w:jc w:val="right"/>
            </w:pPr>
            <w:r>
              <w:t>А.С. Ваулин</w:t>
            </w:r>
          </w:p>
          <w:p w14:paraId="7A2F8F6C" w14:textId="77777777" w:rsidR="00CC7FEE" w:rsidRDefault="00CC7FEE" w:rsidP="00CC7FEE">
            <w:pPr>
              <w:jc w:val="right"/>
            </w:pPr>
            <w:r>
              <w:t>Проверил:</w:t>
            </w:r>
          </w:p>
          <w:p w14:paraId="0D9E10AF" w14:textId="77777777" w:rsidR="00CC7FEE" w:rsidRDefault="00CC7FEE" w:rsidP="00CC7FEE">
            <w:pPr>
              <w:jc w:val="right"/>
            </w:pPr>
            <w:r>
              <w:t>Доцент кафедры ИТАС</w:t>
            </w:r>
          </w:p>
          <w:p w14:paraId="03F2B32A" w14:textId="55AF8001" w:rsidR="00CC7FEE" w:rsidRDefault="00B377DB" w:rsidP="00CC7FEE">
            <w:pPr>
              <w:jc w:val="right"/>
            </w:pPr>
            <w:r>
              <w:t>О.А. Полякова</w:t>
            </w:r>
          </w:p>
        </w:tc>
      </w:tr>
      <w:tr w:rsidR="00CC7FEE" w14:paraId="78C1D49A" w14:textId="77777777" w:rsidTr="00CC7FEE">
        <w:trPr>
          <w:trHeight w:val="1667"/>
        </w:trPr>
        <w:tc>
          <w:tcPr>
            <w:tcW w:w="4676" w:type="dxa"/>
          </w:tcPr>
          <w:p w14:paraId="1661FB84" w14:textId="77777777" w:rsidR="00CC7FEE" w:rsidRDefault="00CC7FEE" w:rsidP="00CC7FEE"/>
        </w:tc>
        <w:tc>
          <w:tcPr>
            <w:tcW w:w="4679" w:type="dxa"/>
          </w:tcPr>
          <w:p w14:paraId="47FABA17" w14:textId="77777777" w:rsidR="00CC7FEE" w:rsidRDefault="00CC7FEE" w:rsidP="00CC7FEE"/>
        </w:tc>
      </w:tr>
      <w:tr w:rsidR="00CC7FEE" w14:paraId="652FFA46" w14:textId="77777777" w:rsidTr="00CC7FEE">
        <w:trPr>
          <w:trHeight w:val="1125"/>
        </w:trPr>
        <w:tc>
          <w:tcPr>
            <w:tcW w:w="9356" w:type="dxa"/>
            <w:gridSpan w:val="2"/>
            <w:vAlign w:val="bottom"/>
          </w:tcPr>
          <w:p w14:paraId="3F060664" w14:textId="77777777" w:rsidR="00CC7FEE" w:rsidRPr="00CC7FEE" w:rsidRDefault="00CC7FEE" w:rsidP="00CC7FEE">
            <w:pPr>
              <w:tabs>
                <w:tab w:val="left" w:pos="3960"/>
              </w:tabs>
              <w:jc w:val="center"/>
              <w:rPr>
                <w:sz w:val="22"/>
                <w:szCs w:val="22"/>
              </w:rPr>
            </w:pPr>
            <w:r w:rsidRPr="00CC7FEE">
              <w:rPr>
                <w:sz w:val="22"/>
                <w:szCs w:val="22"/>
              </w:rPr>
              <w:t>Пермь 2025</w:t>
            </w:r>
          </w:p>
        </w:tc>
      </w:tr>
    </w:tbl>
    <w:p w14:paraId="7CA1485C" w14:textId="77777777" w:rsidR="003A0183" w:rsidRDefault="003A0183" w:rsidP="00CC7FEE">
      <w:pPr>
        <w:pStyle w:val="1"/>
      </w:pPr>
    </w:p>
    <w:p w14:paraId="35301B87" w14:textId="35E83E0F" w:rsidR="00B377DB" w:rsidRDefault="00B377DB" w:rsidP="00B377DB">
      <w:pPr>
        <w:pStyle w:val="1"/>
      </w:pPr>
      <w:r>
        <w:lastRenderedPageBreak/>
        <w:t>Постановка задачи</w:t>
      </w:r>
    </w:p>
    <w:p w14:paraId="46BE5AA8" w14:textId="77777777" w:rsidR="00765ECB" w:rsidRDefault="00765ECB">
      <w:pPr>
        <w:spacing w:after="160" w:line="278" w:lineRule="auto"/>
        <w:jc w:val="left"/>
      </w:pPr>
      <w:r w:rsidRPr="00765ECB">
        <w:t>Написать программу, в которой создаются динамические массивы и выполнить их обработку в соответствии со своим вариантом.</w:t>
      </w:r>
    </w:p>
    <w:p w14:paraId="63BDBF35" w14:textId="0618654C" w:rsidR="00B377DB" w:rsidRDefault="00765ECB">
      <w:pPr>
        <w:spacing w:after="160" w:line="278" w:lineRule="auto"/>
        <w:jc w:val="left"/>
      </w:pPr>
      <w:r w:rsidRPr="00765ECB">
        <w:t>Сформировать двумерный массив. Добавить в него столбец с заданным номером;</w:t>
      </w:r>
      <w:r w:rsidR="00B377DB">
        <w:br w:type="page"/>
      </w:r>
    </w:p>
    <w:p w14:paraId="1A6B2A53" w14:textId="5B352EF7" w:rsidR="00B377DB" w:rsidRDefault="00B377DB" w:rsidP="00B377DB">
      <w:pPr>
        <w:pStyle w:val="1"/>
      </w:pPr>
      <w:r>
        <w:lastRenderedPageBreak/>
        <w:t>Анализ задачи</w:t>
      </w:r>
    </w:p>
    <w:p w14:paraId="0C32EB78" w14:textId="77777777" w:rsidR="00765ECB" w:rsidRPr="00765ECB" w:rsidRDefault="00765ECB" w:rsidP="00765ECB">
      <w:r w:rsidRPr="00765ECB">
        <w:t>Программа реализует работу с двумерным массивом, который представлен как массив указателей, где каждый указатель ссылается на одномерный массив элементов (строку). Основные этапы решения задачи включают:</w:t>
      </w:r>
    </w:p>
    <w:p w14:paraId="18801ABC" w14:textId="77777777" w:rsidR="00765ECB" w:rsidRPr="00765ECB" w:rsidRDefault="00765ECB" w:rsidP="00765ECB">
      <w:pPr>
        <w:numPr>
          <w:ilvl w:val="0"/>
          <w:numId w:val="1"/>
        </w:numPr>
      </w:pPr>
      <w:r w:rsidRPr="00765ECB">
        <w:rPr>
          <w:b/>
          <w:bCs/>
        </w:rPr>
        <w:t>Создание массива</w:t>
      </w:r>
      <w:r w:rsidRPr="00765ECB">
        <w:t xml:space="preserve">: </w:t>
      </w:r>
    </w:p>
    <w:p w14:paraId="058E645C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Выделение памяти под массив указателей с использованием оператора new.</w:t>
      </w:r>
    </w:p>
    <w:p w14:paraId="42ACCA87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Выделение памяти для каждой строки массива.</w:t>
      </w:r>
    </w:p>
    <w:p w14:paraId="79E28437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Возвращение указателя на созданный массив.</w:t>
      </w:r>
    </w:p>
    <w:p w14:paraId="01F736C2" w14:textId="77777777" w:rsidR="00765ECB" w:rsidRPr="00765ECB" w:rsidRDefault="00765ECB" w:rsidP="00765ECB">
      <w:pPr>
        <w:numPr>
          <w:ilvl w:val="0"/>
          <w:numId w:val="1"/>
        </w:numPr>
      </w:pPr>
      <w:r w:rsidRPr="00765ECB">
        <w:rPr>
          <w:b/>
          <w:bCs/>
        </w:rPr>
        <w:t>Заполнение массива</w:t>
      </w:r>
      <w:r w:rsidRPr="00765ECB">
        <w:t xml:space="preserve">: </w:t>
      </w:r>
    </w:p>
    <w:p w14:paraId="03FC5EDC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Последовательное заполнение элементов массива числами от 1 до rows * cols для наглядности результата.</w:t>
      </w:r>
    </w:p>
    <w:p w14:paraId="03CFE21D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Использование вложенных циклов для обхода всех элементов.</w:t>
      </w:r>
    </w:p>
    <w:p w14:paraId="592221E1" w14:textId="77777777" w:rsidR="00765ECB" w:rsidRPr="00765ECB" w:rsidRDefault="00765ECB" w:rsidP="00765ECB">
      <w:pPr>
        <w:numPr>
          <w:ilvl w:val="0"/>
          <w:numId w:val="1"/>
        </w:numPr>
      </w:pPr>
      <w:r w:rsidRPr="00765ECB">
        <w:rPr>
          <w:b/>
          <w:bCs/>
        </w:rPr>
        <w:t>Вывод массива</w:t>
      </w:r>
      <w:r w:rsidRPr="00765ECB">
        <w:t xml:space="preserve">: </w:t>
      </w:r>
    </w:p>
    <w:p w14:paraId="0D7A9DE5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Отображение элементов массива в виде таблицы с использованием вложенных циклов.</w:t>
      </w:r>
    </w:p>
    <w:p w14:paraId="34080F04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Разделение элементов табуляцией для удобства чтения.</w:t>
      </w:r>
    </w:p>
    <w:p w14:paraId="3434E877" w14:textId="77777777" w:rsidR="00765ECB" w:rsidRPr="00765ECB" w:rsidRDefault="00765ECB" w:rsidP="00765ECB">
      <w:pPr>
        <w:numPr>
          <w:ilvl w:val="0"/>
          <w:numId w:val="1"/>
        </w:numPr>
      </w:pPr>
      <w:r w:rsidRPr="00765ECB">
        <w:rPr>
          <w:b/>
          <w:bCs/>
        </w:rPr>
        <w:t>Добавление столбца</w:t>
      </w:r>
      <w:r w:rsidRPr="00765ECB">
        <w:t xml:space="preserve">: </w:t>
      </w:r>
    </w:p>
    <w:p w14:paraId="6CC6F92A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Создание нового массива с увеличенным на 1 количеством столбцов.</w:t>
      </w:r>
    </w:p>
    <w:p w14:paraId="2851BB97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 xml:space="preserve">Копирование элементов из исходного массива в новый: </w:t>
      </w:r>
    </w:p>
    <w:p w14:paraId="62966918" w14:textId="77777777" w:rsidR="00765ECB" w:rsidRPr="00765ECB" w:rsidRDefault="00765ECB" w:rsidP="00765ECB">
      <w:pPr>
        <w:numPr>
          <w:ilvl w:val="2"/>
          <w:numId w:val="1"/>
        </w:numPr>
      </w:pPr>
      <w:r w:rsidRPr="00765ECB">
        <w:t>Элементы до заданной позиции копируются без изменений.</w:t>
      </w:r>
    </w:p>
    <w:p w14:paraId="3F4AA45F" w14:textId="77777777" w:rsidR="00765ECB" w:rsidRPr="00765ECB" w:rsidRDefault="00765ECB" w:rsidP="00765ECB">
      <w:pPr>
        <w:numPr>
          <w:ilvl w:val="2"/>
          <w:numId w:val="1"/>
        </w:numPr>
      </w:pPr>
      <w:r w:rsidRPr="00765ECB">
        <w:t>Вставка нового столбца (например, заполненного нулями).</w:t>
      </w:r>
    </w:p>
    <w:p w14:paraId="2D90A482" w14:textId="77777777" w:rsidR="00765ECB" w:rsidRPr="00765ECB" w:rsidRDefault="00765ECB" w:rsidP="00765ECB">
      <w:pPr>
        <w:numPr>
          <w:ilvl w:val="2"/>
          <w:numId w:val="1"/>
        </w:numPr>
      </w:pPr>
      <w:r w:rsidRPr="00765ECB">
        <w:t>Элементы после позиции сдвигаются на одну позицию вправо.</w:t>
      </w:r>
    </w:p>
    <w:p w14:paraId="2103DA75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Освобождение памяти исходного массива и обновление количества столбцов.</w:t>
      </w:r>
    </w:p>
    <w:p w14:paraId="2BE07C11" w14:textId="77777777" w:rsidR="00765ECB" w:rsidRPr="00765ECB" w:rsidRDefault="00765ECB" w:rsidP="00765ECB">
      <w:pPr>
        <w:numPr>
          <w:ilvl w:val="0"/>
          <w:numId w:val="1"/>
        </w:numPr>
      </w:pPr>
      <w:r w:rsidRPr="00765ECB">
        <w:rPr>
          <w:b/>
          <w:bCs/>
        </w:rPr>
        <w:t>Освобождение памяти</w:t>
      </w:r>
      <w:r w:rsidRPr="00765ECB">
        <w:t xml:space="preserve">: </w:t>
      </w:r>
    </w:p>
    <w:p w14:paraId="5E046F8A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 xml:space="preserve">Поэтапное освобождение памяти: </w:t>
      </w:r>
    </w:p>
    <w:p w14:paraId="6B37F964" w14:textId="77777777" w:rsidR="00765ECB" w:rsidRPr="00765ECB" w:rsidRDefault="00765ECB" w:rsidP="00765ECB">
      <w:pPr>
        <w:numPr>
          <w:ilvl w:val="2"/>
          <w:numId w:val="1"/>
        </w:numPr>
      </w:pPr>
      <w:r w:rsidRPr="00765ECB">
        <w:t>Сначала освобождаются все строки массива.</w:t>
      </w:r>
    </w:p>
    <w:p w14:paraId="5D675F9F" w14:textId="77777777" w:rsidR="00765ECB" w:rsidRPr="00765ECB" w:rsidRDefault="00765ECB" w:rsidP="00765ECB">
      <w:pPr>
        <w:numPr>
          <w:ilvl w:val="2"/>
          <w:numId w:val="1"/>
        </w:numPr>
      </w:pPr>
      <w:r w:rsidRPr="00765ECB">
        <w:lastRenderedPageBreak/>
        <w:t>Затем освобождается массив указателей.</w:t>
      </w:r>
    </w:p>
    <w:p w14:paraId="61CC3EFC" w14:textId="77777777" w:rsidR="00765ECB" w:rsidRPr="00765ECB" w:rsidRDefault="00765ECB" w:rsidP="00765ECB">
      <w:pPr>
        <w:numPr>
          <w:ilvl w:val="0"/>
          <w:numId w:val="1"/>
        </w:numPr>
      </w:pPr>
      <w:r w:rsidRPr="00765ECB">
        <w:rPr>
          <w:b/>
          <w:bCs/>
        </w:rPr>
        <w:t>Взаимодействие с пользователем</w:t>
      </w:r>
      <w:r w:rsidRPr="00765ECB">
        <w:t xml:space="preserve">: </w:t>
      </w:r>
    </w:p>
    <w:p w14:paraId="73993CC9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Запрос у пользователя номера столбца для вставки.</w:t>
      </w:r>
    </w:p>
    <w:p w14:paraId="58BDD2CB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Проверка корректности введённого значения (диапазон от 1 до текущего числа столбцов плюс 1).</w:t>
      </w:r>
    </w:p>
    <w:p w14:paraId="054CA59E" w14:textId="77777777" w:rsidR="00765ECB" w:rsidRPr="00765ECB" w:rsidRDefault="00765ECB" w:rsidP="00765ECB">
      <w:pPr>
        <w:numPr>
          <w:ilvl w:val="1"/>
          <w:numId w:val="1"/>
        </w:numPr>
      </w:pPr>
      <w:r w:rsidRPr="00765ECB">
        <w:t>Выполнение операции добавления столбца только при корректном вводе.</w:t>
      </w:r>
    </w:p>
    <w:p w14:paraId="687A5924" w14:textId="77777777" w:rsidR="00765ECB" w:rsidRPr="00765ECB" w:rsidRDefault="00765ECB" w:rsidP="00765ECB">
      <w:pPr>
        <w:rPr>
          <w:b/>
          <w:bCs/>
        </w:rPr>
      </w:pPr>
      <w:r w:rsidRPr="00765ECB">
        <w:rPr>
          <w:b/>
          <w:bCs/>
        </w:rPr>
        <w:t>Структура программы</w:t>
      </w:r>
    </w:p>
    <w:p w14:paraId="38BAA381" w14:textId="77777777" w:rsidR="00765ECB" w:rsidRPr="00765ECB" w:rsidRDefault="00765ECB" w:rsidP="00765ECB">
      <w:r w:rsidRPr="00765ECB">
        <w:t>Программа состоит из следующих функций:</w:t>
      </w:r>
    </w:p>
    <w:p w14:paraId="6B1F5524" w14:textId="77777777" w:rsidR="00765ECB" w:rsidRPr="00765ECB" w:rsidRDefault="00765ECB" w:rsidP="00765ECB">
      <w:pPr>
        <w:numPr>
          <w:ilvl w:val="0"/>
          <w:numId w:val="2"/>
        </w:numPr>
      </w:pPr>
      <w:r w:rsidRPr="00765ECB">
        <w:t>createArray(int rows, int cols) — создаёт двумерный массив размером rows × cols.</w:t>
      </w:r>
    </w:p>
    <w:p w14:paraId="2C1238A5" w14:textId="77777777" w:rsidR="00765ECB" w:rsidRPr="00765ECB" w:rsidRDefault="00765ECB" w:rsidP="00765ECB">
      <w:pPr>
        <w:numPr>
          <w:ilvl w:val="0"/>
          <w:numId w:val="2"/>
        </w:numPr>
        <w:rPr>
          <w:lang w:val="en-US"/>
        </w:rPr>
      </w:pPr>
      <w:r w:rsidRPr="00765ECB">
        <w:rPr>
          <w:lang w:val="en-US"/>
        </w:rPr>
        <w:t xml:space="preserve">fillArray(int** arr, int rows, int cols) — </w:t>
      </w:r>
      <w:r w:rsidRPr="00765ECB">
        <w:t>заполняет</w:t>
      </w:r>
      <w:r w:rsidRPr="00765ECB">
        <w:rPr>
          <w:lang w:val="en-US"/>
        </w:rPr>
        <w:t xml:space="preserve"> </w:t>
      </w:r>
      <w:r w:rsidRPr="00765ECB">
        <w:t>массив</w:t>
      </w:r>
      <w:r w:rsidRPr="00765ECB">
        <w:rPr>
          <w:lang w:val="en-US"/>
        </w:rPr>
        <w:t xml:space="preserve"> </w:t>
      </w:r>
      <w:r w:rsidRPr="00765ECB">
        <w:t>данными</w:t>
      </w:r>
      <w:r w:rsidRPr="00765ECB">
        <w:rPr>
          <w:lang w:val="en-US"/>
        </w:rPr>
        <w:t>.</w:t>
      </w:r>
    </w:p>
    <w:p w14:paraId="5213E171" w14:textId="77777777" w:rsidR="00765ECB" w:rsidRPr="00765ECB" w:rsidRDefault="00765ECB" w:rsidP="00765ECB">
      <w:pPr>
        <w:numPr>
          <w:ilvl w:val="0"/>
          <w:numId w:val="2"/>
        </w:numPr>
        <w:rPr>
          <w:lang w:val="en-US"/>
        </w:rPr>
      </w:pPr>
      <w:r w:rsidRPr="00765ECB">
        <w:rPr>
          <w:lang w:val="en-US"/>
        </w:rPr>
        <w:t xml:space="preserve">printArray(int** arr, int rows, int cols) — </w:t>
      </w:r>
      <w:r w:rsidRPr="00765ECB">
        <w:t>выводит</w:t>
      </w:r>
      <w:r w:rsidRPr="00765ECB">
        <w:rPr>
          <w:lang w:val="en-US"/>
        </w:rPr>
        <w:t xml:space="preserve"> </w:t>
      </w:r>
      <w:r w:rsidRPr="00765ECB">
        <w:t>массив</w:t>
      </w:r>
      <w:r w:rsidRPr="00765ECB">
        <w:rPr>
          <w:lang w:val="en-US"/>
        </w:rPr>
        <w:t xml:space="preserve"> </w:t>
      </w:r>
      <w:r w:rsidRPr="00765ECB">
        <w:t>на</w:t>
      </w:r>
      <w:r w:rsidRPr="00765ECB">
        <w:rPr>
          <w:lang w:val="en-US"/>
        </w:rPr>
        <w:t xml:space="preserve"> </w:t>
      </w:r>
      <w:r w:rsidRPr="00765ECB">
        <w:t>экран</w:t>
      </w:r>
      <w:r w:rsidRPr="00765ECB">
        <w:rPr>
          <w:lang w:val="en-US"/>
        </w:rPr>
        <w:t>.</w:t>
      </w:r>
    </w:p>
    <w:p w14:paraId="5FBC7B2C" w14:textId="77777777" w:rsidR="00765ECB" w:rsidRPr="00765ECB" w:rsidRDefault="00765ECB" w:rsidP="00765ECB">
      <w:pPr>
        <w:numPr>
          <w:ilvl w:val="0"/>
          <w:numId w:val="2"/>
        </w:numPr>
        <w:rPr>
          <w:lang w:val="en-US"/>
        </w:rPr>
      </w:pPr>
      <w:r w:rsidRPr="00765ECB">
        <w:rPr>
          <w:lang w:val="en-US"/>
        </w:rPr>
        <w:t xml:space="preserve">deleteArray(int** arr, int rows) — </w:t>
      </w:r>
      <w:r w:rsidRPr="00765ECB">
        <w:t>освобождает</w:t>
      </w:r>
      <w:r w:rsidRPr="00765ECB">
        <w:rPr>
          <w:lang w:val="en-US"/>
        </w:rPr>
        <w:t xml:space="preserve"> </w:t>
      </w:r>
      <w:r w:rsidRPr="00765ECB">
        <w:t>выделенную</w:t>
      </w:r>
      <w:r w:rsidRPr="00765ECB">
        <w:rPr>
          <w:lang w:val="en-US"/>
        </w:rPr>
        <w:t xml:space="preserve"> </w:t>
      </w:r>
      <w:r w:rsidRPr="00765ECB">
        <w:t>память</w:t>
      </w:r>
      <w:r w:rsidRPr="00765ECB">
        <w:rPr>
          <w:lang w:val="en-US"/>
        </w:rPr>
        <w:t>.</w:t>
      </w:r>
    </w:p>
    <w:p w14:paraId="5CCE3FFE" w14:textId="77777777" w:rsidR="00765ECB" w:rsidRPr="00765ECB" w:rsidRDefault="00765ECB" w:rsidP="00765ECB">
      <w:pPr>
        <w:numPr>
          <w:ilvl w:val="0"/>
          <w:numId w:val="2"/>
        </w:numPr>
        <w:rPr>
          <w:lang w:val="en-US"/>
        </w:rPr>
      </w:pPr>
      <w:r w:rsidRPr="00765ECB">
        <w:rPr>
          <w:lang w:val="en-US"/>
        </w:rPr>
        <w:t xml:space="preserve">addColumn(int** arr, int rows, int&amp; cols, int k) — </w:t>
      </w:r>
      <w:r w:rsidRPr="00765ECB">
        <w:t>добавляет</w:t>
      </w:r>
      <w:r w:rsidRPr="00765ECB">
        <w:rPr>
          <w:lang w:val="en-US"/>
        </w:rPr>
        <w:t xml:space="preserve"> </w:t>
      </w:r>
      <w:r w:rsidRPr="00765ECB">
        <w:t>столбец</w:t>
      </w:r>
      <w:r w:rsidRPr="00765ECB">
        <w:rPr>
          <w:lang w:val="en-US"/>
        </w:rPr>
        <w:t xml:space="preserve"> </w:t>
      </w:r>
      <w:r w:rsidRPr="00765ECB">
        <w:t>в</w:t>
      </w:r>
      <w:r w:rsidRPr="00765ECB">
        <w:rPr>
          <w:lang w:val="en-US"/>
        </w:rPr>
        <w:t xml:space="preserve"> </w:t>
      </w:r>
      <w:r w:rsidRPr="00765ECB">
        <w:t>позицию</w:t>
      </w:r>
      <w:r w:rsidRPr="00765ECB">
        <w:rPr>
          <w:lang w:val="en-US"/>
        </w:rPr>
        <w:t xml:space="preserve"> k </w:t>
      </w:r>
      <w:r w:rsidRPr="00765ECB">
        <w:t>и</w:t>
      </w:r>
      <w:r w:rsidRPr="00765ECB">
        <w:rPr>
          <w:lang w:val="en-US"/>
        </w:rPr>
        <w:t xml:space="preserve"> </w:t>
      </w:r>
      <w:r w:rsidRPr="00765ECB">
        <w:t>возвращает</w:t>
      </w:r>
      <w:r w:rsidRPr="00765ECB">
        <w:rPr>
          <w:lang w:val="en-US"/>
        </w:rPr>
        <w:t xml:space="preserve"> </w:t>
      </w:r>
      <w:r w:rsidRPr="00765ECB">
        <w:t>новый</w:t>
      </w:r>
      <w:r w:rsidRPr="00765ECB">
        <w:rPr>
          <w:lang w:val="en-US"/>
        </w:rPr>
        <w:t xml:space="preserve"> </w:t>
      </w:r>
      <w:r w:rsidRPr="00765ECB">
        <w:t>массив</w:t>
      </w:r>
      <w:r w:rsidRPr="00765ECB">
        <w:rPr>
          <w:lang w:val="en-US"/>
        </w:rPr>
        <w:t>.</w:t>
      </w:r>
    </w:p>
    <w:p w14:paraId="6F79DA86" w14:textId="77777777" w:rsidR="00765ECB" w:rsidRPr="00765ECB" w:rsidRDefault="00765ECB" w:rsidP="00765ECB">
      <w:pPr>
        <w:numPr>
          <w:ilvl w:val="0"/>
          <w:numId w:val="2"/>
        </w:numPr>
      </w:pPr>
      <w:r w:rsidRPr="00765ECB">
        <w:t>main() — основная функция, управляющая логикой программы.</w:t>
      </w:r>
    </w:p>
    <w:p w14:paraId="30C12C0F" w14:textId="77777777" w:rsidR="00765ECB" w:rsidRPr="00765ECB" w:rsidRDefault="00765ECB" w:rsidP="00765ECB">
      <w:pPr>
        <w:rPr>
          <w:b/>
          <w:bCs/>
        </w:rPr>
      </w:pPr>
      <w:r w:rsidRPr="00765ECB">
        <w:rPr>
          <w:b/>
          <w:bCs/>
        </w:rPr>
        <w:t>Входные и выходные данные</w:t>
      </w:r>
    </w:p>
    <w:p w14:paraId="7DC40C25" w14:textId="77777777" w:rsidR="00765ECB" w:rsidRPr="00765ECB" w:rsidRDefault="00765ECB" w:rsidP="00765ECB">
      <w:pPr>
        <w:numPr>
          <w:ilvl w:val="0"/>
          <w:numId w:val="3"/>
        </w:numPr>
      </w:pPr>
      <w:r w:rsidRPr="00765ECB">
        <w:rPr>
          <w:b/>
          <w:bCs/>
        </w:rPr>
        <w:t>Входные данные</w:t>
      </w:r>
      <w:r w:rsidRPr="00765ECB">
        <w:t xml:space="preserve">: </w:t>
      </w:r>
    </w:p>
    <w:p w14:paraId="6512D955" w14:textId="77777777" w:rsidR="00765ECB" w:rsidRPr="00765ECB" w:rsidRDefault="00765ECB" w:rsidP="00765ECB">
      <w:pPr>
        <w:numPr>
          <w:ilvl w:val="1"/>
          <w:numId w:val="3"/>
        </w:numPr>
      </w:pPr>
      <w:r w:rsidRPr="00765ECB">
        <w:t>Размеры массива: количество строк (rows) и столбцов (cols), заданные в коде (например, 3 × 3).</w:t>
      </w:r>
    </w:p>
    <w:p w14:paraId="1F286F51" w14:textId="77777777" w:rsidR="00765ECB" w:rsidRPr="00765ECB" w:rsidRDefault="00765ECB" w:rsidP="00765ECB">
      <w:pPr>
        <w:numPr>
          <w:ilvl w:val="1"/>
          <w:numId w:val="3"/>
        </w:numPr>
      </w:pPr>
      <w:r w:rsidRPr="00765ECB">
        <w:t>Номер столбца (k), вводимый пользователем.</w:t>
      </w:r>
    </w:p>
    <w:p w14:paraId="6D433D4E" w14:textId="77777777" w:rsidR="00765ECB" w:rsidRPr="00765ECB" w:rsidRDefault="00765ECB" w:rsidP="00765ECB">
      <w:pPr>
        <w:numPr>
          <w:ilvl w:val="0"/>
          <w:numId w:val="3"/>
        </w:numPr>
      </w:pPr>
      <w:r w:rsidRPr="00765ECB">
        <w:rPr>
          <w:b/>
          <w:bCs/>
        </w:rPr>
        <w:t>Выходные данные</w:t>
      </w:r>
      <w:r w:rsidRPr="00765ECB">
        <w:t xml:space="preserve">: </w:t>
      </w:r>
    </w:p>
    <w:p w14:paraId="4793D318" w14:textId="77777777" w:rsidR="00765ECB" w:rsidRPr="00765ECB" w:rsidRDefault="00765ECB" w:rsidP="00765ECB">
      <w:pPr>
        <w:numPr>
          <w:ilvl w:val="1"/>
          <w:numId w:val="3"/>
        </w:numPr>
      </w:pPr>
      <w:r w:rsidRPr="00765ECB">
        <w:t>Исходный массив, отображённый в виде таблицы.</w:t>
      </w:r>
    </w:p>
    <w:p w14:paraId="0D162001" w14:textId="77777777" w:rsidR="00765ECB" w:rsidRPr="00765ECB" w:rsidRDefault="00765ECB" w:rsidP="00765ECB">
      <w:pPr>
        <w:numPr>
          <w:ilvl w:val="1"/>
          <w:numId w:val="3"/>
        </w:numPr>
      </w:pPr>
      <w:r w:rsidRPr="00765ECB">
        <w:t>Сообщение об ошибке при некорректном вводе номера столбца.</w:t>
      </w:r>
    </w:p>
    <w:p w14:paraId="24D68980" w14:textId="77777777" w:rsidR="00765ECB" w:rsidRPr="00765ECB" w:rsidRDefault="00765ECB" w:rsidP="00765ECB">
      <w:pPr>
        <w:numPr>
          <w:ilvl w:val="1"/>
          <w:numId w:val="3"/>
        </w:numPr>
      </w:pPr>
      <w:r w:rsidRPr="00765ECB">
        <w:t>Результирующий массив с добавленным столбцом при корректном вводе.</w:t>
      </w:r>
    </w:p>
    <w:p w14:paraId="1876CF2A" w14:textId="56648318" w:rsidR="00765ECB" w:rsidRDefault="00765ECB">
      <w:pPr>
        <w:spacing w:after="160" w:line="278" w:lineRule="auto"/>
        <w:jc w:val="left"/>
      </w:pPr>
      <w:r>
        <w:br w:type="page"/>
      </w:r>
    </w:p>
    <w:p w14:paraId="69061F0F" w14:textId="45D216C1" w:rsidR="00B377DB" w:rsidRDefault="00765ECB" w:rsidP="00765ECB">
      <w:pPr>
        <w:pStyle w:val="1"/>
      </w:pPr>
      <w:r>
        <w:lastRenderedPageBreak/>
        <w:t>Блок-схема</w:t>
      </w:r>
    </w:p>
    <w:p w14:paraId="63BBD40F" w14:textId="77777777" w:rsidR="00765ECB" w:rsidRDefault="00765ECB">
      <w:pPr>
        <w:ind w:left="2530"/>
      </w:pPr>
      <w:r>
        <w:rPr>
          <w:noProof/>
        </w:rPr>
        <mc:AlternateContent>
          <mc:Choice Requires="wpg">
            <w:drawing>
              <wp:inline distT="0" distB="0" distL="0" distR="0" wp14:anchorId="3613AD58" wp14:editId="5CE1829A">
                <wp:extent cx="3452982" cy="8677275"/>
                <wp:effectExtent l="0" t="0" r="71755" b="28575"/>
                <wp:docPr id="2003" name="Group 2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2982" cy="8677275"/>
                          <a:chOff x="0" y="0"/>
                          <a:chExt cx="3452982" cy="957689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269227" y="517093"/>
                            <a:ext cx="0" cy="971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1194">
                                <a:moveTo>
                                  <a:pt x="0" y="0"/>
                                </a:moveTo>
                                <a:lnTo>
                                  <a:pt x="0" y="97119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239313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239313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37605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94949" y="215929"/>
                            <a:ext cx="4521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EC23E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269227" y="205555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239313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239313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0940" y="1538457"/>
                            <a:ext cx="218802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19">
                                <a:moveTo>
                                  <a:pt x="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93161" y="1538457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136747" y="1538457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96794" y="1754387"/>
                            <a:ext cx="205434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0CB57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int** createArray(int rows, int cols)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042730" y="512819"/>
                            <a:ext cx="213675" cy="854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8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8"/>
                                </a:lnTo>
                                <a:lnTo>
                                  <a:pt x="213675" y="854698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829055" y="940168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73498" y="720201"/>
                            <a:ext cx="122842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8C883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&lt;iostream&gt;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73498" y="839859"/>
                            <a:ext cx="134225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DAA95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&lt;windows.h&gt;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73498" y="1087722"/>
                            <a:ext cx="132699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88F9A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using namespace std;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Shape 2079"/>
                        <wps:cNvSpPr/>
                        <wps:spPr>
                          <a:xfrm>
                            <a:off x="1794867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1726491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1658115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1589740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1521364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1452988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1384612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1316236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69227" y="282477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39313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39313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12819" y="2307686"/>
                            <a:ext cx="150426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269" h="512819">
                                <a:moveTo>
                                  <a:pt x="0" y="0"/>
                                </a:moveTo>
                                <a:lnTo>
                                  <a:pt x="1504269" y="0"/>
                                </a:lnTo>
                                <a:lnTo>
                                  <a:pt x="150426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87765" y="2523616"/>
                            <a:ext cx="1535211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42C4F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int** arr = new int* [rows];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269227" y="376494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39313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39313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84615" y="3076915"/>
                            <a:ext cx="176067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683759">
                                <a:moveTo>
                                  <a:pt x="170940" y="0"/>
                                </a:moveTo>
                                <a:lnTo>
                                  <a:pt x="1589739" y="0"/>
                                </a:lnTo>
                                <a:lnTo>
                                  <a:pt x="1760679" y="341880"/>
                                </a:lnTo>
                                <a:lnTo>
                                  <a:pt x="1589739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83492" y="3378315"/>
                            <a:ext cx="154653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A3A0D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i = 0; i &lt; rows; 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17948" y="3423068"/>
                            <a:ext cx="1051279" cy="1452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279" h="1452987">
                                <a:moveTo>
                                  <a:pt x="1051279" y="1111108"/>
                                </a:moveTo>
                                <a:lnTo>
                                  <a:pt x="1051279" y="1452987"/>
                                </a:lnTo>
                                <a:lnTo>
                                  <a:pt x="0" y="1452987"/>
                                </a:lnTo>
                                <a:lnTo>
                                  <a:pt x="0" y="0"/>
                                </a:lnTo>
                                <a:lnTo>
                                  <a:pt x="11649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19487" y="339315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19487" y="339315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752135" y="401708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52135" y="401708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07423" y="4233013"/>
                            <a:ext cx="121676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C2F37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arr[i] = new int[cols];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598284" y="4017083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00474" y="4233013"/>
                            <a:ext cx="5988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33F59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 arr;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2149567" y="3423068"/>
                            <a:ext cx="880339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339" h="543845">
                                <a:moveTo>
                                  <a:pt x="0" y="0"/>
                                </a:moveTo>
                                <a:lnTo>
                                  <a:pt x="880339" y="0"/>
                                </a:lnTo>
                                <a:lnTo>
                                  <a:pt x="880339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999992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999992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69227" y="5645284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239313" y="583229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39313" y="583229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5128191"/>
                            <a:ext cx="252990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512819">
                                <a:moveTo>
                                  <a:pt x="0" y="0"/>
                                </a:moveTo>
                                <a:lnTo>
                                  <a:pt x="2529908" y="0"/>
                                </a:lnTo>
                                <a:lnTo>
                                  <a:pt x="252990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56410" y="5128191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273498" y="5128191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94230" y="5344121"/>
                            <a:ext cx="232716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C37A8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void fillArray(int** arr, int rows, int cols)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269227" y="641451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39313" y="66015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39313" y="66015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52135" y="5897421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69816" y="6113350"/>
                            <a:ext cx="78489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DFC24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count = 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269227" y="735468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239313" y="75416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39313" y="75416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98289" y="6666648"/>
                            <a:ext cx="133333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683759">
                                <a:moveTo>
                                  <a:pt x="170940" y="0"/>
                                </a:moveTo>
                                <a:lnTo>
                                  <a:pt x="1162390" y="0"/>
                                </a:lnTo>
                                <a:lnTo>
                                  <a:pt x="1333330" y="341880"/>
                                </a:lnTo>
                                <a:lnTo>
                                  <a:pt x="116239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83492" y="6968048"/>
                            <a:ext cx="154653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6891B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i = 0; i &lt; rows; 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269227" y="829484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239313" y="84818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239313" y="84818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94871" y="7012802"/>
                            <a:ext cx="1880337" cy="2564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37" h="2564096">
                                <a:moveTo>
                                  <a:pt x="1598286" y="940168"/>
                                </a:moveTo>
                                <a:lnTo>
                                  <a:pt x="1880337" y="940168"/>
                                </a:lnTo>
                                <a:lnTo>
                                  <a:pt x="1880337" y="2564096"/>
                                </a:lnTo>
                                <a:lnTo>
                                  <a:pt x="0" y="2564096"/>
                                </a:lnTo>
                                <a:lnTo>
                                  <a:pt x="0" y="0"/>
                                </a:lnTo>
                                <a:lnTo>
                                  <a:pt x="25324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33161" y="69828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33161" y="69828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641024" y="7606817"/>
                            <a:ext cx="1247860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60" h="683758">
                                <a:moveTo>
                                  <a:pt x="170940" y="0"/>
                                </a:moveTo>
                                <a:lnTo>
                                  <a:pt x="1076920" y="0"/>
                                </a:lnTo>
                                <a:lnTo>
                                  <a:pt x="1247860" y="341879"/>
                                </a:lnTo>
                                <a:lnTo>
                                  <a:pt x="1076920" y="683758"/>
                                </a:lnTo>
                                <a:lnTo>
                                  <a:pt x="170940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641024" y="7606817"/>
                            <a:ext cx="1247860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60" h="683758">
                                <a:moveTo>
                                  <a:pt x="170940" y="0"/>
                                </a:moveTo>
                                <a:lnTo>
                                  <a:pt x="1076920" y="0"/>
                                </a:lnTo>
                                <a:lnTo>
                                  <a:pt x="1247860" y="341879"/>
                                </a:lnTo>
                                <a:lnTo>
                                  <a:pt x="1076920" y="683758"/>
                                </a:lnTo>
                                <a:lnTo>
                                  <a:pt x="170940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00586" y="7908216"/>
                            <a:ext cx="150110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87D3C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j = 0; j &lt; cols; j++)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465811" y="7952970"/>
                            <a:ext cx="803416" cy="128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16" h="1282048">
                                <a:moveTo>
                                  <a:pt x="803416" y="1111108"/>
                                </a:moveTo>
                                <a:lnTo>
                                  <a:pt x="803416" y="1282048"/>
                                </a:lnTo>
                                <a:lnTo>
                                  <a:pt x="0" y="1282048"/>
                                </a:lnTo>
                                <a:lnTo>
                                  <a:pt x="0" y="0"/>
                                </a:lnTo>
                                <a:lnTo>
                                  <a:pt x="125042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75896" y="79230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75896" y="79230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752135" y="854698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752135" y="854698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64447" y="8762915"/>
                            <a:ext cx="106530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A502A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arr[i][j] = count++;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2598284" y="7692287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4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4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77396" y="7908216"/>
                            <a:ext cx="39424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07988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1935893" y="7012802"/>
                            <a:ext cx="1094014" cy="62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014" h="629314">
                                <a:moveTo>
                                  <a:pt x="0" y="0"/>
                                </a:moveTo>
                                <a:lnTo>
                                  <a:pt x="1094014" y="0"/>
                                </a:lnTo>
                                <a:lnTo>
                                  <a:pt x="1094014" y="62931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99992" y="762715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999992" y="762715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3AD58" id="Group 2003" o:spid="_x0000_s1026" style="width:271.9pt;height:683.25pt;mso-position-horizontal-relative:char;mso-position-vertical-relative:line" coordsize="34529,95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">
                <v:shape id="Shape 7" o:spid="_x0000_s1027" style="position:absolute;left:12692;top:5170;width:0;height:9712;visibility:visible;mso-wrap-style:square;v-text-anchor:top" coordsize="0,97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" path="m,l,971194e" filled="f" strokeweight=".23742mm">
                  <v:stroke miterlimit="83231f" joinstyle="miter"/>
                  <v:path arrowok="t" textboxrect="0,0,0,971194"/>
                </v:shape>
                <v:shape id="Shape 8" o:spid="_x0000_s1028" style="position:absolute;left:12393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" o:spid="_x0000_s1029" style="position:absolute;left:12393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" o:spid="_x0000_s1030" style="position:absolute;left:8376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2" o:spid="_x0000_s1031" style="position:absolute;left:10949;top:2159;width:45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D7EC23E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начало</w:t>
                        </w:r>
                      </w:p>
                    </w:txbxContent>
                  </v:textbox>
                </v:rect>
                <v:shape id="Shape 13" o:spid="_x0000_s1032" style="position:absolute;left:12692;top:20555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4" o:spid="_x0000_s1033" style="position:absolute;left:12393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" o:spid="_x0000_s1034" style="position:absolute;left:12393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" o:spid="_x0000_s1035" style="position:absolute;left:1709;top:15384;width:21880;height:5128;visibility:visible;mso-wrap-style:square;v-text-anchor:top" coordsize="218802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" path="m,l2188029,r,512819l,512819,,xe" filled="f" strokeweight=".47483mm">
                  <v:stroke miterlimit="1" joinstyle="miter"/>
                  <v:path arrowok="t" textboxrect="0,0,2188029,512819"/>
                </v:shape>
                <v:shape id="Shape 18" o:spid="_x0000_s1036" style="position:absolute;left:3931;top:15384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19" o:spid="_x0000_s1037" style="position:absolute;left:21367;top:15384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20" o:spid="_x0000_s1038" style="position:absolute;left:4967;top:17543;width:2054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9B0CB57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int** createArray(int rows, int cols)</w:t>
                        </w:r>
                      </w:p>
                    </w:txbxContent>
                  </v:textbox>
                </v:rect>
                <v:shape id="Shape 21" o:spid="_x0000_s1039" style="position:absolute;left:20427;top:5128;width:2137;height:8547;visibility:visible;mso-wrap-style:square;v-text-anchor:top" coordsize="213675,854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" path="m213675,l,,,854698r213675,e" filled="f" strokeweight=".47483mm">
                  <v:stroke miterlimit="83231f" joinstyle="miter"/>
                  <v:path arrowok="t" textboxrect="0,0,213675,854698"/>
                </v:shape>
                <v:shape id="Shape 22" o:spid="_x0000_s1040" style="position:absolute;left:18290;top:9401;width:2137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" path="m,l213675,e" filled="f" strokeweight=".47483mm">
                  <v:stroke miterlimit="83231f" joinstyle="miter"/>
                  <v:path arrowok="t" textboxrect="0,0,213675,0"/>
                </v:shape>
                <v:rect id="Rectangle 23" o:spid="_x0000_s1041" style="position:absolute;left:22734;top:7202;width:122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078C883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&lt;iostream&gt;</w:t>
                        </w:r>
                      </w:p>
                    </w:txbxContent>
                  </v:textbox>
                </v:rect>
                <v:rect id="Rectangle 24" o:spid="_x0000_s1042" style="position:absolute;left:22734;top:8398;width:1342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CEDAA95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&lt;windows.h&gt;</w:t>
                        </w:r>
                      </w:p>
                    </w:txbxContent>
                  </v:textbox>
                </v:rect>
                <v:rect id="Rectangle 25" o:spid="_x0000_s1043" style="position:absolute;left:22734;top:10877;width:132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5788F9A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using namespace std;</w:t>
                        </w:r>
                      </w:p>
                    </w:txbxContent>
                  </v:textbox>
                </v:rect>
                <v:shape id="Shape 2079" o:spid="_x0000_s1044" style="position:absolute;left:17948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080" o:spid="_x0000_s1045" style="position:absolute;left:17264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081" o:spid="_x0000_s1046" style="position:absolute;left:16581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082" o:spid="_x0000_s1047" style="position:absolute;left:15897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083" o:spid="_x0000_s1048" style="position:absolute;left:15213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084" o:spid="_x0000_s1049" style="position:absolute;left:14529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085" o:spid="_x0000_s1050" style="position:absolute;left:13846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2086" o:spid="_x0000_s1051" style="position:absolute;left:13162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4" o:spid="_x0000_s1052" style="position:absolute;left:12692;top:28247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35" o:spid="_x0000_s1053" style="position:absolute;left:12393;top:30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" o:spid="_x0000_s1054" style="position:absolute;left:12393;top:30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" o:spid="_x0000_s1055" style="position:absolute;left:5128;top:23076;width:15042;height:5129;visibility:visible;mso-wrap-style:square;v-text-anchor:top" coordsize="150426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" path="m,l1504269,r,512819l,512819,,xe" filled="f" strokeweight=".47483mm">
                  <v:stroke miterlimit="1" joinstyle="miter"/>
                  <v:path arrowok="t" textboxrect="0,0,1504269,512819"/>
                </v:shape>
                <v:rect id="Rectangle 39" o:spid="_x0000_s1056" style="position:absolute;left:6877;top:25236;width:1535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5742C4F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int** arr = new int* [rows];</w:t>
                        </w:r>
                      </w:p>
                    </w:txbxContent>
                  </v:textbox>
                </v:rect>
                <v:shape id="Shape 40" o:spid="_x0000_s1057" style="position:absolute;left:12692;top:37649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41" o:spid="_x0000_s1058" style="position:absolute;left:12393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2" o:spid="_x0000_s1059" style="position:absolute;left:12393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" o:spid="_x0000_s1060" style="position:absolute;left:3846;top:30769;width:17606;height:6837;visibility:visible;mso-wrap-style:square;v-text-anchor:top" coordsize="176067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" path="m170940,l1589739,r170940,341880l1589739,683759r-1418799,l,341880,170940,xe" filled="f" strokeweight=".47483mm">
                  <v:stroke miterlimit="83231f" joinstyle="miter"/>
                  <v:path arrowok="t" textboxrect="0,0,1760679,683759"/>
                </v:shape>
                <v:rect id="Rectangle 45" o:spid="_x0000_s1061" style="position:absolute;left:6834;top:33783;width:1546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0DA3A0D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i = 0; i &lt; rows; i++)</w:t>
                        </w:r>
                      </w:p>
                    </w:txbxContent>
                  </v:textbox>
                </v:rect>
                <v:shape id="Shape 46" o:spid="_x0000_s1062" style="position:absolute;left:2179;top:34230;width:10513;height:14530;visibility:visible;mso-wrap-style:square;v-text-anchor:top" coordsize="1051279,145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" path="m1051279,1111108r,341879l,1452987,,,116495,e" filled="f" strokeweight=".23742mm">
                  <v:stroke miterlimit="83231f" joinstyle="miter"/>
                  <v:path arrowok="t" textboxrect="0,0,1051279,1452987"/>
                </v:shape>
                <v:shape id="Shape 47" o:spid="_x0000_s1063" style="position:absolute;left:3194;top:3393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48" o:spid="_x0000_s1064" style="position:absolute;left:3194;top:3393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087" o:spid="_x0000_s1065" style="position:absolute;left:7521;top:40170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" path="m,l1025638,r,512819l,512819,,e" stroked="f" strokeweight="0">
                  <v:stroke miterlimit="83231f" joinstyle="miter"/>
                  <v:path arrowok="t" textboxrect="0,0,1025638,512819"/>
                </v:shape>
                <v:shape id="Shape 50" o:spid="_x0000_s1066" style="position:absolute;left:7521;top:40170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1" o:spid="_x0000_s1067" style="position:absolute;left:8074;top:42330;width:1216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FAC2F37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arr[i] = new int[cols];</w:t>
                        </w:r>
                      </w:p>
                    </w:txbxContent>
                  </v:textbox>
                </v:rect>
                <v:shape id="Shape 53" o:spid="_x0000_s1068" style="position:absolute;left:25982;top:40170;width:8547;height:5129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54" o:spid="_x0000_s1069" style="position:absolute;left:28004;top:42330;width:598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5033F59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 arr;</w:t>
                        </w:r>
                      </w:p>
                    </w:txbxContent>
                  </v:textbox>
                </v:rect>
                <v:shape id="Shape 55" o:spid="_x0000_s1070" style="position:absolute;left:21495;top:34230;width:8804;height:5439;visibility:visible;mso-wrap-style:square;v-text-anchor:top" coordsize="880339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" path="m,l880339,r,543845e" filled="f" strokeweight=".23742mm">
                  <v:stroke miterlimit="83231f" joinstyle="miter"/>
                  <v:path arrowok="t" textboxrect="0,0,880339,543845"/>
                </v:shape>
                <v:shape id="Shape 56" o:spid="_x0000_s1071" style="position:absolute;left:29999;top:3951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7" o:spid="_x0000_s1072" style="position:absolute;left:29999;top:3951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8" o:spid="_x0000_s1073" style="position:absolute;left:12692;top:56452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59" o:spid="_x0000_s1074" style="position:absolute;left:12393;top:58322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0" o:spid="_x0000_s1075" style="position:absolute;left:12393;top:58322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2" o:spid="_x0000_s1076" style="position:absolute;top:51281;width:25299;height:5129;visibility:visible;mso-wrap-style:square;v-text-anchor:top" coordsize="252990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" path="m,l2529908,r,512819l,512819,,xe" filled="f" strokeweight=".47483mm">
                  <v:stroke miterlimit="1" joinstyle="miter"/>
                  <v:path arrowok="t" textboxrect="0,0,2529908,512819"/>
                </v:shape>
                <v:shape id="Shape 63" o:spid="_x0000_s1077" style="position:absolute;left:2564;top:51281;width:0;height:5129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64" o:spid="_x0000_s1078" style="position:absolute;left:22734;top:51281;width:0;height:5129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rect id="Rectangle 65" o:spid="_x0000_s1079" style="position:absolute;left:3942;top:53441;width:2327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69C37A8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void fillArray(int** arr, int rows, int cols)</w:t>
                        </w:r>
                      </w:p>
                    </w:txbxContent>
                  </v:textbox>
                </v:rect>
                <v:shape id="Shape 66" o:spid="_x0000_s1080" style="position:absolute;left:12692;top:64145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" path="m,l,170940,,85470,,201965e" filled="f" strokeweight=".23742mm">
                  <v:stroke miterlimit="83231f" joinstyle="miter"/>
                  <v:path arrowok="t" textboxrect="0,0,0,201965"/>
                </v:shape>
                <v:shape id="Shape 67" o:spid="_x0000_s1081" style="position:absolute;left:12393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8" o:spid="_x0000_s1082" style="position:absolute;left:12393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0" o:spid="_x0000_s1083" style="position:absolute;left:7521;top:58974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71" o:spid="_x0000_s1084" style="position:absolute;left:9698;top:61133;width:784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AEDFC24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count = 1;</w:t>
                        </w:r>
                      </w:p>
                    </w:txbxContent>
                  </v:textbox>
                </v:rect>
                <v:shape id="Shape 72" o:spid="_x0000_s1085" style="position:absolute;left:12692;top:73546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" path="m,l,170940,,85470,,201965e" filled="f" strokeweight=".23742mm">
                  <v:stroke miterlimit="83231f" joinstyle="miter"/>
                  <v:path arrowok="t" textboxrect="0,0,0,201965"/>
                </v:shape>
                <v:shape id="Shape 73" o:spid="_x0000_s1086" style="position:absolute;left:12393;top:7541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4" o:spid="_x0000_s1087" style="position:absolute;left:12393;top:7541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6" o:spid="_x0000_s1088" style="position:absolute;left:5982;top:66666;width:13334;height:6838;visibility:visible;mso-wrap-style:square;v-text-anchor:top" coordsize="133333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" path="m170940,r991450,l1333330,341880,1162390,683759r-991450,l,341880,170940,xe" filled="f" strokeweight=".47483mm">
                  <v:stroke miterlimit="83231f" joinstyle="miter"/>
                  <v:path arrowok="t" textboxrect="0,0,1333330,683759"/>
                </v:shape>
                <v:rect id="Rectangle 77" o:spid="_x0000_s1089" style="position:absolute;left:6834;top:69680;width:1546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216891B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i = 0; i &lt; rows; i++)</w:t>
                        </w:r>
                      </w:p>
                    </w:txbxContent>
                  </v:textbox>
                </v:rect>
                <v:shape id="Shape 78" o:spid="_x0000_s1090" style="position:absolute;left:12692;top:82948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" path="m,l,170940,,85470,,201965e" filled="f" strokeweight=".23742mm">
                  <v:stroke miterlimit="83231f" joinstyle="miter"/>
                  <v:path arrowok="t" textboxrect="0,0,0,201965"/>
                </v:shape>
                <v:shape id="Shape 79" o:spid="_x0000_s1091" style="position:absolute;left:12393;top:8481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0" o:spid="_x0000_s1092" style="position:absolute;left:12393;top:8481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1" o:spid="_x0000_s1093" style="position:absolute;left:2948;top:70128;width:18804;height:25640;visibility:visible;mso-wrap-style:square;v-text-anchor:top" coordsize="1880337,256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" path="m1598286,940168r282051,l1880337,2564096,,2564096,,,253247,e" filled="f" strokeweight=".23742mm">
                  <v:stroke miterlimit="83231f" joinstyle="miter"/>
                  <v:path arrowok="t" textboxrect="0,0,1880337,2564096"/>
                </v:shape>
                <v:shape id="Shape 82" o:spid="_x0000_s1094" style="position:absolute;left:5331;top:698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83" o:spid="_x0000_s1095" style="position:absolute;left:5331;top:698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84" o:spid="_x0000_s1096" style="position:absolute;left:6410;top:76068;width:12478;height:6837;visibility:visible;mso-wrap-style:square;v-text-anchor:top" coordsize="1247860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" path="m170940,r905980,l1247860,341879,1076920,683758r-905980,l,341879,170940,xe" stroked="f" strokeweight="0">
                  <v:stroke miterlimit="83231f" joinstyle="miter"/>
                  <v:path arrowok="t" textboxrect="0,0,1247860,683758"/>
                </v:shape>
                <v:shape id="Shape 85" o:spid="_x0000_s1097" style="position:absolute;left:6410;top:76068;width:12478;height:6837;visibility:visible;mso-wrap-style:square;v-text-anchor:top" coordsize="1247860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" path="m170940,r905980,l1247860,341879,1076920,683758r-905980,l,341879,170940,xe" filled="f" strokeweight=".47483mm">
                  <v:stroke miterlimit="83231f" joinstyle="miter"/>
                  <v:path arrowok="t" textboxrect="0,0,1247860,683758"/>
                </v:shape>
                <v:rect id="Rectangle 86" o:spid="_x0000_s1098" style="position:absolute;left:7005;top:79082;width:150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C887D3C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j = 0; j &lt; cols; j++)</w:t>
                        </w:r>
                      </w:p>
                    </w:txbxContent>
                  </v:textbox>
                </v:rect>
                <v:shape id="Shape 87" o:spid="_x0000_s1099" style="position:absolute;left:4658;top:79529;width:8034;height:12821;visibility:visible;mso-wrap-style:square;v-text-anchor:top" coordsize="803416,128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" path="m803416,1111108r,170940l,1282048,,,125042,e" filled="f" strokeweight=".23742mm">
                  <v:stroke miterlimit="83231f" joinstyle="miter"/>
                  <v:path arrowok="t" textboxrect="0,0,803416,1282048"/>
                </v:shape>
                <v:shape id="Shape 88" o:spid="_x0000_s1100" style="position:absolute;left:5758;top:7923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89" o:spid="_x0000_s1101" style="position:absolute;left:5758;top:7923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088" o:spid="_x0000_s1102" style="position:absolute;left:7521;top:85469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" path="m,l1025638,r,512819l,512819,,e" stroked="f" strokeweight="0">
                  <v:stroke miterlimit="83231f" joinstyle="miter"/>
                  <v:path arrowok="t" textboxrect="0,0,1025638,512819"/>
                </v:shape>
                <v:shape id="Shape 91" o:spid="_x0000_s1103" style="position:absolute;left:7521;top:85469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92" o:spid="_x0000_s1104" style="position:absolute;left:8644;top:87629;width:1065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2A502A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arr[i][j] = count++;</w:t>
                        </w:r>
                      </w:p>
                    </w:txbxContent>
                  </v:textbox>
                </v:rect>
                <v:shape id="Shape 94" o:spid="_x0000_s1105" style="position:absolute;left:25982;top:76922;width:8547;height:5129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" path="m261623,l593075,c737519,,854699,114786,854699,256410v,141624,-117180,256409,-261624,256409l261623,512819c117179,512819,,398034,,256410,,114786,117179,,261623,xe" filled="f" strokeweight=".47483mm">
                  <v:stroke miterlimit="83231f" joinstyle="miter"/>
                  <v:path arrowok="t" textboxrect="0,0,854699,512819"/>
                </v:shape>
                <v:rect id="Rectangle 95" o:spid="_x0000_s1106" style="position:absolute;left:28773;top:79082;width:394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A907988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return;</w:t>
                        </w:r>
                      </w:p>
                    </w:txbxContent>
                  </v:textbox>
                </v:rect>
                <v:shape id="Shape 96" o:spid="_x0000_s1107" style="position:absolute;left:19358;top:70128;width:10941;height:6293;visibility:visible;mso-wrap-style:square;v-text-anchor:top" coordsize="1094014,62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" path="m,l1094014,r,629314e" filled="f" strokeweight=".23742mm">
                  <v:stroke miterlimit="83231f" joinstyle="miter"/>
                  <v:path arrowok="t" textboxrect="0,0,1094014,629314"/>
                </v:shape>
                <v:shape id="Shape 97" o:spid="_x0000_s1108" style="position:absolute;left:29999;top:7627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8" o:spid="_x0000_s1109" style="position:absolute;left:29999;top:7627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w10:anchorlock/>
              </v:group>
            </w:pict>
          </mc:Fallback>
        </mc:AlternateContent>
      </w:r>
    </w:p>
    <w:p w14:paraId="37C326E1" w14:textId="77777777" w:rsidR="00765ECB" w:rsidRDefault="00765ECB">
      <w:pPr>
        <w:ind w:left="2598" w:right="-29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7F183E" wp14:editId="29D1E0A3">
                <wp:extent cx="4264946" cy="6837589"/>
                <wp:effectExtent l="0" t="0" r="0" b="0"/>
                <wp:docPr id="1894" name="Group 1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4946" cy="6837589"/>
                          <a:chOff x="0" y="0"/>
                          <a:chExt cx="4264946" cy="6837589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1226492" y="517092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196578" y="6186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196578" y="6186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24444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512819">
                                <a:moveTo>
                                  <a:pt x="0" y="0"/>
                                </a:moveTo>
                                <a:lnTo>
                                  <a:pt x="2444438" y="0"/>
                                </a:lnTo>
                                <a:lnTo>
                                  <a:pt x="24444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47863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196576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0213" y="215929"/>
                            <a:ext cx="246370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CEC8D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void printArray(int** arr, int rows, int cols)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226492" y="1371791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96578" y="16442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196578" y="16442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55554" y="683759"/>
                            <a:ext cx="133333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683759">
                                <a:moveTo>
                                  <a:pt x="170940" y="0"/>
                                </a:moveTo>
                                <a:lnTo>
                                  <a:pt x="1162390" y="0"/>
                                </a:lnTo>
                                <a:lnTo>
                                  <a:pt x="1333330" y="341879"/>
                                </a:lnTo>
                                <a:lnTo>
                                  <a:pt x="116239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55554" y="683759"/>
                            <a:ext cx="133333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683759">
                                <a:moveTo>
                                  <a:pt x="170940" y="0"/>
                                </a:moveTo>
                                <a:lnTo>
                                  <a:pt x="1162390" y="0"/>
                                </a:lnTo>
                                <a:lnTo>
                                  <a:pt x="1333330" y="341879"/>
                                </a:lnTo>
                                <a:lnTo>
                                  <a:pt x="116239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40757" y="985159"/>
                            <a:ext cx="1546534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06C14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i = 0; i &lt; rows; 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1226492" y="239742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6578" y="258443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96578" y="258443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935892" y="2055550"/>
                            <a:ext cx="794870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870" h="543845">
                                <a:moveTo>
                                  <a:pt x="0" y="0"/>
                                </a:moveTo>
                                <a:lnTo>
                                  <a:pt x="794870" y="0"/>
                                </a:lnTo>
                                <a:lnTo>
                                  <a:pt x="79487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700847" y="258443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700847" y="258443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12819" y="1709397"/>
                            <a:ext cx="141880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00" h="683759">
                                <a:moveTo>
                                  <a:pt x="170940" y="0"/>
                                </a:moveTo>
                                <a:lnTo>
                                  <a:pt x="1247860" y="0"/>
                                </a:lnTo>
                                <a:lnTo>
                                  <a:pt x="1418800" y="341880"/>
                                </a:lnTo>
                                <a:lnTo>
                                  <a:pt x="124786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57851" y="2010797"/>
                            <a:ext cx="150110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55B22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j = 0; j &lt; cols; j++)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260683" y="2055550"/>
                            <a:ext cx="965809" cy="128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809" h="1282048">
                                <a:moveTo>
                                  <a:pt x="965809" y="1111108"/>
                                </a:moveTo>
                                <a:lnTo>
                                  <a:pt x="965809" y="1282048"/>
                                </a:lnTo>
                                <a:lnTo>
                                  <a:pt x="0" y="1282048"/>
                                </a:lnTo>
                                <a:lnTo>
                                  <a:pt x="0" y="0"/>
                                </a:lnTo>
                                <a:lnTo>
                                  <a:pt x="20196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47691" y="20256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47691" y="20256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27349" y="2649566"/>
                            <a:ext cx="15897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512819">
                                <a:moveTo>
                                  <a:pt x="170940" y="0"/>
                                </a:moveTo>
                                <a:lnTo>
                                  <a:pt x="1589739" y="0"/>
                                </a:lnTo>
                                <a:lnTo>
                                  <a:pt x="1418800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27349" y="2649566"/>
                            <a:ext cx="15897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589739" y="0"/>
                                </a:lnTo>
                                <a:lnTo>
                                  <a:pt x="141880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26895" y="2865495"/>
                            <a:ext cx="131754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AADE6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cout &lt;&lt; arr[i][j] &lt;&lt; "\t";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81196" y="1029912"/>
                            <a:ext cx="2649566" cy="2478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566" h="2478626">
                                <a:moveTo>
                                  <a:pt x="2649566" y="2136746"/>
                                </a:moveTo>
                                <a:lnTo>
                                  <a:pt x="2649566" y="2478626"/>
                                </a:lnTo>
                                <a:lnTo>
                                  <a:pt x="0" y="2478626"/>
                                </a:lnTo>
                                <a:lnTo>
                                  <a:pt x="0" y="0"/>
                                </a:lnTo>
                                <a:lnTo>
                                  <a:pt x="42418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90426" y="99999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90426" y="99999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213669" y="264956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17094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213669" y="264956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415592" y="2865495"/>
                            <a:ext cx="82665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01016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cout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3410248" y="1794867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689360" y="2010797"/>
                            <a:ext cx="3942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EB397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1893158" y="1029912"/>
                            <a:ext cx="1948713" cy="71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713" h="714785">
                                <a:moveTo>
                                  <a:pt x="0" y="0"/>
                                </a:moveTo>
                                <a:lnTo>
                                  <a:pt x="1948713" y="0"/>
                                </a:lnTo>
                                <a:lnTo>
                                  <a:pt x="1948713" y="71478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811956" y="172973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811956" y="172973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226492" y="4277766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196578" y="44647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96578" y="44647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8205" y="3760674"/>
                            <a:ext cx="218802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19">
                                <a:moveTo>
                                  <a:pt x="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50426" y="3760674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094012" y="3760674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48316" y="3976603"/>
                            <a:ext cx="206966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EBCD1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void deleteArray(int** arr, int rows)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1226492" y="5217935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196578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196578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935892" y="4876055"/>
                            <a:ext cx="709400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00" h="543845">
                                <a:moveTo>
                                  <a:pt x="0" y="0"/>
                                </a:moveTo>
                                <a:lnTo>
                                  <a:pt x="709400" y="0"/>
                                </a:lnTo>
                                <a:lnTo>
                                  <a:pt x="70940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615378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15378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12819" y="4529902"/>
                            <a:ext cx="141880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00" h="683759">
                                <a:moveTo>
                                  <a:pt x="170940" y="0"/>
                                </a:moveTo>
                                <a:lnTo>
                                  <a:pt x="1247860" y="0"/>
                                </a:lnTo>
                                <a:lnTo>
                                  <a:pt x="1418800" y="341880"/>
                                </a:lnTo>
                                <a:lnTo>
                                  <a:pt x="124786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40757" y="4831302"/>
                            <a:ext cx="154653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EC3ED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i = 0; i &lt; rows; 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346153" y="4876055"/>
                            <a:ext cx="880339" cy="128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339" h="1282048">
                                <a:moveTo>
                                  <a:pt x="880339" y="1111108"/>
                                </a:moveTo>
                                <a:lnTo>
                                  <a:pt x="880339" y="1282048"/>
                                </a:lnTo>
                                <a:lnTo>
                                  <a:pt x="0" y="1282048"/>
                                </a:lnTo>
                                <a:lnTo>
                                  <a:pt x="0" y="0"/>
                                </a:lnTo>
                                <a:lnTo>
                                  <a:pt x="11649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47691" y="48461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47691" y="48461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709400" y="5470071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709400" y="5470071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22941" y="5686000"/>
                            <a:ext cx="79608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06CCA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delete[] arr[i];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2645292" y="598716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615378" y="62596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615378" y="62596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128200" y="5470071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381538" y="5686000"/>
                            <a:ext cx="689976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69E36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delete[] arr;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2213669" y="632477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09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09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492782" y="6540699"/>
                            <a:ext cx="3942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DB93F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F183E" id="Group 1894" o:spid="_x0000_s1110" style="width:335.8pt;height:538.4pt;mso-position-horizontal-relative:char;mso-position-vertical-relative:line" coordsize="42649,6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">
                <v:shape id="Shape 102" o:spid="_x0000_s1111" style="position:absolute;left:12264;top:5170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" path="m,l,170940,,,,116495e" filled="f" strokeweight=".23742mm">
                  <v:stroke miterlimit="83231f" joinstyle="miter"/>
                  <v:path arrowok="t" textboxrect="0,0,0,170940"/>
                </v:shape>
                <v:shape id="Shape 103" o:spid="_x0000_s1112" style="position:absolute;left:11965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4" o:spid="_x0000_s1113" style="position:absolute;left:11965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6" o:spid="_x0000_s1114" style="position:absolute;width:24444;height:5128;visibility:visible;mso-wrap-style:square;v-text-anchor:top" coordsize="24444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" path="m,l2444438,r,512819l,512819,,xe" filled="f" strokeweight=".47483mm">
                  <v:stroke miterlimit="1" joinstyle="miter"/>
                  <v:path arrowok="t" textboxrect="0,0,2444438,512819"/>
                </v:shape>
                <v:shape id="Shape 107" o:spid="_x0000_s1115" style="position:absolute;left:2478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" path="m,l,512819e" filled="f" strokeweight=".47483mm">
                  <v:stroke miterlimit="83231f" joinstyle="miter"/>
                  <v:path arrowok="t" textboxrect="0,0,0,512819"/>
                </v:shape>
                <v:shape id="Shape 108" o:spid="_x0000_s1116" style="position:absolute;left:2196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rect id="Rectangle 109" o:spid="_x0000_s1117" style="position:absolute;left:3002;top:2159;width:2463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E6CEC8D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void printArray(int** arr, int rows, int cols)</w:t>
                        </w:r>
                      </w:p>
                    </w:txbxContent>
                  </v:textbox>
                </v:rect>
                <v:shape id="Shape 110" o:spid="_x0000_s1118" style="position:absolute;left:12264;top:13717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11" o:spid="_x0000_s1119" style="position:absolute;left:11965;top:16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2" o:spid="_x0000_s1120" style="position:absolute;left:11965;top:16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3" o:spid="_x0000_s1121" style="position:absolute;left:5555;top:6837;width:13333;height:6838;visibility:visible;mso-wrap-style:square;v-text-anchor:top" coordsize="133333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" path="m170940,r991450,l1333330,341879,1162390,683759r-991450,l,341879,170940,xe" stroked="f" strokeweight="0">
                  <v:stroke miterlimit="83231f" joinstyle="miter"/>
                  <v:path arrowok="t" textboxrect="0,0,1333330,683759"/>
                </v:shape>
                <v:shape id="Shape 114" o:spid="_x0000_s1122" style="position:absolute;left:5555;top:6837;width:13333;height:6838;visibility:visible;mso-wrap-style:square;v-text-anchor:top" coordsize="133333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" path="m170940,r991450,l1333330,341879,1162390,683759r-991450,l,341879,170940,xe" filled="f" strokeweight=".47483mm">
                  <v:stroke miterlimit="83231f" joinstyle="miter"/>
                  <v:path arrowok="t" textboxrect="0,0,1333330,683759"/>
                </v:shape>
                <v:rect id="Rectangle 115" o:spid="_x0000_s1123" style="position:absolute;left:6407;top:9851;width:1546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6C06C14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i = 0; i &lt; rows; i++)</w:t>
                        </w:r>
                      </w:p>
                    </w:txbxContent>
                  </v:textbox>
                </v:rect>
                <v:shape id="Shape 116" o:spid="_x0000_s1124" style="position:absolute;left:12264;top:23974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17" o:spid="_x0000_s1125" style="position:absolute;left:11965;top:2584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8" o:spid="_x0000_s1126" style="position:absolute;left:11965;top:2584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9" o:spid="_x0000_s1127" style="position:absolute;left:19358;top:20555;width:7949;height:5438;visibility:visible;mso-wrap-style:square;v-text-anchor:top" coordsize="794870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" path="m,l794870,r,543845e" filled="f" strokeweight=".23742mm">
                  <v:stroke miterlimit="83231f" joinstyle="miter"/>
                  <v:path arrowok="t" textboxrect="0,0,794870,543845"/>
                </v:shape>
                <v:shape id="Shape 120" o:spid="_x0000_s1128" style="position:absolute;left:27008;top:2584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1" o:spid="_x0000_s1129" style="position:absolute;left:27008;top:2584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3" o:spid="_x0000_s1130" style="position:absolute;left:5128;top:17093;width:14188;height:6838;visibility:visible;mso-wrap-style:square;v-text-anchor:top" coordsize="141880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" path="m170940,l1247860,r170940,341880l1247860,683759r-1076920,l,341880,170940,xe" filled="f" strokeweight=".47483mm">
                  <v:stroke miterlimit="83231f" joinstyle="miter"/>
                  <v:path arrowok="t" textboxrect="0,0,1418800,683759"/>
                </v:shape>
                <v:rect id="Rectangle 124" o:spid="_x0000_s1131" style="position:absolute;left:6578;top:20107;width:1501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5955B22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j = 0; j &lt; cols; j++)</w:t>
                        </w:r>
                      </w:p>
                    </w:txbxContent>
                  </v:textbox>
                </v:rect>
                <v:shape id="Shape 125" o:spid="_x0000_s1132" style="position:absolute;left:2606;top:20555;width:9658;height:12820;visibility:visible;mso-wrap-style:square;v-text-anchor:top" coordsize="965809,128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" path="m965809,1111108r,170940l,1282048,,,201965,e" filled="f" strokeweight=".23742mm">
                  <v:stroke miterlimit="83231f" joinstyle="miter"/>
                  <v:path arrowok="t" textboxrect="0,0,965809,1282048"/>
                </v:shape>
                <v:shape id="Shape 126" o:spid="_x0000_s1133" style="position:absolute;left:4476;top:2025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127" o:spid="_x0000_s1134" style="position:absolute;left:4476;top:2025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128" o:spid="_x0000_s1135" style="position:absolute;left:4273;top:26495;width:15897;height:5128;visibility:visible;mso-wrap-style:square;v-text-anchor:top" coordsize="15897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" path="m170940,l1589739,,1418800,512819,,512819,170940,xe" stroked="f" strokeweight="0">
                  <v:stroke miterlimit="83231f" joinstyle="miter"/>
                  <v:path arrowok="t" textboxrect="0,0,1589739,512819"/>
                </v:shape>
                <v:shape id="Shape 129" o:spid="_x0000_s1136" style="position:absolute;left:4273;top:26495;width:15897;height:5128;visibility:visible;mso-wrap-style:square;v-text-anchor:top" coordsize="15897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" path="m,512819l170940,,1589739,,1418800,512819,,512819xe" filled="f" strokeweight=".47483mm">
                  <v:stroke miterlimit="83231f" joinstyle="miter"/>
                  <v:path arrowok="t" textboxrect="0,0,1589739,512819"/>
                </v:shape>
                <v:rect id="Rectangle 130" o:spid="_x0000_s1137" style="position:absolute;left:7268;top:28654;width:1317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81AADE6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cout &lt;&lt; arr[i][j] &lt;&lt; "\t";</w:t>
                        </w:r>
                      </w:p>
                    </w:txbxContent>
                  </v:textbox>
                </v:rect>
                <v:shape id="Shape 131" o:spid="_x0000_s1138" style="position:absolute;left:811;top:10299;width:26496;height:24786;visibility:visible;mso-wrap-style:square;v-text-anchor:top" coordsize="2649566,247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" path="m2649566,2136746r,341880l,2478626,,,424187,e" filled="f" strokeweight=".23742mm">
                  <v:stroke miterlimit="83231f" joinstyle="miter"/>
                  <v:path arrowok="t" textboxrect="0,0,2649566,2478626"/>
                </v:shape>
                <v:shape id="Shape 132" o:spid="_x0000_s1139" style="position:absolute;left:4904;top:999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133" o:spid="_x0000_s1140" style="position:absolute;left:4904;top:999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134" o:spid="_x0000_s1141" style="position:absolute;left:22136;top:26495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" path="m170940,r854698,l854699,512819,,512819,170940,xe" stroked="f" strokeweight="0">
                  <v:stroke miterlimit="83231f" joinstyle="miter"/>
                  <v:path arrowok="t" textboxrect="0,0,1025638,512819"/>
                </v:shape>
                <v:shape id="Shape 135" o:spid="_x0000_s1142" style="position:absolute;left:22136;top:26495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136" o:spid="_x0000_s1143" style="position:absolute;left:24155;top:28654;width:826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6501016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cout &lt;&lt; endl;</w:t>
                        </w:r>
                      </w:p>
                    </w:txbxContent>
                  </v:textbox>
                </v:rect>
                <v:shape id="Shape 138" o:spid="_x0000_s1144" style="position:absolute;left:34102;top:17948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39" o:spid="_x0000_s1145" style="position:absolute;left:36893;top:20107;width:3943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18EB397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return;</w:t>
                        </w:r>
                      </w:p>
                    </w:txbxContent>
                  </v:textbox>
                </v:rect>
                <v:shape id="Shape 140" o:spid="_x0000_s1146" style="position:absolute;left:18931;top:10299;width:19487;height:7147;visibility:visible;mso-wrap-style:square;v-text-anchor:top" coordsize="1948713,71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" path="m,l1948713,r,714785e" filled="f" strokeweight=".23742mm">
                  <v:stroke miterlimit="83231f" joinstyle="miter"/>
                  <v:path arrowok="t" textboxrect="0,0,1948713,714785"/>
                </v:shape>
                <v:shape id="Shape 141" o:spid="_x0000_s1147" style="position:absolute;left:38119;top:1729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42" o:spid="_x0000_s1148" style="position:absolute;left:38119;top:1729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3" o:spid="_x0000_s1149" style="position:absolute;left:12264;top:42777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" path="m,l,170940,,85470,,201966e" filled="f" strokeweight=".23742mm">
                  <v:stroke miterlimit="83231f" joinstyle="miter"/>
                  <v:path arrowok="t" textboxrect="0,0,0,201966"/>
                </v:shape>
                <v:shape id="Shape 144" o:spid="_x0000_s1150" style="position:absolute;left:11965;top:4464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45" o:spid="_x0000_s1151" style="position:absolute;left:11965;top:4464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7" o:spid="_x0000_s1152" style="position:absolute;left:1282;top:37606;width:21880;height:5128;visibility:visible;mso-wrap-style:square;v-text-anchor:top" coordsize="218802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" path="m,l2188029,r,512819l,512819,,xe" filled="f" strokeweight=".47483mm">
                  <v:stroke miterlimit="1" joinstyle="miter"/>
                  <v:path arrowok="t" textboxrect="0,0,2188029,512819"/>
                </v:shape>
                <v:shape id="Shape 148" o:spid="_x0000_s1153" style="position:absolute;left:3504;top:37606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shape id="Shape 149" o:spid="_x0000_s1154" style="position:absolute;left:20940;top:37606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rect id="Rectangle 150" o:spid="_x0000_s1155" style="position:absolute;left:4483;top:39766;width:2069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DFEBCD1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void deleteArray(int** arr, int rows)</w:t>
                        </w:r>
                      </w:p>
                    </w:txbxContent>
                  </v:textbox>
                </v:rect>
                <v:shape id="Shape 151" o:spid="_x0000_s1156" style="position:absolute;left:12264;top:52179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52" o:spid="_x0000_s1157" style="position:absolute;left:11965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3" o:spid="_x0000_s1158" style="position:absolute;left:11965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4" o:spid="_x0000_s1159" style="position:absolute;left:19358;top:48760;width:7094;height:5439;visibility:visible;mso-wrap-style:square;v-text-anchor:top" coordsize="709400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" path="m,l709400,r,543845e" filled="f" strokeweight=".23742mm">
                  <v:stroke miterlimit="83231f" joinstyle="miter"/>
                  <v:path arrowok="t" textboxrect="0,0,709400,543845"/>
                </v:shape>
                <v:shape id="Shape 155" o:spid="_x0000_s1160" style="position:absolute;left:26153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6" o:spid="_x0000_s1161" style="position:absolute;left:26153;top:5404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8" o:spid="_x0000_s1162" style="position:absolute;left:5128;top:45299;width:14188;height:6837;visibility:visible;mso-wrap-style:square;v-text-anchor:top" coordsize="141880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" path="m170940,l1247860,r170940,341880l1247860,683759r-1076920,l,341880,170940,xe" filled="f" strokeweight=".47483mm">
                  <v:stroke miterlimit="83231f" joinstyle="miter"/>
                  <v:path arrowok="t" textboxrect="0,0,1418800,683759"/>
                </v:shape>
                <v:rect id="Rectangle 159" o:spid="_x0000_s1163" style="position:absolute;left:6407;top:48313;width:1546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84EC3ED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i = 0; i &lt; rows; i++)</w:t>
                        </w:r>
                      </w:p>
                    </w:txbxContent>
                  </v:textbox>
                </v:rect>
                <v:shape id="Shape 160" o:spid="_x0000_s1164" style="position:absolute;left:3461;top:48760;width:8803;height:12821;visibility:visible;mso-wrap-style:square;v-text-anchor:top" coordsize="880339,128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" path="m880339,1111108r,170940l,1282048,,,116495,e" filled="f" strokeweight=".23742mm">
                  <v:stroke miterlimit="83231f" joinstyle="miter"/>
                  <v:path arrowok="t" textboxrect="0,0,880339,1282048"/>
                </v:shape>
                <v:shape id="Shape 161" o:spid="_x0000_s1165" style="position:absolute;left:4476;top:4846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162" o:spid="_x0000_s1166" style="position:absolute;left:4476;top:4846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099" o:spid="_x0000_s1167" style="position:absolute;left:7094;top:5470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" path="m,l1025638,r,512819l,512819,,e" stroked="f" strokeweight="0">
                  <v:stroke miterlimit="83231f" joinstyle="miter"/>
                  <v:path arrowok="t" textboxrect="0,0,1025638,512819"/>
                </v:shape>
                <v:shape id="Shape 164" o:spid="_x0000_s1168" style="position:absolute;left:7094;top:5470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65" o:spid="_x0000_s1169" style="position:absolute;left:9229;top:56860;width:796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7F06CCA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delete[] arr[i];</w:t>
                        </w:r>
                      </w:p>
                    </w:txbxContent>
                  </v:textbox>
                </v:rect>
                <v:shape id="Shape 166" o:spid="_x0000_s1170" style="position:absolute;left:26452;top:5987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67" o:spid="_x0000_s1171" style="position:absolute;left:26153;top:6259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8" o:spid="_x0000_s1172" style="position:absolute;left:26153;top:6259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0" o:spid="_x0000_s1173" style="position:absolute;left:21282;top:5470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71" o:spid="_x0000_s1174" style="position:absolute;left:23815;top:56860;width:690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F369E36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delete[] arr;</w:t>
                        </w:r>
                      </w:p>
                    </w:txbxContent>
                  </v:textbox>
                </v:rect>
                <v:shape id="Shape 173" o:spid="_x0000_s1175" style="position:absolute;left:22136;top:63247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" path="m261623,l593075,c737519,,854699,114786,854699,256409v,141624,-117180,256410,-261624,256410l261623,512819c117179,512819,,398033,,256409,,114786,117179,,261623,xe" filled="f" strokeweight=".47483mm">
                  <v:stroke miterlimit="83231f" joinstyle="miter"/>
                  <v:path arrowok="t" textboxrect="0,0,854699,512819"/>
                </v:shape>
                <v:rect id="Rectangle 174" o:spid="_x0000_s1176" style="position:absolute;left:24927;top:65406;width:3943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93DB93F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B76100" w14:textId="77777777" w:rsidR="00765ECB" w:rsidRDefault="00765ECB">
      <w:pPr>
        <w:ind w:left="1925" w:right="-83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A38615" wp14:editId="635BCEA9">
                <wp:extent cx="5034175" cy="7183742"/>
                <wp:effectExtent l="0" t="0" r="0" b="0"/>
                <wp:docPr id="1966" name="Group 1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4175" cy="7183742"/>
                          <a:chOff x="0" y="0"/>
                          <a:chExt cx="5034175" cy="7183742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1653842" y="5170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623927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623927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329913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512819">
                                <a:moveTo>
                                  <a:pt x="0" y="0"/>
                                </a:moveTo>
                                <a:lnTo>
                                  <a:pt x="3299137" y="0"/>
                                </a:lnTo>
                                <a:lnTo>
                                  <a:pt x="329913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33333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965804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30848" y="215929"/>
                            <a:ext cx="298703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920DD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int** addColumn(int** arr, int rows, int&amp; cols, int 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1653842" y="128632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623927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623927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940168" y="769229"/>
                            <a:ext cx="141880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00" h="512819">
                                <a:moveTo>
                                  <a:pt x="0" y="0"/>
                                </a:moveTo>
                                <a:lnTo>
                                  <a:pt x="1418800" y="0"/>
                                </a:lnTo>
                                <a:lnTo>
                                  <a:pt x="141880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33544" y="985159"/>
                            <a:ext cx="1372358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9D426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newCols = cols + 1;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1653842" y="205555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623927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623927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12819" y="1538458"/>
                            <a:ext cx="22734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512819">
                                <a:moveTo>
                                  <a:pt x="0" y="0"/>
                                </a:moveTo>
                                <a:lnTo>
                                  <a:pt x="2273499" y="0"/>
                                </a:lnTo>
                                <a:lnTo>
                                  <a:pt x="22734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73476" y="1754387"/>
                            <a:ext cx="25963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EF1AF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int** newArr = createArray(rows, newCols);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1653842" y="2995718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623927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623927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448712" y="2653839"/>
                            <a:ext cx="1948713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713" h="629315">
                                <a:moveTo>
                                  <a:pt x="0" y="0"/>
                                </a:moveTo>
                                <a:lnTo>
                                  <a:pt x="1948713" y="0"/>
                                </a:lnTo>
                                <a:lnTo>
                                  <a:pt x="1948713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67510" y="326819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367510" y="326819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854699" y="2307686"/>
                            <a:ext cx="158973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683759">
                                <a:moveTo>
                                  <a:pt x="170940" y="0"/>
                                </a:moveTo>
                                <a:lnTo>
                                  <a:pt x="1418800" y="0"/>
                                </a:lnTo>
                                <a:lnTo>
                                  <a:pt x="1589739" y="341879"/>
                                </a:lnTo>
                                <a:lnTo>
                                  <a:pt x="141880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68106" y="2609086"/>
                            <a:ext cx="154653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3461B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i = 0; i &lt; rows; 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1653842" y="393588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623927" y="41228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623927" y="41228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320507" y="3594007"/>
                            <a:ext cx="752135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35" h="543845">
                                <a:moveTo>
                                  <a:pt x="0" y="0"/>
                                </a:moveTo>
                                <a:lnTo>
                                  <a:pt x="752135" y="0"/>
                                </a:lnTo>
                                <a:lnTo>
                                  <a:pt x="752135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042727" y="41228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042727" y="41228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982903" y="3247855"/>
                            <a:ext cx="133333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683759">
                                <a:moveTo>
                                  <a:pt x="170940" y="0"/>
                                </a:moveTo>
                                <a:lnTo>
                                  <a:pt x="1162390" y="0"/>
                                </a:lnTo>
                                <a:lnTo>
                                  <a:pt x="1333330" y="341880"/>
                                </a:lnTo>
                                <a:lnTo>
                                  <a:pt x="116239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76653" y="3549254"/>
                            <a:ext cx="152382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A2694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j = 0; j &lt; k - 1; j++)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816237" y="3594007"/>
                            <a:ext cx="837605" cy="1367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605" h="1367518">
                                <a:moveTo>
                                  <a:pt x="837605" y="1111108"/>
                                </a:moveTo>
                                <a:lnTo>
                                  <a:pt x="837605" y="1367518"/>
                                </a:lnTo>
                                <a:lnTo>
                                  <a:pt x="0" y="1367518"/>
                                </a:lnTo>
                                <a:lnTo>
                                  <a:pt x="0" y="0"/>
                                </a:lnTo>
                                <a:lnTo>
                                  <a:pt x="11649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917775" y="356409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917775" y="356409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1136749" y="418802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136749" y="418802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192171" y="4403953"/>
                            <a:ext cx="121656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9EC52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newArr[i][j] = arr[i][j];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1653842" y="4705116"/>
                            <a:ext cx="1418800" cy="62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00" h="629314">
                                <a:moveTo>
                                  <a:pt x="1418800" y="0"/>
                                </a:moveTo>
                                <a:lnTo>
                                  <a:pt x="1418800" y="427349"/>
                                </a:lnTo>
                                <a:lnTo>
                                  <a:pt x="0" y="427349"/>
                                </a:lnTo>
                                <a:lnTo>
                                  <a:pt x="0" y="62931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623927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623927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555549" y="418802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636478" y="4403953"/>
                            <a:ext cx="114849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39B1D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newArr[i][k - 1] =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1653842" y="6072634"/>
                            <a:ext cx="0" cy="20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4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623927" y="62596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623927" y="62596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08546" y="2653839"/>
                            <a:ext cx="2136746" cy="4529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6" h="4529902">
                                <a:moveTo>
                                  <a:pt x="1897431" y="3076915"/>
                                </a:moveTo>
                                <a:lnTo>
                                  <a:pt x="2136746" y="3076915"/>
                                </a:lnTo>
                                <a:lnTo>
                                  <a:pt x="2136746" y="4529902"/>
                                </a:lnTo>
                                <a:lnTo>
                                  <a:pt x="0" y="4529902"/>
                                </a:lnTo>
                                <a:lnTo>
                                  <a:pt x="0" y="0"/>
                                </a:lnTo>
                                <a:lnTo>
                                  <a:pt x="295982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789571" y="26239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89571" y="26239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897434" y="5384601"/>
                            <a:ext cx="150426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269" h="683759">
                                <a:moveTo>
                                  <a:pt x="170940" y="0"/>
                                </a:moveTo>
                                <a:lnTo>
                                  <a:pt x="1333330" y="0"/>
                                </a:lnTo>
                                <a:lnTo>
                                  <a:pt x="1504269" y="341880"/>
                                </a:lnTo>
                                <a:lnTo>
                                  <a:pt x="133333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897434" y="5384601"/>
                            <a:ext cx="150426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269" h="683759">
                                <a:moveTo>
                                  <a:pt x="170940" y="0"/>
                                </a:moveTo>
                                <a:lnTo>
                                  <a:pt x="1333330" y="0"/>
                                </a:lnTo>
                                <a:lnTo>
                                  <a:pt x="1504269" y="341880"/>
                                </a:lnTo>
                                <a:lnTo>
                                  <a:pt x="1333330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982636" y="5686000"/>
                            <a:ext cx="177399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F1498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for (int j = k; j &lt; newCols; j++)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730767" y="5730754"/>
                            <a:ext cx="923074" cy="128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074" h="1282048">
                                <a:moveTo>
                                  <a:pt x="923074" y="1111108"/>
                                </a:moveTo>
                                <a:lnTo>
                                  <a:pt x="923074" y="1282048"/>
                                </a:lnTo>
                                <a:lnTo>
                                  <a:pt x="0" y="1282048"/>
                                </a:lnTo>
                                <a:lnTo>
                                  <a:pt x="0" y="0"/>
                                </a:lnTo>
                                <a:lnTo>
                                  <a:pt x="11649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832306" y="570083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832306" y="570083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1025638" y="6324770"/>
                            <a:ext cx="124786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60" h="512819">
                                <a:moveTo>
                                  <a:pt x="0" y="0"/>
                                </a:moveTo>
                                <a:lnTo>
                                  <a:pt x="1247860" y="0"/>
                                </a:lnTo>
                                <a:lnTo>
                                  <a:pt x="1247860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025638" y="6324770"/>
                            <a:ext cx="124786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60" h="512819">
                                <a:moveTo>
                                  <a:pt x="0" y="0"/>
                                </a:moveTo>
                                <a:lnTo>
                                  <a:pt x="1247860" y="0"/>
                                </a:lnTo>
                                <a:lnTo>
                                  <a:pt x="124786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118053" y="6540699"/>
                            <a:ext cx="141365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3DB86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newArr[i][j] = arr[i][j - 1];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4397424" y="385041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367510" y="41228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367510" y="41228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752127" y="3333325"/>
                            <a:ext cx="128204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048" h="512819">
                                <a:moveTo>
                                  <a:pt x="0" y="0"/>
                                </a:moveTo>
                                <a:lnTo>
                                  <a:pt x="1282048" y="0"/>
                                </a:lnTo>
                                <a:lnTo>
                                  <a:pt x="128204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885807" y="3549254"/>
                            <a:ext cx="134931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F673B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deleteArray(arr, rows);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4397424" y="4705116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367510" y="50630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367510" y="50630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880332" y="418802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032575" y="4403953"/>
                            <a:ext cx="95906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C3BFD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cols = newCols;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3965801" y="5128191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80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80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068232" y="5344121"/>
                            <a:ext cx="86421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75BEB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 newArr;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38615" id="Group 1966" o:spid="_x0000_s1177" style="width:396.4pt;height:565.65pt;mso-position-horizontal-relative:char;mso-position-vertical-relative:line" coordsize="50341,7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">
                <v:shape id="Shape 178" o:spid="_x0000_s1178" style="position:absolute;left:16538;top:517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79" o:spid="_x0000_s1179" style="position:absolute;left:16239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0" o:spid="_x0000_s1180" style="position:absolute;left:16239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2" o:spid="_x0000_s1181" style="position:absolute;width:32991;height:5128;visibility:visible;mso-wrap-style:square;v-text-anchor:top" coordsize="329913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" path="m,l3299137,r,512819l,512819,,xe" filled="f" strokeweight=".47483mm">
                  <v:stroke miterlimit="1" joinstyle="miter"/>
                  <v:path arrowok="t" textboxrect="0,0,3299137,512819"/>
                </v:shape>
                <v:shape id="Shape 183" o:spid="_x0000_s1182" style="position:absolute;left:3333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shape id="Shape 184" o:spid="_x0000_s1183" style="position:absolute;left:29658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185" o:spid="_x0000_s1184" style="position:absolute;left:5308;top:2159;width:298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76920DD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int** addColumn(int** arr, int rows, int&amp; cols, int k)</w:t>
                        </w:r>
                      </w:p>
                    </w:txbxContent>
                  </v:textbox>
                </v:rect>
                <v:shape id="Shape 186" o:spid="_x0000_s1185" style="position:absolute;left:16538;top:12863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87" o:spid="_x0000_s1186" style="position:absolute;left:16239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8" o:spid="_x0000_s1187" style="position:absolute;left:16239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0" o:spid="_x0000_s1188" style="position:absolute;left:9401;top:7692;width:14188;height:5128;visibility:visible;mso-wrap-style:square;v-text-anchor:top" coordsize="141880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" path="m,l1418800,r,512819l,512819,,xe" filled="f" strokeweight=".47483mm">
                  <v:stroke miterlimit="1" joinstyle="miter"/>
                  <v:path arrowok="t" textboxrect="0,0,1418800,512819"/>
                </v:shape>
                <v:rect id="Rectangle 191" o:spid="_x0000_s1189" style="position:absolute;left:11335;top:9851;width:1372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649D426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newCols = cols + 1;</w:t>
                        </w:r>
                      </w:p>
                    </w:txbxContent>
                  </v:textbox>
                </v:rect>
                <v:shape id="Shape 192" o:spid="_x0000_s1190" style="position:absolute;left:16538;top:20555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93" o:spid="_x0000_s1191" style="position:absolute;left:16239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4" o:spid="_x0000_s1192" style="position:absolute;left:16239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6" o:spid="_x0000_s1193" style="position:absolute;left:5128;top:15384;width:22735;height:5128;visibility:visible;mso-wrap-style:square;v-text-anchor:top" coordsize="22734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" path="m,l2273499,r,512819l,512819,,xe" filled="f" strokeweight=".47483mm">
                  <v:stroke miterlimit="1" joinstyle="miter"/>
                  <v:path arrowok="t" textboxrect="0,0,2273499,512819"/>
                </v:shape>
                <v:rect id="Rectangle 197" o:spid="_x0000_s1194" style="position:absolute;left:6734;top:17543;width:2596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01EF1AF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int** newArr = createArray(rows, newCols);</w:t>
                        </w:r>
                      </w:p>
                    </w:txbxContent>
                  </v:textbox>
                </v:rect>
                <v:shape id="Shape 198" o:spid="_x0000_s1195" style="position:absolute;left:16538;top:29957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99" o:spid="_x0000_s1196" style="position:absolute;left:16239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00" o:spid="_x0000_s1197" style="position:absolute;left:16239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01" o:spid="_x0000_s1198" style="position:absolute;left:24487;top:26538;width:19487;height:6293;visibility:visible;mso-wrap-style:square;v-text-anchor:top" coordsize="1948713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" path="m,l1948713,r,629315e" filled="f" strokeweight=".23742mm">
                  <v:stroke miterlimit="83231f" joinstyle="miter"/>
                  <v:path arrowok="t" textboxrect="0,0,1948713,629315"/>
                </v:shape>
                <v:shape id="Shape 202" o:spid="_x0000_s1199" style="position:absolute;left:43675;top:3268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03" o:spid="_x0000_s1200" style="position:absolute;left:43675;top:3268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05" o:spid="_x0000_s1201" style="position:absolute;left:8546;top:23076;width:15898;height:6838;visibility:visible;mso-wrap-style:square;v-text-anchor:top" coordsize="158973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" path="m170940,l1418800,r170939,341879l1418800,683759r-1247860,l,341879,170940,xe" filled="f" strokeweight=".47483mm">
                  <v:stroke miterlimit="83231f" joinstyle="miter"/>
                  <v:path arrowok="t" textboxrect="0,0,1589739,683759"/>
                </v:shape>
                <v:rect id="Rectangle 206" o:spid="_x0000_s1202" style="position:absolute;left:10681;top:26090;width:1546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003461B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i = 0; i &lt; rows; i++)</w:t>
                        </w:r>
                      </w:p>
                    </w:txbxContent>
                  </v:textbox>
                </v:rect>
                <v:shape id="Shape 207" o:spid="_x0000_s1203" style="position:absolute;left:16538;top:39358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208" o:spid="_x0000_s1204" style="position:absolute;left:16239;top:412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09" o:spid="_x0000_s1205" style="position:absolute;left:16239;top:412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0" o:spid="_x0000_s1206" style="position:absolute;left:23205;top:35940;width:7521;height:5438;visibility:visible;mso-wrap-style:square;v-text-anchor:top" coordsize="752135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" path="m,l752135,r,543845e" filled="f" strokeweight=".23742mm">
                  <v:stroke miterlimit="83231f" joinstyle="miter"/>
                  <v:path arrowok="t" textboxrect="0,0,752135,543845"/>
                </v:shape>
                <v:shape id="Shape 211" o:spid="_x0000_s1207" style="position:absolute;left:30427;top:412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12" o:spid="_x0000_s1208" style="position:absolute;left:30427;top:412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4" o:spid="_x0000_s1209" style="position:absolute;left:9829;top:32478;width:13333;height:6838;visibility:visible;mso-wrap-style:square;v-text-anchor:top" coordsize="133333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" path="m170940,r991450,l1333330,341880,1162390,683759r-991450,l,341880,170940,xe" filled="f" strokeweight=".47483mm">
                  <v:stroke miterlimit="83231f" joinstyle="miter"/>
                  <v:path arrowok="t" textboxrect="0,0,1333330,683759"/>
                </v:shape>
                <v:rect id="Rectangle 215" o:spid="_x0000_s1210" style="position:absolute;left:10766;top:35492;width:1523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2CA2694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j = 0; j &lt; k - 1; j++)</w:t>
                        </w:r>
                      </w:p>
                    </w:txbxContent>
                  </v:textbox>
                </v:rect>
                <v:shape id="Shape 216" o:spid="_x0000_s1211" style="position:absolute;left:8162;top:35940;width:8376;height:13675;visibility:visible;mso-wrap-style:square;v-text-anchor:top" coordsize="837605,1367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" path="m837605,1111108r,256410l,1367518,,,116495,e" filled="f" strokeweight=".23742mm">
                  <v:stroke miterlimit="83231f" joinstyle="miter"/>
                  <v:path arrowok="t" textboxrect="0,0,837605,1367518"/>
                </v:shape>
                <v:shape id="Shape 217" o:spid="_x0000_s1212" style="position:absolute;left:9177;top:3564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18" o:spid="_x0000_s1213" style="position:absolute;left:9177;top:3564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101" o:spid="_x0000_s1214" style="position:absolute;left:11367;top:4188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" path="m,l1025638,r,512819l,512819,,e" stroked="f" strokeweight="0">
                  <v:stroke miterlimit="83231f" joinstyle="miter"/>
                  <v:path arrowok="t" textboxrect="0,0,1025638,512819"/>
                </v:shape>
                <v:shape id="Shape 220" o:spid="_x0000_s1215" style="position:absolute;left:11367;top:4188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21" o:spid="_x0000_s1216" style="position:absolute;left:11921;top:44039;width:1216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BC9EC52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newArr[i][j] = arr[i][j];</w:t>
                        </w:r>
                      </w:p>
                    </w:txbxContent>
                  </v:textbox>
                </v:rect>
                <v:shape id="Shape 222" o:spid="_x0000_s1217" style="position:absolute;left:16538;top:47051;width:14188;height:6293;visibility:visible;mso-wrap-style:square;v-text-anchor:top" coordsize="1418800,62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" path="m1418800,r,427349l,427349,,629314e" filled="f" strokeweight=".23742mm">
                  <v:stroke miterlimit="83231f" joinstyle="miter"/>
                  <v:path arrowok="t" textboxrect="0,0,1418800,629314"/>
                </v:shape>
                <v:shape id="Shape 223" o:spid="_x0000_s1218" style="position:absolute;left:16239;top:5319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24" o:spid="_x0000_s1219" style="position:absolute;left:16239;top:5319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26" o:spid="_x0000_s1220" style="position:absolute;left:25555;top:4188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27" o:spid="_x0000_s1221" style="position:absolute;left:26364;top:44039;width:114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9839B1D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newArr[i][k - 1] = 0;</w:t>
                        </w:r>
                      </w:p>
                    </w:txbxContent>
                  </v:textbox>
                </v:rect>
                <v:shape id="Shape 228" o:spid="_x0000_s1222" style="position:absolute;left:16538;top:60726;width:0;height:2019;visibility:visible;mso-wrap-style:square;v-text-anchor:top" coordsize="0,20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" path="m,l,170939,,85469,,201964e" filled="f" strokeweight=".23742mm">
                  <v:stroke miterlimit="83231f" joinstyle="miter"/>
                  <v:path arrowok="t" textboxrect="0,0,0,201964"/>
                </v:shape>
                <v:shape id="Shape 229" o:spid="_x0000_s1223" style="position:absolute;left:16239;top:6259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30" o:spid="_x0000_s1224" style="position:absolute;left:16239;top:6259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1" o:spid="_x0000_s1225" style="position:absolute;left:5085;top:26538;width:21367;height:45299;visibility:visible;mso-wrap-style:square;v-text-anchor:top" coordsize="2136746,4529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" path="m1897431,3076915r239315,l2136746,4529902,,4529902,,,295982,e" filled="f" strokeweight=".23742mm">
                  <v:stroke miterlimit="83231f" joinstyle="miter"/>
                  <v:path arrowok="t" textboxrect="0,0,2136746,4529902"/>
                </v:shape>
                <v:shape id="Shape 232" o:spid="_x0000_s1226" style="position:absolute;left:7895;top:2623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33" o:spid="_x0000_s1227" style="position:absolute;left:7895;top:2623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34" o:spid="_x0000_s1228" style="position:absolute;left:8974;top:53846;width:15043;height:6837;visibility:visible;mso-wrap-style:square;v-text-anchor:top" coordsize="150426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" path="m170940,l1333330,r170939,341880l1333330,683759r-1162390,l,341880,170940,xe" stroked="f" strokeweight="0">
                  <v:stroke miterlimit="83231f" joinstyle="miter"/>
                  <v:path arrowok="t" textboxrect="0,0,1504269,683759"/>
                </v:shape>
                <v:shape id="Shape 235" o:spid="_x0000_s1229" style="position:absolute;left:8974;top:53846;width:15043;height:6837;visibility:visible;mso-wrap-style:square;v-text-anchor:top" coordsize="150426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" path="m170940,l1333330,r170939,341880l1333330,683759r-1162390,l,341880,170940,xe" filled="f" strokeweight=".47483mm">
                  <v:stroke miterlimit="83231f" joinstyle="miter"/>
                  <v:path arrowok="t" textboxrect="0,0,1504269,683759"/>
                </v:shape>
                <v:rect id="Rectangle 236" o:spid="_x0000_s1230" style="position:absolute;left:9826;top:56860;width:1774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17F1498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for (int j = k; j &lt; newCols; j++)</w:t>
                        </w:r>
                      </w:p>
                    </w:txbxContent>
                  </v:textbox>
                </v:rect>
                <v:shape id="Shape 237" o:spid="_x0000_s1231" style="position:absolute;left:7307;top:57307;width:9231;height:12821;visibility:visible;mso-wrap-style:square;v-text-anchor:top" coordsize="923074,128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" path="m923074,1111108r,170940l,1282048,,,116495,e" filled="f" strokeweight=".23742mm">
                  <v:stroke miterlimit="83231f" joinstyle="miter"/>
                  <v:path arrowok="t" textboxrect="0,0,923074,1282048"/>
                </v:shape>
                <v:shape id="Shape 238" o:spid="_x0000_s1232" style="position:absolute;left:8323;top:570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39" o:spid="_x0000_s1233" style="position:absolute;left:8323;top:570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102" o:spid="_x0000_s1234" style="position:absolute;left:10256;top:63247;width:12478;height:5128;visibility:visible;mso-wrap-style:square;v-text-anchor:top" coordsize="124786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" path="m,l1247860,r,512819l,512819,,e" stroked="f" strokeweight="0">
                  <v:stroke miterlimit="83231f" joinstyle="miter"/>
                  <v:path arrowok="t" textboxrect="0,0,1247860,512819"/>
                </v:shape>
                <v:shape id="Shape 241" o:spid="_x0000_s1235" style="position:absolute;left:10256;top:63247;width:12478;height:5128;visibility:visible;mso-wrap-style:square;v-text-anchor:top" coordsize="124786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" path="m,l1247860,r,512819l,512819,,xe" filled="f" strokeweight=".47483mm">
                  <v:stroke miterlimit="1" joinstyle="miter"/>
                  <v:path arrowok="t" textboxrect="0,0,1247860,512819"/>
                </v:shape>
                <v:rect id="Rectangle 242" o:spid="_x0000_s1236" style="position:absolute;left:11180;top:65406;width:1413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C03DB86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newArr[i][j] = arr[i][j - 1];</w:t>
                        </w:r>
                      </w:p>
                    </w:txbxContent>
                  </v:textbox>
                </v:rect>
                <v:shape id="Shape 243" o:spid="_x0000_s1237" style="position:absolute;left:43974;top:38504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244" o:spid="_x0000_s1238" style="position:absolute;left:43675;top:412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45" o:spid="_x0000_s1239" style="position:absolute;left:43675;top:412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47" o:spid="_x0000_s1240" style="position:absolute;left:37521;top:33333;width:12820;height:5128;visibility:visible;mso-wrap-style:square;v-text-anchor:top" coordsize="128204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" path="m,l1282048,r,512819l,512819,,xe" filled="f" strokeweight=".47483mm">
                  <v:stroke miterlimit="1" joinstyle="miter"/>
                  <v:path arrowok="t" textboxrect="0,0,1282048,512819"/>
                </v:shape>
                <v:rect id="Rectangle 248" o:spid="_x0000_s1241" style="position:absolute;left:38858;top:35492;width:134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690F673B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deleteArray(arr, rows);</w:t>
                        </w:r>
                      </w:p>
                    </w:txbxContent>
                  </v:textbox>
                </v:rect>
                <v:shape id="Shape 249" o:spid="_x0000_s1242" style="position:absolute;left:43974;top:47051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" path="m,l,372905e" filled="f" strokeweight=".23742mm">
                  <v:stroke miterlimit="83231f" joinstyle="miter"/>
                  <v:path arrowok="t" textboxrect="0,0,0,372905"/>
                </v:shape>
                <v:shape id="Shape 250" o:spid="_x0000_s1243" style="position:absolute;left:43675;top:5063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51" o:spid="_x0000_s1244" style="position:absolute;left:43675;top:5063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53" o:spid="_x0000_s1245" style="position:absolute;left:38803;top:4188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54" o:spid="_x0000_s1246" style="position:absolute;left:40325;top:44039;width:959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64DC3BFD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cols = newCols;</w:t>
                        </w:r>
                      </w:p>
                    </w:txbxContent>
                  </v:textbox>
                </v:rect>
                <v:shape id="Shape 256" o:spid="_x0000_s1247" style="position:absolute;left:39658;top:51281;width:8547;height:5129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" path="m261623,l593075,c737519,,854699,114786,854699,256410v,141623,-117180,256409,-261624,256409l261623,512819c117180,512819,,398033,,256410,,114786,117180,,261623,xe" filled="f" strokeweight=".47483mm">
                  <v:stroke miterlimit="83231f" joinstyle="miter"/>
                  <v:path arrowok="t" textboxrect="0,0,854699,512819"/>
                </v:shape>
                <v:rect id="Rectangle 257" o:spid="_x0000_s1248" style="position:absolute;left:40682;top:53441;width:864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56475BEB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 newArr;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111FFC" w14:textId="77777777" w:rsidR="00765ECB" w:rsidRDefault="00765ECB">
      <w:pPr>
        <w:ind w:left="145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140D20" wp14:editId="20485566">
                <wp:extent cx="3897426" cy="9145274"/>
                <wp:effectExtent l="0" t="0" r="0" b="0"/>
                <wp:docPr id="1929" name="Group 1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7426" cy="9145274"/>
                          <a:chOff x="0" y="0"/>
                          <a:chExt cx="3897426" cy="9145274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1952986" y="5170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923072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923072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521364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734905" y="215929"/>
                            <a:ext cx="5684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51426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main()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267"/>
                        <wps:cNvSpPr/>
                        <wps:spPr>
                          <a:xfrm>
                            <a:off x="1952986" y="128632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923072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923072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367518" y="769229"/>
                            <a:ext cx="116239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390" h="512819">
                                <a:moveTo>
                                  <a:pt x="0" y="0"/>
                                </a:moveTo>
                                <a:lnTo>
                                  <a:pt x="1162390" y="0"/>
                                </a:lnTo>
                                <a:lnTo>
                                  <a:pt x="116239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449782" y="985159"/>
                            <a:ext cx="1326932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5BBB3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SetConsoleCP(1251);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1952986" y="205555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923072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923072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940168" y="1538458"/>
                            <a:ext cx="201708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089" h="512819">
                                <a:moveTo>
                                  <a:pt x="0" y="0"/>
                                </a:moveTo>
                                <a:lnTo>
                                  <a:pt x="2017089" y="0"/>
                                </a:lnTo>
                                <a:lnTo>
                                  <a:pt x="201708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295803" y="1754387"/>
                            <a:ext cx="173642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3E4C0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SetConsoleOutputCP(1251);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1952986" y="2824778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923072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923072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435894" y="230768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670802" y="2523616"/>
                            <a:ext cx="73919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87589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rows = 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285"/>
                        <wps:cNvSpPr/>
                        <wps:spPr>
                          <a:xfrm>
                            <a:off x="1952986" y="3594007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923072" y="378101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923072" y="378101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435894" y="307691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687896" y="3292845"/>
                            <a:ext cx="69377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1778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cols = 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1952986" y="4363236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923072" y="455024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923072" y="455024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854698" y="3846144"/>
                            <a:ext cx="218802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19">
                                <a:moveTo>
                                  <a:pt x="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177748" y="4062073"/>
                            <a:ext cx="205047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19736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int** arr = createArray(rows, cols);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Shape 297"/>
                        <wps:cNvSpPr/>
                        <wps:spPr>
                          <a:xfrm>
                            <a:off x="1952986" y="5132465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923072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923072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239313" y="4615372"/>
                            <a:ext cx="141880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00" h="512819">
                                <a:moveTo>
                                  <a:pt x="0" y="0"/>
                                </a:moveTo>
                                <a:lnTo>
                                  <a:pt x="1418800" y="0"/>
                                </a:lnTo>
                                <a:lnTo>
                                  <a:pt x="141880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413057" y="4831302"/>
                            <a:ext cx="142484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89538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fillArray(arr, rows, cols);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Shape 303"/>
                        <wps:cNvSpPr/>
                        <wps:spPr>
                          <a:xfrm>
                            <a:off x="1952986" y="5901694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923072" y="60887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923072" y="60887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769229" y="5384601"/>
                            <a:ext cx="235896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96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358968" y="0"/>
                                </a:lnTo>
                                <a:lnTo>
                                  <a:pt x="218802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089206" y="5600530"/>
                            <a:ext cx="228619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A713A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"Исходный массив:"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Shape 309"/>
                        <wps:cNvSpPr/>
                        <wps:spPr>
                          <a:xfrm>
                            <a:off x="1952986" y="667092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923072" y="68579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923072" y="68579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239313" y="6153830"/>
                            <a:ext cx="141880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00" h="512819">
                                <a:moveTo>
                                  <a:pt x="0" y="0"/>
                                </a:moveTo>
                                <a:lnTo>
                                  <a:pt x="1418800" y="0"/>
                                </a:lnTo>
                                <a:lnTo>
                                  <a:pt x="141880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361642" y="6369759"/>
                            <a:ext cx="156138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06FC7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printArray(arr, rows, cols);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Shape 315"/>
                        <wps:cNvSpPr/>
                        <wps:spPr>
                          <a:xfrm>
                            <a:off x="1952986" y="744015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923072" y="76271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923072" y="76271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435894" y="692305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840407" y="7138988"/>
                            <a:ext cx="28807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0F075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 k;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1952986" y="8209380"/>
                            <a:ext cx="0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3845">
                                <a:moveTo>
                                  <a:pt x="0" y="0"/>
                                </a:move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923072" y="87382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923072" y="87382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7692287"/>
                            <a:ext cx="389742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742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897426" y="0"/>
                                </a:lnTo>
                                <a:lnTo>
                                  <a:pt x="372648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29300" y="7908217"/>
                            <a:ext cx="457352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8EFB5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"Введите номер столбца для добавления (1-" &lt;&lt; cols + 1 &lt;&lt; "):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Shape 328"/>
                        <wps:cNvSpPr/>
                        <wps:spPr>
                          <a:xfrm>
                            <a:off x="1777773" y="8803394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4"/>
                                  <a:pt x="319307" y="256574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4"/>
                                  <a:pt x="291812" y="291811"/>
                                </a:cubicBezTo>
                                <a:cubicBezTo>
                                  <a:pt x="283876" y="299748"/>
                                  <a:pt x="275241" y="306833"/>
                                  <a:pt x="265909" y="313069"/>
                                </a:cubicBezTo>
                                <a:cubicBezTo>
                                  <a:pt x="256576" y="319305"/>
                                  <a:pt x="246725" y="324571"/>
                                  <a:pt x="236355" y="328866"/>
                                </a:cubicBezTo>
                                <a:cubicBezTo>
                                  <a:pt x="225985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4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4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6"/>
                                </a:cubicBezTo>
                                <a:cubicBezTo>
                                  <a:pt x="95154" y="324571"/>
                                  <a:pt x="85303" y="319305"/>
                                  <a:pt x="75971" y="313069"/>
                                </a:cubicBezTo>
                                <a:cubicBezTo>
                                  <a:pt x="66638" y="306833"/>
                                  <a:pt x="58004" y="299748"/>
                                  <a:pt x="50067" y="291811"/>
                                </a:cubicBezTo>
                                <a:cubicBezTo>
                                  <a:pt x="42131" y="283874"/>
                                  <a:pt x="35045" y="275239"/>
                                  <a:pt x="28809" y="265906"/>
                                </a:cubicBezTo>
                                <a:cubicBezTo>
                                  <a:pt x="22573" y="256573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1"/>
                                  <a:pt x="8717" y="115893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3"/>
                                  <a:pt x="336405" y="126581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912789" y="8930799"/>
                            <a:ext cx="9529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9831D" w14:textId="77777777" w:rsidR="00765ECB" w:rsidRDefault="00765ECB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40D20" id="Group 1929" o:spid="_x0000_s1249" style="width:306.9pt;height:720.1pt;mso-position-horizontal-relative:char;mso-position-vertical-relative:line" coordsize="38974,9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">
                <v:shape id="Shape 261" o:spid="_x0000_s1250" style="position:absolute;left:19529;top:517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62" o:spid="_x0000_s1251" style="position:absolute;left:19230;top:704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63" o:spid="_x0000_s1252" style="position:absolute;left:19230;top:704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65" o:spid="_x0000_s1253" style="position:absolute;left:15213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266" o:spid="_x0000_s1254" style="position:absolute;left:17349;top:2159;width:56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6E551426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main()</w:t>
                        </w:r>
                      </w:p>
                    </w:txbxContent>
                  </v:textbox>
                </v:rect>
                <v:shape id="Shape 267" o:spid="_x0000_s1255" style="position:absolute;left:19529;top:12863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68" o:spid="_x0000_s1256" style="position:absolute;left:19230;top:147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69" o:spid="_x0000_s1257" style="position:absolute;left:19230;top:1473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71" o:spid="_x0000_s1258" style="position:absolute;left:13675;top:7692;width:11624;height:5128;visibility:visible;mso-wrap-style:square;v-text-anchor:top" coordsize="116239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" path="m,l1162390,r,512819l,512819,,xe" filled="f" strokeweight=".47483mm">
                  <v:stroke miterlimit="1" joinstyle="miter"/>
                  <v:path arrowok="t" textboxrect="0,0,1162390,512819"/>
                </v:shape>
                <v:rect id="Rectangle 272" o:spid="_x0000_s1259" style="position:absolute;left:14497;top:9851;width:132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13E5BBB3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SetConsoleCP(1251);</w:t>
                        </w:r>
                      </w:p>
                    </w:txbxContent>
                  </v:textbox>
                </v:rect>
                <v:shape id="Shape 273" o:spid="_x0000_s1260" style="position:absolute;left:19529;top:20555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74" o:spid="_x0000_s1261" style="position:absolute;left:19230;top:2242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75" o:spid="_x0000_s1262" style="position:absolute;left:19230;top:2242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77" o:spid="_x0000_s1263" style="position:absolute;left:9401;top:15384;width:20171;height:5128;visibility:visible;mso-wrap-style:square;v-text-anchor:top" coordsize="201708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" path="m,l2017089,r,512819l,512819,,xe" filled="f" strokeweight=".47483mm">
                  <v:stroke miterlimit="1" joinstyle="miter"/>
                  <v:path arrowok="t" textboxrect="0,0,2017089,512819"/>
                </v:shape>
                <v:rect id="Rectangle 278" o:spid="_x0000_s1264" style="position:absolute;left:12958;top:17543;width:1736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8D3E4C0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SetConsoleOutputCP(1251);</w:t>
                        </w:r>
                      </w:p>
                    </w:txbxContent>
                  </v:textbox>
                </v:rect>
                <v:shape id="Shape 279" o:spid="_x0000_s1265" style="position:absolute;left:19529;top:28247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280" o:spid="_x0000_s1266" style="position:absolute;left:19230;top:3011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81" o:spid="_x0000_s1267" style="position:absolute;left:19230;top:3011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83" o:spid="_x0000_s1268" style="position:absolute;left:14358;top:23076;width:10257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84" o:spid="_x0000_s1269" style="position:absolute;left:16708;top:25236;width:739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2B587589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rows = 3;</w:t>
                        </w:r>
                      </w:p>
                    </w:txbxContent>
                  </v:textbox>
                </v:rect>
                <v:shape id="Shape 285" o:spid="_x0000_s1270" style="position:absolute;left:19529;top:35940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86" o:spid="_x0000_s1271" style="position:absolute;left:19230;top:3781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87" o:spid="_x0000_s1272" style="position:absolute;left:19230;top:3781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89" o:spid="_x0000_s1273" style="position:absolute;left:14358;top:30769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90" o:spid="_x0000_s1274" style="position:absolute;left:16878;top:32928;width:693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B881778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cols = 3;</w:t>
                        </w:r>
                      </w:p>
                    </w:txbxContent>
                  </v:textbox>
                </v:rect>
                <v:shape id="Shape 291" o:spid="_x0000_s1275" style="position:absolute;left:19529;top:43632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92" o:spid="_x0000_s1276" style="position:absolute;left:19230;top:4550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93" o:spid="_x0000_s1277" style="position:absolute;left:19230;top:4550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95" o:spid="_x0000_s1278" style="position:absolute;left:8546;top:38461;width:21881;height:5128;visibility:visible;mso-wrap-style:square;v-text-anchor:top" coordsize="218802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" path="m,l2188029,r,512819l,512819,,xe" filled="f" strokeweight=".47483mm">
                  <v:stroke miterlimit="1" joinstyle="miter"/>
                  <v:path arrowok="t" textboxrect="0,0,2188029,512819"/>
                </v:shape>
                <v:rect id="Rectangle 296" o:spid="_x0000_s1279" style="position:absolute;left:11777;top:40620;width:2050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34519736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int** arr = createArray(rows, cols);</w:t>
                        </w:r>
                      </w:p>
                    </w:txbxContent>
                  </v:textbox>
                </v:rect>
                <v:shape id="Shape 297" o:spid="_x0000_s1280" style="position:absolute;left:19529;top:51324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98" o:spid="_x0000_s1281" style="position:absolute;left:19230;top:5319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99" o:spid="_x0000_s1282" style="position:absolute;left:19230;top:5319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01" o:spid="_x0000_s1283" style="position:absolute;left:12393;top:46153;width:14188;height:5128;visibility:visible;mso-wrap-style:square;v-text-anchor:top" coordsize="141880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" path="m,l1418800,r,512819l,512819,,xe" filled="f" strokeweight=".47483mm">
                  <v:stroke miterlimit="1" joinstyle="miter"/>
                  <v:path arrowok="t" textboxrect="0,0,1418800,512819"/>
                </v:shape>
                <v:rect id="Rectangle 302" o:spid="_x0000_s1284" style="position:absolute;left:14130;top:48313;width:1424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04589538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fillArray(arr, rows, cols);</w:t>
                        </w:r>
                      </w:p>
                    </w:txbxContent>
                  </v:textbox>
                </v:rect>
                <v:shape id="Shape 303" o:spid="_x0000_s1285" style="position:absolute;left:19529;top:59016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" path="m,l,170940,,85469,,201965e" filled="f" strokeweight=".23742mm">
                  <v:stroke miterlimit="83231f" joinstyle="miter"/>
                  <v:path arrowok="t" textboxrect="0,0,0,201965"/>
                </v:shape>
                <v:shape id="Shape 304" o:spid="_x0000_s1286" style="position:absolute;left:19230;top:6088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05" o:spid="_x0000_s1287" style="position:absolute;left:19230;top:6088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07" o:spid="_x0000_s1288" style="position:absolute;left:7692;top:53846;width:23589;height:5128;visibility:visible;mso-wrap-style:square;v-text-anchor:top" coordsize="235896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" path="m,512819l170940,,2358968,,2188028,512819,,512819xe" filled="f" strokeweight=".47483mm">
                  <v:stroke miterlimit="83231f" joinstyle="miter"/>
                  <v:path arrowok="t" textboxrect="0,0,2358968,512819"/>
                </v:shape>
                <v:rect id="Rectangle 308" o:spid="_x0000_s1289" style="position:absolute;left:10892;top:56005;width:2286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7A713A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"Исходный массив:" &lt;&lt; endl;</w:t>
                        </w:r>
                      </w:p>
                    </w:txbxContent>
                  </v:textbox>
                </v:rect>
                <v:shape id="Shape 309" o:spid="_x0000_s1290" style="position:absolute;left:19529;top:66709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310" o:spid="_x0000_s1291" style="position:absolute;left:19230;top:6857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1" o:spid="_x0000_s1292" style="position:absolute;left:19230;top:6857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13" o:spid="_x0000_s1293" style="position:absolute;left:12393;top:61538;width:14188;height:5128;visibility:visible;mso-wrap-style:square;v-text-anchor:top" coordsize="141880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" path="m,l1418800,r,512819l,512819,,xe" filled="f" strokeweight=".47483mm">
                  <v:stroke miterlimit="1" joinstyle="miter"/>
                  <v:path arrowok="t" textboxrect="0,0,1418800,512819"/>
                </v:shape>
                <v:rect id="Rectangle 314" o:spid="_x0000_s1294" style="position:absolute;left:13616;top:63697;width:1561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1D606FC7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printArray(arr, rows, cols);</w:t>
                        </w:r>
                      </w:p>
                    </w:txbxContent>
                  </v:textbox>
                </v:rect>
                <v:shape id="Shape 315" o:spid="_x0000_s1295" style="position:absolute;left:19529;top:7440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" path="m,l,170939,,85470,,201965e" filled="f" strokeweight=".23742mm">
                  <v:stroke miterlimit="83231f" joinstyle="miter"/>
                  <v:path arrowok="t" textboxrect="0,0,0,201965"/>
                </v:shape>
                <v:shape id="Shape 316" o:spid="_x0000_s1296" style="position:absolute;left:19230;top:7627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7" o:spid="_x0000_s1297" style="position:absolute;left:19230;top:7627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19" o:spid="_x0000_s1298" style="position:absolute;left:14358;top:69230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320" o:spid="_x0000_s1299" style="position:absolute;left:18404;top:71389;width:288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5FB0F075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 k;</w:t>
                        </w:r>
                      </w:p>
                    </w:txbxContent>
                  </v:textbox>
                </v:rect>
                <v:shape id="Shape 321" o:spid="_x0000_s1300" style="position:absolute;left:19529;top:82093;width:0;height:5439;visibility:visible;mso-wrap-style:square;v-text-anchor:top" coordsize="0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" path="m,l,543845e" filled="f" strokeweight=".23742mm">
                  <v:stroke miterlimit="83231f" joinstyle="miter"/>
                  <v:path arrowok="t" textboxrect="0,0,0,543845"/>
                </v:shape>
                <v:shape id="Shape 322" o:spid="_x0000_s1301" style="position:absolute;left:19230;top:8738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23" o:spid="_x0000_s1302" style="position:absolute;left:19230;top:8738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25" o:spid="_x0000_s1303" style="position:absolute;top:76922;width:38974;height:5129;visibility:visible;mso-wrap-style:square;v-text-anchor:top" coordsize="389742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" path="m,512819l170940,,3897426,,3726486,512819,,512819xe" filled="f" strokeweight=".47483mm">
                  <v:stroke miterlimit="83231f" joinstyle="miter"/>
                  <v:path arrowok="t" textboxrect="0,0,3897426,512819"/>
                </v:shape>
                <v:rect id="Rectangle 326" o:spid="_x0000_s1304" style="position:absolute;left:2293;top:79082;width:4573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4D38EFB5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"Введите номер столбца для добавления (1-" &lt;&lt; cols + 1 &lt;&lt; "): ";</w:t>
                        </w:r>
                      </w:p>
                    </w:txbxContent>
                  </v:textbox>
                </v:rect>
                <v:shape id="Shape 328" o:spid="_x0000_s1305" style="position:absolute;left:17777;top:88033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" path="m341880,170940v,11224,-1095,22340,-3285,33348c336405,215296,333163,225985,328868,236355v-4296,10369,-9561,20219,-15797,29552c306835,275240,299749,283874,291812,291811v-7936,7937,-16571,15022,-25903,21258c256576,319305,246725,324571,236355,328866v-10370,4296,-21058,7538,-32067,9728c193280,340784,182164,341880,170940,341880v-11224,,-22340,-1096,-33349,-3286c126583,336404,115894,333162,105524,328866,95154,324571,85303,319305,75971,313069,66638,306833,58004,299748,50067,291811,42131,283874,35045,275239,28809,265906,22573,256573,17307,246724,13012,236355,8717,225985,5474,215296,3285,204288,1095,193280,,182164,,170940,,159716,1095,148599,3285,137591v2189,-11010,5432,-21698,9727,-32067c17307,95154,22573,85303,28809,75971,35045,66638,42131,58003,50067,50067,58004,42130,66638,35044,75971,28808,85303,22573,95154,17307,105524,13012,115894,8717,126583,5475,137591,3284,148600,1095,159716,,170940,v11224,,22340,1095,33348,3284c215297,5475,225985,8717,236355,13012v10370,4295,20221,9561,29554,15796c275241,35044,283876,42130,291812,50067v7937,7936,15023,16571,21259,25904c319307,85303,324572,95154,328868,105524v4295,10369,7537,21057,9727,32067c340785,148599,341880,159716,341880,170940xe" filled="f" strokeweight=".47483mm">
                  <v:stroke miterlimit="1" joinstyle="miter"/>
                  <v:path arrowok="t" textboxrect="0,0,341880,341880"/>
                </v:shape>
                <v:rect id="Rectangle 329" o:spid="_x0000_s1306" style="position:absolute;left:19127;top:89307;width:953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6189831D" w14:textId="77777777" w:rsidR="00765ECB" w:rsidRDefault="00765ECB">
                        <w:r>
                          <w:rPr>
                            <w:rFonts w:eastAsia="Times New Roman"/>
                            <w:sz w:val="22"/>
                          </w:rPr>
                          <w:t>α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04B800" w14:textId="77777777" w:rsidR="00765ECB" w:rsidRDefault="00765ECB">
      <w:pPr>
        <w:ind w:left="-781" w:right="-76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200FC8E" wp14:editId="4AE58689">
                <wp:extent cx="6709385" cy="6495710"/>
                <wp:effectExtent l="0" t="0" r="0" b="0"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385" cy="6495710"/>
                          <a:chOff x="0" y="0"/>
                          <a:chExt cx="6709385" cy="649571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3371786" y="34615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341871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3341871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196572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331589" y="127405"/>
                            <a:ext cx="9529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58443" w14:textId="77777777" w:rsidR="00765ECB" w:rsidRDefault="00765ECB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3371786" y="1115381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3341871" y="138785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341871" y="138785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854693" y="59828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173603" y="814218"/>
                            <a:ext cx="51560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DFDC1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 &gt;&gt; k;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1457261" y="1799140"/>
                            <a:ext cx="649571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71" h="458375">
                                <a:moveTo>
                                  <a:pt x="649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427347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427347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4636740" y="1799140"/>
                            <a:ext cx="478631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631" h="458375">
                                <a:moveTo>
                                  <a:pt x="0" y="0"/>
                                </a:moveTo>
                                <a:lnTo>
                                  <a:pt x="478631" y="0"/>
                                </a:lnTo>
                                <a:lnTo>
                                  <a:pt x="478631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5085457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085457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102558" y="1452988"/>
                            <a:ext cx="252990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683759">
                                <a:moveTo>
                                  <a:pt x="1264954" y="0"/>
                                </a:moveTo>
                                <a:lnTo>
                                  <a:pt x="2529908" y="341879"/>
                                </a:lnTo>
                                <a:lnTo>
                                  <a:pt x="1264954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264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102558" y="1452988"/>
                            <a:ext cx="252990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683759">
                                <a:moveTo>
                                  <a:pt x="1264954" y="0"/>
                                </a:moveTo>
                                <a:lnTo>
                                  <a:pt x="2529908" y="341879"/>
                                </a:lnTo>
                                <a:lnTo>
                                  <a:pt x="1264954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264954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553679" y="1694558"/>
                            <a:ext cx="216464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030D1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if (static_cast&lt;unsigned int&gt;(k - 1) 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646360" y="1822763"/>
                            <a:ext cx="191826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86E2D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static_cast&lt;unsigned int&gt;(cols))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Shape 356"/>
                        <wps:cNvSpPr/>
                        <wps:spPr>
                          <a:xfrm>
                            <a:off x="0" y="2307686"/>
                            <a:ext cx="290597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975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905975" y="0"/>
                                </a:lnTo>
                                <a:lnTo>
                                  <a:pt x="273503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92334" y="2523616"/>
                            <a:ext cx="3087140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63DD7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"Недопустимый номер столбца."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5111098" y="282477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081183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5081183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4209391" y="2307686"/>
                            <a:ext cx="179486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67" h="512819">
                                <a:moveTo>
                                  <a:pt x="0" y="0"/>
                                </a:moveTo>
                                <a:lnTo>
                                  <a:pt x="1794867" y="0"/>
                                </a:lnTo>
                                <a:lnTo>
                                  <a:pt x="179486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308749" y="2523616"/>
                            <a:ext cx="213393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F88F3" w14:textId="77777777" w:rsidR="00765ECB" w:rsidRPr="00765ECB" w:rsidRDefault="00765ECB">
                              <w:pPr>
                                <w:rPr>
                                  <w:lang w:val="en-US"/>
                                </w:rPr>
                              </w:pPr>
                              <w:r w:rsidRPr="00765ECB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arr = addColumn(arr, rows, cols, k);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5111098" y="3594007"/>
                            <a:ext cx="342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"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342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5081354" y="3780759"/>
                            <a:ext cx="59829" cy="6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85">
                                <a:moveTo>
                                  <a:pt x="59829" y="0"/>
                                </a:moveTo>
                                <a:lnTo>
                                  <a:pt x="30513" y="60085"/>
                                </a:lnTo>
                                <a:lnTo>
                                  <a:pt x="0" y="598"/>
                                </a:lnTo>
                                <a:lnTo>
                                  <a:pt x="30085" y="15213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081354" y="3780759"/>
                            <a:ext cx="59829" cy="6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85">
                                <a:moveTo>
                                  <a:pt x="30513" y="60085"/>
                                </a:moveTo>
                                <a:lnTo>
                                  <a:pt x="0" y="598"/>
                                </a:lnTo>
                                <a:lnTo>
                                  <a:pt x="30085" y="15213"/>
                                </a:lnTo>
                                <a:lnTo>
                                  <a:pt x="59829" y="0"/>
                                </a:lnTo>
                                <a:lnTo>
                                  <a:pt x="30513" y="60085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504264" y="3076915"/>
                            <a:ext cx="320512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2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205120" y="0"/>
                                </a:lnTo>
                                <a:lnTo>
                                  <a:pt x="303418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831587" y="3292844"/>
                            <a:ext cx="339206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39E03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 &lt;&lt; "Массив после добавления столбца:" &lt;&lt; endl;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3371786" y="4363236"/>
                            <a:ext cx="1740166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166" h="629315">
                                <a:moveTo>
                                  <a:pt x="1740166" y="0"/>
                                </a:moveTo>
                                <a:lnTo>
                                  <a:pt x="1740166" y="256410"/>
                                </a:lnTo>
                                <a:lnTo>
                                  <a:pt x="0" y="256410"/>
                                </a:lnTo>
                                <a:lnTo>
                                  <a:pt x="0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341871" y="497759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341871" y="497759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4412382" y="3846144"/>
                            <a:ext cx="138888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885" h="512819">
                                <a:moveTo>
                                  <a:pt x="0" y="0"/>
                                </a:moveTo>
                                <a:lnTo>
                                  <a:pt x="1388885" y="0"/>
                                </a:lnTo>
                                <a:lnTo>
                                  <a:pt x="138888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519753" y="4062073"/>
                            <a:ext cx="156138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190ED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printArray(arr, rows, cols);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3371786" y="5559814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341871" y="591776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3341871" y="591776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2700847" y="5042722"/>
                            <a:ext cx="133333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512819">
                                <a:moveTo>
                                  <a:pt x="0" y="0"/>
                                </a:moveTo>
                                <a:lnTo>
                                  <a:pt x="1333330" y="0"/>
                                </a:lnTo>
                                <a:lnTo>
                                  <a:pt x="133333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860169" y="5258651"/>
                            <a:ext cx="134931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D0B81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deleteArray(arr, rows);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Shape 382"/>
                        <wps:cNvSpPr/>
                        <wps:spPr>
                          <a:xfrm>
                            <a:off x="1457261" y="2824779"/>
                            <a:ext cx="2051276" cy="179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276" h="1794867">
                                <a:moveTo>
                                  <a:pt x="2051276" y="1794867"/>
                                </a:moveTo>
                                <a:lnTo>
                                  <a:pt x="0" y="1794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940163" y="5982890"/>
                            <a:ext cx="854699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20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7"/>
                                  <a:pt x="854699" y="256410"/>
                                </a:cubicBezTo>
                                <a:cubicBezTo>
                                  <a:pt x="854699" y="398034"/>
                                  <a:pt x="737519" y="512820"/>
                                  <a:pt x="593075" y="512820"/>
                                </a:cubicBezTo>
                                <a:lnTo>
                                  <a:pt x="261623" y="512820"/>
                                </a:lnTo>
                                <a:cubicBezTo>
                                  <a:pt x="117179" y="512820"/>
                                  <a:pt x="0" y="398034"/>
                                  <a:pt x="0" y="256410"/>
                                </a:cubicBezTo>
                                <a:cubicBezTo>
                                  <a:pt x="0" y="114787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162251" y="6198820"/>
                            <a:ext cx="54590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C3FFF" w14:textId="77777777" w:rsidR="00765ECB" w:rsidRDefault="00765E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0FC8E" id="Group 1865" o:spid="_x0000_s1307" style="width:528.3pt;height:511.45pt;mso-position-horizontal-relative:char;mso-position-vertical-relative:line" coordsize="67093,64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">
                <v:shape id="Shape 333" o:spid="_x0000_s1308" style="position:absolute;left:33717;top:346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334" o:spid="_x0000_s1309" style="position:absolute;left:33418;top:533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35" o:spid="_x0000_s1310" style="position:absolute;left:33418;top:533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37" o:spid="_x0000_s1311" style="position:absolute;left:31965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4,182164,341879,170940,341879v-11224,,-22340,-1095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338" o:spid="_x0000_s1312" style="position:absolute;left:33315;top:1274;width:9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5A158443" w14:textId="77777777" w:rsidR="00765ECB" w:rsidRDefault="00765ECB">
                        <w:r>
                          <w:rPr>
                            <w:rFonts w:eastAsia="Times New Roman"/>
                            <w:sz w:val="22"/>
                          </w:rPr>
                          <w:t>α</w:t>
                        </w:r>
                      </w:p>
                    </w:txbxContent>
                  </v:textbox>
                </v:rect>
                <v:shape id="Shape 339" o:spid="_x0000_s1313" style="position:absolute;left:33717;top:11153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340" o:spid="_x0000_s1314" style="position:absolute;left:33418;top:13878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1" o:spid="_x0000_s1315" style="position:absolute;left:33418;top:13878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43" o:spid="_x0000_s1316" style="position:absolute;left:28546;top:5982;width:10257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344" o:spid="_x0000_s1317" style="position:absolute;left:31736;top:8142;width:51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75CDFDC1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 &gt;&gt; k;</w:t>
                        </w:r>
                      </w:p>
                    </w:txbxContent>
                  </v:textbox>
                </v:rect>
                <v:shape id="Shape 345" o:spid="_x0000_s1318" style="position:absolute;left:14572;top:17991;width:6496;height:4584;visibility:visible;mso-wrap-style:square;v-text-anchor:top" coordsize="649571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" path="m649571,l,,,458375e" filled="f" strokeweight=".23742mm">
                  <v:stroke miterlimit="83231f" joinstyle="miter"/>
                  <v:path arrowok="t" textboxrect="0,0,649571,458375"/>
                </v:shape>
                <v:shape id="Shape 346" o:spid="_x0000_s1319" style="position:absolute;left:14273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7" o:spid="_x0000_s1320" style="position:absolute;left:14273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48" o:spid="_x0000_s1321" style="position:absolute;left:46367;top:17991;width:4786;height:4584;visibility:visible;mso-wrap-style:square;v-text-anchor:top" coordsize="478631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" path="m,l478631,r,458375e" filled="f" strokeweight=".23742mm">
                  <v:stroke miterlimit="83231f" joinstyle="miter"/>
                  <v:path arrowok="t" textboxrect="0,0,478631,458375"/>
                </v:shape>
                <v:shape id="Shape 349" o:spid="_x0000_s1322" style="position:absolute;left:50854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50" o:spid="_x0000_s1323" style="position:absolute;left:50854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1" o:spid="_x0000_s1324" style="position:absolute;left:21025;top:14529;width:25299;height:6838;visibility:visible;mso-wrap-style:square;v-text-anchor:top" coordsize="252990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" path="m1264954,l2529908,341879,1264954,683759,,341879,1264954,xe" stroked="f" strokeweight="0">
                  <v:stroke miterlimit="83231f" joinstyle="miter"/>
                  <v:path arrowok="t" textboxrect="0,0,2529908,683759"/>
                </v:shape>
                <v:shape id="Shape 352" o:spid="_x0000_s1325" style="position:absolute;left:21025;top:14529;width:25299;height:6838;visibility:visible;mso-wrap-style:square;v-text-anchor:top" coordsize="252990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" path="m1264954,l2529908,341879,1264954,683759,,341879,1264954,xe" filled="f" strokeweight=".47483mm">
                  <v:stroke miterlimit="83231f" joinstyle="miter"/>
                  <v:path arrowok="t" textboxrect="0,0,2529908,683759"/>
                </v:shape>
                <v:rect id="Rectangle 353" o:spid="_x0000_s1326" style="position:absolute;left:25536;top:16945;width:2164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059030D1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if (static_cast&lt;unsigned int&gt;(k - 1) &gt;</w:t>
                        </w:r>
                      </w:p>
                    </w:txbxContent>
                  </v:textbox>
                </v:rect>
                <v:rect id="Rectangle 354" o:spid="_x0000_s1327" style="position:absolute;left:26463;top:18227;width:1918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26386E2D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static_cast&lt;unsigned int&gt;(cols))</w:t>
                        </w:r>
                      </w:p>
                    </w:txbxContent>
                  </v:textbox>
                </v:rect>
                <v:shape id="Shape 356" o:spid="_x0000_s1328" style="position:absolute;top:23076;width:29059;height:5129;visibility:visible;mso-wrap-style:square;v-text-anchor:top" coordsize="290597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" path="m,512819l170940,,2905975,,2735035,512819,,512819xe" filled="f" strokeweight=".47483mm">
                  <v:stroke miterlimit="83231f" joinstyle="miter"/>
                  <v:path arrowok="t" textboxrect="0,0,2905975,512819"/>
                </v:shape>
                <v:rect id="Rectangle 357" o:spid="_x0000_s1329" style="position:absolute;left:2923;top:25236;width:3087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14163DD7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"Недопустимый номер столбца." &lt;&lt; endl;</w:t>
                        </w:r>
                      </w:p>
                    </w:txbxContent>
                  </v:textbox>
                </v:rect>
                <v:shape id="Shape 358" o:spid="_x0000_s1330" style="position:absolute;left:51110;top:28247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359" o:spid="_x0000_s1331" style="position:absolute;left:50811;top:3011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0" o:spid="_x0000_s1332" style="position:absolute;left:50811;top:3011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2" o:spid="_x0000_s1333" style="position:absolute;left:42093;top:23076;width:17949;height:5129;visibility:visible;mso-wrap-style:square;v-text-anchor:top" coordsize="179486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" path="m,l1794867,r,512819l,512819,,xe" filled="f" strokeweight=".47483mm">
                  <v:stroke miterlimit="1" joinstyle="miter"/>
                  <v:path arrowok="t" textboxrect="0,0,1794867,512819"/>
                </v:shape>
                <v:rect id="Rectangle 363" o:spid="_x0000_s1334" style="position:absolute;left:43087;top:25236;width:2133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5BAF88F3" w14:textId="77777777" w:rsidR="00765ECB" w:rsidRPr="00765ECB" w:rsidRDefault="00765ECB">
                        <w:pPr>
                          <w:rPr>
                            <w:lang w:val="en-US"/>
                          </w:rPr>
                        </w:pPr>
                        <w:r w:rsidRPr="00765ECB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arr = addColumn(arr, rows, cols, k);</w:t>
                        </w:r>
                      </w:p>
                    </w:txbxContent>
                  </v:textbox>
                </v:rect>
                <v:shape id="Shape 364" o:spid="_x0000_s1335" style="position:absolute;left:51110;top:35940;width:4;height:2019;visibility:visible;mso-wrap-style:square;v-text-anchor:top" coordsize="342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" path="m,l,170940r342,31025e" filled="f" strokeweight=".23742mm">
                  <v:stroke miterlimit="83231f" joinstyle="miter"/>
                  <v:path arrowok="t" textboxrect="0,0,342,201965"/>
                </v:shape>
                <v:shape id="Shape 365" o:spid="_x0000_s1336" style="position:absolute;left:50813;top:37807;width:598;height:601;visibility:visible;mso-wrap-style:square;v-text-anchor:top" coordsize="59829,6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" path="m59829,l30513,60085,,598,30085,15213,59829,xe" fillcolor="black" stroked="f" strokeweight="0">
                  <v:stroke miterlimit="83231f" joinstyle="miter"/>
                  <v:path arrowok="t" textboxrect="0,0,59829,60085"/>
                </v:shape>
                <v:shape id="Shape 366" o:spid="_x0000_s1337" style="position:absolute;left:50813;top:37807;width:598;height:601;visibility:visible;mso-wrap-style:square;v-text-anchor:top" coordsize="59829,6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" path="m30513,60085l,598,30085,15213,59829,,30513,60085xe" filled="f" strokeweight=".23742mm">
                  <v:stroke miterlimit="83231f" joinstyle="miter"/>
                  <v:path arrowok="t" textboxrect="0,0,59829,60085"/>
                </v:shape>
                <v:shape id="Shape 368" o:spid="_x0000_s1338" style="position:absolute;left:35042;top:30769;width:32051;height:5128;visibility:visible;mso-wrap-style:square;v-text-anchor:top" coordsize="320512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" path="m,512819l170940,,3205120,,3034180,512819,,512819xe" filled="f" strokeweight=".47483mm">
                  <v:stroke miterlimit="83231f" joinstyle="miter"/>
                  <v:path arrowok="t" textboxrect="0,0,3205120,512819"/>
                </v:shape>
                <v:rect id="Rectangle 369" o:spid="_x0000_s1339" style="position:absolute;left:38315;top:32928;width:339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5C539E03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 &lt;&lt; "Массив после добавления столбца:" &lt;&lt; endl;</w:t>
                        </w:r>
                      </w:p>
                    </w:txbxContent>
                  </v:textbox>
                </v:rect>
                <v:shape id="Shape 370" o:spid="_x0000_s1340" style="position:absolute;left:33717;top:43632;width:17402;height:6293;visibility:visible;mso-wrap-style:square;v-text-anchor:top" coordsize="1740166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" path="m1740166,r,256410l,256410,,629315e" filled="f" strokeweight=".23742mm">
                  <v:stroke miterlimit="83231f" joinstyle="miter"/>
                  <v:path arrowok="t" textboxrect="0,0,1740166,629315"/>
                </v:shape>
                <v:shape id="Shape 371" o:spid="_x0000_s1341" style="position:absolute;left:33418;top:49775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2" o:spid="_x0000_s1342" style="position:absolute;left:33418;top:49775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4" o:spid="_x0000_s1343" style="position:absolute;left:44123;top:38461;width:13889;height:5128;visibility:visible;mso-wrap-style:square;v-text-anchor:top" coordsize="138888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" path="m,l1388885,r,512819l,512819,,xe" filled="f" strokeweight=".47483mm">
                  <v:stroke miterlimit="1" joinstyle="miter"/>
                  <v:path arrowok="t" textboxrect="0,0,1388885,512819"/>
                </v:shape>
                <v:rect id="Rectangle 375" o:spid="_x0000_s1344" style="position:absolute;left:45197;top:40620;width:1561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057190ED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printArray(arr, rows, cols);</w:t>
                        </w:r>
                      </w:p>
                    </w:txbxContent>
                  </v:textbox>
                </v:rect>
                <v:shape id="Shape 376" o:spid="_x0000_s1345" style="position:absolute;left:33717;top:55598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" path="m,l,372905e" filled="f" strokeweight=".23742mm">
                  <v:stroke miterlimit="83231f" joinstyle="miter"/>
                  <v:path arrowok="t" textboxrect="0,0,0,372905"/>
                </v:shape>
                <v:shape id="Shape 377" o:spid="_x0000_s1346" style="position:absolute;left:33418;top:5917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8" o:spid="_x0000_s1347" style="position:absolute;left:33418;top:5917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0" o:spid="_x0000_s1348" style="position:absolute;left:27008;top:50427;width:13333;height:5128;visibility:visible;mso-wrap-style:square;v-text-anchor:top" coordsize="133333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" path="m,l1333330,r,512819l,512819,,xe" filled="f" strokeweight=".47483mm">
                  <v:stroke miterlimit="1" joinstyle="miter"/>
                  <v:path arrowok="t" textboxrect="0,0,1333330,512819"/>
                </v:shape>
                <v:rect id="Rectangle 381" o:spid="_x0000_s1349" style="position:absolute;left:28601;top:52586;width:134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336D0B81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deleteArray(arr, rows);</w:t>
                        </w:r>
                      </w:p>
                    </w:txbxContent>
                  </v:textbox>
                </v:rect>
                <v:shape id="Shape 382" o:spid="_x0000_s1350" style="position:absolute;left:14572;top:28247;width:20513;height:17949;visibility:visible;mso-wrap-style:square;v-text-anchor:top" coordsize="2051276,179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" path="m2051276,1794867l,1794867,,e" filled="f" strokeweight=".23742mm">
                  <v:stroke miterlimit="83231f" joinstyle="miter"/>
                  <v:path arrowok="t" textboxrect="0,0,2051276,1794867"/>
                </v:shape>
                <v:shape id="Shape 384" o:spid="_x0000_s1351" style="position:absolute;left:29401;top:59828;width:8547;height:5129;visibility:visible;mso-wrap-style:square;v-text-anchor:top" coordsize="854699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" path="m261623,l593075,c737519,,854699,114787,854699,256410v,141624,-117180,256410,-261624,256410l261623,512820c117179,512820,,398034,,256410,,114787,117179,,261623,xe" filled="f" strokeweight=".47483mm">
                  <v:stroke miterlimit="83231f" joinstyle="miter"/>
                  <v:path arrowok="t" textboxrect="0,0,854699,512820"/>
                </v:shape>
                <v:rect id="Rectangle 385" o:spid="_x0000_s1352" style="position:absolute;left:31622;top:61988;width:54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50FC3FFF" w14:textId="77777777" w:rsidR="00765ECB" w:rsidRDefault="00765E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return 0;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E48F4D" w14:textId="525C35A5" w:rsidR="00765ECB" w:rsidRDefault="00765ECB">
      <w:pPr>
        <w:spacing w:after="160" w:line="278" w:lineRule="auto"/>
        <w:jc w:val="left"/>
      </w:pPr>
      <w:r>
        <w:br w:type="page"/>
      </w:r>
    </w:p>
    <w:p w14:paraId="3682E3C4" w14:textId="61158CDA" w:rsidR="00765ECB" w:rsidRDefault="00765ECB" w:rsidP="00765ECB">
      <w:pPr>
        <w:pStyle w:val="1"/>
      </w:pPr>
      <w:r>
        <w:lastRenderedPageBreak/>
        <w:t>Код программы</w:t>
      </w:r>
    </w:p>
    <w:p w14:paraId="28E42ED3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4E51FCE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&lt;windows.h&gt;</w:t>
      </w:r>
    </w:p>
    <w:p w14:paraId="750202CA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32013B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3E662C65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C1F11C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Создание двумерного массива</w:t>
      </w:r>
    </w:p>
    <w:p w14:paraId="5B4BB7E1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** createArray(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cols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2DA248F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5B9320F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** arr =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 [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2CC20E18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 w14:paraId="2BA3725F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86771EE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arr[i] =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cols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738A7742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20E258D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arr;</w:t>
      </w:r>
    </w:p>
    <w:p w14:paraId="13C34E65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A326B3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1068BB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Заполнение массива последовательными числами</w:t>
      </w:r>
    </w:p>
    <w:p w14:paraId="1C8EC79F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fillArray(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**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cols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C8CD1A4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15340DE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 = 1;</w:t>
      </w:r>
    </w:p>
    <w:p w14:paraId="61EC58A4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 w14:paraId="43117D2B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0FBC28D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cols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j++)</w:t>
      </w:r>
    </w:p>
    <w:p w14:paraId="25634C3A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D701EF7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 = count++;</w:t>
      </w:r>
    </w:p>
    <w:p w14:paraId="0160D807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B4C4667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835D0A9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92B05A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840EB7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Вывод массива на экран</w:t>
      </w:r>
    </w:p>
    <w:p w14:paraId="3E3547CA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printArray(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**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cols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D0FEAE6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6B33D38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 w14:paraId="254041A5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D23288A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cols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j++)</w:t>
      </w:r>
    </w:p>
    <w:p w14:paraId="38D7088E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C7001EF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cout </w:t>
      </w:r>
      <w:r w:rsidRPr="00765EC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[i][j] </w:t>
      </w:r>
      <w:r w:rsidRPr="00765EC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"\t"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06F933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6930F65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cout </w:t>
      </w:r>
      <w:r w:rsidRPr="00765EC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52C23E74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0E2BACA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5249846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7F27472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Освобождение</w:t>
      </w:r>
      <w:r w:rsidRPr="00765EC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памяти</w:t>
      </w:r>
    </w:p>
    <w:p w14:paraId="6B6A1589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deleteArray(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**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FC9224D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235D5CA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 w14:paraId="26577CDA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55D8234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delete[]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[i];</w:t>
      </w:r>
    </w:p>
    <w:p w14:paraId="6F58B18C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8A02B97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delete[]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3B510B3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44EA2DC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CA80E7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Добавление</w:t>
      </w:r>
      <w:r w:rsidRPr="00765EC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столбца</w:t>
      </w:r>
      <w:r w:rsidRPr="00765EC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  <w:r w:rsidRPr="00765EC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заданным</w:t>
      </w:r>
      <w:r w:rsidRPr="00765EC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номером</w:t>
      </w:r>
    </w:p>
    <w:p w14:paraId="0EBFF37D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** addColumn(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**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cols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4ECC684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A88BA6D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newCols =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cols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+ 1;</w:t>
      </w:r>
    </w:p>
    <w:p w14:paraId="2A64C6D5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** newArr = createArray(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newCols);</w:t>
      </w:r>
    </w:p>
    <w:p w14:paraId="772CAE0B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81DE5F1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rows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 w14:paraId="7E0B1175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9A9BD94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Копируем элементы до позиции k</w:t>
      </w:r>
    </w:p>
    <w:p w14:paraId="4FDA84D9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 j++)</w:t>
      </w:r>
    </w:p>
    <w:p w14:paraId="0D274783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6EF156D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newArr[i][j] =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[i][j];</w:t>
      </w:r>
    </w:p>
    <w:p w14:paraId="0D15D037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E18AC0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Заполняем новый столбец нулями</w:t>
      </w:r>
    </w:p>
    <w:p w14:paraId="1F94A724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newArr[i][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- 1] = 0;</w:t>
      </w:r>
    </w:p>
    <w:p w14:paraId="24DCDD2E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Копируем оставшиеся элементы со сдвигом</w:t>
      </w:r>
    </w:p>
    <w:p w14:paraId="481E0407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 &lt; newCols; j++)</w:t>
      </w:r>
    </w:p>
    <w:p w14:paraId="428D63F9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54122B8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newArr[i][j] = </w:t>
      </w:r>
      <w:r w:rsidRPr="00765EC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[i][j - 1];</w:t>
      </w:r>
    </w:p>
    <w:p w14:paraId="6EDDCFD2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E7AA978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2C435F0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560DC1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Освобождаем память старого массива</w:t>
      </w:r>
    </w:p>
    <w:p w14:paraId="1C5A8F97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deleteArray(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434B9A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newCols;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Обновляем количество столбцов</w:t>
      </w:r>
    </w:p>
    <w:p w14:paraId="05B8322F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newArr;</w:t>
      </w:r>
    </w:p>
    <w:p w14:paraId="0669E362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744E3D2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8E4B221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1892505E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021D85A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</w:p>
    <w:p w14:paraId="6D75C2FE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SetConsoleCP(1251);</w:t>
      </w:r>
    </w:p>
    <w:p w14:paraId="59C6835B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SetConsoleOutputCP(1251);</w:t>
      </w:r>
    </w:p>
    <w:p w14:paraId="2FAA2848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DD80D0D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4797CB8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rows = 3;</w:t>
      </w:r>
    </w:p>
    <w:p w14:paraId="53B2863E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cols = 3;</w:t>
      </w:r>
    </w:p>
    <w:p w14:paraId="02D4EBD8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** arr = createArray(rows, cols);</w:t>
      </w:r>
    </w:p>
    <w:p w14:paraId="3D685F7D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82403B8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Заполнение и вывод исходного массива</w:t>
      </w:r>
    </w:p>
    <w:p w14:paraId="48AF9B5C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fillArray(arr, rows, cols);</w:t>
      </w:r>
    </w:p>
    <w:p w14:paraId="13E7F962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cout </w:t>
      </w:r>
      <w:r w:rsidRPr="00765EC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Исходный</w:t>
      </w:r>
      <w:r w:rsidRPr="00765EC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массив</w:t>
      </w:r>
      <w:r w:rsidRPr="00765EC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4556D9BA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printArray(arr, rows, cols);</w:t>
      </w:r>
    </w:p>
    <w:p w14:paraId="2FEB8618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984122B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5AB9F873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k;</w:t>
      </w:r>
    </w:p>
    <w:p w14:paraId="2B7D454C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номер столбца для добавления (1-"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cols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D82F33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cin </w:t>
      </w:r>
      <w:r w:rsidRPr="00765EC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k;</w:t>
      </w:r>
    </w:p>
    <w:p w14:paraId="2397B961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EAF8FD7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002DD72B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&gt;(k - 1) &gt;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&gt;(cols))</w:t>
      </w:r>
    </w:p>
    <w:p w14:paraId="79A4389A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C1C5DB1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"Недопустимый номер столбца."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74306D2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16996FB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AD1FC38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4C5AC70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</w:t>
      </w:r>
    </w:p>
    <w:p w14:paraId="1E751217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arr = addColumn(arr, rows, cols, k);</w:t>
      </w:r>
    </w:p>
    <w:p w14:paraId="0C43C830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"Массив после добавления столбца:"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F638606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printArray(arr, rows, cols);</w:t>
      </w:r>
    </w:p>
    <w:p w14:paraId="48194A94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D4EE4AA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6A6F985" w14:textId="77777777" w:rsidR="00765ECB" w:rsidRP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5EC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Освобождение</w:t>
      </w:r>
      <w:r w:rsidRPr="00765EC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памяти</w:t>
      </w:r>
    </w:p>
    <w:p w14:paraId="6EBF19C9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5E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deleteArray(arr, rows);</w:t>
      </w:r>
    </w:p>
    <w:p w14:paraId="344D363F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26DD0A" w14:textId="77777777" w:rsidR="00765ECB" w:rsidRDefault="00765ECB" w:rsidP="00765E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3180261" w14:textId="769A1756" w:rsidR="00765ECB" w:rsidRDefault="00765ECB" w:rsidP="00765ECB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07E45A4" w14:textId="77777777" w:rsidR="00765ECB" w:rsidRDefault="00765ECB">
      <w:pPr>
        <w:spacing w:after="160" w:line="278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7C056900" w14:textId="7870D7B3" w:rsidR="00765ECB" w:rsidRDefault="00765ECB" w:rsidP="00765ECB">
      <w:pPr>
        <w:pStyle w:val="1"/>
      </w:pPr>
      <w:r>
        <w:lastRenderedPageBreak/>
        <w:t>Результат</w:t>
      </w:r>
    </w:p>
    <w:p w14:paraId="2A587D6D" w14:textId="1BF1871E" w:rsidR="00765ECB" w:rsidRDefault="00765ECB" w:rsidP="00765ECB">
      <w:r w:rsidRPr="00765ECB">
        <w:drawing>
          <wp:inline distT="0" distB="0" distL="0" distR="0" wp14:anchorId="1BD95401" wp14:editId="7221FB61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058A" w14:textId="77777777" w:rsidR="00765ECB" w:rsidRDefault="00765ECB" w:rsidP="00765ECB"/>
    <w:p w14:paraId="2817218B" w14:textId="129C9AD2" w:rsidR="00765ECB" w:rsidRPr="00765ECB" w:rsidRDefault="00765ECB" w:rsidP="00765ECB">
      <w:pPr>
        <w:rPr>
          <w:lang w:val="en-US"/>
        </w:rPr>
      </w:pPr>
      <w:r>
        <w:rPr>
          <w:lang w:val="en-US"/>
        </w:rPr>
        <w:t xml:space="preserve">Git: </w:t>
      </w:r>
      <w:hyperlink r:id="rId6" w:history="1">
        <w:r w:rsidRPr="00765ECB">
          <w:rPr>
            <w:rStyle w:val="ad"/>
            <w:lang w:val="en-US"/>
          </w:rPr>
          <w:t>https://github.com/Artivaa/MatrixExpander</w:t>
        </w:r>
      </w:hyperlink>
    </w:p>
    <w:sectPr w:rsidR="00765ECB" w:rsidRPr="00765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86759"/>
    <w:multiLevelType w:val="multilevel"/>
    <w:tmpl w:val="1BCA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C7FB0"/>
    <w:multiLevelType w:val="multilevel"/>
    <w:tmpl w:val="9AB2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E0CF0"/>
    <w:multiLevelType w:val="multilevel"/>
    <w:tmpl w:val="0594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059417">
    <w:abstractNumId w:val="1"/>
  </w:num>
  <w:num w:numId="2" w16cid:durableId="1226179584">
    <w:abstractNumId w:val="2"/>
  </w:num>
  <w:num w:numId="3" w16cid:durableId="97518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DB"/>
    <w:rsid w:val="0011442C"/>
    <w:rsid w:val="003A0183"/>
    <w:rsid w:val="00485888"/>
    <w:rsid w:val="00765ECB"/>
    <w:rsid w:val="009F5AA9"/>
    <w:rsid w:val="00B377DB"/>
    <w:rsid w:val="00CC7FEE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D5F7"/>
  <w15:chartTrackingRefBased/>
  <w15:docId w15:val="{06373DD4-E509-471B-98A1-466B5713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FEE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7FE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F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F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F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F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FE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F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F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F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F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F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F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C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F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F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F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F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7FE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C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765EC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65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vaa/MatrixExpan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99;&#1077;%20&#1088;&#1072;&#1073;&#1086;&#1090;&#1099;%20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Лабораторные работы Отчет.dotx</Template>
  <TotalTime>85</TotalTime>
  <Pages>12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</cp:revision>
  <dcterms:created xsi:type="dcterms:W3CDTF">2025-03-06T11:02:00Z</dcterms:created>
  <dcterms:modified xsi:type="dcterms:W3CDTF">2025-03-06T12:27:00Z</dcterms:modified>
</cp:coreProperties>
</file>