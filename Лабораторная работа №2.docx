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E418" w14:textId="77777777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105C2E49" w14:textId="77777777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3B685786" w14:textId="77777777" w:rsidR="005832BA" w:rsidRDefault="005832BA" w:rsidP="005832BA">
      <w:pPr>
        <w:jc w:val="center"/>
      </w:pPr>
    </w:p>
    <w:p w14:paraId="2CF28194" w14:textId="77777777" w:rsidR="005832BA" w:rsidRDefault="005832BA" w:rsidP="005832BA">
      <w:pPr>
        <w:jc w:val="center"/>
      </w:pPr>
    </w:p>
    <w:p w14:paraId="6E61D2B2" w14:textId="77777777" w:rsidR="005832BA" w:rsidRDefault="005832BA" w:rsidP="005832BA">
      <w:pPr>
        <w:jc w:val="center"/>
      </w:pPr>
    </w:p>
    <w:p w14:paraId="39DCDEE4" w14:textId="77777777" w:rsidR="005832BA" w:rsidRDefault="005832BA" w:rsidP="005832BA">
      <w:pPr>
        <w:jc w:val="center"/>
      </w:pPr>
    </w:p>
    <w:p w14:paraId="695F9DC7" w14:textId="77777777" w:rsidR="005832BA" w:rsidRDefault="005832BA" w:rsidP="005832BA">
      <w:pPr>
        <w:jc w:val="center"/>
      </w:pPr>
    </w:p>
    <w:p w14:paraId="1434CA0A" w14:textId="77777777" w:rsidR="005832BA" w:rsidRDefault="005832BA" w:rsidP="005832BA">
      <w:pPr>
        <w:jc w:val="center"/>
      </w:pPr>
    </w:p>
    <w:p w14:paraId="4837A6F1" w14:textId="77777777" w:rsidR="005832BA" w:rsidRDefault="005832BA" w:rsidP="005832BA">
      <w:pPr>
        <w:jc w:val="center"/>
      </w:pPr>
    </w:p>
    <w:p w14:paraId="1A0C4611" w14:textId="77777777" w:rsidR="005832BA" w:rsidRDefault="005832BA" w:rsidP="005832BA">
      <w:pPr>
        <w:jc w:val="center"/>
      </w:pPr>
    </w:p>
    <w:p w14:paraId="63E8BDD6" w14:textId="77777777" w:rsidR="005832BA" w:rsidRDefault="005832BA" w:rsidP="005832BA">
      <w:pPr>
        <w:jc w:val="center"/>
      </w:pPr>
    </w:p>
    <w:p w14:paraId="72C79567" w14:textId="77777777" w:rsidR="005832BA" w:rsidRDefault="005832BA" w:rsidP="005832BA">
      <w:pPr>
        <w:jc w:val="center"/>
      </w:pPr>
    </w:p>
    <w:p w14:paraId="6DBB8860" w14:textId="77777777" w:rsidR="005832BA" w:rsidRDefault="005832BA" w:rsidP="005832BA">
      <w:pPr>
        <w:jc w:val="center"/>
      </w:pPr>
    </w:p>
    <w:p w14:paraId="4E6BC3BC" w14:textId="4E257636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</w:t>
      </w:r>
      <w:r w:rsidR="007245EE">
        <w:rPr>
          <w:sz w:val="28"/>
          <w:szCs w:val="28"/>
        </w:rPr>
        <w:t>2</w:t>
      </w:r>
    </w:p>
    <w:p w14:paraId="1740DCB0" w14:textId="77777777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Методы решения нелинейных уравнений</w:t>
      </w:r>
    </w:p>
    <w:p w14:paraId="2E5F1A2A" w14:textId="77777777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117B8903" w14:textId="77777777" w:rsidR="005832BA" w:rsidRPr="005832BA" w:rsidRDefault="005832BA" w:rsidP="005832BA">
      <w:pPr>
        <w:rPr>
          <w:sz w:val="28"/>
          <w:szCs w:val="28"/>
        </w:rPr>
      </w:pPr>
    </w:p>
    <w:p w14:paraId="4B440411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2596CA82" w14:textId="77777777" w:rsidTr="005832BA">
        <w:tc>
          <w:tcPr>
            <w:tcW w:w="5670" w:type="dxa"/>
          </w:tcPr>
          <w:p w14:paraId="0B5CE110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0532D0F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09878FBE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30A210BD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5468FCA6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5AB14BE9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5EBA2127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24E3A1F0" w14:textId="77777777" w:rsidR="005832BA" w:rsidRPr="005832BA" w:rsidRDefault="005832BA" w:rsidP="005832BA">
      <w:pPr>
        <w:rPr>
          <w:sz w:val="28"/>
          <w:szCs w:val="28"/>
        </w:rPr>
      </w:pPr>
    </w:p>
    <w:p w14:paraId="4BC83D51" w14:textId="77777777" w:rsidR="005832BA" w:rsidRDefault="005832BA" w:rsidP="005832BA"/>
    <w:p w14:paraId="5BE5310E" w14:textId="77777777" w:rsidR="005832BA" w:rsidRDefault="005832BA" w:rsidP="005832BA"/>
    <w:p w14:paraId="0297BDC2" w14:textId="77777777" w:rsidR="005832BA" w:rsidRDefault="005832BA" w:rsidP="005832BA"/>
    <w:p w14:paraId="12575C86" w14:textId="77777777" w:rsidR="005832BA" w:rsidRDefault="005832BA" w:rsidP="005832BA"/>
    <w:p w14:paraId="3C853821" w14:textId="77777777" w:rsidR="005832BA" w:rsidRDefault="005832BA" w:rsidP="005832BA"/>
    <w:p w14:paraId="5DC7245A" w14:textId="77777777" w:rsidR="005832BA" w:rsidRDefault="005832BA" w:rsidP="005832BA"/>
    <w:p w14:paraId="3BCA6CC8" w14:textId="77777777" w:rsidR="005832BA" w:rsidRDefault="005832BA" w:rsidP="005832BA">
      <w:pPr>
        <w:jc w:val="center"/>
      </w:pPr>
      <w:r>
        <w:t>Пермь 2024</w:t>
      </w:r>
    </w:p>
    <w:p w14:paraId="5FBC178F" w14:textId="77777777" w:rsidR="005832BA" w:rsidRDefault="005832BA">
      <w:pPr>
        <w:spacing w:after="160" w:line="278" w:lineRule="auto"/>
      </w:pPr>
      <w:r>
        <w:br w:type="page"/>
      </w:r>
    </w:p>
    <w:p w14:paraId="4DE0C029" w14:textId="17246329" w:rsidR="005832BA" w:rsidRDefault="007245EE" w:rsidP="007245EE">
      <w:pPr>
        <w:pStyle w:val="1"/>
      </w:pPr>
      <w:r w:rsidRPr="007245EE">
        <w:lastRenderedPageBreak/>
        <w:t>Постановка задачи</w:t>
      </w:r>
    </w:p>
    <w:p w14:paraId="43C7F1EA" w14:textId="77777777" w:rsidR="007245EE" w:rsidRPr="007245EE" w:rsidRDefault="007245EE" w:rsidP="007245EE">
      <w:r w:rsidRPr="007245EE"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68988242" w14:textId="77777777" w:rsidR="007245EE" w:rsidRPr="007245EE" w:rsidRDefault="007245EE" w:rsidP="007245EE">
      <w:r w:rsidRPr="007245EE">
        <w:t>а) для заданного n;</w:t>
      </w:r>
    </w:p>
    <w:p w14:paraId="3DCA1F87" w14:textId="77777777" w:rsidR="007245EE" w:rsidRPr="007245EE" w:rsidRDefault="007245EE" w:rsidP="007245EE">
      <w:r w:rsidRPr="007245EE">
        <w:t xml:space="preserve">б) для заданной точности </w:t>
      </w:r>
      <w:r w:rsidRPr="007245EE">
        <w:sym w:font="Symbol" w:char="F065"/>
      </w:r>
      <w:r w:rsidRPr="007245EE">
        <w:t xml:space="preserve"> (</w:t>
      </w:r>
      <w:r w:rsidRPr="007245EE">
        <w:sym w:font="Symbol" w:char="F065"/>
      </w:r>
      <w:r w:rsidRPr="007245EE">
        <w:t>=0.0001).</w:t>
      </w:r>
    </w:p>
    <w:p w14:paraId="74FD8222" w14:textId="0E285A0F" w:rsidR="007245EE" w:rsidRDefault="007245EE" w:rsidP="007245EE">
      <w:r w:rsidRPr="007245EE"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7245EE" w14:paraId="161E8214" w14:textId="77777777" w:rsidTr="004F2CD8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14:paraId="5D595C4B" w14:textId="77777777" w:rsidR="007245EE" w:rsidRDefault="007245EE" w:rsidP="007245EE">
            <w:pPr>
              <w:jc w:val="center"/>
            </w:pPr>
            <w:r>
              <w:t>№</w:t>
            </w:r>
          </w:p>
        </w:tc>
        <w:tc>
          <w:tcPr>
            <w:tcW w:w="2268" w:type="dxa"/>
          </w:tcPr>
          <w:p w14:paraId="483684BC" w14:textId="77777777" w:rsidR="007245EE" w:rsidRDefault="007245EE" w:rsidP="007245EE">
            <w:pPr>
              <w:jc w:val="center"/>
            </w:pPr>
            <w:r>
              <w:t>функция</w:t>
            </w:r>
          </w:p>
        </w:tc>
        <w:tc>
          <w:tcPr>
            <w:tcW w:w="1325" w:type="dxa"/>
          </w:tcPr>
          <w:p w14:paraId="6E8EF1D1" w14:textId="77777777" w:rsidR="007245EE" w:rsidRDefault="007245EE" w:rsidP="007245EE">
            <w:pPr>
              <w:jc w:val="center"/>
            </w:pPr>
            <w:r>
              <w:t>диап</w:t>
            </w:r>
            <w:r>
              <w:t>а</w:t>
            </w:r>
            <w:r>
              <w:t>зон</w:t>
            </w:r>
          </w:p>
          <w:p w14:paraId="7CDFD0BD" w14:textId="77777777" w:rsidR="007245EE" w:rsidRDefault="007245EE" w:rsidP="007245EE">
            <w:pPr>
              <w:jc w:val="center"/>
            </w:pPr>
            <w:r>
              <w:t>измен</w:t>
            </w:r>
            <w:r>
              <w:t>е</w:t>
            </w:r>
            <w:r>
              <w:t>ния а</w:t>
            </w:r>
            <w:r>
              <w:t>р</w:t>
            </w:r>
            <w:r>
              <w:t>гумента</w:t>
            </w:r>
          </w:p>
        </w:tc>
        <w:tc>
          <w:tcPr>
            <w:tcW w:w="627" w:type="dxa"/>
          </w:tcPr>
          <w:p w14:paraId="3157DF91" w14:textId="77777777" w:rsidR="007245EE" w:rsidRDefault="007245EE" w:rsidP="007245EE">
            <w:pPr>
              <w:jc w:val="center"/>
            </w:pPr>
            <w:r>
              <w:t>n</w:t>
            </w:r>
          </w:p>
        </w:tc>
        <w:tc>
          <w:tcPr>
            <w:tcW w:w="4101" w:type="dxa"/>
          </w:tcPr>
          <w:p w14:paraId="13288FBA" w14:textId="77777777" w:rsidR="007245EE" w:rsidRDefault="007245EE" w:rsidP="007245EE">
            <w:pPr>
              <w:jc w:val="center"/>
            </w:pPr>
            <w:r>
              <w:t>сумма</w:t>
            </w:r>
          </w:p>
        </w:tc>
      </w:tr>
      <w:tr w:rsidR="007245EE" w14:paraId="67ED900C" w14:textId="77777777" w:rsidTr="007245EE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CD71" w14:textId="77777777" w:rsidR="007245EE" w:rsidRDefault="007245EE" w:rsidP="007245EE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3454" w14:textId="77777777" w:rsidR="007245EE" w:rsidRDefault="007245EE" w:rsidP="007245EE">
            <w:pPr>
              <w:jc w:val="center"/>
            </w:pPr>
            <w:r w:rsidRPr="007245EE">
              <w:object w:dxaOrig="1540" w:dyaOrig="1260" w14:anchorId="151FDB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7.25pt;height:63pt" o:ole="">
                  <v:imagedata r:id="rId6" o:title=""/>
                </v:shape>
                <o:OLEObject Type="Embed" ProgID="Equation.2" ShapeID="_x0000_i1031" DrawAspect="Content" ObjectID="_1796147165" r:id="rId7"/>
              </w:object>
            </w:r>
          </w:p>
        </w:tc>
        <w:tc>
          <w:tcPr>
            <w:tcW w:w="1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50E8" w14:textId="77777777" w:rsidR="007245EE" w:rsidRDefault="007245EE" w:rsidP="007245EE">
            <w:pPr>
              <w:jc w:val="center"/>
            </w:pPr>
            <w:r w:rsidRPr="007245EE">
              <w:object w:dxaOrig="1260" w:dyaOrig="279" w14:anchorId="02422DBD">
                <v:shape id="_x0000_i1032" type="#_x0000_t75" style="width:48.75pt;height:10.5pt" o:ole="">
                  <v:imagedata r:id="rId8" o:title=""/>
                </v:shape>
                <o:OLEObject Type="Embed" ProgID="Equation.2" ShapeID="_x0000_i1032" DrawAspect="Content" ObjectID="_1796147166" r:id="rId9"/>
              </w:objec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BEAE" w14:textId="77777777" w:rsidR="007245EE" w:rsidRDefault="007245EE" w:rsidP="007245EE">
            <w:pPr>
              <w:jc w:val="center"/>
            </w:pPr>
            <w:r>
              <w:t>3</w:t>
            </w:r>
          </w:p>
        </w:tc>
        <w:tc>
          <w:tcPr>
            <w:tcW w:w="4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F05B" w14:textId="77777777" w:rsidR="007245EE" w:rsidRDefault="007245EE" w:rsidP="007245EE">
            <w:pPr>
              <w:jc w:val="center"/>
            </w:pPr>
            <w:r w:rsidRPr="007245EE">
              <w:object w:dxaOrig="2380" w:dyaOrig="660" w14:anchorId="3FE16295">
                <v:shape id="_x0000_i1033" type="#_x0000_t75" style="width:119.25pt;height:33pt" o:ole="">
                  <v:imagedata r:id="rId10" o:title=""/>
                </v:shape>
                <o:OLEObject Type="Embed" ProgID="Equation.2" ShapeID="_x0000_i1033" DrawAspect="Content" ObjectID="_1796147167" r:id="rId11"/>
              </w:object>
            </w:r>
          </w:p>
        </w:tc>
      </w:tr>
    </w:tbl>
    <w:p w14:paraId="1A24B7B8" w14:textId="77777777" w:rsidR="007245EE" w:rsidRDefault="007245EE" w:rsidP="007245EE"/>
    <w:p w14:paraId="255CFD99" w14:textId="3F52EEB1" w:rsidR="007245EE" w:rsidRDefault="007245EE" w:rsidP="007245EE">
      <w:pPr>
        <w:pStyle w:val="1"/>
      </w:pPr>
      <w:r>
        <w:t>Математическая модель</w:t>
      </w:r>
    </w:p>
    <w:p w14:paraId="72B3FB4C" w14:textId="6B9BDAB5" w:rsidR="007245EE" w:rsidRPr="007245EE" w:rsidRDefault="007245EE" w:rsidP="007245EE">
      <w:pPr>
        <w:numPr>
          <w:ilvl w:val="0"/>
          <w:numId w:val="1"/>
        </w:numPr>
      </w:pPr>
      <w:r w:rsidRPr="007245EE">
        <w:rPr>
          <w:b/>
          <w:bCs/>
        </w:rPr>
        <w:t xml:space="preserve">Для фиксированного числа членов ряда </w:t>
      </w:r>
      <w:r w:rsidRPr="007245EE">
        <w:t>n</w:t>
      </w:r>
      <w:r w:rsidRPr="007245EE">
        <w:rPr>
          <w:b/>
          <w:bCs/>
        </w:rPr>
        <w:t>:</w:t>
      </w:r>
    </w:p>
    <w:p w14:paraId="7DBC9907" w14:textId="77777777" w:rsidR="007245EE" w:rsidRDefault="007245EE" w:rsidP="007245EE">
      <w:r w:rsidRPr="007245EE">
        <w:t>Формула разложения в степенной ряд:</w:t>
      </w:r>
    </w:p>
    <w:p w14:paraId="2862868B" w14:textId="78F07758" w:rsidR="007245EE" w:rsidRPr="007245EE" w:rsidRDefault="007245EE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4n+1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4n+1</m:t>
              </m:r>
            </m:den>
          </m:f>
        </m:oMath>
      </m:oMathPara>
    </w:p>
    <w:p w14:paraId="215176EE" w14:textId="55224CDC" w:rsidR="007245EE" w:rsidRPr="007245EE" w:rsidRDefault="007245EE" w:rsidP="007245EE">
      <w:r w:rsidRPr="007245EE">
        <w:t>где n - заданное число членов ряда.</w:t>
      </w:r>
    </w:p>
    <w:p w14:paraId="4D4C4E25" w14:textId="7D25F937" w:rsidR="007245EE" w:rsidRPr="007245EE" w:rsidRDefault="007245EE" w:rsidP="007245EE">
      <w:pPr>
        <w:numPr>
          <w:ilvl w:val="0"/>
          <w:numId w:val="2"/>
        </w:numPr>
      </w:pPr>
      <w:r w:rsidRPr="007245EE">
        <w:rPr>
          <w:b/>
          <w:bCs/>
        </w:rPr>
        <w:t>Для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rPr>
          <w:b/>
          <w:bCs/>
        </w:rPr>
        <w:t>:</w:t>
      </w:r>
    </w:p>
    <w:p w14:paraId="035EB870" w14:textId="1E991321" w:rsidR="007245EE" w:rsidRPr="007245EE" w:rsidRDefault="007245EE" w:rsidP="007245EE">
      <w:r w:rsidRPr="007245EE">
        <w:t>Здесь расчет происходит до тех пор, пока абсолютное значение каждого следующего члена ряда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 w:rsidRPr="007245EE">
        <w:t>.</w:t>
      </w:r>
    </w:p>
    <w:p w14:paraId="63D64FBE" w14:textId="77777777" w:rsidR="007245EE" w:rsidRDefault="007245EE" w:rsidP="007245EE">
      <w:r w:rsidRPr="007245EE">
        <w:t>Формула разложения в степенной ряд:</w:t>
      </w:r>
    </w:p>
    <w:p w14:paraId="50D4E936" w14:textId="6124524B" w:rsidR="007245EE" w:rsidRPr="007245EE" w:rsidRDefault="007245EE" w:rsidP="007245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=x+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4k+1</m:t>
                  </m:r>
                </m:den>
              </m:f>
            </m:e>
          </m:nary>
        </m:oMath>
      </m:oMathPara>
    </w:p>
    <w:p w14:paraId="285B3C4E" w14:textId="331D961C" w:rsidR="007245EE" w:rsidRPr="007245EE" w:rsidRDefault="007245EE" w:rsidP="007245EE">
      <w:r w:rsidRPr="007245EE"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4k+1</m:t>
                </m:r>
              </m:den>
            </m:f>
          </m:e>
        </m:d>
        <m:r>
          <w:rPr>
            <w:rFonts w:ascii="Cambria Math" w:hAnsi="Cambria Math"/>
          </w:rPr>
          <m:t>&gt;ε</m:t>
        </m:r>
      </m:oMath>
    </w:p>
    <w:p w14:paraId="4F253475" w14:textId="77777777" w:rsidR="007245EE" w:rsidRPr="007245EE" w:rsidRDefault="007245EE" w:rsidP="007245EE">
      <w:r w:rsidRPr="007245EE">
        <w:t>Таким образом, для каждого значения xx в диапазоне [0.1, 0.8] выполняются два расчета:</w:t>
      </w:r>
    </w:p>
    <w:p w14:paraId="615A4837" w14:textId="4E1CA17F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 xml:space="preserve">Ряд с фиксированным числом членов </w:t>
      </w:r>
      <w:r w:rsidRPr="007245EE">
        <w:t>n: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245EE">
        <w:t>.</w:t>
      </w:r>
    </w:p>
    <w:p w14:paraId="5F914C68" w14:textId="57FDA6C9" w:rsidR="007245EE" w:rsidRPr="007245EE" w:rsidRDefault="007245EE" w:rsidP="007245EE">
      <w:pPr>
        <w:numPr>
          <w:ilvl w:val="0"/>
          <w:numId w:val="3"/>
        </w:numPr>
      </w:pPr>
      <w:r w:rsidRPr="007245EE">
        <w:rPr>
          <w:b/>
          <w:bCs/>
        </w:rPr>
        <w:t>Ряд до достижения заданной точности</w:t>
      </w:r>
      <w:r w:rsidR="0064693E">
        <w:t xml:space="preserve"> </w:t>
      </w:r>
      <m:oMath>
        <m:r>
          <w:rPr>
            <w:rFonts w:ascii="Cambria Math" w:hAnsi="Cambria Math"/>
          </w:rPr>
          <m:t>ε: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Pr="007245EE">
        <w:t>.</w:t>
      </w:r>
    </w:p>
    <w:p w14:paraId="642D173B" w14:textId="099A717D" w:rsidR="007245EE" w:rsidRPr="007245EE" w:rsidRDefault="007245EE" w:rsidP="007245EE">
      <w:r w:rsidRPr="007245EE">
        <w:t>В точке x, точное значение функции вычисляется как:</w:t>
      </w:r>
      <w:r w:rsidR="0064693E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4A0A2CC4" w14:textId="77777777" w:rsidR="007245EE" w:rsidRDefault="007245EE" w:rsidP="007245EE">
      <w:r w:rsidRPr="007245EE">
        <w:t>Это позволяет сравнить приближенное значение, полученное разложением в степенной ряд, с точным значением функции.</w:t>
      </w:r>
    </w:p>
    <w:p w14:paraId="23B5D85E" w14:textId="77777777" w:rsidR="00D50BB6" w:rsidRDefault="00D50BB6" w:rsidP="007245EE"/>
    <w:p w14:paraId="18043798" w14:textId="7FD41942" w:rsidR="00D50BB6" w:rsidRDefault="00D50BB6" w:rsidP="00D50BB6">
      <w:pPr>
        <w:pStyle w:val="1"/>
      </w:pPr>
      <w:r>
        <w:lastRenderedPageBreak/>
        <w:t>Код программы</w:t>
      </w:r>
    </w:p>
    <w:p w14:paraId="3EB3F2E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87AC63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3913D3B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48AE3793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96D44C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B5B55E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FB672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f_exact(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CB0C35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441E23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(0.25 * log((1 +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(1 -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))) + (0.5 * atan(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E8FAE5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1F59E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C9C6A5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power_series_n(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31D670D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AB4048F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pow(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4 *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 / (4 *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371F9F9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3B36A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AD999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power_series_e(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BE9EA4F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CE91D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BEE23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term;</w:t>
      </w:r>
    </w:p>
    <w:p w14:paraId="17F8450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1;</w:t>
      </w:r>
    </w:p>
    <w:p w14:paraId="2A7DAFA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2C79E43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2F0F43F6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term = pow(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4 * n + 1) / (4 * n + 1);</w:t>
      </w:r>
    </w:p>
    <w:p w14:paraId="77AF031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sum += term;</w:t>
      </w:r>
    </w:p>
    <w:p w14:paraId="10176C1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n++;</w:t>
      </w:r>
    </w:p>
    <w:p w14:paraId="6D999DD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(fabs(term) &gt; </w:t>
      </w:r>
      <w:r w:rsidRPr="00D50BB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484C5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25A68C4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60BA1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6CEE71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7A83E05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042CC4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0.1;</w:t>
      </w:r>
    </w:p>
    <w:p w14:paraId="0DA31204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0.8;</w:t>
      </w:r>
    </w:p>
    <w:p w14:paraId="43F6D79A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10;</w:t>
      </w:r>
    </w:p>
    <w:p w14:paraId="6FBA18F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3;</w:t>
      </w:r>
    </w:p>
    <w:p w14:paraId="515CBCC2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 = 0.0001;</w:t>
      </w:r>
    </w:p>
    <w:p w14:paraId="6DC23039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step = (b - a) / k;</w:t>
      </w:r>
    </w:p>
    <w:p w14:paraId="4DC0DB10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A0E56D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fixed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setprecision(6);</w:t>
      </w:r>
    </w:p>
    <w:p w14:paraId="098E8707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a; x &lt;= b; x += step) </w:t>
      </w:r>
    </w:p>
    <w:p w14:paraId="3BDED7E8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F0DBA3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 = power_series_n(x, n);</w:t>
      </w:r>
    </w:p>
    <w:p w14:paraId="7CAEC9F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 = power_series_e(x, e);</w:t>
      </w:r>
    </w:p>
    <w:p w14:paraId="5887FDA6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50BB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= f_exact(x);</w:t>
      </w:r>
    </w:p>
    <w:p w14:paraId="741AA431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19D24E" w14:textId="77777777" w:rsidR="00D50BB6" w:rsidRP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"x=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Sn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Sn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Se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y = "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 </w:t>
      </w:r>
      <w:r w:rsidRPr="00D50BB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22A5C065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50BB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D2B629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A32A11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791D2F3" w14:textId="77777777" w:rsidR="00D50BB6" w:rsidRDefault="00D50BB6" w:rsidP="00D50BB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4D1F0A" w14:textId="77777777" w:rsidR="00D50BB6" w:rsidRDefault="00D50BB6" w:rsidP="00D50BB6"/>
    <w:p w14:paraId="31F12D05" w14:textId="77777777" w:rsidR="00D50BB6" w:rsidRDefault="00D50BB6">
      <w:pPr>
        <w:spacing w:after="160" w:line="278" w:lineRule="auto"/>
        <w:rPr>
          <w:b/>
          <w:bCs/>
          <w:sz w:val="28"/>
          <w:szCs w:val="28"/>
        </w:rPr>
      </w:pPr>
      <w:r>
        <w:br w:type="page"/>
      </w:r>
    </w:p>
    <w:p w14:paraId="45044465" w14:textId="28F09E2F" w:rsidR="00D50BB6" w:rsidRDefault="00D50BB6" w:rsidP="00D50BB6">
      <w:pPr>
        <w:pStyle w:val="1"/>
      </w:pPr>
      <w:r>
        <w:lastRenderedPageBreak/>
        <w:t>Результат</w:t>
      </w:r>
    </w:p>
    <w:p w14:paraId="39A64B48" w14:textId="56902841" w:rsidR="00D50BB6" w:rsidRPr="00D50BB6" w:rsidRDefault="00D50BB6" w:rsidP="00D50BB6">
      <w:r w:rsidRPr="00D50BB6">
        <w:drawing>
          <wp:inline distT="0" distB="0" distL="0" distR="0" wp14:anchorId="7365273E" wp14:editId="1BEEFA8F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DB8F" w14:textId="77777777" w:rsidR="007245EE" w:rsidRPr="007245EE" w:rsidRDefault="007245EE" w:rsidP="007245EE"/>
    <w:sectPr w:rsidR="007245EE" w:rsidRPr="0072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35159">
    <w:abstractNumId w:val="0"/>
  </w:num>
  <w:num w:numId="2" w16cid:durableId="1650281870">
    <w:abstractNumId w:val="1"/>
  </w:num>
  <w:num w:numId="3" w16cid:durableId="1609005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E"/>
    <w:rsid w:val="0011442C"/>
    <w:rsid w:val="003A0183"/>
    <w:rsid w:val="005832BA"/>
    <w:rsid w:val="0064693E"/>
    <w:rsid w:val="007245EE"/>
    <w:rsid w:val="00C6310E"/>
    <w:rsid w:val="00D50BB6"/>
    <w:rsid w:val="00DA786A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0909"/>
  <w15:chartTrackingRefBased/>
  <w15:docId w15:val="{886E8B33-728C-4D6C-8B2E-31B9DA2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2BA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245EE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5E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45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yom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%20&#1087;&#1086;%20&#1048;&#1085;&#1092;&#1086;&#1088;&#1084;&#1072;&#1090;&#1080;&#1082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по Информатике.dotx</Template>
  <TotalTime>13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2</cp:revision>
  <dcterms:created xsi:type="dcterms:W3CDTF">2024-12-19T15:44:00Z</dcterms:created>
  <dcterms:modified xsi:type="dcterms:W3CDTF">2024-12-19T16:00:00Z</dcterms:modified>
</cp:coreProperties>
</file>