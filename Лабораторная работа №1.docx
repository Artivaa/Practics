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78F4" w14:textId="6C82DEFC" w:rsidR="003A0183" w:rsidRDefault="00C6310E" w:rsidP="005832BA">
      <w:pPr>
        <w:jc w:val="center"/>
      </w:pPr>
      <w:r w:rsidRPr="00C6310E">
        <w:t xml:space="preserve">Пермский </w:t>
      </w:r>
      <w:r w:rsidR="005832BA" w:rsidRPr="00C6310E">
        <w:t>национальный исследовательский политехнический университет</w:t>
      </w:r>
    </w:p>
    <w:p w14:paraId="772488A6" w14:textId="4A646089" w:rsidR="005832BA" w:rsidRDefault="005832BA" w:rsidP="005832BA">
      <w:pPr>
        <w:jc w:val="center"/>
      </w:pPr>
      <w:r>
        <w:t>Кафедра и</w:t>
      </w:r>
      <w:r w:rsidRPr="005832BA">
        <w:t>нформационные технологии и автоматизированные системы</w:t>
      </w:r>
    </w:p>
    <w:p w14:paraId="59FB5699" w14:textId="77777777" w:rsidR="005832BA" w:rsidRDefault="005832BA" w:rsidP="005832BA">
      <w:pPr>
        <w:jc w:val="center"/>
      </w:pPr>
    </w:p>
    <w:p w14:paraId="2547143C" w14:textId="77777777" w:rsidR="005832BA" w:rsidRDefault="005832BA" w:rsidP="005832BA">
      <w:pPr>
        <w:jc w:val="center"/>
      </w:pPr>
    </w:p>
    <w:p w14:paraId="5A1E130F" w14:textId="77777777" w:rsidR="005832BA" w:rsidRDefault="005832BA" w:rsidP="005832BA">
      <w:pPr>
        <w:jc w:val="center"/>
      </w:pPr>
    </w:p>
    <w:p w14:paraId="519195AC" w14:textId="77777777" w:rsidR="005832BA" w:rsidRDefault="005832BA" w:rsidP="005832BA">
      <w:pPr>
        <w:jc w:val="center"/>
      </w:pPr>
    </w:p>
    <w:p w14:paraId="66F0CAA6" w14:textId="77777777" w:rsidR="005832BA" w:rsidRDefault="005832BA" w:rsidP="005832BA">
      <w:pPr>
        <w:jc w:val="center"/>
      </w:pPr>
    </w:p>
    <w:p w14:paraId="60E6B9DA" w14:textId="77777777" w:rsidR="005832BA" w:rsidRDefault="005832BA" w:rsidP="005832BA">
      <w:pPr>
        <w:jc w:val="center"/>
      </w:pPr>
    </w:p>
    <w:p w14:paraId="30DDA840" w14:textId="77777777" w:rsidR="005832BA" w:rsidRDefault="005832BA" w:rsidP="005832BA">
      <w:pPr>
        <w:jc w:val="center"/>
      </w:pPr>
    </w:p>
    <w:p w14:paraId="20E90639" w14:textId="77777777" w:rsidR="005832BA" w:rsidRDefault="005832BA" w:rsidP="005832BA">
      <w:pPr>
        <w:jc w:val="center"/>
      </w:pPr>
    </w:p>
    <w:p w14:paraId="73129C5D" w14:textId="77777777" w:rsidR="005832BA" w:rsidRDefault="005832BA" w:rsidP="005832BA">
      <w:pPr>
        <w:jc w:val="center"/>
      </w:pPr>
    </w:p>
    <w:p w14:paraId="6E384AEA" w14:textId="77777777" w:rsidR="005832BA" w:rsidRDefault="005832BA" w:rsidP="005832BA">
      <w:pPr>
        <w:jc w:val="center"/>
      </w:pPr>
    </w:p>
    <w:p w14:paraId="695BB906" w14:textId="77777777" w:rsidR="005832BA" w:rsidRDefault="005832BA" w:rsidP="005832BA">
      <w:pPr>
        <w:jc w:val="center"/>
      </w:pPr>
    </w:p>
    <w:p w14:paraId="43BDD14F" w14:textId="0BCCEC6D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Лабораторная работа №1</w:t>
      </w:r>
    </w:p>
    <w:p w14:paraId="6569A334" w14:textId="2C2E1AFD" w:rsidR="005832BA" w:rsidRPr="00D27420" w:rsidRDefault="005832BA" w:rsidP="005832BA">
      <w:pPr>
        <w:jc w:val="center"/>
        <w:rPr>
          <w:b/>
          <w:bCs/>
          <w:sz w:val="28"/>
          <w:szCs w:val="28"/>
        </w:rPr>
      </w:pPr>
      <w:r w:rsidRPr="00D27420">
        <w:rPr>
          <w:b/>
          <w:bCs/>
          <w:sz w:val="28"/>
          <w:szCs w:val="28"/>
        </w:rPr>
        <w:t>Методы решения нелинейных уравнений</w:t>
      </w:r>
    </w:p>
    <w:p w14:paraId="21DA5BFD" w14:textId="7453B869" w:rsidR="005832BA" w:rsidRPr="005832BA" w:rsidRDefault="005832BA" w:rsidP="005832BA">
      <w:pPr>
        <w:jc w:val="center"/>
        <w:rPr>
          <w:sz w:val="28"/>
          <w:szCs w:val="28"/>
        </w:rPr>
      </w:pPr>
      <w:r w:rsidRPr="005832BA">
        <w:rPr>
          <w:sz w:val="28"/>
          <w:szCs w:val="28"/>
        </w:rPr>
        <w:t>Вариант: 9</w:t>
      </w:r>
    </w:p>
    <w:p w14:paraId="22AD272F" w14:textId="77777777" w:rsidR="005832BA" w:rsidRPr="005832BA" w:rsidRDefault="005832BA" w:rsidP="005832BA">
      <w:pPr>
        <w:rPr>
          <w:sz w:val="28"/>
          <w:szCs w:val="28"/>
        </w:rPr>
      </w:pPr>
    </w:p>
    <w:p w14:paraId="0CDE02BF" w14:textId="77777777" w:rsidR="005832BA" w:rsidRPr="005832BA" w:rsidRDefault="005832BA" w:rsidP="005832BA">
      <w:pPr>
        <w:rPr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5832BA" w:rsidRPr="005832BA" w14:paraId="13EFF7C9" w14:textId="77777777" w:rsidTr="005832BA">
        <w:tc>
          <w:tcPr>
            <w:tcW w:w="5670" w:type="dxa"/>
          </w:tcPr>
          <w:p w14:paraId="07D9C2F9" w14:textId="77777777" w:rsidR="005832BA" w:rsidRPr="005832BA" w:rsidRDefault="005832BA" w:rsidP="005832BA">
            <w:pPr>
              <w:rPr>
                <w:sz w:val="28"/>
                <w:szCs w:val="28"/>
              </w:rPr>
            </w:pPr>
          </w:p>
        </w:tc>
        <w:tc>
          <w:tcPr>
            <w:tcW w:w="3675" w:type="dxa"/>
          </w:tcPr>
          <w:p w14:paraId="40486C55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Выполнил:</w:t>
            </w:r>
          </w:p>
          <w:p w14:paraId="620C8A10" w14:textId="286E3CE7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5832BA">
              <w:rPr>
                <w:sz w:val="28"/>
                <w:szCs w:val="28"/>
              </w:rPr>
              <w:t>тудент группы: ИВТ-24-2б</w:t>
            </w:r>
          </w:p>
          <w:p w14:paraId="1372DC02" w14:textId="2F8CF712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Ваулин Артём Сергеевич</w:t>
            </w:r>
          </w:p>
          <w:p w14:paraId="29A33FF5" w14:textId="77777777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Проверил:</w:t>
            </w:r>
          </w:p>
          <w:p w14:paraId="0637AEA7" w14:textId="16E5EE8F" w:rsidR="005832BA" w:rsidRPr="005832BA" w:rsidRDefault="005832BA" w:rsidP="005832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Pr="005832BA">
              <w:rPr>
                <w:sz w:val="28"/>
                <w:szCs w:val="28"/>
              </w:rPr>
              <w:t>оцент кафедры ИТАС</w:t>
            </w:r>
          </w:p>
          <w:p w14:paraId="481976D0" w14:textId="76D2AF52" w:rsidR="005832BA" w:rsidRPr="005832BA" w:rsidRDefault="005832BA" w:rsidP="005832BA">
            <w:pPr>
              <w:rPr>
                <w:sz w:val="28"/>
                <w:szCs w:val="28"/>
              </w:rPr>
            </w:pPr>
            <w:r w:rsidRPr="005832BA">
              <w:rPr>
                <w:sz w:val="28"/>
                <w:szCs w:val="28"/>
              </w:rPr>
              <w:t>О.А. Полякова</w:t>
            </w:r>
          </w:p>
        </w:tc>
      </w:tr>
    </w:tbl>
    <w:p w14:paraId="1A37B6B2" w14:textId="77777777" w:rsidR="005832BA" w:rsidRPr="005832BA" w:rsidRDefault="005832BA" w:rsidP="005832BA">
      <w:pPr>
        <w:rPr>
          <w:sz w:val="28"/>
          <w:szCs w:val="28"/>
        </w:rPr>
      </w:pPr>
    </w:p>
    <w:p w14:paraId="7436C4E8" w14:textId="77777777" w:rsidR="005832BA" w:rsidRDefault="005832BA" w:rsidP="005832BA"/>
    <w:p w14:paraId="7A2ED6D8" w14:textId="77777777" w:rsidR="005832BA" w:rsidRDefault="005832BA" w:rsidP="005832BA"/>
    <w:p w14:paraId="6439FA24" w14:textId="77777777" w:rsidR="005832BA" w:rsidRDefault="005832BA" w:rsidP="005832BA"/>
    <w:p w14:paraId="2FAAE48A" w14:textId="77777777" w:rsidR="005832BA" w:rsidRDefault="005832BA" w:rsidP="005832BA"/>
    <w:p w14:paraId="20535A84" w14:textId="77777777" w:rsidR="005832BA" w:rsidRDefault="005832BA" w:rsidP="005832BA"/>
    <w:p w14:paraId="5B264E94" w14:textId="77777777" w:rsidR="005832BA" w:rsidRDefault="005832BA" w:rsidP="005832BA"/>
    <w:p w14:paraId="63D54356" w14:textId="0E626DF2" w:rsidR="005832BA" w:rsidRDefault="005832BA" w:rsidP="005832BA">
      <w:pPr>
        <w:jc w:val="center"/>
      </w:pPr>
      <w:r>
        <w:t>Пермь 2024</w:t>
      </w:r>
    </w:p>
    <w:p w14:paraId="71208D64" w14:textId="77777777" w:rsidR="005832BA" w:rsidRDefault="005832BA">
      <w:pPr>
        <w:spacing w:after="160" w:line="278" w:lineRule="auto"/>
      </w:pPr>
      <w:r>
        <w:br w:type="page"/>
      </w:r>
    </w:p>
    <w:p w14:paraId="54E91F4B" w14:textId="7BFA6A96" w:rsidR="005832BA" w:rsidRDefault="00D27420" w:rsidP="00D27420">
      <w:pPr>
        <w:pStyle w:val="1"/>
      </w:pPr>
      <w:r w:rsidRPr="00D27420">
        <w:lastRenderedPageBreak/>
        <w:t>Постановка задачи</w:t>
      </w:r>
    </w:p>
    <w:p w14:paraId="654A1A64" w14:textId="43885549" w:rsidR="00D27420" w:rsidRPr="00770020" w:rsidRDefault="00D27420" w:rsidP="00D27420">
      <w:r>
        <w:t xml:space="preserve">Решить уравнение: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(3,6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den>
        </m:f>
      </m:oMath>
      <w:r>
        <w:t xml:space="preserve"> </w:t>
      </w:r>
      <w:r w:rsidRPr="00D27420">
        <w:t xml:space="preserve"> </w:t>
      </w:r>
      <w:r>
        <w:t>3 методами: методом Ньютона, итерации и методом половинного деления (бисекции).</w:t>
      </w:r>
      <w:r w:rsidR="00770020" w:rsidRPr="00770020">
        <w:t xml:space="preserve"> </w:t>
      </w:r>
      <w:r w:rsidR="00770020">
        <w:rPr>
          <w:lang w:val="en-US"/>
        </w:rPr>
        <w:t xml:space="preserve">C </w:t>
      </w:r>
      <w:r w:rsidR="00770020">
        <w:t xml:space="preserve">заданной точностью </w:t>
      </w:r>
      <m:oMath>
        <m:r>
          <w:rPr>
            <w:rFonts w:ascii="Cambria Math" w:hAnsi="Cambria Math"/>
          </w:rPr>
          <m:t>ε=</m:t>
        </m:r>
        <m:r>
          <m:rPr>
            <m:sty m:val="p"/>
          </m:rPr>
          <w:rPr>
            <w:rFonts w:ascii="Cambria Math" w:hAnsi="Cambria Math"/>
          </w:rPr>
          <m:t>0,00001</m:t>
        </m:r>
      </m:oMath>
      <w:r w:rsidR="00770020">
        <w:rPr>
          <w:rFonts w:eastAsiaTheme="minorEastAsia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0;0,85</m:t>
            </m:r>
          </m:e>
        </m:d>
      </m:oMath>
    </w:p>
    <w:p w14:paraId="6C5185B1" w14:textId="77777777" w:rsidR="00D27420" w:rsidRDefault="00D27420" w:rsidP="00D27420"/>
    <w:p w14:paraId="4CEB5DAD" w14:textId="77777777" w:rsidR="00D27420" w:rsidRDefault="00D27420" w:rsidP="00D27420"/>
    <w:p w14:paraId="66B0C3FB" w14:textId="0902B0F9" w:rsidR="00D27420" w:rsidRDefault="00D27420" w:rsidP="00770020">
      <w:pPr>
        <w:pStyle w:val="1"/>
      </w:pPr>
      <w:r>
        <w:t>Геометрическая интерпретация</w:t>
      </w:r>
    </w:p>
    <w:p w14:paraId="6C43F433" w14:textId="337D91F5" w:rsidR="00770020" w:rsidRDefault="00936562" w:rsidP="00770020">
      <w:pPr>
        <w:rPr>
          <w:noProof/>
        </w:rPr>
      </w:pPr>
      <w:r>
        <w:rPr>
          <w:noProof/>
        </w:rPr>
        <w:drawing>
          <wp:anchor distT="107950" distB="107950" distL="114300" distR="114300" simplePos="0" relativeHeight="251658240" behindDoc="0" locked="0" layoutInCell="1" allowOverlap="1" wp14:anchorId="32ED007A" wp14:editId="73552BC8">
            <wp:simplePos x="0" y="0"/>
            <wp:positionH relativeFrom="margin">
              <wp:align>left</wp:align>
            </wp:positionH>
            <wp:positionV relativeFrom="paragraph">
              <wp:posOffset>342398</wp:posOffset>
            </wp:positionV>
            <wp:extent cx="5940000" cy="5677200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79"/>
                    <a:stretch/>
                  </pic:blipFill>
                  <pic:spPr bwMode="auto">
                    <a:xfrm>
                      <a:off x="0" y="0"/>
                      <a:ext cx="5940000" cy="567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График функции</w:t>
      </w:r>
    </w:p>
    <w:p w14:paraId="573B0A58" w14:textId="0F08C3A3" w:rsidR="009C3F2B" w:rsidRDefault="009C3F2B">
      <w:pPr>
        <w:spacing w:after="160" w:line="278" w:lineRule="auto"/>
      </w:pPr>
      <w:r>
        <w:br w:type="page"/>
      </w:r>
    </w:p>
    <w:p w14:paraId="5E460CBE" w14:textId="22A24FB4" w:rsidR="009C3F2B" w:rsidRDefault="009C3F2B" w:rsidP="009C3F2B">
      <w:pPr>
        <w:pStyle w:val="1"/>
      </w:pPr>
      <w:r>
        <w:lastRenderedPageBreak/>
        <w:t>Анализ задачи</w:t>
      </w:r>
    </w:p>
    <w:p w14:paraId="3211E7C5" w14:textId="16C1B104" w:rsidR="008F320E" w:rsidRPr="008F320E" w:rsidRDefault="008F320E" w:rsidP="008F320E">
      <w:r>
        <w:t>Метод Ньютона</w:t>
      </w:r>
    </w:p>
    <w:p w14:paraId="5785C3E8" w14:textId="56F576BF" w:rsidR="009C3F2B" w:rsidRDefault="008F320E" w:rsidP="009C3F2B">
      <w:pPr>
        <w:numPr>
          <w:ilvl w:val="0"/>
          <w:numId w:val="4"/>
        </w:numPr>
      </w:pPr>
      <w:r w:rsidRPr="008F320E">
        <w:rPr>
          <w:b/>
          <w:bCs/>
        </w:rPr>
        <w:t>Определение функции</w:t>
      </w:r>
      <w:r>
        <w:rPr>
          <w:b/>
          <w:bCs/>
        </w:rPr>
        <w:t>:</w:t>
      </w:r>
      <w:r w:rsidRPr="008F32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3,6x</m:t>
                    </m:r>
                  </m:e>
                </m:d>
              </m:e>
            </m:func>
          </m:den>
        </m:f>
      </m:oMath>
    </w:p>
    <w:p w14:paraId="224B0BFA" w14:textId="2D8BF45C" w:rsidR="008F320E" w:rsidRPr="008F320E" w:rsidRDefault="008F320E" w:rsidP="009C3F2B">
      <w:pPr>
        <w:numPr>
          <w:ilvl w:val="0"/>
          <w:numId w:val="4"/>
        </w:numPr>
      </w:pPr>
      <w:r>
        <w:rPr>
          <w:b/>
          <w:bCs/>
        </w:rPr>
        <w:t xml:space="preserve">Вычисление производных: </w:t>
      </w:r>
    </w:p>
    <w:p w14:paraId="07C3809F" w14:textId="5A598857" w:rsidR="008F320E" w:rsidRPr="008F320E" w:rsidRDefault="008F320E" w:rsidP="008F320E">
      <w:pPr>
        <w:pStyle w:val="a7"/>
        <w:numPr>
          <w:ilvl w:val="0"/>
          <w:numId w:val="7"/>
        </w:numPr>
      </w:pPr>
      <w:r>
        <w:t xml:space="preserve">Первая производная: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3,6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3,6x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3,6x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EAC5773" w14:textId="7286BCAE" w:rsidR="008F320E" w:rsidRPr="0069683D" w:rsidRDefault="008F320E" w:rsidP="008F320E">
      <w:pPr>
        <w:pStyle w:val="a7"/>
        <w:numPr>
          <w:ilvl w:val="0"/>
          <w:numId w:val="7"/>
        </w:numPr>
      </w:pPr>
      <w:r>
        <w:rPr>
          <w:rFonts w:eastAsiaTheme="minorEastAsia"/>
        </w:rPr>
        <w:t xml:space="preserve">Вторая производная: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-12,96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3,6x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3,6x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Theme="minorEastAsia" w:hAnsi="Cambria Math"/>
              </w:rPr>
              <m:t>-25.92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3,6x</m:t>
                    </m:r>
                  </m:e>
                </m:d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3.6x</m:t>
                            </m:r>
                          </m:e>
                        </m:d>
                      </m:e>
                    </m:func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</m:oMath>
    </w:p>
    <w:p w14:paraId="2BFA44EF" w14:textId="08AA0C75" w:rsidR="0069683D" w:rsidRPr="0069683D" w:rsidRDefault="0069683D" w:rsidP="0069683D">
      <w:pPr>
        <w:pStyle w:val="a7"/>
        <w:numPr>
          <w:ilvl w:val="0"/>
          <w:numId w:val="4"/>
        </w:numPr>
      </w:pPr>
      <w:r>
        <w:rPr>
          <w:b/>
          <w:bCs/>
        </w:rPr>
        <w:t>Инициализация</w:t>
      </w:r>
      <w:r w:rsidRPr="0069683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задаем начальное приближение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и </w:t>
      </w:r>
      <w:r w:rsidRPr="0069683D">
        <w:rPr>
          <w:rFonts w:eastAsiaTheme="minorEastAsia"/>
        </w:rPr>
        <w:t>проверяем условие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212623B3" w14:textId="56E3AE17" w:rsidR="0069683D" w:rsidRPr="0069683D" w:rsidRDefault="0069683D" w:rsidP="0069683D">
      <w:pPr>
        <w:pStyle w:val="a7"/>
        <w:numPr>
          <w:ilvl w:val="0"/>
          <w:numId w:val="4"/>
        </w:numPr>
      </w:pPr>
      <w:r>
        <w:rPr>
          <w:b/>
          <w:bCs/>
        </w:rPr>
        <w:t>Итерации:</w:t>
      </w:r>
    </w:p>
    <w:p w14:paraId="7CE930B0" w14:textId="575AE858" w:rsidR="0069683D" w:rsidRPr="0069683D" w:rsidRDefault="0069683D" w:rsidP="0069683D">
      <w:pPr>
        <w:pStyle w:val="a7"/>
        <w:numPr>
          <w:ilvl w:val="0"/>
          <w:numId w:val="10"/>
        </w:numPr>
      </w:pPr>
      <w:r w:rsidRPr="0069683D">
        <w:t>Обновляем значение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по формуле: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den>
        </m:f>
      </m:oMath>
    </w:p>
    <w:p w14:paraId="41701AC9" w14:textId="11D617AB" w:rsidR="0069683D" w:rsidRPr="0069683D" w:rsidRDefault="0069683D" w:rsidP="0069683D">
      <w:pPr>
        <w:pStyle w:val="a7"/>
        <w:numPr>
          <w:ilvl w:val="0"/>
          <w:numId w:val="10"/>
        </w:numPr>
      </w:pPr>
      <w:r w:rsidRPr="0069683D">
        <w:rPr>
          <w:rFonts w:eastAsiaTheme="minorEastAsia"/>
        </w:rPr>
        <w:t>Продолжаем итерации, пока значение функции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9683D">
        <w:rPr>
          <w:rFonts w:eastAsiaTheme="minorEastAsia"/>
        </w:rPr>
        <w:t xml:space="preserve"> не станет меньше заданной точности </w:t>
      </w:r>
      <m:oMath>
        <m:r>
          <w:rPr>
            <w:rFonts w:ascii="Cambria Math" w:eastAsiaTheme="minorEastAsia" w:hAnsi="Cambria Math"/>
          </w:rPr>
          <m:t>ε</m:t>
        </m:r>
      </m:oMath>
    </w:p>
    <w:p w14:paraId="4E176C05" w14:textId="70F10E77" w:rsidR="0069683D" w:rsidRDefault="0069683D" w:rsidP="0069683D">
      <w:r>
        <w:t>Метод Бисекции</w:t>
      </w:r>
    </w:p>
    <w:p w14:paraId="1DB72806" w14:textId="53F7D8D6" w:rsidR="0069683D" w:rsidRDefault="0069683D" w:rsidP="0069683D">
      <w:pPr>
        <w:numPr>
          <w:ilvl w:val="0"/>
          <w:numId w:val="11"/>
        </w:numPr>
      </w:pPr>
      <w:r w:rsidRPr="008F320E">
        <w:rPr>
          <w:b/>
          <w:bCs/>
        </w:rPr>
        <w:t>Определение функции</w:t>
      </w:r>
      <w:r>
        <w:rPr>
          <w:b/>
          <w:bCs/>
        </w:rPr>
        <w:t>:</w:t>
      </w:r>
      <w:r w:rsidRPr="008F32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3,6x</m:t>
                    </m:r>
                  </m:e>
                </m:d>
              </m:e>
            </m:func>
          </m:den>
        </m:f>
      </m:oMath>
    </w:p>
    <w:p w14:paraId="38CE159E" w14:textId="5210DF36" w:rsidR="0069683D" w:rsidRPr="0069683D" w:rsidRDefault="0069683D" w:rsidP="0069683D">
      <w:pPr>
        <w:numPr>
          <w:ilvl w:val="0"/>
          <w:numId w:val="11"/>
        </w:numPr>
      </w:pPr>
      <w:r w:rsidRPr="0069683D">
        <w:rPr>
          <w:b/>
          <w:bCs/>
        </w:rPr>
        <w:t>Инициализация</w:t>
      </w:r>
      <w:r w:rsidRPr="0069683D">
        <w:t>: устанавливаем</w:t>
      </w:r>
      <w:r w:rsidRPr="0069683D">
        <w:t xml:space="preserve"> начальные значения интервала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Pr="0069683D">
        <w:t>и</w:t>
      </w:r>
      <w:r>
        <w:t xml:space="preserve"> </w:t>
      </w:r>
      <w:r>
        <w:rPr>
          <w:i/>
          <w:iCs/>
          <w:lang w:val="en-US"/>
        </w:rPr>
        <w:t>b</w:t>
      </w:r>
      <w:r w:rsidRPr="0069683D">
        <w:t>, где функция меняет знак.</w:t>
      </w:r>
    </w:p>
    <w:p w14:paraId="0EA4E355" w14:textId="6A0ED53D" w:rsidR="0069683D" w:rsidRPr="0069683D" w:rsidRDefault="0069683D" w:rsidP="0069683D">
      <w:pPr>
        <w:numPr>
          <w:ilvl w:val="0"/>
          <w:numId w:val="11"/>
        </w:numPr>
      </w:pPr>
      <w:r>
        <w:rPr>
          <w:b/>
          <w:bCs/>
        </w:rPr>
        <w:t>Итерации:</w:t>
      </w:r>
    </w:p>
    <w:p w14:paraId="5EF117A1" w14:textId="28A34957" w:rsidR="0069683D" w:rsidRPr="008C554B" w:rsidRDefault="0069683D" w:rsidP="0069683D">
      <w:pPr>
        <w:pStyle w:val="a7"/>
        <w:numPr>
          <w:ilvl w:val="0"/>
          <w:numId w:val="12"/>
        </w:numPr>
      </w:pPr>
      <w:r w:rsidRPr="0069683D">
        <w:t>Находим среднюю точку интервала</w:t>
      </w:r>
      <w:r>
        <w:t xml:space="preserve"> </w:t>
      </w:r>
      <w:r>
        <w:rPr>
          <w:i/>
          <w:iCs/>
          <w:lang w:val="en-US"/>
        </w:rPr>
        <w:t>x</w:t>
      </w:r>
      <w:r w:rsidR="008C554B">
        <w:t xml:space="preserve">: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236AD574" w14:textId="1DD1345D" w:rsidR="008C554B" w:rsidRPr="008C554B" w:rsidRDefault="008C554B" w:rsidP="0069683D">
      <w:pPr>
        <w:pStyle w:val="a7"/>
        <w:numPr>
          <w:ilvl w:val="0"/>
          <w:numId w:val="12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то корень найден</w:t>
      </w:r>
    </w:p>
    <w:p w14:paraId="7C3D381C" w14:textId="19ECE71F" w:rsidR="008C554B" w:rsidRPr="008C554B" w:rsidRDefault="008C554B" w:rsidP="008C554B">
      <w:pPr>
        <w:pStyle w:val="a7"/>
        <w:numPr>
          <w:ilvl w:val="0"/>
          <w:numId w:val="12"/>
        </w:num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⋅f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>, обновляем интервал:</w:t>
      </w:r>
      <w:r w:rsidRPr="008C55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b=x</m:t>
        </m:r>
      </m:oMath>
    </w:p>
    <w:p w14:paraId="2259AA10" w14:textId="0D092786" w:rsidR="008C554B" w:rsidRPr="008C554B" w:rsidRDefault="008C554B" w:rsidP="008C554B">
      <w:pPr>
        <w:pStyle w:val="a7"/>
        <w:numPr>
          <w:ilvl w:val="0"/>
          <w:numId w:val="12"/>
        </w:numPr>
      </w:pPr>
      <w:r>
        <w:rPr>
          <w:rFonts w:eastAsiaTheme="minorEastAsia"/>
        </w:rPr>
        <w:t xml:space="preserve">Иначе: </w:t>
      </w:r>
      <m:oMath>
        <m:r>
          <w:rPr>
            <w:rFonts w:ascii="Cambria Math" w:eastAsiaTheme="minorEastAsia" w:hAnsi="Cambria Math"/>
          </w:rPr>
          <m:t>a=x</m:t>
        </m:r>
      </m:oMath>
    </w:p>
    <w:p w14:paraId="01360052" w14:textId="47968BFC" w:rsidR="008C554B" w:rsidRPr="008C554B" w:rsidRDefault="008C554B" w:rsidP="008C554B">
      <w:pPr>
        <w:pStyle w:val="a7"/>
        <w:numPr>
          <w:ilvl w:val="0"/>
          <w:numId w:val="12"/>
        </w:numPr>
      </w:pPr>
      <w:r w:rsidRPr="008C554B">
        <w:t>Продолжаем итерации, пока длина интервала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</w:p>
    <w:p w14:paraId="6340432D" w14:textId="540F2339" w:rsidR="008C554B" w:rsidRDefault="008C554B" w:rsidP="008C554B">
      <w:r>
        <w:t>Метод Итерации</w:t>
      </w:r>
    </w:p>
    <w:p w14:paraId="6B279C9F" w14:textId="1F9A324A" w:rsidR="008C554B" w:rsidRDefault="008C554B" w:rsidP="008C554B">
      <w:pPr>
        <w:numPr>
          <w:ilvl w:val="0"/>
          <w:numId w:val="13"/>
        </w:numPr>
      </w:pPr>
      <w:r w:rsidRPr="008F320E">
        <w:rPr>
          <w:b/>
          <w:bCs/>
        </w:rPr>
        <w:t>Определение функции</w:t>
      </w:r>
      <w:r>
        <w:rPr>
          <w:b/>
          <w:bCs/>
        </w:rPr>
        <w:t>:</w:t>
      </w:r>
      <w:r w:rsidRPr="008F320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3,6x</m:t>
                    </m:r>
                  </m:e>
                </m:d>
              </m:e>
            </m:func>
          </m:den>
        </m:f>
      </m:oMath>
    </w:p>
    <w:p w14:paraId="711D8EED" w14:textId="327C3EFA" w:rsidR="008C554B" w:rsidRPr="008C554B" w:rsidRDefault="008C554B" w:rsidP="008C554B">
      <w:pPr>
        <w:numPr>
          <w:ilvl w:val="0"/>
          <w:numId w:val="13"/>
        </w:numPr>
      </w:pPr>
      <w:r w:rsidRPr="008C554B">
        <w:rPr>
          <w:b/>
          <w:bCs/>
        </w:rPr>
        <w:t>Переписывание функции для итерационного метода</w:t>
      </w:r>
      <w:r w:rsidRPr="008C554B">
        <w:t>:</w:t>
      </w:r>
      <w: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3,6x</m:t>
                    </m:r>
                  </m:e>
                </m:d>
              </m:e>
            </m:func>
          </m:den>
        </m:f>
      </m:oMath>
    </w:p>
    <w:p w14:paraId="4EA27241" w14:textId="3DDABDB8" w:rsidR="008C554B" w:rsidRDefault="008C554B" w:rsidP="008C554B">
      <w:pPr>
        <w:numPr>
          <w:ilvl w:val="0"/>
          <w:numId w:val="13"/>
        </w:numPr>
      </w:pPr>
      <w:r w:rsidRPr="008C554B">
        <w:rPr>
          <w:b/>
          <w:bCs/>
        </w:rPr>
        <w:t>Инициализация</w:t>
      </w:r>
      <w:r w:rsidRPr="008C554B">
        <w:t>: устанавливаем</w:t>
      </w:r>
      <w:r w:rsidRPr="008C554B">
        <w:t xml:space="preserve"> начальное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9A731F1" w14:textId="7C452E36" w:rsidR="008C554B" w:rsidRDefault="008C554B" w:rsidP="008C554B">
      <w:pPr>
        <w:numPr>
          <w:ilvl w:val="0"/>
          <w:numId w:val="13"/>
        </w:numPr>
      </w:pPr>
      <w:r w:rsidRPr="008C554B">
        <w:rPr>
          <w:b/>
          <w:bCs/>
        </w:rPr>
        <w:t>Итерации</w:t>
      </w:r>
      <w:r w:rsidRPr="008C554B">
        <w:t>:</w:t>
      </w:r>
    </w:p>
    <w:p w14:paraId="558892DE" w14:textId="497349EF" w:rsidR="008C554B" w:rsidRPr="008C554B" w:rsidRDefault="008C554B" w:rsidP="008C554B">
      <w:pPr>
        <w:pStyle w:val="a7"/>
        <w:numPr>
          <w:ilvl w:val="0"/>
          <w:numId w:val="15"/>
        </w:numPr>
      </w:pPr>
      <w:r w:rsidRPr="008C554B">
        <w:t xml:space="preserve">Находим новое значение </w:t>
      </w:r>
      <w:r>
        <w:rPr>
          <w:i/>
          <w:iCs/>
          <w:lang w:val="en-US"/>
        </w:rPr>
        <w:t>x</w:t>
      </w:r>
      <w:r w:rsidRPr="008C554B">
        <w:t>:</w:t>
      </w:r>
      <w:r w:rsidRPr="008C554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n+1</m:t>
            </m:r>
          </m:sub>
        </m:sSub>
        <m:r>
          <w:rPr>
            <w:rFonts w:ascii="Cambria Math" w:hAnsi="Cambria Math"/>
            <w:lang w:val="en-US"/>
          </w:rPr>
          <m:t>=g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</w:p>
    <w:p w14:paraId="0C122F23" w14:textId="77777777" w:rsidR="008C554B" w:rsidRPr="009616E3" w:rsidRDefault="008C554B" w:rsidP="008C554B">
      <w:pPr>
        <w:pStyle w:val="a7"/>
        <w:numPr>
          <w:ilvl w:val="0"/>
          <w:numId w:val="15"/>
        </w:numPr>
      </w:pPr>
      <w:r>
        <w:t>П</w:t>
      </w:r>
      <w:r w:rsidRPr="008C554B">
        <w:t>родолжаем итерации, пока разница между значениями не станет меньше заданной точности</w:t>
      </w:r>
      <w:r>
        <w:t xml:space="preserve"> </w:t>
      </w:r>
      <m:oMath>
        <m:r>
          <w:rPr>
            <w:rFonts w:ascii="Cambria Math" w:hAnsi="Cambria Math"/>
          </w:rPr>
          <m:t>ε</m:t>
        </m:r>
      </m:oMath>
    </w:p>
    <w:p w14:paraId="5C4DD980" w14:textId="7B406B0A" w:rsidR="009616E3" w:rsidRDefault="009616E3" w:rsidP="009616E3">
      <w:pPr>
        <w:pStyle w:val="1"/>
      </w:pPr>
      <w:r>
        <w:lastRenderedPageBreak/>
        <w:t>Блок-схемы</w:t>
      </w:r>
    </w:p>
    <w:p w14:paraId="3DB06294" w14:textId="62289C03" w:rsidR="009616E3" w:rsidRDefault="009616E3" w:rsidP="009616E3">
      <w:r>
        <w:t>Метод Ньютона</w:t>
      </w:r>
    </w:p>
    <w:p w14:paraId="35A36ECE" w14:textId="564E1B27" w:rsidR="009036B5" w:rsidRDefault="00280EFB" w:rsidP="009616E3">
      <w:r w:rsidRPr="00280EFB">
        <w:drawing>
          <wp:inline distT="0" distB="0" distL="0" distR="0" wp14:anchorId="0D748608" wp14:editId="4A4692BC">
            <wp:extent cx="5601482" cy="66970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4E39" w14:textId="5325C5E7" w:rsidR="00280EFB" w:rsidRDefault="00280EFB" w:rsidP="009616E3">
      <w:r w:rsidRPr="00280EFB">
        <w:lastRenderedPageBreak/>
        <w:drawing>
          <wp:inline distT="0" distB="0" distL="0" distR="0" wp14:anchorId="6B26175E" wp14:editId="0BF1F9EE">
            <wp:extent cx="5940425" cy="5814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3988C" w14:textId="354742E2" w:rsidR="00280EFB" w:rsidRDefault="00280EFB" w:rsidP="009616E3">
      <w:r w:rsidRPr="00280EFB">
        <w:lastRenderedPageBreak/>
        <w:drawing>
          <wp:inline distT="0" distB="0" distL="0" distR="0" wp14:anchorId="09DDA056" wp14:editId="165CBA9E">
            <wp:extent cx="5096586" cy="5420481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42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5DA9" w14:textId="6ABA1125" w:rsidR="00280EFB" w:rsidRDefault="00280EFB" w:rsidP="009616E3">
      <w:r w:rsidRPr="00280EFB">
        <w:lastRenderedPageBreak/>
        <w:drawing>
          <wp:inline distT="0" distB="0" distL="0" distR="0" wp14:anchorId="7F30A71B" wp14:editId="6180940F">
            <wp:extent cx="5940425" cy="4314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C38" w14:textId="3DAAAD56" w:rsidR="00280EFB" w:rsidRDefault="00280EFB" w:rsidP="009616E3">
      <w:r w:rsidRPr="00280EFB">
        <w:drawing>
          <wp:inline distT="0" distB="0" distL="0" distR="0" wp14:anchorId="57C8A358" wp14:editId="59CE313A">
            <wp:extent cx="5940425" cy="41287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0586" w14:textId="07313F6F" w:rsidR="00280EFB" w:rsidRDefault="00280EFB" w:rsidP="009616E3">
      <w:r w:rsidRPr="00280EFB">
        <w:lastRenderedPageBreak/>
        <w:drawing>
          <wp:inline distT="0" distB="0" distL="0" distR="0" wp14:anchorId="075B3116" wp14:editId="63118221">
            <wp:extent cx="5940425" cy="3333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3E3F" w14:textId="0EE973D0" w:rsidR="00280EFB" w:rsidRDefault="00280EFB" w:rsidP="009616E3">
      <w:r w:rsidRPr="00280EFB">
        <w:drawing>
          <wp:inline distT="0" distB="0" distL="0" distR="0" wp14:anchorId="2D0CB16E" wp14:editId="2435C2F4">
            <wp:extent cx="5940425" cy="3590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D63A" w14:textId="34E622F5" w:rsidR="009036B5" w:rsidRDefault="009036B5" w:rsidP="009616E3">
      <w:r>
        <w:t>Метод Бисекции</w:t>
      </w:r>
    </w:p>
    <w:p w14:paraId="2381C75A" w14:textId="5549A579" w:rsidR="009036B5" w:rsidRDefault="00384546" w:rsidP="009616E3">
      <w:r w:rsidRPr="00384546">
        <w:lastRenderedPageBreak/>
        <w:drawing>
          <wp:inline distT="0" distB="0" distL="0" distR="0" wp14:anchorId="055DEF93" wp14:editId="7FBC7AFE">
            <wp:extent cx="5639587" cy="682085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D33E" w14:textId="6DD06AAA" w:rsidR="00384546" w:rsidRDefault="00384546" w:rsidP="009616E3">
      <w:r w:rsidRPr="00384546">
        <w:lastRenderedPageBreak/>
        <w:drawing>
          <wp:inline distT="0" distB="0" distL="0" distR="0" wp14:anchorId="6F98F4B1" wp14:editId="45476C0A">
            <wp:extent cx="5940425" cy="513842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1178" w14:textId="05C8C378" w:rsidR="00384546" w:rsidRDefault="00384546" w:rsidP="009616E3">
      <w:r w:rsidRPr="00384546">
        <w:lastRenderedPageBreak/>
        <w:drawing>
          <wp:inline distT="0" distB="0" distL="0" distR="0" wp14:anchorId="01FF8600" wp14:editId="08F3A253">
            <wp:extent cx="5940425" cy="451929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FA4F" w14:textId="0F80E11A" w:rsidR="00384546" w:rsidRDefault="00384546" w:rsidP="009616E3">
      <w:r w:rsidRPr="00384546">
        <w:drawing>
          <wp:inline distT="0" distB="0" distL="0" distR="0" wp14:anchorId="5E485DC9" wp14:editId="3F6CBE1D">
            <wp:extent cx="5940425" cy="41078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FC82" w14:textId="5F9EF72D" w:rsidR="00384546" w:rsidRDefault="00384546" w:rsidP="009616E3">
      <w:r w:rsidRPr="00384546">
        <w:lastRenderedPageBreak/>
        <w:drawing>
          <wp:inline distT="0" distB="0" distL="0" distR="0" wp14:anchorId="707D53EF" wp14:editId="2365F2BA">
            <wp:extent cx="5940425" cy="58540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7D43" w14:textId="365B7916" w:rsidR="00384546" w:rsidRDefault="00384546" w:rsidP="009616E3">
      <w:r>
        <w:t>Метод Итераций</w:t>
      </w:r>
    </w:p>
    <w:p w14:paraId="503402A2" w14:textId="656F8C99" w:rsidR="00384546" w:rsidRDefault="002D0FAF" w:rsidP="009616E3">
      <w:r w:rsidRPr="002D0FAF">
        <w:lastRenderedPageBreak/>
        <w:drawing>
          <wp:inline distT="0" distB="0" distL="0" distR="0" wp14:anchorId="0371B841" wp14:editId="3CB653F4">
            <wp:extent cx="5887272" cy="69542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9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515" w14:textId="5C1E2491" w:rsidR="002D0FAF" w:rsidRDefault="002D0FAF" w:rsidP="009616E3">
      <w:r w:rsidRPr="002D0FAF">
        <w:lastRenderedPageBreak/>
        <w:drawing>
          <wp:inline distT="0" distB="0" distL="0" distR="0" wp14:anchorId="0B6DA66C" wp14:editId="08962540">
            <wp:extent cx="4563112" cy="6849431"/>
            <wp:effectExtent l="0" t="0" r="889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E07F" w14:textId="676651B8" w:rsidR="002D0FAF" w:rsidRDefault="002D0FAF" w:rsidP="009616E3">
      <w:r w:rsidRPr="002D0FAF">
        <w:lastRenderedPageBreak/>
        <w:drawing>
          <wp:inline distT="0" distB="0" distL="0" distR="0" wp14:anchorId="5B59DDCD" wp14:editId="3D32B4F0">
            <wp:extent cx="5940425" cy="35839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2CBA" w14:textId="75596795" w:rsidR="002D0FAF" w:rsidRDefault="002D0FAF" w:rsidP="009616E3">
      <w:r w:rsidRPr="002D0FAF">
        <w:drawing>
          <wp:inline distT="0" distB="0" distL="0" distR="0" wp14:anchorId="01E7BEBC" wp14:editId="4B5AC3A4">
            <wp:extent cx="5940425" cy="36366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1757" w14:textId="799AA83F" w:rsidR="00E65D03" w:rsidRDefault="00E65D03">
      <w:pPr>
        <w:spacing w:after="160" w:line="278" w:lineRule="auto"/>
      </w:pPr>
      <w:r>
        <w:br w:type="page"/>
      </w:r>
    </w:p>
    <w:p w14:paraId="3D355F77" w14:textId="03250472" w:rsidR="002D0FAF" w:rsidRDefault="00E65D03" w:rsidP="00E65D03">
      <w:pPr>
        <w:pStyle w:val="1"/>
      </w:pPr>
      <w:r>
        <w:lastRenderedPageBreak/>
        <w:t>Код программы</w:t>
      </w:r>
    </w:p>
    <w:p w14:paraId="2B5B29FC" w14:textId="0EBEE382" w:rsidR="00E65D03" w:rsidRDefault="00E65D03" w:rsidP="00E65D03">
      <w:r>
        <w:t>Метод Ньютона</w:t>
      </w:r>
    </w:p>
    <w:p w14:paraId="230374C5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&lt;iostream&gt;</w:t>
      </w:r>
    </w:p>
    <w:p w14:paraId="56A36DE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14:paraId="56BC039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05E1CAE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232227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185FFBB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547FA2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2553F11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2054300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- 1.0 / (3 + sin(3.6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58C288D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3A09020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69F1FBC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first_derivative(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21911F5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76B9D8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denom = 3 + sin(3.6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5688015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 + (3.6 * cos(3.6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 / (denom * denom);</w:t>
      </w:r>
    </w:p>
    <w:p w14:paraId="3AA9302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07A8A96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C76889C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second_derivative(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1A63C67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00C20F4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denom = 3 + sin(3.6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FD0481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firstPart = (3.6 * cos(3.6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646B8B6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secondPart = (3.6 * -3.6 * sin(3.6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0CCEDD7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secondPart / (denom * denom) - (2 * firstPart * firstPart) / (denom * denom * denom);</w:t>
      </w:r>
    </w:p>
    <w:p w14:paraId="771322DA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42CF25E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5ACCA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14:paraId="2569E79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AE6DCF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setlocale(</w:t>
      </w:r>
      <w:r w:rsidRPr="00E65D03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35B8617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epsilon = 0.00001;</w:t>
      </w:r>
    </w:p>
    <w:p w14:paraId="7D7F51B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x0 = 0.0;</w:t>
      </w:r>
    </w:p>
    <w:p w14:paraId="186ECAA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found =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6D601A6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AE145FF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Поиск начального значения x0</w:t>
      </w:r>
    </w:p>
    <w:p w14:paraId="4F470F31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(x0 = 0.0; x0 &lt;= 0.85 &amp;&amp; !found; x0 += 0.01) </w:t>
      </w:r>
    </w:p>
    <w:p w14:paraId="741EB68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594DFA5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(function(x0) * second_derivative(x0) &gt; 0) </w:t>
      </w:r>
    </w:p>
    <w:p w14:paraId="1F89C196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D45324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found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6862FAC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DF97AE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CAAF8D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BD76AF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(!found) </w:t>
      </w:r>
    </w:p>
    <w:p w14:paraId="617EF5D5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5EA9D98C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 удалось найти подходящее начальное значение x0 на отрезке [0; 0.85]."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50BC2A7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1;</w:t>
      </w:r>
    </w:p>
    <w:p w14:paraId="1F373EA3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56AAF02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C8B79F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x0 -= 0.01;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Коррекция x0 после завершения цикла</w:t>
      </w:r>
    </w:p>
    <w:p w14:paraId="173904B7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= x0;</w:t>
      </w:r>
    </w:p>
    <w:p w14:paraId="01768B9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= 0;</w:t>
      </w:r>
    </w:p>
    <w:p w14:paraId="3BD4FE2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527457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7EA17C2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4243FAE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(fabs(function(x)) &gt; epsilon) </w:t>
      </w:r>
    </w:p>
    <w:p w14:paraId="4DABBE8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50B8B2A8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x = x - function(x) / first_derivative(x);</w:t>
      </w:r>
    </w:p>
    <w:p w14:paraId="58AAB5A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iteration++;</w:t>
      </w:r>
    </w:p>
    <w:p w14:paraId="2808246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Итерация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x =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B6987F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7A91F4EE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C6E455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3D68318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chrono::duration_cast&lt;chrono::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start).count();</w:t>
      </w:r>
    </w:p>
    <w:p w14:paraId="614167C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3725AC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"Начальное значение x0: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FACEBEF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"Количество итераций: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iteration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7E40F5C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"Корень: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32E069A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"Затраченное время: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duration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микросекунд"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C0150A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EF40B54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3638887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BC3404" w14:textId="77777777" w:rsidR="00E65D03" w:rsidRDefault="00E65D03" w:rsidP="00E65D03"/>
    <w:p w14:paraId="6DEEA6B3" w14:textId="4DD4BF6A" w:rsidR="00E65D03" w:rsidRDefault="00E65D03" w:rsidP="00E65D03">
      <w:r>
        <w:t>Метод Бисекции</w:t>
      </w:r>
    </w:p>
    <w:p w14:paraId="5FDD292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428133A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14:paraId="71A88AF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69E880D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A2D6A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D1085E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5DEDB73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039AEA6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91F9CC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- 1.0 / (3 + sin(3.6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7CCE67F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157666B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A50209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14:paraId="6EFE7EEB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457DD35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setlocale(</w:t>
      </w:r>
      <w:r w:rsidRPr="00E65D03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29CDFA05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a = 0.0;</w:t>
      </w:r>
    </w:p>
    <w:p w14:paraId="5DFD5B65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b = 0.85;</w:t>
      </w:r>
    </w:p>
    <w:p w14:paraId="5BA819C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epsilon = 0.00001;</w:t>
      </w:r>
    </w:p>
    <w:p w14:paraId="5AF15981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x;</w:t>
      </w:r>
    </w:p>
    <w:p w14:paraId="780399E1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= 0;</w:t>
      </w:r>
    </w:p>
    <w:p w14:paraId="3D333BC8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8948FC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(function(a) * function(b) &gt;= 0) </w:t>
      </w:r>
    </w:p>
    <w:p w14:paraId="3AC1E9E0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3C3619CE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"Нет корней на данном интервале или метод неприменим."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0288CF1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1;</w:t>
      </w:r>
    </w:p>
    <w:p w14:paraId="557DD51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57639EA1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3C972D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0247484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AB5DD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bool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found =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false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</w:p>
    <w:p w14:paraId="603B1F5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((b - a) / 2 &gt; epsilon &amp;&amp; !found) </w:t>
      </w:r>
    </w:p>
    <w:p w14:paraId="572DA26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 </w:t>
      </w:r>
    </w:p>
    <w:p w14:paraId="0CBC7CF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x = (a + b) / 2; </w:t>
      </w:r>
    </w:p>
    <w:p w14:paraId="361231D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iteration++; </w:t>
      </w:r>
    </w:p>
    <w:p w14:paraId="730F14D1" w14:textId="4D89A2B1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cout </w:t>
      </w:r>
      <w:r w:rsidR="00C865C0" w:rsidRPr="00C865C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="00C865C0" w:rsidRPr="00C865C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="00C865C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Итерация</w:t>
      </w:r>
      <w:r w:rsidR="00C865C0" w:rsidRPr="00C865C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="00C865C0" w:rsidRPr="00C865C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</w:t>
      </w:r>
      <w:r w:rsidR="00C865C0" w:rsidRPr="00C865C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="00C865C0" w:rsidRPr="00C865C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x = "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="00C865C0" w:rsidRPr="00C865C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="00C865C0" w:rsidRPr="00C865C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="00C865C0" w:rsidRPr="00C865C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 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249E7E9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(function(x) == 0.0) </w:t>
      </w:r>
    </w:p>
    <w:p w14:paraId="6F6BAA5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 </w:t>
      </w:r>
    </w:p>
    <w:p w14:paraId="1072C7F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found =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true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;</w:t>
      </w:r>
    </w:p>
    <w:p w14:paraId="1E6EFC78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 </w:t>
      </w:r>
    </w:p>
    <w:p w14:paraId="22D84CF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(function(x) * function(a) &lt; 0) </w:t>
      </w:r>
    </w:p>
    <w:p w14:paraId="5F0DF44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 </w:t>
      </w:r>
    </w:p>
    <w:p w14:paraId="356213E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b = x; </w:t>
      </w:r>
    </w:p>
    <w:p w14:paraId="0EA1536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 </w:t>
      </w:r>
    </w:p>
    <w:p w14:paraId="5E09D795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else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</w:p>
    <w:p w14:paraId="3AA0534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{ </w:t>
      </w:r>
    </w:p>
    <w:p w14:paraId="33A8D1E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a = x; </w:t>
      </w:r>
    </w:p>
    <w:p w14:paraId="6E8A048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} </w:t>
      </w:r>
    </w:p>
    <w:p w14:paraId="3FDBA46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683FC23C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710B736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5F58118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lastRenderedPageBreak/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chrono::duration_cast&lt;chrono::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start).count();</w:t>
      </w:r>
    </w:p>
    <w:p w14:paraId="50A6899E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FFA571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x = (a + b) / 2;</w:t>
      </w:r>
    </w:p>
    <w:p w14:paraId="61EC5F1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4086BE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Количество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итераций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1220CE3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0F93140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cout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Затраченое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время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микросекунд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18733AEA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A7E09A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E603343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710BA6" w14:textId="77777777" w:rsidR="00E65D03" w:rsidRDefault="00E65D03" w:rsidP="00E65D03"/>
    <w:p w14:paraId="7F2EC7D2" w14:textId="47AEC0DB" w:rsidR="00E65D03" w:rsidRDefault="00E65D03" w:rsidP="00E65D03">
      <w:r>
        <w:t>Метод Итерации</w:t>
      </w:r>
    </w:p>
    <w:p w14:paraId="2228508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7FA5A2F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&lt;cmath&gt;</w:t>
      </w:r>
    </w:p>
    <w:p w14:paraId="1069640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&lt;chrono&gt;</w:t>
      </w:r>
    </w:p>
    <w:p w14:paraId="362F1DE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489B446B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079C8F5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C34E277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Определение</w:t>
      </w:r>
      <w:r w:rsidRPr="00E65D03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функции</w:t>
      </w:r>
    </w:p>
    <w:p w14:paraId="33E0B67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function(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4EC5A948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FFC2120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- 1.0 / (3 + sin(3.6 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68F86AA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B2E10E2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4A81E0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Переписываем функцию для метода итераций</w:t>
      </w:r>
    </w:p>
    <w:p w14:paraId="726524B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g(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</w:t>
      </w:r>
    </w:p>
    <w:p w14:paraId="2D3DB4F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3353CAE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1.0 / (3 + sin(3.6 * </w:t>
      </w:r>
      <w:r w:rsidRPr="00E65D03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x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));</w:t>
      </w:r>
    </w:p>
    <w:p w14:paraId="309B1C90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9A39FB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532524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main() </w:t>
      </w:r>
    </w:p>
    <w:p w14:paraId="168AFC68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</w:t>
      </w:r>
    </w:p>
    <w:p w14:paraId="6D01E55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setlocale(</w:t>
      </w:r>
      <w:r w:rsidRPr="00E65D03"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  <w:lang w:val="en-US"/>
        </w:rPr>
        <w:t>LC_ALL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"Rus"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);</w:t>
      </w:r>
    </w:p>
    <w:p w14:paraId="7CC91AD7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= 0.1;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Начальное значение</w:t>
      </w:r>
    </w:p>
    <w:p w14:paraId="4A17A643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epsilon = 0.00001;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Точность</w:t>
      </w:r>
    </w:p>
    <w:p w14:paraId="0852316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 = x0;</w:t>
      </w:r>
    </w:p>
    <w:p w14:paraId="543F21AD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double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x_new = g(x);</w:t>
      </w:r>
    </w:p>
    <w:p w14:paraId="14FBC61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= 0;</w:t>
      </w:r>
    </w:p>
    <w:p w14:paraId="19EB0479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175E8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 = 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6393948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FB5CD3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(fabs(x_new - x) &gt;= epsilon) </w:t>
      </w:r>
    </w:p>
    <w:p w14:paraId="6C8DBBF2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{</w:t>
      </w:r>
    </w:p>
    <w:p w14:paraId="14702961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x = x_new;</w:t>
      </w:r>
    </w:p>
    <w:p w14:paraId="2DF0287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x_new = g(x);</w:t>
      </w:r>
    </w:p>
    <w:p w14:paraId="714CEF83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iteration++;</w:t>
      </w:r>
    </w:p>
    <w:p w14:paraId="2F8D5AB8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cout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Итерация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 xml:space="preserve">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iteration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": x =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x_new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5CDE0E7F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4DDF0D2E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1097EE6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 = 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high_resolution_clock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::now();</w:t>
      </w:r>
    </w:p>
    <w:p w14:paraId="6455E138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E65D03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auto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duration = chrono::duration_cast&lt;chrono::</w:t>
      </w:r>
      <w:r w:rsidRPr="00E65D03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microseconds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&gt;(end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-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start).count();</w:t>
      </w:r>
    </w:p>
    <w:p w14:paraId="4DAE0CDE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293078B1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"Начальное значение x0: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x0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392E230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"Количество итераций: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iteration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4FC14A4" w14:textId="77777777" w:rsidR="00E65D03" w:rsidRP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cout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Корень</w:t>
      </w:r>
      <w:r w:rsidRPr="00E65D03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: "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x_new </w:t>
      </w:r>
      <w:r w:rsidRPr="00E65D03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endl;</w:t>
      </w:r>
    </w:p>
    <w:p w14:paraId="05B0C32E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65D03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"Затраченное время: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duration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микросекунд"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93C68E4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90E0F9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A138ABF" w14:textId="77777777" w:rsidR="00E65D03" w:rsidRDefault="00E65D03" w:rsidP="00E65D03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B64675" w14:textId="1682C3D8" w:rsidR="00E65D03" w:rsidRDefault="00E65D03">
      <w:pPr>
        <w:spacing w:after="160" w:line="278" w:lineRule="auto"/>
      </w:pPr>
      <w:r>
        <w:br w:type="page"/>
      </w:r>
    </w:p>
    <w:p w14:paraId="319FE859" w14:textId="030273F1" w:rsidR="00E65D03" w:rsidRDefault="00E65D03" w:rsidP="00E65D03">
      <w:pPr>
        <w:pStyle w:val="1"/>
      </w:pPr>
      <w:r>
        <w:lastRenderedPageBreak/>
        <w:t>Результаты</w:t>
      </w:r>
    </w:p>
    <w:p w14:paraId="35E7BC18" w14:textId="4D002AE1" w:rsidR="00E65D03" w:rsidRDefault="00E65D03" w:rsidP="00E65D03">
      <w:r>
        <w:t>Метод Ньютона</w:t>
      </w:r>
    </w:p>
    <w:p w14:paraId="456CB3BA" w14:textId="2FF50DD7" w:rsidR="00E65D03" w:rsidRDefault="00E65D03" w:rsidP="00E65D03">
      <w:r w:rsidRPr="00E65D03">
        <w:drawing>
          <wp:inline distT="0" distB="0" distL="0" distR="0" wp14:anchorId="6720B43D" wp14:editId="32A83334">
            <wp:extent cx="5940425" cy="3345815"/>
            <wp:effectExtent l="0" t="0" r="317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C588" w14:textId="266683A0" w:rsidR="00E65D03" w:rsidRDefault="00E65D03" w:rsidP="00E65D03">
      <w:r>
        <w:t>Метод Бисекции</w:t>
      </w:r>
    </w:p>
    <w:p w14:paraId="72F2DA90" w14:textId="0CB2EF13" w:rsidR="00C865C0" w:rsidRDefault="00C865C0" w:rsidP="00E65D03">
      <w:r w:rsidRPr="00C865C0">
        <w:drawing>
          <wp:inline distT="0" distB="0" distL="0" distR="0" wp14:anchorId="478A5590" wp14:editId="04FDFE8E">
            <wp:extent cx="5940425" cy="334581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5114" w14:textId="4709B8FE" w:rsidR="00E65D03" w:rsidRDefault="00E65D03" w:rsidP="00E65D03">
      <w:r>
        <w:t>Метод Итерации</w:t>
      </w:r>
    </w:p>
    <w:p w14:paraId="532B15D5" w14:textId="469D1A78" w:rsidR="00E65D03" w:rsidRDefault="00E65D03" w:rsidP="00E65D03">
      <w:r w:rsidRPr="00E65D03">
        <w:lastRenderedPageBreak/>
        <w:drawing>
          <wp:inline distT="0" distB="0" distL="0" distR="0" wp14:anchorId="140D5286" wp14:editId="3945CBEE">
            <wp:extent cx="5940425" cy="33458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47B" w14:textId="77777777" w:rsidR="00C865C0" w:rsidRDefault="00C865C0" w:rsidP="00E65D03"/>
    <w:p w14:paraId="1CBA00FD" w14:textId="575B4A38" w:rsidR="00C865C0" w:rsidRPr="00D05457" w:rsidRDefault="00C865C0" w:rsidP="00E65D03">
      <w:r>
        <w:t xml:space="preserve">Ссылка на </w:t>
      </w:r>
      <w:r>
        <w:rPr>
          <w:lang w:val="en-US"/>
        </w:rPr>
        <w:t>GitHub</w:t>
      </w:r>
      <w:r w:rsidRPr="00D05457">
        <w:t xml:space="preserve">: </w:t>
      </w:r>
      <w:r w:rsidR="00D05457" w:rsidRPr="00D05457">
        <w:rPr>
          <w:lang w:val="en-US"/>
        </w:rPr>
        <w:t>https</w:t>
      </w:r>
      <w:r w:rsidR="00D05457" w:rsidRPr="00D05457">
        <w:t>://</w:t>
      </w:r>
      <w:r w:rsidR="00D05457" w:rsidRPr="00D05457">
        <w:rPr>
          <w:lang w:val="en-US"/>
        </w:rPr>
        <w:t>github</w:t>
      </w:r>
      <w:r w:rsidR="00D05457" w:rsidRPr="00D05457">
        <w:t>.</w:t>
      </w:r>
      <w:r w:rsidR="00D05457" w:rsidRPr="00D05457">
        <w:rPr>
          <w:lang w:val="en-US"/>
        </w:rPr>
        <w:t>com</w:t>
      </w:r>
      <w:r w:rsidR="00D05457" w:rsidRPr="00D05457">
        <w:t>/</w:t>
      </w:r>
      <w:r w:rsidR="00D05457" w:rsidRPr="00D05457">
        <w:rPr>
          <w:lang w:val="en-US"/>
        </w:rPr>
        <w:t>Artivaa</w:t>
      </w:r>
    </w:p>
    <w:sectPr w:rsidR="00C865C0" w:rsidRPr="00D05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6AA"/>
    <w:multiLevelType w:val="multilevel"/>
    <w:tmpl w:val="D0F8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F3C08"/>
    <w:multiLevelType w:val="hybridMultilevel"/>
    <w:tmpl w:val="626094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F54117"/>
    <w:multiLevelType w:val="hybridMultilevel"/>
    <w:tmpl w:val="BED205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EA3B39"/>
    <w:multiLevelType w:val="multilevel"/>
    <w:tmpl w:val="528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20F74"/>
    <w:multiLevelType w:val="hybridMultilevel"/>
    <w:tmpl w:val="209EBB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781B3A"/>
    <w:multiLevelType w:val="multilevel"/>
    <w:tmpl w:val="5D8C35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50ACF"/>
    <w:multiLevelType w:val="hybridMultilevel"/>
    <w:tmpl w:val="C83C4F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B63B67"/>
    <w:multiLevelType w:val="multilevel"/>
    <w:tmpl w:val="459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DE7C73"/>
    <w:multiLevelType w:val="hybridMultilevel"/>
    <w:tmpl w:val="4E36F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65A8D"/>
    <w:multiLevelType w:val="hybridMultilevel"/>
    <w:tmpl w:val="5A1E97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087748"/>
    <w:multiLevelType w:val="multilevel"/>
    <w:tmpl w:val="BDCE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CA6728"/>
    <w:multiLevelType w:val="multilevel"/>
    <w:tmpl w:val="81EA81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846F7B"/>
    <w:multiLevelType w:val="hybridMultilevel"/>
    <w:tmpl w:val="18A25C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3A1E68"/>
    <w:multiLevelType w:val="multilevel"/>
    <w:tmpl w:val="528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D287F"/>
    <w:multiLevelType w:val="multilevel"/>
    <w:tmpl w:val="528C1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093772">
    <w:abstractNumId w:val="10"/>
  </w:num>
  <w:num w:numId="2" w16cid:durableId="649017274">
    <w:abstractNumId w:val="11"/>
  </w:num>
  <w:num w:numId="3" w16cid:durableId="1280994542">
    <w:abstractNumId w:val="0"/>
  </w:num>
  <w:num w:numId="4" w16cid:durableId="1289975484">
    <w:abstractNumId w:val="13"/>
  </w:num>
  <w:num w:numId="5" w16cid:durableId="1727491650">
    <w:abstractNumId w:val="5"/>
  </w:num>
  <w:num w:numId="6" w16cid:durableId="103119670">
    <w:abstractNumId w:val="7"/>
  </w:num>
  <w:num w:numId="7" w16cid:durableId="2057392343">
    <w:abstractNumId w:val="4"/>
  </w:num>
  <w:num w:numId="8" w16cid:durableId="1000082944">
    <w:abstractNumId w:val="12"/>
  </w:num>
  <w:num w:numId="9" w16cid:durableId="545335819">
    <w:abstractNumId w:val="8"/>
  </w:num>
  <w:num w:numId="10" w16cid:durableId="1086683621">
    <w:abstractNumId w:val="6"/>
  </w:num>
  <w:num w:numId="11" w16cid:durableId="799500580">
    <w:abstractNumId w:val="3"/>
  </w:num>
  <w:num w:numId="12" w16cid:durableId="1223523257">
    <w:abstractNumId w:val="9"/>
  </w:num>
  <w:num w:numId="13" w16cid:durableId="1047336780">
    <w:abstractNumId w:val="14"/>
  </w:num>
  <w:num w:numId="14" w16cid:durableId="801966613">
    <w:abstractNumId w:val="2"/>
  </w:num>
  <w:num w:numId="15" w16cid:durableId="82293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0E"/>
    <w:rsid w:val="0011442C"/>
    <w:rsid w:val="00241342"/>
    <w:rsid w:val="00280EFB"/>
    <w:rsid w:val="002D0FAF"/>
    <w:rsid w:val="00384546"/>
    <w:rsid w:val="003A0183"/>
    <w:rsid w:val="005832BA"/>
    <w:rsid w:val="0069683D"/>
    <w:rsid w:val="00770020"/>
    <w:rsid w:val="008C554B"/>
    <w:rsid w:val="008F320E"/>
    <w:rsid w:val="009036B5"/>
    <w:rsid w:val="00936562"/>
    <w:rsid w:val="009616E3"/>
    <w:rsid w:val="009773C0"/>
    <w:rsid w:val="009C3F2B"/>
    <w:rsid w:val="00A36CDB"/>
    <w:rsid w:val="00AE7663"/>
    <w:rsid w:val="00C6310E"/>
    <w:rsid w:val="00C865C0"/>
    <w:rsid w:val="00D05457"/>
    <w:rsid w:val="00D27420"/>
    <w:rsid w:val="00E65D03"/>
    <w:rsid w:val="00ED4120"/>
    <w:rsid w:val="00FC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A47D"/>
  <w15:chartTrackingRefBased/>
  <w15:docId w15:val="{BE9F8458-B78C-4AF0-92DF-F4CC2975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54B"/>
    <w:pPr>
      <w:spacing w:after="0" w:line="360" w:lineRule="auto"/>
    </w:pPr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D27420"/>
    <w:pPr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1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1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1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1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420"/>
    <w:rPr>
      <w:rFonts w:ascii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63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10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10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10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10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10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1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1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1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1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1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10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D2742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3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9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1324-F154-4EC3-949C-2A1E6BC42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 №1.docx</Template>
  <TotalTime>184</TotalTime>
  <Pages>20</Pages>
  <Words>937</Words>
  <Characters>5345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Artyom</cp:lastModifiedBy>
  <cp:revision>8</cp:revision>
  <dcterms:created xsi:type="dcterms:W3CDTF">2024-12-16T17:50:00Z</dcterms:created>
  <dcterms:modified xsi:type="dcterms:W3CDTF">2024-12-16T21:11:00Z</dcterms:modified>
</cp:coreProperties>
</file>