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DDFB" w14:textId="77777777" w:rsidR="003A0183" w:rsidRDefault="00C6310E" w:rsidP="005832BA">
      <w:pPr>
        <w:jc w:val="center"/>
      </w:pPr>
      <w:r w:rsidRPr="00C6310E">
        <w:t xml:space="preserve">Пермский </w:t>
      </w:r>
      <w:r w:rsidR="005832BA" w:rsidRPr="00C6310E">
        <w:t>национальный исследовательский политехнический университет</w:t>
      </w:r>
    </w:p>
    <w:p w14:paraId="7AB0959C" w14:textId="77777777" w:rsidR="005832BA" w:rsidRDefault="005832BA" w:rsidP="005832BA">
      <w:pPr>
        <w:jc w:val="center"/>
      </w:pPr>
      <w:r>
        <w:t>Кафедра и</w:t>
      </w:r>
      <w:r w:rsidRPr="005832BA">
        <w:t>нформационные технологии и автоматизированные системы</w:t>
      </w:r>
    </w:p>
    <w:p w14:paraId="6368810C" w14:textId="77777777" w:rsidR="005832BA" w:rsidRDefault="005832BA" w:rsidP="005832BA">
      <w:pPr>
        <w:jc w:val="center"/>
      </w:pPr>
    </w:p>
    <w:p w14:paraId="3B2BA178" w14:textId="77777777" w:rsidR="005832BA" w:rsidRDefault="005832BA" w:rsidP="005832BA">
      <w:pPr>
        <w:jc w:val="center"/>
      </w:pPr>
    </w:p>
    <w:p w14:paraId="13DE58F4" w14:textId="77777777" w:rsidR="005832BA" w:rsidRDefault="005832BA" w:rsidP="005832BA">
      <w:pPr>
        <w:jc w:val="center"/>
      </w:pPr>
    </w:p>
    <w:p w14:paraId="540752BE" w14:textId="77777777" w:rsidR="005832BA" w:rsidRDefault="005832BA" w:rsidP="005832BA">
      <w:pPr>
        <w:jc w:val="center"/>
      </w:pPr>
    </w:p>
    <w:p w14:paraId="37FE3584" w14:textId="77777777" w:rsidR="005832BA" w:rsidRDefault="005832BA" w:rsidP="005832BA">
      <w:pPr>
        <w:jc w:val="center"/>
      </w:pPr>
    </w:p>
    <w:p w14:paraId="2E57D169" w14:textId="77777777" w:rsidR="005832BA" w:rsidRDefault="005832BA" w:rsidP="005832BA">
      <w:pPr>
        <w:jc w:val="center"/>
      </w:pPr>
    </w:p>
    <w:p w14:paraId="7A09756B" w14:textId="77777777" w:rsidR="005832BA" w:rsidRDefault="005832BA" w:rsidP="005832BA">
      <w:pPr>
        <w:jc w:val="center"/>
      </w:pPr>
    </w:p>
    <w:p w14:paraId="57EA86A0" w14:textId="77777777" w:rsidR="005832BA" w:rsidRDefault="005832BA" w:rsidP="005832BA">
      <w:pPr>
        <w:jc w:val="center"/>
      </w:pPr>
    </w:p>
    <w:p w14:paraId="5B3B9299" w14:textId="77777777" w:rsidR="005832BA" w:rsidRDefault="005832BA" w:rsidP="005832BA">
      <w:pPr>
        <w:jc w:val="center"/>
      </w:pPr>
    </w:p>
    <w:p w14:paraId="1773D5B2" w14:textId="77777777" w:rsidR="005832BA" w:rsidRDefault="005832BA" w:rsidP="005832BA">
      <w:pPr>
        <w:jc w:val="center"/>
      </w:pPr>
    </w:p>
    <w:p w14:paraId="51D9C689" w14:textId="77777777" w:rsidR="005832BA" w:rsidRDefault="005832BA" w:rsidP="005832BA">
      <w:pPr>
        <w:jc w:val="center"/>
      </w:pPr>
    </w:p>
    <w:p w14:paraId="2AA24A71" w14:textId="4BBB7924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Лабораторная работа №</w:t>
      </w:r>
      <w:r w:rsidR="00045B13">
        <w:rPr>
          <w:sz w:val="28"/>
          <w:szCs w:val="28"/>
        </w:rPr>
        <w:t>5</w:t>
      </w:r>
    </w:p>
    <w:p w14:paraId="076678AF" w14:textId="77777777" w:rsidR="00045B13" w:rsidRDefault="00045B13" w:rsidP="005832BA">
      <w:pPr>
        <w:jc w:val="center"/>
        <w:rPr>
          <w:sz w:val="28"/>
          <w:szCs w:val="28"/>
        </w:rPr>
      </w:pPr>
      <w:r w:rsidRPr="00045B13">
        <w:rPr>
          <w:sz w:val="28"/>
          <w:szCs w:val="28"/>
        </w:rPr>
        <w:t>Функции и массивы</w:t>
      </w:r>
    </w:p>
    <w:p w14:paraId="5C74AFE7" w14:textId="5E3A8E00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Вариант: 9</w:t>
      </w:r>
    </w:p>
    <w:p w14:paraId="038D0BA9" w14:textId="77777777" w:rsidR="005832BA" w:rsidRPr="005832BA" w:rsidRDefault="005832BA" w:rsidP="005832BA">
      <w:pPr>
        <w:rPr>
          <w:sz w:val="28"/>
          <w:szCs w:val="28"/>
        </w:rPr>
      </w:pPr>
    </w:p>
    <w:p w14:paraId="55050498" w14:textId="77777777" w:rsidR="005832BA" w:rsidRPr="005832BA" w:rsidRDefault="005832BA" w:rsidP="005832BA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5832BA" w:rsidRPr="005832BA" w14:paraId="171BFB84" w14:textId="77777777" w:rsidTr="005832BA">
        <w:tc>
          <w:tcPr>
            <w:tcW w:w="5670" w:type="dxa"/>
          </w:tcPr>
          <w:p w14:paraId="3C8E2FE2" w14:textId="77777777" w:rsidR="005832BA" w:rsidRPr="005832BA" w:rsidRDefault="005832BA" w:rsidP="005832BA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</w:tcPr>
          <w:p w14:paraId="35CFC3D3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Выполнил:</w:t>
            </w:r>
          </w:p>
          <w:p w14:paraId="7E983D81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832BA">
              <w:rPr>
                <w:sz w:val="28"/>
                <w:szCs w:val="28"/>
              </w:rPr>
              <w:t>тудент группы: ИВТ-24-2б</w:t>
            </w:r>
          </w:p>
          <w:p w14:paraId="317C857C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Ваулин Артём Сергеевич</w:t>
            </w:r>
          </w:p>
          <w:p w14:paraId="1119B733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Проверил:</w:t>
            </w:r>
          </w:p>
          <w:p w14:paraId="2295C824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832BA">
              <w:rPr>
                <w:sz w:val="28"/>
                <w:szCs w:val="28"/>
              </w:rPr>
              <w:t>оцент кафедры ИТАС</w:t>
            </w:r>
          </w:p>
          <w:p w14:paraId="672BD1C9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О.А. Полякова</w:t>
            </w:r>
          </w:p>
        </w:tc>
      </w:tr>
    </w:tbl>
    <w:p w14:paraId="278CB538" w14:textId="77777777" w:rsidR="005832BA" w:rsidRPr="005832BA" w:rsidRDefault="005832BA" w:rsidP="005832BA">
      <w:pPr>
        <w:rPr>
          <w:sz w:val="28"/>
          <w:szCs w:val="28"/>
        </w:rPr>
      </w:pPr>
    </w:p>
    <w:p w14:paraId="5C10FD02" w14:textId="77777777" w:rsidR="005832BA" w:rsidRDefault="005832BA" w:rsidP="005832BA"/>
    <w:p w14:paraId="12C72380" w14:textId="77777777" w:rsidR="005832BA" w:rsidRDefault="005832BA" w:rsidP="005832BA"/>
    <w:p w14:paraId="7CA99CF2" w14:textId="77777777" w:rsidR="005832BA" w:rsidRDefault="005832BA" w:rsidP="005832BA"/>
    <w:p w14:paraId="11F6D9A4" w14:textId="77777777" w:rsidR="005832BA" w:rsidRDefault="005832BA" w:rsidP="005832BA"/>
    <w:p w14:paraId="46082771" w14:textId="77777777" w:rsidR="005832BA" w:rsidRDefault="005832BA" w:rsidP="005832BA"/>
    <w:p w14:paraId="41DE031A" w14:textId="77777777" w:rsidR="005832BA" w:rsidRDefault="005832BA" w:rsidP="005832BA"/>
    <w:p w14:paraId="7D29C93E" w14:textId="77777777" w:rsidR="005832BA" w:rsidRDefault="005832BA" w:rsidP="005832BA">
      <w:pPr>
        <w:jc w:val="center"/>
      </w:pPr>
      <w:r>
        <w:t>Пермь 202</w:t>
      </w:r>
      <w:r w:rsidR="002274FF">
        <w:t>5</w:t>
      </w:r>
    </w:p>
    <w:p w14:paraId="471A56B2" w14:textId="77777777" w:rsidR="005832BA" w:rsidRDefault="005832BA">
      <w:pPr>
        <w:spacing w:after="160" w:line="278" w:lineRule="auto"/>
      </w:pPr>
      <w:r>
        <w:br w:type="page"/>
      </w:r>
    </w:p>
    <w:p w14:paraId="587CB837" w14:textId="4BA4E483" w:rsidR="005832BA" w:rsidRDefault="008544F0" w:rsidP="002274FF">
      <w:pPr>
        <w:pStyle w:val="1"/>
      </w:pPr>
      <w:r>
        <w:lastRenderedPageBreak/>
        <w:t>Постановка задачи</w:t>
      </w:r>
    </w:p>
    <w:p w14:paraId="64620BEF" w14:textId="1237EEAC" w:rsidR="008544F0" w:rsidRDefault="008544F0" w:rsidP="008544F0">
      <w:r w:rsidRPr="008544F0">
        <w:t>Разработать программное средство, предназначенное для обработки набора квадратных матриц. Основная цель программы заключается в определении максимальной суммы элементов, расположенных строго ниже главной диагонали, среди заданного набора матриц. Программа должна принимать на вход количество матриц и их размерность, а также сами матрицы, и выводить в качестве результата максимальное значение указанной суммы.</w:t>
      </w:r>
    </w:p>
    <w:p w14:paraId="06CBED31" w14:textId="77777777" w:rsidR="008544F0" w:rsidRDefault="008544F0">
      <w:pPr>
        <w:spacing w:after="160" w:line="278" w:lineRule="auto"/>
      </w:pPr>
      <w:r>
        <w:br w:type="page"/>
      </w:r>
    </w:p>
    <w:p w14:paraId="2B55B61B" w14:textId="774501BC" w:rsidR="008544F0" w:rsidRDefault="008544F0" w:rsidP="008544F0">
      <w:pPr>
        <w:pStyle w:val="1"/>
      </w:pPr>
      <w:r>
        <w:lastRenderedPageBreak/>
        <w:t>Анализ задачи</w:t>
      </w:r>
    </w:p>
    <w:p w14:paraId="3C10485B" w14:textId="77777777" w:rsidR="008544F0" w:rsidRPr="008544F0" w:rsidRDefault="008544F0" w:rsidP="008544F0">
      <w:r w:rsidRPr="008544F0">
        <w:t>Для достижения поставленной цели необходимо выполнить следующие этапы:</w:t>
      </w:r>
    </w:p>
    <w:p w14:paraId="57B49982" w14:textId="77777777" w:rsidR="008544F0" w:rsidRPr="008544F0" w:rsidRDefault="008544F0" w:rsidP="008544F0">
      <w:pPr>
        <w:numPr>
          <w:ilvl w:val="0"/>
          <w:numId w:val="1"/>
        </w:numPr>
      </w:pPr>
      <w:r w:rsidRPr="008544F0">
        <w:rPr>
          <w:b/>
          <w:bCs/>
        </w:rPr>
        <w:t>Получение входных данных:</w:t>
      </w:r>
      <w:r w:rsidRPr="008544F0">
        <w:t> Программа должна получить от пользователя информацию о количестве квадратных матриц для обработки и их общей размерности. Также требуется ввод элементов каждой матрицы.</w:t>
      </w:r>
    </w:p>
    <w:p w14:paraId="4671F0E2" w14:textId="77777777" w:rsidR="008544F0" w:rsidRPr="008544F0" w:rsidRDefault="008544F0" w:rsidP="008544F0">
      <w:pPr>
        <w:numPr>
          <w:ilvl w:val="0"/>
          <w:numId w:val="1"/>
        </w:numPr>
      </w:pPr>
      <w:r w:rsidRPr="008544F0">
        <w:rPr>
          <w:b/>
          <w:bCs/>
        </w:rPr>
        <w:t>Вычисление суммы элементов ниже главной диагонали для каждой матрицы:</w:t>
      </w:r>
      <w:r w:rsidRPr="008544F0">
        <w:t> Для каждой введенной квадратной матрицы необходимо определить и просуммировать элементы, которые находятся строго ниже главной диагонали. Главная диагональ матрицы состоит из элементов, у которых индекс строки равен индексу столбца. Элементы, расположенные ниже главной диагонали, характеризуются индексом строки, превышающим индекс столбца.</w:t>
      </w:r>
    </w:p>
    <w:p w14:paraId="1C32F415" w14:textId="77777777" w:rsidR="008544F0" w:rsidRPr="008544F0" w:rsidRDefault="008544F0" w:rsidP="008544F0">
      <w:pPr>
        <w:numPr>
          <w:ilvl w:val="0"/>
          <w:numId w:val="1"/>
        </w:numPr>
      </w:pPr>
      <w:r w:rsidRPr="008544F0">
        <w:rPr>
          <w:b/>
          <w:bCs/>
        </w:rPr>
        <w:t>Поиск максимальной суммы:</w:t>
      </w:r>
      <w:r w:rsidRPr="008544F0">
        <w:t> После вычисления сумм элементов ниже главной диагонали для всех входных матриц, программа должна определить и сохранить максимальное значение из полученных сумм.</w:t>
      </w:r>
    </w:p>
    <w:p w14:paraId="69CA8545" w14:textId="77777777" w:rsidR="008544F0" w:rsidRPr="008544F0" w:rsidRDefault="008544F0" w:rsidP="008544F0">
      <w:pPr>
        <w:numPr>
          <w:ilvl w:val="0"/>
          <w:numId w:val="1"/>
        </w:numPr>
      </w:pPr>
      <w:r w:rsidRPr="008544F0">
        <w:rPr>
          <w:b/>
          <w:bCs/>
        </w:rPr>
        <w:t>Вывод результата:</w:t>
      </w:r>
      <w:r w:rsidRPr="008544F0">
        <w:t> Программа должна предоставить пользователю результат работы, а именно – максимальное значение суммы элементов, расположенных ниже главной диагонали, найденное среди всех обработанных матриц.</w:t>
      </w:r>
    </w:p>
    <w:p w14:paraId="19679863" w14:textId="77777777" w:rsidR="008544F0" w:rsidRPr="008544F0" w:rsidRDefault="008544F0" w:rsidP="008544F0">
      <w:r w:rsidRPr="008544F0">
        <w:rPr>
          <w:b/>
          <w:bCs/>
        </w:rPr>
        <w:t>Входные данные:</w:t>
      </w:r>
    </w:p>
    <w:p w14:paraId="364DCC28" w14:textId="77777777" w:rsidR="008544F0" w:rsidRPr="008544F0" w:rsidRDefault="008544F0" w:rsidP="008544F0">
      <w:pPr>
        <w:numPr>
          <w:ilvl w:val="0"/>
          <w:numId w:val="2"/>
        </w:numPr>
      </w:pPr>
      <w:r w:rsidRPr="008544F0">
        <w:t>Количество квадратных матриц для обработки.</w:t>
      </w:r>
    </w:p>
    <w:p w14:paraId="619DEB3A" w14:textId="77777777" w:rsidR="008544F0" w:rsidRPr="008544F0" w:rsidRDefault="008544F0" w:rsidP="008544F0">
      <w:pPr>
        <w:numPr>
          <w:ilvl w:val="0"/>
          <w:numId w:val="2"/>
        </w:numPr>
      </w:pPr>
      <w:r w:rsidRPr="008544F0">
        <w:t>Размерность квадратных матриц (предполагается, что все матрицы имеют одинаковую размерность).</w:t>
      </w:r>
    </w:p>
    <w:p w14:paraId="025601F7" w14:textId="77777777" w:rsidR="008544F0" w:rsidRPr="008544F0" w:rsidRDefault="008544F0" w:rsidP="008544F0">
      <w:pPr>
        <w:numPr>
          <w:ilvl w:val="0"/>
          <w:numId w:val="2"/>
        </w:numPr>
      </w:pPr>
      <w:r w:rsidRPr="008544F0">
        <w:t>Набор квадратных матриц, представленных в виде своих элементов.</w:t>
      </w:r>
    </w:p>
    <w:p w14:paraId="389617CE" w14:textId="77777777" w:rsidR="008544F0" w:rsidRPr="008544F0" w:rsidRDefault="008544F0" w:rsidP="008544F0">
      <w:r w:rsidRPr="008544F0">
        <w:rPr>
          <w:b/>
          <w:bCs/>
        </w:rPr>
        <w:t>Выходные данные:</w:t>
      </w:r>
    </w:p>
    <w:p w14:paraId="711C00B8" w14:textId="77777777" w:rsidR="008544F0" w:rsidRPr="008544F0" w:rsidRDefault="008544F0" w:rsidP="008544F0">
      <w:pPr>
        <w:numPr>
          <w:ilvl w:val="0"/>
          <w:numId w:val="3"/>
        </w:numPr>
      </w:pPr>
      <w:r w:rsidRPr="008544F0">
        <w:t>Максимальное значение суммы элементов, расположенных ниже главной диагонали, среди всех входных матриц.</w:t>
      </w:r>
    </w:p>
    <w:p w14:paraId="6865C940" w14:textId="11BF262B" w:rsidR="008544F0" w:rsidRDefault="008544F0">
      <w:pPr>
        <w:spacing w:after="160" w:line="278" w:lineRule="auto"/>
      </w:pPr>
      <w:r>
        <w:br w:type="page"/>
      </w:r>
    </w:p>
    <w:p w14:paraId="6D27FC3C" w14:textId="45C582A6" w:rsidR="008544F0" w:rsidRDefault="008544F0" w:rsidP="008544F0">
      <w:pPr>
        <w:pStyle w:val="1"/>
      </w:pPr>
      <w:r>
        <w:lastRenderedPageBreak/>
        <w:t>Блок-схема</w:t>
      </w:r>
    </w:p>
    <w:p w14:paraId="5DF8D2F5" w14:textId="77777777" w:rsidR="00B75629" w:rsidRDefault="00B75629">
      <w:pPr>
        <w:ind w:left="976"/>
      </w:pPr>
      <w:r>
        <w:rPr>
          <w:noProof/>
        </w:rPr>
        <mc:AlternateContent>
          <mc:Choice Requires="wpg">
            <w:drawing>
              <wp:inline distT="0" distB="0" distL="0" distR="0" wp14:anchorId="726E6581" wp14:editId="103908FE">
                <wp:extent cx="4952979" cy="7363596"/>
                <wp:effectExtent l="0" t="0" r="0" b="0"/>
                <wp:docPr id="1751" name="Group 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979" cy="7363596"/>
                          <a:chOff x="0" y="0"/>
                          <a:chExt cx="4952979" cy="736359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2256404" y="517092"/>
                            <a:ext cx="0" cy="105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6664">
                                <a:moveTo>
                                  <a:pt x="0" y="0"/>
                                </a:moveTo>
                                <a:lnTo>
                                  <a:pt x="0" y="10566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22649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22649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824782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82126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8C0E4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256404" y="214102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22649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2649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41025" y="1623927"/>
                            <a:ext cx="422221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212" h="512819">
                                <a:moveTo>
                                  <a:pt x="0" y="0"/>
                                </a:moveTo>
                                <a:lnTo>
                                  <a:pt x="4222212" y="0"/>
                                </a:lnTo>
                                <a:lnTo>
                                  <a:pt x="422221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59828" y="1623927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944434" y="1623927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5858" y="1839857"/>
                            <a:ext cx="399505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31088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sumBelowDiagonal(int matrix[MAX_SIZE][MAX_SIZE], int size)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3115377" y="59828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01702" y="1025638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46145" y="557809"/>
                            <a:ext cx="1228422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5AA1D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46145" y="677467"/>
                            <a:ext cx="1092012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DEA14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cstdlib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46145" y="805672"/>
                            <a:ext cx="1031267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803D0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ctime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46145" y="925330"/>
                            <a:ext cx="1129978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598B6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clocale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46145" y="1173192"/>
                            <a:ext cx="132699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123BC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using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namespace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46145" y="1421054"/>
                            <a:ext cx="156565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BD77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MAX_SIZE = 10;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Shape 1948"/>
                        <wps:cNvSpPr/>
                        <wps:spPr>
                          <a:xfrm>
                            <a:off x="2850420" y="101709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1949"/>
                        <wps:cNvSpPr/>
                        <wps:spPr>
                          <a:xfrm>
                            <a:off x="2782044" y="101709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2713668" y="101709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2645292" y="101709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2576916" y="101709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2508540" y="101709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2440165" y="101709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2371789" y="101709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2303413" y="101709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256404" y="291024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226490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226490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39312" y="239315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85572" y="2609086"/>
                            <a:ext cx="70889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5DCDD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256404" y="393588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26490" y="420836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226490" y="420836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43586" y="3247855"/>
                            <a:ext cx="201708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089" h="683759">
                                <a:moveTo>
                                  <a:pt x="17094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2017089" y="341880"/>
                                </a:lnTo>
                                <a:lnTo>
                                  <a:pt x="1846149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87763" y="3549254"/>
                            <a:ext cx="150110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8AB4B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i = 0; i &lt; size; ++i)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256404" y="4961525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226490" y="514853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226490" y="514853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3594007"/>
                            <a:ext cx="3504264" cy="3760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4264" h="3760674">
                                <a:moveTo>
                                  <a:pt x="3094009" y="1025638"/>
                                </a:moveTo>
                                <a:lnTo>
                                  <a:pt x="3504264" y="1025638"/>
                                </a:lnTo>
                                <a:lnTo>
                                  <a:pt x="3504264" y="3760674"/>
                                </a:lnTo>
                                <a:lnTo>
                                  <a:pt x="0" y="3760674"/>
                                </a:lnTo>
                                <a:lnTo>
                                  <a:pt x="0" y="0"/>
                                </a:lnTo>
                                <a:lnTo>
                                  <a:pt x="1193416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178458" y="356409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78458" y="356409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14526" y="4273493"/>
                            <a:ext cx="167520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683759">
                                <a:moveTo>
                                  <a:pt x="170940" y="0"/>
                                </a:moveTo>
                                <a:lnTo>
                                  <a:pt x="1504270" y="0"/>
                                </a:lnTo>
                                <a:lnTo>
                                  <a:pt x="1675209" y="341880"/>
                                </a:lnTo>
                                <a:lnTo>
                                  <a:pt x="150427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526" y="4273493"/>
                            <a:ext cx="167520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683759">
                                <a:moveTo>
                                  <a:pt x="170940" y="0"/>
                                </a:moveTo>
                                <a:lnTo>
                                  <a:pt x="1504270" y="0"/>
                                </a:lnTo>
                                <a:lnTo>
                                  <a:pt x="1675209" y="341880"/>
                                </a:lnTo>
                                <a:lnTo>
                                  <a:pt x="150427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87763" y="4574892"/>
                            <a:ext cx="150110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DB778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j = 0; j &lt; size; ++j)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401706" y="5559814"/>
                            <a:ext cx="512819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19" h="543845">
                                <a:moveTo>
                                  <a:pt x="512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71791" y="60887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71791" y="60887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910251" y="5213661"/>
                            <a:ext cx="683759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8">
                                <a:moveTo>
                                  <a:pt x="341880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80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910251" y="5213661"/>
                            <a:ext cx="683759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8">
                                <a:moveTo>
                                  <a:pt x="341880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80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96816" y="5515061"/>
                            <a:ext cx="4130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A1E70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(i &gt; j)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70940" y="4619646"/>
                            <a:ext cx="2051277" cy="2478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277" h="2478626">
                                <a:moveTo>
                                  <a:pt x="1230766" y="2051276"/>
                                </a:moveTo>
                                <a:lnTo>
                                  <a:pt x="1230766" y="2222216"/>
                                </a:lnTo>
                                <a:lnTo>
                                  <a:pt x="2051277" y="2222216"/>
                                </a:lnTo>
                                <a:lnTo>
                                  <a:pt x="2051277" y="2478626"/>
                                </a:lnTo>
                                <a:lnTo>
                                  <a:pt x="0" y="2478626"/>
                                </a:lnTo>
                                <a:lnTo>
                                  <a:pt x="0" y="0"/>
                                </a:lnTo>
                                <a:lnTo>
                                  <a:pt x="1193416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349398" y="45897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349398" y="45897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884613" y="6153830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84613" y="6153830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78496" y="6369759"/>
                            <a:ext cx="111425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7FE7C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+=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matrix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[i][j];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2222216" y="5559814"/>
                            <a:ext cx="598289" cy="128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89" h="1282048">
                                <a:moveTo>
                                  <a:pt x="0" y="1282048"/>
                                </a:moveTo>
                                <a:lnTo>
                                  <a:pt x="598289" y="1282048"/>
                                </a:lnTo>
                                <a:lnTo>
                                  <a:pt x="598289" y="0"/>
                                </a:lnTo>
                                <a:lnTo>
                                  <a:pt x="37606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098280" y="4273493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66282" y="4489423"/>
                            <a:ext cx="68984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2CE4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3264949" y="3594007"/>
                            <a:ext cx="1264954" cy="6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54" h="629314">
                                <a:moveTo>
                                  <a:pt x="0" y="0"/>
                                </a:moveTo>
                                <a:lnTo>
                                  <a:pt x="1264954" y="0"/>
                                </a:lnTo>
                                <a:lnTo>
                                  <a:pt x="1264954" y="62931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499988" y="420836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499988" y="420836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63964" y="222447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BE6FC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60304" y="401933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69ED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78494" y="401933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6F98C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628062" y="726719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D8E3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03036" y="3335579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C3E75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44306" y="5130446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9D90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87038" y="6839843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4617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65432" y="5130446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36EF5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74831" y="444668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A83A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E6581" id="Group 1751" o:spid="_x0000_s1026" style="width:390pt;height:579.8pt;mso-position-horizontal-relative:char;mso-position-vertical-relative:line" coordsize="49529,7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">
                <v:shape id="Shape 7" o:spid="_x0000_s1027" style="position:absolute;left:22564;top:5170;width:0;height:10567;visibility:visible;mso-wrap-style:square;v-text-anchor:top" coordsize="0,105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" path="m,l,1056664e" filled="f" strokeweight=".23742mm">
                  <v:stroke miterlimit="83231f" joinstyle="miter"/>
                  <v:path arrowok="t" textboxrect="0,0,0,1056664"/>
                </v:shape>
                <v:shape id="Shape 8" o:spid="_x0000_s1028" style="position:absolute;left:22264;top:1558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" o:spid="_x0000_s1029" style="position:absolute;left:22264;top:1558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" o:spid="_x0000_s1030" style="position:absolute;left:18247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031" style="position:absolute;left:20821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D38C0E4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032" style="position:absolute;left:22564;top:21410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4" o:spid="_x0000_s1033" style="position:absolute;left:22264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" o:spid="_x0000_s1034" style="position:absolute;left:22264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" o:spid="_x0000_s1035" style="position:absolute;left:1410;top:16239;width:42222;height:5128;visibility:visible;mso-wrap-style:square;v-text-anchor:top" coordsize="422221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" path="m,l4222212,r,512819l,512819,,xe" filled="f" strokeweight=".47483mm">
                  <v:stroke miterlimit="1" joinstyle="miter"/>
                  <v:path arrowok="t" textboxrect="0,0,4222212,512819"/>
                </v:shape>
                <v:shape id="Shape 18" o:spid="_x0000_s1036" style="position:absolute;left:5598;top:16239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19" o:spid="_x0000_s1037" style="position:absolute;left:39444;top:16239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20" o:spid="_x0000_s1038" style="position:absolute;left:7458;top:18398;width:3995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C331088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sumBelowDiagonal(int matrix[MAX_SIZE][MAX_SIZE], int size)</w:t>
                        </w:r>
                      </w:p>
                    </w:txbxContent>
                  </v:textbox>
                </v:rect>
                <v:shape id="Shape 21" o:spid="_x0000_s1039" style="position:absolute;left:31153;top:5982;width:2137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22" o:spid="_x0000_s1040" style="position:absolute;left:29017;top:10256;width:2136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" path="m,l213675,e" filled="f" strokeweight=".47483mm">
                  <v:stroke miterlimit="83231f" joinstyle="miter"/>
                  <v:path arrowok="t" textboxrect="0,0,213675,0"/>
                </v:shape>
                <v:rect id="Rectangle 23" o:spid="_x0000_s1041" style="position:absolute;left:33461;top:5578;width:122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585AA1D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4" o:spid="_x0000_s1042" style="position:absolute;left:33461;top:6774;width:1092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3EDEA14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cstdlib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5" o:spid="_x0000_s1043" style="position:absolute;left:33461;top:8056;width:1031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C5803D0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ctime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6" o:spid="_x0000_s1044" style="position:absolute;left:33461;top:9253;width:1130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FB598B6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clocale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7" o:spid="_x0000_s1045" style="position:absolute;left:33461;top:11731;width:1327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EF123BC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using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namespace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std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rect id="Rectangle 28" o:spid="_x0000_s1046" style="position:absolute;left:33461;top:14210;width:156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BE6BD77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const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MAX_SIZE = 10;</w:t>
                        </w:r>
                      </w:p>
                    </w:txbxContent>
                  </v:textbox>
                </v:rect>
                <v:shape id="Shape 1948" o:spid="_x0000_s1047" style="position:absolute;left:28504;top:10170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949" o:spid="_x0000_s1048" style="position:absolute;left:27820;top:10170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950" o:spid="_x0000_s1049" style="position:absolute;left:27136;top:10170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951" o:spid="_x0000_s1050" style="position:absolute;left:26452;top:10170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952" o:spid="_x0000_s1051" style="position:absolute;left:25769;top:10170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953" o:spid="_x0000_s1052" style="position:absolute;left:25085;top:10170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954" o:spid="_x0000_s1053" style="position:absolute;left:24401;top:10170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955" o:spid="_x0000_s1054" style="position:absolute;left:23717;top:10170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956" o:spid="_x0000_s1055" style="position:absolute;left:23034;top:10170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8" o:spid="_x0000_s1056" style="position:absolute;left:22564;top:29102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" path="m,l,287435e" filled="f" strokeweight=".23742mm">
                  <v:stroke miterlimit="83231f" joinstyle="miter"/>
                  <v:path arrowok="t" textboxrect="0,0,0,287435"/>
                </v:shape>
                <v:shape id="Shape 39" o:spid="_x0000_s1057" style="position:absolute;left:22264;top:3182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0" o:spid="_x0000_s1058" style="position:absolute;left:22264;top:3182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2" o:spid="_x0000_s1059" style="position:absolute;left:17393;top:23931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43" o:spid="_x0000_s1060" style="position:absolute;left:19855;top:26090;width:708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D65DCDD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= 0;</w:t>
                        </w:r>
                      </w:p>
                    </w:txbxContent>
                  </v:textbox>
                </v:rect>
                <v:shape id="Shape 44" o:spid="_x0000_s1061" style="position:absolute;left:22564;top:39358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45" o:spid="_x0000_s1062" style="position:absolute;left:22264;top:4208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6" o:spid="_x0000_s1063" style="position:absolute;left:22264;top:4208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8" o:spid="_x0000_s1064" style="position:absolute;left:12435;top:32478;width:20171;height:6838;visibility:visible;mso-wrap-style:square;v-text-anchor:top" coordsize="201708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" path="m170940,l1846149,r170940,341880l1846149,683759r-1675209,l,341880,170940,xe" filled="f" strokeweight=".47483mm">
                  <v:stroke miterlimit="83231f" joinstyle="miter"/>
                  <v:path arrowok="t" textboxrect="0,0,2017089,683759"/>
                </v:shape>
                <v:rect id="Rectangle 49" o:spid="_x0000_s1065" style="position:absolute;left:16877;top:35492;width:150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7B8AB4B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i = 0; i &lt; size; ++i)</w:t>
                        </w:r>
                      </w:p>
                    </w:txbxContent>
                  </v:textbox>
                </v:rect>
                <v:shape id="Shape 50" o:spid="_x0000_s1066" style="position:absolute;left:22564;top:49615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51" o:spid="_x0000_s1067" style="position:absolute;left:22264;top:5148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2" o:spid="_x0000_s1068" style="position:absolute;left:22264;top:5148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3" o:spid="_x0000_s1069" style="position:absolute;top:35940;width:35042;height:37606;visibility:visible;mso-wrap-style:square;v-text-anchor:top" coordsize="3504264,376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" path="m3094009,1025638r410255,l3504264,3760674,,3760674,,,1193416,e" filled="f" strokeweight=".23742mm">
                  <v:stroke miterlimit="83231f" joinstyle="miter"/>
                  <v:path arrowok="t" textboxrect="0,0,3504264,3760674"/>
                </v:shape>
                <v:shape id="Shape 54" o:spid="_x0000_s1070" style="position:absolute;left:11784;top:3564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5" o:spid="_x0000_s1071" style="position:absolute;left:11784;top:3564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6" o:spid="_x0000_s1072" style="position:absolute;left:14145;top:42734;width:16752;height:6838;visibility:visible;mso-wrap-style:square;v-text-anchor:top" coordsize="167520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" path="m170940,l1504270,r170939,341880l1504270,683759r-1333330,l,341880,170940,xe" stroked="f" strokeweight="0">
                  <v:stroke miterlimit="83231f" joinstyle="miter"/>
                  <v:path arrowok="t" textboxrect="0,0,1675209,683759"/>
                </v:shape>
                <v:shape id="Shape 57" o:spid="_x0000_s1073" style="position:absolute;left:14145;top:42734;width:16752;height:6838;visibility:visible;mso-wrap-style:square;v-text-anchor:top" coordsize="167520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" path="m170940,l1504270,r170939,341880l1504270,683759r-1333330,l,341880,170940,xe" filled="f" strokeweight=".47483mm">
                  <v:stroke miterlimit="83231f" joinstyle="miter"/>
                  <v:path arrowok="t" textboxrect="0,0,1675209,683759"/>
                </v:shape>
                <v:rect id="Rectangle 58" o:spid="_x0000_s1074" style="position:absolute;left:16877;top:45748;width:1501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F0DB778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j = 0; j &lt; size; ++j)</w:t>
                        </w:r>
                      </w:p>
                    </w:txbxContent>
                  </v:textbox>
                </v:rect>
                <v:shape id="Shape 59" o:spid="_x0000_s1075" style="position:absolute;left:14017;top:55598;width:5128;height:5438;visibility:visible;mso-wrap-style:square;v-text-anchor:top" coordsize="512819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" path="m512819,l,,,543845e" filled="f" strokeweight=".23742mm">
                  <v:stroke miterlimit="83231f" joinstyle="miter"/>
                  <v:path arrowok="t" textboxrect="0,0,512819,543845"/>
                </v:shape>
                <v:shape id="Shape 60" o:spid="_x0000_s1076" style="position:absolute;left:13717;top:6088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1" o:spid="_x0000_s1077" style="position:absolute;left:13717;top:6088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2" o:spid="_x0000_s1078" style="position:absolute;left:19102;top:52136;width:6838;height:6838;visibility:visible;mso-wrap-style:square;v-text-anchor:top" coordsize="683759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" path="m341880,l683759,341879,341880,683758,,341879,341880,xe" stroked="f" strokeweight="0">
                  <v:stroke miterlimit="83231f" joinstyle="miter"/>
                  <v:path arrowok="t" textboxrect="0,0,683759,683758"/>
                </v:shape>
                <v:shape id="Shape 63" o:spid="_x0000_s1079" style="position:absolute;left:19102;top:52136;width:6838;height:6838;visibility:visible;mso-wrap-style:square;v-text-anchor:top" coordsize="683759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" path="m341880,l683759,341879,341880,683758,,341879,341880,xe" filled="f" strokeweight=".47483mm">
                  <v:stroke miterlimit="83231f" joinstyle="miter"/>
                  <v:path arrowok="t" textboxrect="0,0,683759,683758"/>
                </v:shape>
                <v:rect id="Rectangle 64" o:spid="_x0000_s1080" style="position:absolute;left:20968;top:55150;width:413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44A1E70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(i &gt; j)</w:t>
                        </w:r>
                      </w:p>
                    </w:txbxContent>
                  </v:textbox>
                </v:rect>
                <v:shape id="Shape 65" o:spid="_x0000_s1081" style="position:absolute;left:1709;top:46196;width:20513;height:24786;visibility:visible;mso-wrap-style:square;v-text-anchor:top" coordsize="2051277,247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" path="m1230766,2051276r,170940l2051277,2222216r,256410l,2478626,,,1193416,e" filled="f" strokeweight=".23742mm">
                  <v:stroke miterlimit="83231f" joinstyle="miter"/>
                  <v:path arrowok="t" textboxrect="0,0,2051277,2478626"/>
                </v:shape>
                <v:shape id="Shape 66" o:spid="_x0000_s1082" style="position:absolute;left:13493;top:4589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67" o:spid="_x0000_s1083" style="position:absolute;left:13493;top:4589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957" o:spid="_x0000_s1084" style="position:absolute;left:8846;top:61538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" path="m,l1025638,r,512819l,512819,,e" stroked="f" strokeweight="0">
                  <v:stroke miterlimit="83231f" joinstyle="miter"/>
                  <v:path arrowok="t" textboxrect="0,0,1025638,512819"/>
                </v:shape>
                <v:shape id="Shape 69" o:spid="_x0000_s1085" style="position:absolute;left:8846;top:61538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70" o:spid="_x0000_s1086" style="position:absolute;left:9784;top:63697;width:1114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FA7FE7C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+=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matrix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[i][j];</w:t>
                        </w:r>
                      </w:p>
                    </w:txbxContent>
                  </v:textbox>
                </v:rect>
                <v:shape id="Shape 71" o:spid="_x0000_s1087" style="position:absolute;left:22222;top:55598;width:5983;height:12820;visibility:visible;mso-wrap-style:square;v-text-anchor:top" coordsize="598289,128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" path="m,1282048r598289,l598289,,376067,e" filled="f" strokeweight=".23742mm">
                  <v:stroke miterlimit="83231f" joinstyle="miter"/>
                  <v:path arrowok="t" textboxrect="0,0,598289,1282048"/>
                </v:shape>
                <v:shape id="Shape 73" o:spid="_x0000_s1088" style="position:absolute;left:40982;top:42734;width:8547;height:5129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74" o:spid="_x0000_s1089" style="position:absolute;left:42662;top:44894;width:689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74B2CE4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75" o:spid="_x0000_s1090" style="position:absolute;left:32649;top:35940;width:12650;height:6293;visibility:visible;mso-wrap-style:square;v-text-anchor:top" coordsize="1264954,62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" path="m,l1264954,r,629314e" filled="f" strokeweight=".23742mm">
                  <v:stroke miterlimit="83231f" joinstyle="miter"/>
                  <v:path arrowok="t" textboxrect="0,0,1264954,629314"/>
                </v:shape>
                <v:shape id="Shape 76" o:spid="_x0000_s1091" style="position:absolute;left:44999;top:4208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7" o:spid="_x0000_s1092" style="position:absolute;left:44999;top:4208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78" o:spid="_x0000_s1093" style="position:absolute;left:20639;top:22244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70BE6FC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9" o:spid="_x0000_s1094" style="position:absolute;left:23603;top:40193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D7069ED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80" o:spid="_x0000_s1095" style="position:absolute;left:19784;top:4019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C26F98C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81" o:spid="_x0000_s1096" style="position:absolute;left:36280;top:72671;width:45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4CDD8E3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2" o:spid="_x0000_s1097" style="position:absolute;left:34030;top:3335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64C3E75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83" o:spid="_x0000_s1098" style="position:absolute;left:19443;top:51304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3979D90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84" o:spid="_x0000_s1099" style="position:absolute;left:29870;top:6839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E6A4617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5" o:spid="_x0000_s1100" style="position:absolute;left:25654;top:51304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0D36EF5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86" o:spid="_x0000_s1101" style="position:absolute;left:32748;top:44466;width:75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6E5A83A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C1E808" w14:textId="77777777" w:rsidR="00B75629" w:rsidRDefault="00B75629">
      <w:pPr>
        <w:ind w:left="-78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71AA6F3" wp14:editId="5483BEB3">
                <wp:extent cx="5615370" cy="9487154"/>
                <wp:effectExtent l="0" t="0" r="0" b="0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370" cy="9487154"/>
                          <a:chOff x="0" y="0"/>
                          <a:chExt cx="5615370" cy="9487154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3371786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341871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341871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854693" y="0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957257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7776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53705" y="215929"/>
                            <a:ext cx="56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42E01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3371786" y="137179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341871" y="164426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341871" y="164426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572643" y="854698"/>
                            <a:ext cx="15897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512819">
                                <a:moveTo>
                                  <a:pt x="0" y="0"/>
                                </a:moveTo>
                                <a:lnTo>
                                  <a:pt x="1589739" y="0"/>
                                </a:lnTo>
                                <a:lnTo>
                                  <a:pt x="158973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681216" y="1070628"/>
                            <a:ext cx="1825548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B0845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setlocale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(LC_ALL, "Russian");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3371786" y="2226489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341871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341871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854693" y="170939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56268" y="1925325"/>
                            <a:ext cx="29573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53532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3371786" y="308118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341871" y="32681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341871" y="32681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145293" y="2564096"/>
                            <a:ext cx="24444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444438" y="0"/>
                                </a:lnTo>
                                <a:lnTo>
                                  <a:pt x="227349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434956" y="2780024"/>
                            <a:ext cx="248028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A891A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количество матриц: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3371786" y="3850416"/>
                            <a:ext cx="0" cy="236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153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19658"/>
                                </a:lnTo>
                                <a:lnTo>
                                  <a:pt x="0" y="23615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341871" y="407161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341871" y="407161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854693" y="3333324"/>
                            <a:ext cx="10256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0">
                                <a:moveTo>
                                  <a:pt x="0" y="512820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170798" y="3549253"/>
                            <a:ext cx="52326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23D1F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3371786" y="4653832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51282"/>
                                </a:lnTo>
                                <a:lnTo>
                                  <a:pt x="0" y="16777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341871" y="48066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341871" y="48066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854693" y="4136741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088133" y="4352671"/>
                            <a:ext cx="74292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3C459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maxSize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3371786" y="5388873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34187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34187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119655" y="4871782"/>
                            <a:ext cx="4495715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715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4495715" y="0"/>
                                </a:lnTo>
                                <a:lnTo>
                                  <a:pt x="4324775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463404" y="5087711"/>
                            <a:ext cx="506468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58DF4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размер квадратной матрицы (не более " &lt;&lt; MAX_SIZE &lt;&lt; "):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3371786" y="6158102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34187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34187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854693" y="5641011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02663" y="5856940"/>
                            <a:ext cx="97045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62DEA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maxSize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1628201" y="6756391"/>
                            <a:ext cx="350426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426" h="714784">
                                <a:moveTo>
                                  <a:pt x="350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598286" y="74562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598286" y="74562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974354" y="6410238"/>
                            <a:ext cx="2786318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683760">
                                <a:moveTo>
                                  <a:pt x="1393159" y="0"/>
                                </a:moveTo>
                                <a:lnTo>
                                  <a:pt x="2786318" y="341880"/>
                                </a:lnTo>
                                <a:lnTo>
                                  <a:pt x="1393159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393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974354" y="6410238"/>
                            <a:ext cx="2786318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683760">
                                <a:moveTo>
                                  <a:pt x="1393159" y="0"/>
                                </a:moveTo>
                                <a:lnTo>
                                  <a:pt x="2786318" y="341880"/>
                                </a:lnTo>
                                <a:lnTo>
                                  <a:pt x="1393159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39315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415992" y="6711639"/>
                            <a:ext cx="25308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0FF7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(maxSize &lt;= 0 || maxSize &gt; MAX_SIZE)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1628201" y="8038438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598286" y="82254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598286" y="82254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7521347"/>
                            <a:ext cx="3247855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855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3247855" y="0"/>
                                </a:lnTo>
                                <a:lnTo>
                                  <a:pt x="3076915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34961" y="7737275"/>
                            <a:ext cx="3162338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D22FC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"Некорректный размер матрицы."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1628201" y="8807667"/>
                            <a:ext cx="1743585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585" h="28743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1743585" y="170940"/>
                                </a:lnTo>
                                <a:lnTo>
                                  <a:pt x="1743585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341871" y="90801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341871" y="90801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196578" y="8290576"/>
                            <a:ext cx="85469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8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5"/>
                                  <a:pt x="854699" y="256409"/>
                                </a:cubicBezTo>
                                <a:cubicBezTo>
                                  <a:pt x="854699" y="398033"/>
                                  <a:pt x="737519" y="512818"/>
                                  <a:pt x="593075" y="512818"/>
                                </a:cubicBezTo>
                                <a:lnTo>
                                  <a:pt x="261623" y="512818"/>
                                </a:lnTo>
                                <a:cubicBezTo>
                                  <a:pt x="117179" y="512818"/>
                                  <a:pt x="0" y="398033"/>
                                  <a:pt x="0" y="256409"/>
                                </a:cubicBezTo>
                                <a:cubicBezTo>
                                  <a:pt x="0" y="114785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432822" y="8506504"/>
                            <a:ext cx="5080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129AE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3196572" y="9145274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78"/>
                                  <a:pt x="338595" y="204285"/>
                                </a:cubicBezTo>
                                <a:cubicBezTo>
                                  <a:pt x="336405" y="215294"/>
                                  <a:pt x="333163" y="225983"/>
                                  <a:pt x="328868" y="236353"/>
                                </a:cubicBezTo>
                                <a:cubicBezTo>
                                  <a:pt x="324572" y="246723"/>
                                  <a:pt x="319307" y="256575"/>
                                  <a:pt x="313071" y="265908"/>
                                </a:cubicBezTo>
                                <a:cubicBezTo>
                                  <a:pt x="306835" y="275242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4"/>
                                  <a:pt x="265909" y="313069"/>
                                </a:cubicBezTo>
                                <a:cubicBezTo>
                                  <a:pt x="256576" y="319306"/>
                                  <a:pt x="246725" y="324571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4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4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1"/>
                                  <a:pt x="85303" y="319306"/>
                                  <a:pt x="75971" y="313069"/>
                                </a:cubicBezTo>
                                <a:cubicBezTo>
                                  <a:pt x="66638" y="306834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2"/>
                                  <a:pt x="28809" y="265908"/>
                                </a:cubicBezTo>
                                <a:cubicBezTo>
                                  <a:pt x="22573" y="256575"/>
                                  <a:pt x="17307" y="246723"/>
                                  <a:pt x="13012" y="236353"/>
                                </a:cubicBezTo>
                                <a:cubicBezTo>
                                  <a:pt x="8717" y="225983"/>
                                  <a:pt x="5474" y="215294"/>
                                  <a:pt x="3285" y="204285"/>
                                </a:cubicBezTo>
                                <a:cubicBezTo>
                                  <a:pt x="1095" y="193278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7"/>
                                  <a:pt x="3285" y="137589"/>
                                </a:cubicBezTo>
                                <a:cubicBezTo>
                                  <a:pt x="5474" y="126581"/>
                                  <a:pt x="8717" y="115891"/>
                                  <a:pt x="13012" y="105522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2"/>
                                  <a:pt x="66638" y="35043"/>
                                  <a:pt x="75971" y="28806"/>
                                </a:cubicBezTo>
                                <a:cubicBezTo>
                                  <a:pt x="85303" y="22569"/>
                                  <a:pt x="95154" y="17304"/>
                                  <a:pt x="105524" y="13009"/>
                                </a:cubicBezTo>
                                <a:cubicBezTo>
                                  <a:pt x="115894" y="8714"/>
                                  <a:pt x="126583" y="5471"/>
                                  <a:pt x="137591" y="3282"/>
                                </a:cubicBezTo>
                                <a:cubicBezTo>
                                  <a:pt x="148600" y="1093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3"/>
                                  <a:pt x="204288" y="3282"/>
                                </a:cubicBezTo>
                                <a:cubicBezTo>
                                  <a:pt x="215297" y="5471"/>
                                  <a:pt x="225985" y="8714"/>
                                  <a:pt x="236355" y="13009"/>
                                </a:cubicBezTo>
                                <a:cubicBezTo>
                                  <a:pt x="246725" y="17304"/>
                                  <a:pt x="256576" y="22569"/>
                                  <a:pt x="265909" y="28806"/>
                                </a:cubicBezTo>
                                <a:cubicBezTo>
                                  <a:pt x="275241" y="35043"/>
                                  <a:pt x="283876" y="42132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2"/>
                                </a:cubicBezTo>
                                <a:cubicBezTo>
                                  <a:pt x="333163" y="115891"/>
                                  <a:pt x="336405" y="126581"/>
                                  <a:pt x="338595" y="137589"/>
                                </a:cubicBezTo>
                                <a:cubicBezTo>
                                  <a:pt x="340785" y="148597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333191" y="9275733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7DFAB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3371786" y="6756391"/>
                            <a:ext cx="1931619" cy="2222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19" h="2222216">
                                <a:moveTo>
                                  <a:pt x="0" y="2222216"/>
                                </a:moveTo>
                                <a:lnTo>
                                  <a:pt x="1931619" y="2222216"/>
                                </a:lnTo>
                                <a:lnTo>
                                  <a:pt x="1931619" y="0"/>
                                </a:lnTo>
                                <a:lnTo>
                                  <a:pt x="1393159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145157" y="600543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7209A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860305" y="649796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C63B0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928673" y="649796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70FC5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350290" y="718172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44BE5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299006" y="872017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01059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AA6F3" id="Group 1730" o:spid="_x0000_s1102" style="width:442.15pt;height:747pt;mso-position-horizontal-relative:char;mso-position-vertical-relative:line" coordsize="56153,9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">
                <v:shape id="Shape 90" o:spid="_x0000_s1103" style="position:absolute;left:33717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" path="m,l,287435e" filled="f" strokeweight=".23742mm">
                  <v:stroke miterlimit="83231f" joinstyle="miter"/>
                  <v:path arrowok="t" textboxrect="0,0,0,287435"/>
                </v:shape>
                <v:shape id="Shape 91" o:spid="_x0000_s1104" style="position:absolute;left:33418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2" o:spid="_x0000_s1105" style="position:absolute;left:33418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4" o:spid="_x0000_s1106" style="position:absolute;left:28546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shape id="Shape 95" o:spid="_x0000_s1107" style="position:absolute;left:29572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96" o:spid="_x0000_s1108" style="position:absolute;left:37777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rect id="Rectangle 97" o:spid="_x0000_s1109" style="position:absolute;left:31537;top:2159;width:56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5F42E01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()</w:t>
                        </w:r>
                      </w:p>
                    </w:txbxContent>
                  </v:textbox>
                </v:rect>
                <v:shape id="Shape 98" o:spid="_x0000_s1110" style="position:absolute;left:33717;top:13717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" path="m,l,287435e" filled="f" strokeweight=".23742mm">
                  <v:stroke miterlimit="83231f" joinstyle="miter"/>
                  <v:path arrowok="t" textboxrect="0,0,0,287435"/>
                </v:shape>
                <v:shape id="Shape 99" o:spid="_x0000_s1111" style="position:absolute;left:33418;top:16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0" o:spid="_x0000_s1112" style="position:absolute;left:33418;top:16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2" o:spid="_x0000_s1113" style="position:absolute;left:25726;top:8546;width:15897;height:5129;visibility:visible;mso-wrap-style:square;v-text-anchor:top" coordsize="15897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" path="m,l1589739,r,512819l,512819,,xe" filled="f" strokeweight=".47483mm">
                  <v:stroke miterlimit="1" joinstyle="miter"/>
                  <v:path arrowok="t" textboxrect="0,0,1589739,512819"/>
                </v:shape>
                <v:rect id="Rectangle 103" o:spid="_x0000_s1114" style="position:absolute;left:26812;top:10706;width:182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4B0845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setlocale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(LC_ALL, "Russian");</w:t>
                        </w:r>
                      </w:p>
                    </w:txbxContent>
                  </v:textbox>
                </v:rect>
                <v:shape id="Shape 104" o:spid="_x0000_s1115" style="position:absolute;left:33717;top:22264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05" o:spid="_x0000_s1116" style="position:absolute;left:33418;top:2498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6" o:spid="_x0000_s1117" style="position:absolute;left:33418;top:2498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7px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X40g+8z&#10;4QK5+gAAAP//AwBQSwECLQAUAAYACAAAACEA2+H2y+4AAACFAQAAEwAAAAAAAAAAAAAAAAAAAAAA&#10;W0NvbnRlbnRfVHlwZXNdLnhtbFBLAQItABQABgAIAAAAIQBa9CxbvwAAABUBAAALAAAAAAAAAAAA&#10;AAAAAB8BAABfcmVscy8ucmVsc1BLAQItABQABgAIAAAAIQCQL7px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8" o:spid="_x0000_s1118" style="position:absolute;left:28546;top:17093;width:10257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09" o:spid="_x0000_s1119" style="position:absolute;left:32562;top:19253;width:29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DB53532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n;</w:t>
                        </w:r>
                      </w:p>
                    </w:txbxContent>
                  </v:textbox>
                </v:rect>
                <v:shape id="Shape 110" o:spid="_x0000_s1120" style="position:absolute;left:33717;top:30811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" path="m,l,170940,,85471,,201966e" filled="f" strokeweight=".23742mm">
                  <v:stroke miterlimit="83231f" joinstyle="miter"/>
                  <v:path arrowok="t" textboxrect="0,0,0,201966"/>
                </v:shape>
                <v:shape id="Shape 111" o:spid="_x0000_s1121" style="position:absolute;left:33418;top:32681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2" o:spid="_x0000_s1122" style="position:absolute;left:33418;top:32681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4" o:spid="_x0000_s1123" style="position:absolute;left:21452;top:25640;width:24445;height:5129;visibility:visible;mso-wrap-style:square;v-text-anchor:top" coordsize="24444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" path="m,512819l170940,,2444438,,2273498,512819,,512819xe" filled="f" strokeweight=".47483mm">
                  <v:stroke miterlimit="83231f" joinstyle="miter"/>
                  <v:path arrowok="t" textboxrect="0,0,2444438,512819"/>
                </v:shape>
                <v:rect id="Rectangle 115" o:spid="_x0000_s1124" style="position:absolute;left:24349;top:27800;width:2480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00A891A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количество матриц: ";</w:t>
                        </w:r>
                      </w:p>
                    </w:txbxContent>
                  </v:textbox>
                </v:rect>
                <v:shape id="Shape 116" o:spid="_x0000_s1125" style="position:absolute;left:33717;top:38504;width:0;height:2361;visibility:visible;mso-wrap-style:square;v-text-anchor:top" coordsize="0,23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" path="m,l,170940,,119658,,236153e" filled="f" strokeweight=".23742mm">
                  <v:stroke miterlimit="83231f" joinstyle="miter"/>
                  <v:path arrowok="t" textboxrect="0,0,0,236153"/>
                </v:shape>
                <v:shape id="Shape 117" o:spid="_x0000_s1126" style="position:absolute;left:33418;top:4071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8" o:spid="_x0000_s1127" style="position:absolute;left:33418;top:4071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0" o:spid="_x0000_s1128" style="position:absolute;left:28546;top:33333;width:10257;height:5128;visibility:visible;mso-wrap-style:square;v-text-anchor:top" coordsize="10256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" path="m,512820l170940,r854698,l854699,512820,,512820xe" filled="f" strokeweight=".47483mm">
                  <v:stroke miterlimit="83231f" joinstyle="miter"/>
                  <v:path arrowok="t" textboxrect="0,0,1025638,512820"/>
                </v:shape>
                <v:rect id="Rectangle 121" o:spid="_x0000_s1129" style="position:absolute;left:31707;top:35492;width:52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5223D1F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n;</w:t>
                        </w:r>
                      </w:p>
                    </w:txbxContent>
                  </v:textbox>
                </v:rect>
                <v:shape id="Shape 122" o:spid="_x0000_s1130" style="position:absolute;left:33717;top:46538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" path="m,l,170940,,51282,,167777e" filled="f" strokeweight=".23742mm">
                  <v:stroke miterlimit="83231f" joinstyle="miter"/>
                  <v:path arrowok="t" textboxrect="0,0,0,170940"/>
                </v:shape>
                <v:shape id="Shape 123" o:spid="_x0000_s1131" style="position:absolute;left:33418;top:4806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4" o:spid="_x0000_s1132" style="position:absolute;left:33418;top:4806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6" o:spid="_x0000_s1133" style="position:absolute;left:28546;top:41367;width:10257;height:5128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" path="m,l1025638,r,512818l,512818,,xe" filled="f" strokeweight=".47483mm">
                  <v:stroke miterlimit="1" joinstyle="miter"/>
                  <v:path arrowok="t" textboxrect="0,0,1025638,512818"/>
                </v:shape>
                <v:rect id="Rectangle 127" o:spid="_x0000_s1134" style="position:absolute;left:30881;top:43526;width:74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D83C459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maxSize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28" o:spid="_x0000_s1135" style="position:absolute;left:33717;top:53888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" path="m,l,170940,,85471,,201966e" filled="f" strokeweight=".23742mm">
                  <v:stroke miterlimit="83231f" joinstyle="miter"/>
                  <v:path arrowok="t" textboxrect="0,0,0,201966"/>
                </v:shape>
                <v:shape id="Shape 129" o:spid="_x0000_s1136" style="position:absolute;left:33418;top:55758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0" o:spid="_x0000_s1137" style="position:absolute;left:33418;top:55758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k0j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C+5k0j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2" o:spid="_x0000_s1138" style="position:absolute;left:11196;top:48717;width:44957;height:5129;visibility:visible;mso-wrap-style:square;v-text-anchor:top" coordsize="4495715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" path="m,512818l170940,,4495715,,4324775,512818,,512818xe" filled="f" strokeweight=".47483mm">
                  <v:stroke miterlimit="83231f" joinstyle="miter"/>
                  <v:path arrowok="t" textboxrect="0,0,4495715,512818"/>
                </v:shape>
                <v:rect id="Rectangle 133" o:spid="_x0000_s1139" style="position:absolute;left:14634;top:50877;width:5064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5758DF4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размер квадратной матрицы (не более " &lt;&lt; MAX_SIZE &lt;&lt; "): ";</w:t>
                        </w:r>
                      </w:p>
                    </w:txbxContent>
                  </v:textbox>
                </v:rect>
                <v:shape id="Shape 134" o:spid="_x0000_s1140" style="position:absolute;left:33717;top:61581;width:0;height:2019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" path="m,l,170940,,85471,,201966e" filled="f" strokeweight=".23742mm">
                  <v:stroke miterlimit="83231f" joinstyle="miter"/>
                  <v:path arrowok="t" textboxrect="0,0,0,201966"/>
                </v:shape>
                <v:shape id="Shape 135" o:spid="_x0000_s1141" style="position:absolute;left:33418;top:6345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6" o:spid="_x0000_s1142" style="position:absolute;left:33418;top:6345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8" o:spid="_x0000_s1143" style="position:absolute;left:28546;top:56410;width:10257;height:5128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" path="m,512818l170940,r854698,l854699,512818,,512818xe" filled="f" strokeweight=".47483mm">
                  <v:stroke miterlimit="83231f" joinstyle="miter"/>
                  <v:path arrowok="t" textboxrect="0,0,1025638,512818"/>
                </v:shape>
                <v:rect id="Rectangle 139" o:spid="_x0000_s1144" style="position:absolute;left:30026;top:58569;width:970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4762DEA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maxSize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40" o:spid="_x0000_s1145" style="position:absolute;left:16282;top:67563;width:3504;height:7148;visibility:visible;mso-wrap-style:square;v-text-anchor:top" coordsize="350426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" path="m350426,l,,,714784e" filled="f" strokeweight=".23742mm">
                  <v:stroke miterlimit="83231f" joinstyle="miter"/>
                  <v:path arrowok="t" textboxrect="0,0,350426,714784"/>
                </v:shape>
                <v:shape id="Shape 141" o:spid="_x0000_s1146" style="position:absolute;left:15982;top:7456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2" o:spid="_x0000_s1147" style="position:absolute;left:15982;top:7456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3" o:spid="_x0000_s1148" style="position:absolute;left:19743;top:64102;width:27863;height:6837;visibility:visible;mso-wrap-style:square;v-text-anchor:top" coordsize="2786318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" path="m1393159,l2786318,341880,1393159,683760,,341880,1393159,xe" stroked="f" strokeweight="0">
                  <v:stroke miterlimit="83231f" joinstyle="miter"/>
                  <v:path arrowok="t" textboxrect="0,0,2786318,683760"/>
                </v:shape>
                <v:shape id="Shape 144" o:spid="_x0000_s1149" style="position:absolute;left:19743;top:64102;width:27863;height:6837;visibility:visible;mso-wrap-style:square;v-text-anchor:top" coordsize="2786318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" path="m1393159,l2786318,341880,1393159,683760,,341880,1393159,xe" filled="f" strokeweight=".47483mm">
                  <v:stroke miterlimit="83231f" joinstyle="miter"/>
                  <v:path arrowok="t" textboxrect="0,0,2786318,683760"/>
                </v:shape>
                <v:rect id="Rectangle 145" o:spid="_x0000_s1150" style="position:absolute;left:24159;top:67116;width:2530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B1D0FF7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(maxSize &lt;= 0 || maxSize &gt; MAX_SIZE)</w:t>
                        </w:r>
                      </w:p>
                    </w:txbxContent>
                  </v:textbox>
                </v:rect>
                <v:shape id="Shape 146" o:spid="_x0000_s1151" style="position:absolute;left:16282;top:80384;width:0;height:2020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" path="m,l,170940,,85471,,201964e" filled="f" strokeweight=".23742mm">
                  <v:stroke miterlimit="83231f" joinstyle="miter"/>
                  <v:path arrowok="t" textboxrect="0,0,0,201964"/>
                </v:shape>
                <v:shape id="Shape 147" o:spid="_x0000_s1152" style="position:absolute;left:15982;top:8225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8" o:spid="_x0000_s1153" style="position:absolute;left:15982;top:8225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0" o:spid="_x0000_s1154" style="position:absolute;top:75213;width:32478;height:5128;visibility:visible;mso-wrap-style:square;v-text-anchor:top" coordsize="3247855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" path="m,512818l170940,,3247855,,3076915,512818,,512818xe" filled="f" strokeweight=".47483mm">
                  <v:stroke miterlimit="83231f" joinstyle="miter"/>
                  <v:path arrowok="t" textboxrect="0,0,3247855,512818"/>
                </v:shape>
                <v:rect id="Rectangle 151" o:spid="_x0000_s1155" style="position:absolute;left:4349;top:77372;width:3162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C5D22FC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"Некорректный размер матрицы."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52" o:spid="_x0000_s1156" style="position:absolute;left:16282;top:88076;width:17435;height:2875;visibility:visible;mso-wrap-style:square;v-text-anchor:top" coordsize="1743585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" path="m,l,170940r1743585,l1743585,287435e" filled="f" strokeweight=".23742mm">
                  <v:stroke miterlimit="83231f" joinstyle="miter"/>
                  <v:path arrowok="t" textboxrect="0,0,1743585,287435"/>
                </v:shape>
                <v:shape id="Shape 153" o:spid="_x0000_s1157" style="position:absolute;left:33418;top:9080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4" o:spid="_x0000_s1158" style="position:absolute;left:33418;top:9080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6" o:spid="_x0000_s1159" style="position:absolute;left:11965;top:82905;width:8547;height:5128;visibility:visible;mso-wrap-style:square;v-text-anchor:top" coordsize="85469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" path="m261623,l593075,c737519,,854699,114785,854699,256409v,141624,-117180,256409,-261624,256409l261623,512818c117179,512818,,398033,,256409,,114785,117179,,261623,xe" filled="f" strokeweight=".47483mm">
                  <v:stroke miterlimit="83231f" joinstyle="miter"/>
                  <v:path arrowok="t" textboxrect="0,0,854699,512818"/>
                </v:shape>
                <v:rect id="Rectangle 157" o:spid="_x0000_s1160" style="position:absolute;left:14328;top:85065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73129AE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1;</w:t>
                        </w:r>
                      </w:p>
                    </w:txbxContent>
                  </v:textbox>
                </v:rect>
                <v:shape id="Shape 159" o:spid="_x0000_s1161" style="position:absolute;left:31965;top:91452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" path="m341880,170940v,11224,-1095,22338,-3285,33345c336405,215294,333163,225983,328868,236353v-4296,10370,-9561,20222,-15797,29555c306835,275242,299749,283876,291812,291812v-7936,7936,-16571,15022,-25903,21257c256576,319306,246725,324571,236355,328867v-10370,4296,-21058,7537,-32067,9726c193280,340784,182164,341880,170940,341880v-11224,,-22340,-1096,-33349,-3287c126583,336404,115894,333163,105524,328867,95154,324571,85303,319306,75971,313069,66638,306834,58004,299748,50067,291812,42131,283876,35045,275242,28809,265908,22573,256575,17307,246723,13012,236353,8717,225983,5474,215294,3285,204285,1095,193278,,182164,,170940,,159716,1095,148597,3285,137589v2189,-11008,5432,-21698,9727,-32067c17307,95154,22573,85303,28809,75971,35045,66638,42131,58003,50067,50067,58004,42132,66638,35043,75971,28806,85303,22569,95154,17304,105524,13009,115894,8714,126583,5471,137591,3282,148600,1093,159716,,170940,v11224,,22340,1093,33348,3282c215297,5471,225985,8714,236355,13009v10370,4295,20221,9560,29554,15797c275241,35043,283876,42132,291812,50067v7937,7936,15023,16571,21259,25904c319307,85303,324572,95154,328868,105522v4295,10369,7537,21059,9727,32067c340785,148597,341880,159716,341880,170940xe" filled="f" strokeweight=".47483mm">
                  <v:stroke miterlimit="1" joinstyle="miter"/>
                  <v:path arrowok="t" textboxrect="0,0,341880,341880"/>
                </v:shape>
                <v:rect id="Rectangle 160" o:spid="_x0000_s1162" style="position:absolute;left:33331;top:92757;width:9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2F7DFAB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shape id="Shape 161" o:spid="_x0000_s1163" style="position:absolute;left:33717;top:67563;width:19317;height:22223;visibility:visible;mso-wrap-style:square;v-text-anchor:top" coordsize="1931619,222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" path="m,2222216r1931619,l1931619,,1393159,e" filled="f" strokeweight=".23742mm">
                  <v:stroke miterlimit="83231f" joinstyle="miter"/>
                  <v:path arrowok="t" textboxrect="0,0,1931619,2222216"/>
                </v:shape>
                <v:rect id="Rectangle 162" o:spid="_x0000_s1164" style="position:absolute;left:31451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2E7209A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63" o:spid="_x0000_s1165" style="position:absolute;left:18603;top:6497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43C63B0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64" o:spid="_x0000_s1166" style="position:absolute;left:49286;top:6497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DF70FC5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165" o:spid="_x0000_s1167" style="position:absolute;left:13502;top:71817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2244BE5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66" o:spid="_x0000_s1168" style="position:absolute;left:22990;top:87201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6D01059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EF4B62" w14:textId="77777777" w:rsidR="00B75629" w:rsidRDefault="00B75629">
      <w:pPr>
        <w:ind w:left="-781" w:right="-1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D37ADC5" wp14:editId="3C12491D">
                <wp:extent cx="6324770" cy="9487153"/>
                <wp:effectExtent l="0" t="0" r="0" b="0"/>
                <wp:docPr id="1846" name="Group 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770" cy="9487153"/>
                          <a:chOff x="0" y="0"/>
                          <a:chExt cx="6324770" cy="9487153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3371786" y="346154"/>
                            <a:ext cx="0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3844">
                                <a:moveTo>
                                  <a:pt x="0" y="0"/>
                                </a:moveTo>
                                <a:lnTo>
                                  <a:pt x="0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341871" y="8750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341871" y="8750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196572" y="0"/>
                            <a:ext cx="341880" cy="341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8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7"/>
                                </a:cubicBezTo>
                                <a:cubicBezTo>
                                  <a:pt x="336405" y="215294"/>
                                  <a:pt x="333163" y="225983"/>
                                  <a:pt x="328868" y="236355"/>
                                </a:cubicBezTo>
                                <a:cubicBezTo>
                                  <a:pt x="324572" y="246723"/>
                                  <a:pt x="319307" y="256573"/>
                                  <a:pt x="313071" y="265908"/>
                                </a:cubicBezTo>
                                <a:cubicBezTo>
                                  <a:pt x="306835" y="275239"/>
                                  <a:pt x="299749" y="283874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6"/>
                                  <a:pt x="246725" y="324571"/>
                                  <a:pt x="236355" y="328867"/>
                                </a:cubicBezTo>
                                <a:cubicBezTo>
                                  <a:pt x="225985" y="333161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4"/>
                                  <a:pt x="182164" y="341878"/>
                                  <a:pt x="170940" y="341878"/>
                                </a:cubicBezTo>
                                <a:cubicBezTo>
                                  <a:pt x="159716" y="341878"/>
                                  <a:pt x="148600" y="340784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7"/>
                                </a:cubicBezTo>
                                <a:cubicBezTo>
                                  <a:pt x="95154" y="324571"/>
                                  <a:pt x="85303" y="319306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4"/>
                                  <a:pt x="35045" y="275239"/>
                                  <a:pt x="28809" y="265908"/>
                                </a:cubicBezTo>
                                <a:cubicBezTo>
                                  <a:pt x="22573" y="256573"/>
                                  <a:pt x="17307" y="246723"/>
                                  <a:pt x="13012" y="236355"/>
                                </a:cubicBezTo>
                                <a:cubicBezTo>
                                  <a:pt x="8717" y="225983"/>
                                  <a:pt x="5474" y="215294"/>
                                  <a:pt x="3285" y="204287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7"/>
                                  <a:pt x="3285" y="137589"/>
                                </a:cubicBezTo>
                                <a:cubicBezTo>
                                  <a:pt x="5474" y="126578"/>
                                  <a:pt x="8717" y="115889"/>
                                  <a:pt x="13012" y="105521"/>
                                </a:cubicBezTo>
                                <a:cubicBezTo>
                                  <a:pt x="17307" y="95152"/>
                                  <a:pt x="22573" y="85300"/>
                                  <a:pt x="28809" y="75967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5"/>
                                </a:cubicBezTo>
                                <a:cubicBezTo>
                                  <a:pt x="58004" y="42128"/>
                                  <a:pt x="66638" y="35041"/>
                                  <a:pt x="75971" y="28806"/>
                                </a:cubicBezTo>
                                <a:cubicBezTo>
                                  <a:pt x="85303" y="22569"/>
                                  <a:pt x="95154" y="17304"/>
                                  <a:pt x="105524" y="13010"/>
                                </a:cubicBezTo>
                                <a:cubicBezTo>
                                  <a:pt x="115894" y="8716"/>
                                  <a:pt x="126583" y="5473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3"/>
                                  <a:pt x="225985" y="8716"/>
                                  <a:pt x="236355" y="13010"/>
                                </a:cubicBezTo>
                                <a:cubicBezTo>
                                  <a:pt x="246725" y="17304"/>
                                  <a:pt x="256576" y="22569"/>
                                  <a:pt x="265909" y="28804"/>
                                </a:cubicBezTo>
                                <a:cubicBezTo>
                                  <a:pt x="275241" y="35041"/>
                                  <a:pt x="283876" y="42128"/>
                                  <a:pt x="291812" y="50065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67"/>
                                </a:cubicBezTo>
                                <a:cubicBezTo>
                                  <a:pt x="319307" y="85300"/>
                                  <a:pt x="324572" y="95152"/>
                                  <a:pt x="328868" y="105521"/>
                                </a:cubicBezTo>
                                <a:cubicBezTo>
                                  <a:pt x="333163" y="115889"/>
                                  <a:pt x="336405" y="126578"/>
                                  <a:pt x="338595" y="137589"/>
                                </a:cubicBezTo>
                                <a:cubicBezTo>
                                  <a:pt x="340785" y="148597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333191" y="130459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45C6A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3371786" y="1457263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341871" y="16442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341871" y="16442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854693" y="940167"/>
                            <a:ext cx="10256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0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031242" y="1156097"/>
                            <a:ext cx="89439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2676A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srand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time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(0));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3371786" y="2226492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341871" y="24134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41871" y="24134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145293" y="1709396"/>
                            <a:ext cx="24444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20">
                                <a:moveTo>
                                  <a:pt x="0" y="0"/>
                                </a:moveTo>
                                <a:lnTo>
                                  <a:pt x="2444438" y="0"/>
                                </a:lnTo>
                                <a:lnTo>
                                  <a:pt x="244443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19010" y="1925324"/>
                            <a:ext cx="1724972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BE423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maxDiagonalSum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= -1e9;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3371786" y="3166660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341871" y="33536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341871" y="33536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106824" y="2824781"/>
                            <a:ext cx="1051279" cy="6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279" h="629314">
                                <a:moveTo>
                                  <a:pt x="0" y="0"/>
                                </a:moveTo>
                                <a:lnTo>
                                  <a:pt x="1051279" y="0"/>
                                </a:lnTo>
                                <a:lnTo>
                                  <a:pt x="1051279" y="62931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128189" y="343913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6128189" y="343913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632474" y="2478626"/>
                            <a:ext cx="3470077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077" h="683758">
                                <a:moveTo>
                                  <a:pt x="170940" y="0"/>
                                </a:moveTo>
                                <a:lnTo>
                                  <a:pt x="3299137" y="0"/>
                                </a:lnTo>
                                <a:lnTo>
                                  <a:pt x="3470077" y="341880"/>
                                </a:lnTo>
                                <a:lnTo>
                                  <a:pt x="3299137" y="683758"/>
                                </a:lnTo>
                                <a:lnTo>
                                  <a:pt x="170940" y="683758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070641" y="2780024"/>
                            <a:ext cx="3449479" cy="12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F4B7D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matrixCount = 0; matrixCount &lt; n; ++matrixCount)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3371786" y="3935889"/>
                            <a:ext cx="0" cy="22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332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06837"/>
                                </a:lnTo>
                                <a:lnTo>
                                  <a:pt x="0" y="22333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341871" y="41442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341871" y="41442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358968" y="3418795"/>
                            <a:ext cx="201708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089" h="512818">
                                <a:moveTo>
                                  <a:pt x="0" y="0"/>
                                </a:moveTo>
                                <a:lnTo>
                                  <a:pt x="2017089" y="0"/>
                                </a:lnTo>
                                <a:lnTo>
                                  <a:pt x="201708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580923" y="3634719"/>
                            <a:ext cx="2092107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DDBBD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matrix[MAX_SIZE][MAX_SIZE];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3371786" y="4726485"/>
                            <a:ext cx="0" cy="180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597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64102"/>
                                </a:lnTo>
                                <a:lnTo>
                                  <a:pt x="0" y="18059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341871" y="48921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341871" y="48921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717944" y="4209390"/>
                            <a:ext cx="3299137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512820">
                                <a:moveTo>
                                  <a:pt x="0" y="512820"/>
                                </a:moveTo>
                                <a:lnTo>
                                  <a:pt x="170940" y="0"/>
                                </a:lnTo>
                                <a:lnTo>
                                  <a:pt x="3299137" y="0"/>
                                </a:lnTo>
                                <a:lnTo>
                                  <a:pt x="3128197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034049" y="4429592"/>
                            <a:ext cx="35469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4F774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"\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nМатрица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№"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matrixCount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+ 1 &lt;&lt; ":"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3371786" y="5645287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341871" y="58322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341871" y="58322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294861" y="5303407"/>
                            <a:ext cx="1867516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516" h="885724">
                                <a:moveTo>
                                  <a:pt x="0" y="0"/>
                                </a:moveTo>
                                <a:lnTo>
                                  <a:pt x="1867516" y="0"/>
                                </a:lnTo>
                                <a:lnTo>
                                  <a:pt x="1863499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6128530" y="6174090"/>
                            <a:ext cx="59829" cy="59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3">
                                <a:moveTo>
                                  <a:pt x="0" y="0"/>
                                </a:moveTo>
                                <a:lnTo>
                                  <a:pt x="29829" y="15041"/>
                                </a:lnTo>
                                <a:lnTo>
                                  <a:pt x="59829" y="254"/>
                                </a:lnTo>
                                <a:lnTo>
                                  <a:pt x="29658" y="59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6128530" y="6174090"/>
                            <a:ext cx="59829" cy="59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3">
                                <a:moveTo>
                                  <a:pt x="29658" y="59913"/>
                                </a:moveTo>
                                <a:lnTo>
                                  <a:pt x="0" y="0"/>
                                </a:lnTo>
                                <a:lnTo>
                                  <a:pt x="29829" y="15041"/>
                                </a:lnTo>
                                <a:lnTo>
                                  <a:pt x="59829" y="254"/>
                                </a:lnTo>
                                <a:lnTo>
                                  <a:pt x="29658" y="59913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444438" y="4957251"/>
                            <a:ext cx="1846149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683760">
                                <a:moveTo>
                                  <a:pt x="170940" y="0"/>
                                </a:moveTo>
                                <a:lnTo>
                                  <a:pt x="1675209" y="0"/>
                                </a:lnTo>
                                <a:lnTo>
                                  <a:pt x="1846149" y="341880"/>
                                </a:lnTo>
                                <a:lnTo>
                                  <a:pt x="1675209" y="683760"/>
                                </a:lnTo>
                                <a:lnTo>
                                  <a:pt x="170940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697642" y="5258647"/>
                            <a:ext cx="1781588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7EF21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i = 0; i &lt; maxSize; ++i)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3371786" y="6585454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2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341871" y="67724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341871" y="67724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337596" y="6243574"/>
                            <a:ext cx="880339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339" h="458375">
                                <a:moveTo>
                                  <a:pt x="0" y="0"/>
                                </a:moveTo>
                                <a:lnTo>
                                  <a:pt x="880339" y="0"/>
                                </a:lnTo>
                                <a:lnTo>
                                  <a:pt x="880339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188020" y="66869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188020" y="66869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401703" y="5897419"/>
                            <a:ext cx="1931619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19" h="683760">
                                <a:moveTo>
                                  <a:pt x="170940" y="0"/>
                                </a:moveTo>
                                <a:lnTo>
                                  <a:pt x="1760679" y="0"/>
                                </a:lnTo>
                                <a:lnTo>
                                  <a:pt x="1931619" y="341880"/>
                                </a:lnTo>
                                <a:lnTo>
                                  <a:pt x="1760679" y="683760"/>
                                </a:lnTo>
                                <a:lnTo>
                                  <a:pt x="170940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401703" y="5897419"/>
                            <a:ext cx="1931619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19" h="683760">
                                <a:moveTo>
                                  <a:pt x="170940" y="0"/>
                                </a:moveTo>
                                <a:lnTo>
                                  <a:pt x="1760679" y="0"/>
                                </a:lnTo>
                                <a:lnTo>
                                  <a:pt x="1931619" y="341880"/>
                                </a:lnTo>
                                <a:lnTo>
                                  <a:pt x="1760679" y="683760"/>
                                </a:lnTo>
                                <a:lnTo>
                                  <a:pt x="170940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697642" y="6198817"/>
                            <a:ext cx="178158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2CCEE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j = 0; j &lt; maxSize; ++j)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3371786" y="7354682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2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341871" y="75416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341871" y="75416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487173" y="6837588"/>
                            <a:ext cx="176067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512818">
                                <a:moveTo>
                                  <a:pt x="0" y="0"/>
                                </a:moveTo>
                                <a:lnTo>
                                  <a:pt x="1760679" y="0"/>
                                </a:lnTo>
                                <a:lnTo>
                                  <a:pt x="176067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764683" y="7053515"/>
                            <a:ext cx="1603349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21A1C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matrix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[i][j]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rand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() % 100;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2235037" y="6243574"/>
                            <a:ext cx="1136749" cy="2051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749" h="2051276">
                                <a:moveTo>
                                  <a:pt x="1136749" y="1880338"/>
                                </a:moveTo>
                                <a:lnTo>
                                  <a:pt x="1136749" y="2051276"/>
                                </a:lnTo>
                                <a:lnTo>
                                  <a:pt x="0" y="2051276"/>
                                </a:lnTo>
                                <a:lnTo>
                                  <a:pt x="0" y="0"/>
                                </a:lnTo>
                                <a:lnTo>
                                  <a:pt x="116496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336575" y="62136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336575" y="62136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444438" y="7606818"/>
                            <a:ext cx="184614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8">
                                <a:moveTo>
                                  <a:pt x="17094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1675209" y="512818"/>
                                </a:lnTo>
                                <a:lnTo>
                                  <a:pt x="0" y="512818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444438" y="7606818"/>
                            <a:ext cx="184614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1846149" y="0"/>
                                </a:lnTo>
                                <a:lnTo>
                                  <a:pt x="167520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795265" y="7822746"/>
                            <a:ext cx="152215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4332A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cout &lt;&lt; matrix[i][j] &lt;&lt; "\t";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2055550" y="5303407"/>
                            <a:ext cx="3162385" cy="3333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85" h="3333324">
                                <a:moveTo>
                                  <a:pt x="3162385" y="1965807"/>
                                </a:moveTo>
                                <a:lnTo>
                                  <a:pt x="3162385" y="3333324"/>
                                </a:lnTo>
                                <a:lnTo>
                                  <a:pt x="0" y="3333324"/>
                                </a:lnTo>
                                <a:lnTo>
                                  <a:pt x="0" y="0"/>
                                </a:lnTo>
                                <a:lnTo>
                                  <a:pt x="33871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379310" y="52734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379310" y="52734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700842" y="6752120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17094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854699" y="512818"/>
                                </a:lnTo>
                                <a:lnTo>
                                  <a:pt x="0" y="512818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700842" y="6752120"/>
                            <a:ext cx="1025638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917054" y="6968048"/>
                            <a:ext cx="7887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AAC7B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Shape 246"/>
                        <wps:cNvSpPr/>
                        <wps:spPr>
                          <a:xfrm>
                            <a:off x="5982890" y="6239298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2"/>
                                </a:moveTo>
                                <a:cubicBezTo>
                                  <a:pt x="341879" y="182166"/>
                                  <a:pt x="340783" y="193281"/>
                                  <a:pt x="338594" y="204288"/>
                                </a:cubicBezTo>
                                <a:cubicBezTo>
                                  <a:pt x="336405" y="215295"/>
                                  <a:pt x="333161" y="225983"/>
                                  <a:pt x="328867" y="236355"/>
                                </a:cubicBezTo>
                                <a:cubicBezTo>
                                  <a:pt x="324571" y="246723"/>
                                  <a:pt x="319306" y="256577"/>
                                  <a:pt x="313070" y="265909"/>
                                </a:cubicBezTo>
                                <a:cubicBezTo>
                                  <a:pt x="306834" y="275242"/>
                                  <a:pt x="299748" y="283877"/>
                                  <a:pt x="291812" y="291812"/>
                                </a:cubicBezTo>
                                <a:cubicBezTo>
                                  <a:pt x="283875" y="299749"/>
                                  <a:pt x="275241" y="306834"/>
                                  <a:pt x="265908" y="313072"/>
                                </a:cubicBezTo>
                                <a:cubicBezTo>
                                  <a:pt x="256575" y="319308"/>
                                  <a:pt x="246724" y="324572"/>
                                  <a:pt x="236354" y="328867"/>
                                </a:cubicBezTo>
                                <a:cubicBezTo>
                                  <a:pt x="225985" y="333161"/>
                                  <a:pt x="215296" y="336401"/>
                                  <a:pt x="204288" y="338593"/>
                                </a:cubicBezTo>
                                <a:cubicBezTo>
                                  <a:pt x="193279" y="340782"/>
                                  <a:pt x="182163" y="341877"/>
                                  <a:pt x="170940" y="341880"/>
                                </a:cubicBezTo>
                                <a:cubicBezTo>
                                  <a:pt x="159715" y="341877"/>
                                  <a:pt x="148599" y="340782"/>
                                  <a:pt x="137590" y="338593"/>
                                </a:cubicBezTo>
                                <a:cubicBezTo>
                                  <a:pt x="126582" y="336401"/>
                                  <a:pt x="115893" y="333161"/>
                                  <a:pt x="105523" y="328867"/>
                                </a:cubicBezTo>
                                <a:cubicBezTo>
                                  <a:pt x="95153" y="324572"/>
                                  <a:pt x="85303" y="319308"/>
                                  <a:pt x="75971" y="313072"/>
                                </a:cubicBezTo>
                                <a:cubicBezTo>
                                  <a:pt x="66638" y="306834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7"/>
                                  <a:pt x="35044" y="275239"/>
                                  <a:pt x="28808" y="265906"/>
                                </a:cubicBezTo>
                                <a:cubicBezTo>
                                  <a:pt x="22573" y="256573"/>
                                  <a:pt x="17307" y="246723"/>
                                  <a:pt x="13012" y="236355"/>
                                </a:cubicBezTo>
                                <a:cubicBezTo>
                                  <a:pt x="8717" y="225983"/>
                                  <a:pt x="5474" y="215295"/>
                                  <a:pt x="3284" y="204288"/>
                                </a:cubicBezTo>
                                <a:cubicBezTo>
                                  <a:pt x="1095" y="193281"/>
                                  <a:pt x="0" y="182166"/>
                                  <a:pt x="0" y="170942"/>
                                </a:cubicBezTo>
                                <a:cubicBezTo>
                                  <a:pt x="0" y="159717"/>
                                  <a:pt x="1095" y="148602"/>
                                  <a:pt x="3285" y="137592"/>
                                </a:cubicBezTo>
                                <a:cubicBezTo>
                                  <a:pt x="5474" y="126581"/>
                                  <a:pt x="8717" y="115891"/>
                                  <a:pt x="13012" y="105522"/>
                                </a:cubicBezTo>
                                <a:cubicBezTo>
                                  <a:pt x="17307" y="95151"/>
                                  <a:pt x="22573" y="85300"/>
                                  <a:pt x="28808" y="75967"/>
                                </a:cubicBezTo>
                                <a:cubicBezTo>
                                  <a:pt x="35044" y="66635"/>
                                  <a:pt x="42130" y="58003"/>
                                  <a:pt x="50067" y="50068"/>
                                </a:cubicBezTo>
                                <a:cubicBezTo>
                                  <a:pt x="58004" y="42131"/>
                                  <a:pt x="66638" y="35043"/>
                                  <a:pt x="75971" y="28811"/>
                                </a:cubicBezTo>
                                <a:cubicBezTo>
                                  <a:pt x="85303" y="22572"/>
                                  <a:pt x="95153" y="17307"/>
                                  <a:pt x="105523" y="13010"/>
                                </a:cubicBezTo>
                                <a:cubicBezTo>
                                  <a:pt x="115893" y="8716"/>
                                  <a:pt x="126582" y="5473"/>
                                  <a:pt x="137590" y="3287"/>
                                </a:cubicBezTo>
                                <a:cubicBezTo>
                                  <a:pt x="148599" y="1098"/>
                                  <a:pt x="159715" y="0"/>
                                  <a:pt x="170940" y="0"/>
                                </a:cubicBezTo>
                                <a:cubicBezTo>
                                  <a:pt x="182163" y="0"/>
                                  <a:pt x="193279" y="1095"/>
                                  <a:pt x="204288" y="3284"/>
                                </a:cubicBezTo>
                                <a:cubicBezTo>
                                  <a:pt x="215296" y="5473"/>
                                  <a:pt x="225985" y="8716"/>
                                  <a:pt x="236354" y="13010"/>
                                </a:cubicBezTo>
                                <a:cubicBezTo>
                                  <a:pt x="246724" y="17304"/>
                                  <a:pt x="256575" y="22569"/>
                                  <a:pt x="265908" y="28808"/>
                                </a:cubicBezTo>
                                <a:cubicBezTo>
                                  <a:pt x="275241" y="35043"/>
                                  <a:pt x="283875" y="42131"/>
                                  <a:pt x="291812" y="50068"/>
                                </a:cubicBezTo>
                                <a:cubicBezTo>
                                  <a:pt x="299748" y="58003"/>
                                  <a:pt x="306834" y="66635"/>
                                  <a:pt x="313070" y="75967"/>
                                </a:cubicBezTo>
                                <a:cubicBezTo>
                                  <a:pt x="319306" y="85300"/>
                                  <a:pt x="324571" y="95151"/>
                                  <a:pt x="328867" y="105522"/>
                                </a:cubicBezTo>
                                <a:cubicBezTo>
                                  <a:pt x="333161" y="115891"/>
                                  <a:pt x="336405" y="126581"/>
                                  <a:pt x="338594" y="137592"/>
                                </a:cubicBezTo>
                                <a:cubicBezTo>
                                  <a:pt x="340783" y="148602"/>
                                  <a:pt x="341879" y="159717"/>
                                  <a:pt x="341880" y="170942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119509" y="6369759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0B4BC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175213" y="2824781"/>
                            <a:ext cx="1407090" cy="632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7090" h="6324768">
                                <a:moveTo>
                                  <a:pt x="0" y="6324768"/>
                                </a:moveTo>
                                <a:lnTo>
                                  <a:pt x="0" y="0"/>
                                </a:lnTo>
                                <a:lnTo>
                                  <a:pt x="140709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567346" y="27948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567346" y="27948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9145273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170940" y="0"/>
                                </a:move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3"/>
                                  <a:pt x="225986" y="8716"/>
                                  <a:pt x="236355" y="13010"/>
                                </a:cubicBezTo>
                                <a:cubicBezTo>
                                  <a:pt x="246725" y="17304"/>
                                  <a:pt x="256576" y="22569"/>
                                  <a:pt x="265909" y="28804"/>
                                </a:cubicBezTo>
                                <a:cubicBezTo>
                                  <a:pt x="275241" y="35043"/>
                                  <a:pt x="283876" y="42128"/>
                                  <a:pt x="291812" y="50065"/>
                                </a:cubicBezTo>
                                <a:cubicBezTo>
                                  <a:pt x="299749" y="58003"/>
                                  <a:pt x="306835" y="66635"/>
                                  <a:pt x="313071" y="75967"/>
                                </a:cubicBezTo>
                                <a:cubicBezTo>
                                  <a:pt x="319307" y="85300"/>
                                  <a:pt x="324572" y="95151"/>
                                  <a:pt x="328867" y="105522"/>
                                </a:cubicBezTo>
                                <a:cubicBezTo>
                                  <a:pt x="333163" y="115891"/>
                                  <a:pt x="336405" y="126581"/>
                                  <a:pt x="338595" y="137589"/>
                                </a:cubicBezTo>
                                <a:cubicBezTo>
                                  <a:pt x="340785" y="148599"/>
                                  <a:pt x="341879" y="159717"/>
                                  <a:pt x="341879" y="170942"/>
                                </a:cubicBezTo>
                                <a:cubicBezTo>
                                  <a:pt x="341879" y="182163"/>
                                  <a:pt x="340785" y="193278"/>
                                  <a:pt x="338595" y="204285"/>
                                </a:cubicBezTo>
                                <a:cubicBezTo>
                                  <a:pt x="336405" y="215292"/>
                                  <a:pt x="333163" y="225980"/>
                                  <a:pt x="328867" y="236351"/>
                                </a:cubicBezTo>
                                <a:cubicBezTo>
                                  <a:pt x="324572" y="246723"/>
                                  <a:pt x="319307" y="256573"/>
                                  <a:pt x="313071" y="265906"/>
                                </a:cubicBezTo>
                                <a:cubicBezTo>
                                  <a:pt x="306835" y="275239"/>
                                  <a:pt x="299749" y="283874"/>
                                  <a:pt x="291812" y="291812"/>
                                </a:cubicBezTo>
                                <a:cubicBezTo>
                                  <a:pt x="283876" y="299746"/>
                                  <a:pt x="275241" y="306834"/>
                                  <a:pt x="265909" y="313066"/>
                                </a:cubicBezTo>
                                <a:cubicBezTo>
                                  <a:pt x="256576" y="319301"/>
                                  <a:pt x="246725" y="324566"/>
                                  <a:pt x="236355" y="328864"/>
                                </a:cubicBezTo>
                                <a:cubicBezTo>
                                  <a:pt x="225986" y="333161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2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2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4"/>
                                </a:cubicBezTo>
                                <a:cubicBezTo>
                                  <a:pt x="95154" y="324566"/>
                                  <a:pt x="85303" y="319301"/>
                                  <a:pt x="75971" y="313069"/>
                                </a:cubicBezTo>
                                <a:cubicBezTo>
                                  <a:pt x="66638" y="306834"/>
                                  <a:pt x="58004" y="299746"/>
                                  <a:pt x="50067" y="291812"/>
                                </a:cubicBezTo>
                                <a:cubicBezTo>
                                  <a:pt x="42130" y="283874"/>
                                  <a:pt x="35044" y="275239"/>
                                  <a:pt x="28809" y="265906"/>
                                </a:cubicBezTo>
                                <a:cubicBezTo>
                                  <a:pt x="22573" y="256573"/>
                                  <a:pt x="17307" y="246723"/>
                                  <a:pt x="13012" y="236355"/>
                                </a:cubicBezTo>
                                <a:cubicBezTo>
                                  <a:pt x="8717" y="225983"/>
                                  <a:pt x="5474" y="215292"/>
                                  <a:pt x="3285" y="204285"/>
                                </a:cubicBezTo>
                                <a:cubicBezTo>
                                  <a:pt x="1095" y="193278"/>
                                  <a:pt x="0" y="182163"/>
                                  <a:pt x="0" y="170942"/>
                                </a:cubicBezTo>
                                <a:cubicBezTo>
                                  <a:pt x="0" y="159717"/>
                                  <a:pt x="1095" y="148599"/>
                                  <a:pt x="3285" y="137589"/>
                                </a:cubicBezTo>
                                <a:cubicBezTo>
                                  <a:pt x="5474" y="126581"/>
                                  <a:pt x="8717" y="115891"/>
                                  <a:pt x="13012" y="105522"/>
                                </a:cubicBezTo>
                                <a:cubicBezTo>
                                  <a:pt x="17307" y="95151"/>
                                  <a:pt x="22573" y="85300"/>
                                  <a:pt x="28809" y="75967"/>
                                </a:cubicBezTo>
                                <a:cubicBezTo>
                                  <a:pt x="35044" y="66635"/>
                                  <a:pt x="42130" y="58003"/>
                                  <a:pt x="50067" y="50065"/>
                                </a:cubicBezTo>
                                <a:cubicBezTo>
                                  <a:pt x="58004" y="42128"/>
                                  <a:pt x="66638" y="35043"/>
                                  <a:pt x="75971" y="28808"/>
                                </a:cubicBezTo>
                                <a:cubicBezTo>
                                  <a:pt x="85303" y="22569"/>
                                  <a:pt x="95154" y="17307"/>
                                  <a:pt x="105524" y="13010"/>
                                </a:cubicBezTo>
                                <a:cubicBezTo>
                                  <a:pt x="115894" y="8716"/>
                                  <a:pt x="126583" y="5476"/>
                                  <a:pt x="137591" y="3287"/>
                                </a:cubicBezTo>
                                <a:cubicBezTo>
                                  <a:pt x="148599" y="1098"/>
                                  <a:pt x="159716" y="0"/>
                                  <a:pt x="170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9145273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2"/>
                                </a:moveTo>
                                <a:cubicBezTo>
                                  <a:pt x="341879" y="182163"/>
                                  <a:pt x="340785" y="193278"/>
                                  <a:pt x="338595" y="204285"/>
                                </a:cubicBezTo>
                                <a:cubicBezTo>
                                  <a:pt x="336405" y="215292"/>
                                  <a:pt x="333163" y="225980"/>
                                  <a:pt x="328867" y="236351"/>
                                </a:cubicBezTo>
                                <a:cubicBezTo>
                                  <a:pt x="324572" y="246723"/>
                                  <a:pt x="319307" y="256573"/>
                                  <a:pt x="313071" y="265906"/>
                                </a:cubicBezTo>
                                <a:cubicBezTo>
                                  <a:pt x="306835" y="275239"/>
                                  <a:pt x="299749" y="283874"/>
                                  <a:pt x="291812" y="291812"/>
                                </a:cubicBezTo>
                                <a:cubicBezTo>
                                  <a:pt x="283876" y="299746"/>
                                  <a:pt x="275241" y="306834"/>
                                  <a:pt x="265909" y="313066"/>
                                </a:cubicBezTo>
                                <a:cubicBezTo>
                                  <a:pt x="256576" y="319301"/>
                                  <a:pt x="246725" y="324566"/>
                                  <a:pt x="236355" y="328864"/>
                                </a:cubicBezTo>
                                <a:cubicBezTo>
                                  <a:pt x="225986" y="333161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2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2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4"/>
                                </a:cubicBezTo>
                                <a:cubicBezTo>
                                  <a:pt x="95154" y="324566"/>
                                  <a:pt x="85303" y="319301"/>
                                  <a:pt x="75971" y="313069"/>
                                </a:cubicBezTo>
                                <a:cubicBezTo>
                                  <a:pt x="66638" y="306834"/>
                                  <a:pt x="58004" y="299746"/>
                                  <a:pt x="50067" y="291812"/>
                                </a:cubicBezTo>
                                <a:cubicBezTo>
                                  <a:pt x="42130" y="283874"/>
                                  <a:pt x="35044" y="275239"/>
                                  <a:pt x="28809" y="265906"/>
                                </a:cubicBezTo>
                                <a:cubicBezTo>
                                  <a:pt x="22573" y="256573"/>
                                  <a:pt x="17307" y="246723"/>
                                  <a:pt x="13012" y="236355"/>
                                </a:cubicBezTo>
                                <a:cubicBezTo>
                                  <a:pt x="8717" y="225983"/>
                                  <a:pt x="5474" y="215292"/>
                                  <a:pt x="3285" y="204285"/>
                                </a:cubicBezTo>
                                <a:cubicBezTo>
                                  <a:pt x="1095" y="193278"/>
                                  <a:pt x="0" y="182163"/>
                                  <a:pt x="0" y="170942"/>
                                </a:cubicBezTo>
                                <a:cubicBezTo>
                                  <a:pt x="0" y="159717"/>
                                  <a:pt x="1095" y="148599"/>
                                  <a:pt x="3285" y="137589"/>
                                </a:cubicBezTo>
                                <a:cubicBezTo>
                                  <a:pt x="5474" y="126581"/>
                                  <a:pt x="8717" y="115891"/>
                                  <a:pt x="13012" y="105522"/>
                                </a:cubicBezTo>
                                <a:cubicBezTo>
                                  <a:pt x="17307" y="95151"/>
                                  <a:pt x="22573" y="85300"/>
                                  <a:pt x="28809" y="75967"/>
                                </a:cubicBezTo>
                                <a:cubicBezTo>
                                  <a:pt x="35044" y="66635"/>
                                  <a:pt x="42130" y="58003"/>
                                  <a:pt x="50067" y="50065"/>
                                </a:cubicBezTo>
                                <a:cubicBezTo>
                                  <a:pt x="58004" y="42128"/>
                                  <a:pt x="66638" y="35043"/>
                                  <a:pt x="75971" y="28808"/>
                                </a:cubicBezTo>
                                <a:cubicBezTo>
                                  <a:pt x="85303" y="22569"/>
                                  <a:pt x="95154" y="17307"/>
                                  <a:pt x="105524" y="13010"/>
                                </a:cubicBezTo>
                                <a:cubicBezTo>
                                  <a:pt x="115894" y="8716"/>
                                  <a:pt x="126583" y="5476"/>
                                  <a:pt x="137591" y="3287"/>
                                </a:cubicBezTo>
                                <a:cubicBezTo>
                                  <a:pt x="148599" y="1098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3"/>
                                  <a:pt x="225986" y="8716"/>
                                  <a:pt x="236355" y="13010"/>
                                </a:cubicBezTo>
                                <a:cubicBezTo>
                                  <a:pt x="246725" y="17304"/>
                                  <a:pt x="256576" y="22569"/>
                                  <a:pt x="265909" y="28804"/>
                                </a:cubicBezTo>
                                <a:cubicBezTo>
                                  <a:pt x="275241" y="35043"/>
                                  <a:pt x="283876" y="42128"/>
                                  <a:pt x="291812" y="50065"/>
                                </a:cubicBezTo>
                                <a:cubicBezTo>
                                  <a:pt x="299749" y="58003"/>
                                  <a:pt x="306835" y="66635"/>
                                  <a:pt x="313071" y="75967"/>
                                </a:cubicBezTo>
                                <a:cubicBezTo>
                                  <a:pt x="319307" y="85300"/>
                                  <a:pt x="324572" y="95151"/>
                                  <a:pt x="328867" y="105522"/>
                                </a:cubicBezTo>
                                <a:cubicBezTo>
                                  <a:pt x="333163" y="115891"/>
                                  <a:pt x="336405" y="126581"/>
                                  <a:pt x="338595" y="137589"/>
                                </a:cubicBezTo>
                                <a:cubicBezTo>
                                  <a:pt x="340785" y="148599"/>
                                  <a:pt x="341879" y="159717"/>
                                  <a:pt x="341879" y="170942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3814" y="9275730"/>
                            <a:ext cx="9851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EEFDC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5982890" y="3504264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3" y="193280"/>
                                  <a:pt x="338594" y="204287"/>
                                </a:cubicBezTo>
                                <a:cubicBezTo>
                                  <a:pt x="336405" y="215294"/>
                                  <a:pt x="333161" y="225982"/>
                                  <a:pt x="328867" y="236350"/>
                                </a:cubicBezTo>
                                <a:cubicBezTo>
                                  <a:pt x="324571" y="246720"/>
                                  <a:pt x="319306" y="256570"/>
                                  <a:pt x="313070" y="265903"/>
                                </a:cubicBezTo>
                                <a:cubicBezTo>
                                  <a:pt x="306834" y="275237"/>
                                  <a:pt x="299748" y="283873"/>
                                  <a:pt x="291812" y="291810"/>
                                </a:cubicBezTo>
                                <a:cubicBezTo>
                                  <a:pt x="283875" y="299746"/>
                                  <a:pt x="275241" y="306832"/>
                                  <a:pt x="265908" y="313066"/>
                                </a:cubicBezTo>
                                <a:cubicBezTo>
                                  <a:pt x="256575" y="319301"/>
                                  <a:pt x="246724" y="324568"/>
                                  <a:pt x="236354" y="328865"/>
                                </a:cubicBezTo>
                                <a:cubicBezTo>
                                  <a:pt x="225985" y="333160"/>
                                  <a:pt x="215296" y="336401"/>
                                  <a:pt x="204288" y="338593"/>
                                </a:cubicBezTo>
                                <a:cubicBezTo>
                                  <a:pt x="193279" y="340784"/>
                                  <a:pt x="182163" y="341880"/>
                                  <a:pt x="170940" y="341880"/>
                                </a:cubicBezTo>
                                <a:cubicBezTo>
                                  <a:pt x="159715" y="341880"/>
                                  <a:pt x="148599" y="340784"/>
                                  <a:pt x="137590" y="338595"/>
                                </a:cubicBezTo>
                                <a:cubicBezTo>
                                  <a:pt x="126582" y="336401"/>
                                  <a:pt x="115893" y="333160"/>
                                  <a:pt x="105523" y="328865"/>
                                </a:cubicBezTo>
                                <a:cubicBezTo>
                                  <a:pt x="95153" y="324568"/>
                                  <a:pt x="85303" y="319301"/>
                                  <a:pt x="75971" y="313066"/>
                                </a:cubicBezTo>
                                <a:cubicBezTo>
                                  <a:pt x="66638" y="306832"/>
                                  <a:pt x="58004" y="299746"/>
                                  <a:pt x="50067" y="291810"/>
                                </a:cubicBezTo>
                                <a:cubicBezTo>
                                  <a:pt x="42130" y="283873"/>
                                  <a:pt x="35044" y="275237"/>
                                  <a:pt x="28808" y="265906"/>
                                </a:cubicBezTo>
                                <a:cubicBezTo>
                                  <a:pt x="22573" y="256572"/>
                                  <a:pt x="17307" y="246720"/>
                                  <a:pt x="13012" y="236350"/>
                                </a:cubicBezTo>
                                <a:cubicBezTo>
                                  <a:pt x="8717" y="225982"/>
                                  <a:pt x="5474" y="215292"/>
                                  <a:pt x="3284" y="204285"/>
                                </a:cubicBezTo>
                                <a:cubicBezTo>
                                  <a:pt x="1095" y="193278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7"/>
                                  <a:pt x="3285" y="137589"/>
                                </a:cubicBezTo>
                                <a:cubicBezTo>
                                  <a:pt x="5474" y="126580"/>
                                  <a:pt x="8717" y="115889"/>
                                  <a:pt x="13012" y="105521"/>
                                </a:cubicBezTo>
                                <a:cubicBezTo>
                                  <a:pt x="17307" y="95149"/>
                                  <a:pt x="22573" y="85299"/>
                                  <a:pt x="28808" y="75964"/>
                                </a:cubicBezTo>
                                <a:cubicBezTo>
                                  <a:pt x="35044" y="66633"/>
                                  <a:pt x="42130" y="58001"/>
                                  <a:pt x="50067" y="50065"/>
                                </a:cubicBezTo>
                                <a:cubicBezTo>
                                  <a:pt x="58004" y="42128"/>
                                  <a:pt x="66638" y="35041"/>
                                  <a:pt x="75971" y="28806"/>
                                </a:cubicBezTo>
                                <a:cubicBezTo>
                                  <a:pt x="85303" y="22571"/>
                                  <a:pt x="95153" y="17307"/>
                                  <a:pt x="105523" y="13010"/>
                                </a:cubicBezTo>
                                <a:cubicBezTo>
                                  <a:pt x="115893" y="8716"/>
                                  <a:pt x="126582" y="5474"/>
                                  <a:pt x="137590" y="3285"/>
                                </a:cubicBezTo>
                                <a:cubicBezTo>
                                  <a:pt x="148599" y="1096"/>
                                  <a:pt x="159715" y="0"/>
                                  <a:pt x="170940" y="0"/>
                                </a:cubicBezTo>
                                <a:cubicBezTo>
                                  <a:pt x="182163" y="0"/>
                                  <a:pt x="193279" y="1096"/>
                                  <a:pt x="204288" y="3285"/>
                                </a:cubicBezTo>
                                <a:cubicBezTo>
                                  <a:pt x="215296" y="5474"/>
                                  <a:pt x="225985" y="8716"/>
                                  <a:pt x="236354" y="13010"/>
                                </a:cubicBezTo>
                                <a:cubicBezTo>
                                  <a:pt x="246724" y="17307"/>
                                  <a:pt x="256575" y="22571"/>
                                  <a:pt x="265908" y="28806"/>
                                </a:cubicBezTo>
                                <a:cubicBezTo>
                                  <a:pt x="275241" y="35041"/>
                                  <a:pt x="283875" y="42128"/>
                                  <a:pt x="291812" y="50065"/>
                                </a:cubicBezTo>
                                <a:cubicBezTo>
                                  <a:pt x="299748" y="58001"/>
                                  <a:pt x="306834" y="66633"/>
                                  <a:pt x="313070" y="75964"/>
                                </a:cubicBezTo>
                                <a:cubicBezTo>
                                  <a:pt x="319306" y="85299"/>
                                  <a:pt x="324571" y="95149"/>
                                  <a:pt x="328867" y="105521"/>
                                </a:cubicBezTo>
                                <a:cubicBezTo>
                                  <a:pt x="333161" y="115889"/>
                                  <a:pt x="336405" y="126580"/>
                                  <a:pt x="338594" y="137589"/>
                                </a:cubicBezTo>
                                <a:cubicBezTo>
                                  <a:pt x="340783" y="148597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116704" y="3634719"/>
                            <a:ext cx="98511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6F894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093876" y="3250107"/>
                            <a:ext cx="45559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003C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145157" y="5728734"/>
                            <a:ext cx="45559" cy="12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2A8BE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561155" y="3250107"/>
                            <a:ext cx="75865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79693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244912" y="2651818"/>
                            <a:ext cx="75865" cy="12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E3BC3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95343" y="5728734"/>
                            <a:ext cx="75865" cy="12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75F5E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509873" y="666890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545C4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179345" y="6668903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B346D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390213" y="5130445"/>
                            <a:ext cx="75865" cy="12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C8036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432948" y="6070614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FDA3F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974215" y="8207358"/>
                            <a:ext cx="45559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C2F2A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538313" y="8634706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20CF7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37ADC5" id="Group 1846" o:spid="_x0000_s1169" style="width:498pt;height:747pt;mso-position-horizontal-relative:char;mso-position-vertical-relative:line" coordsize="63247,9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">
                <v:shape id="Shape 170" o:spid="_x0000_s1170" style="position:absolute;left:33717;top:3461;width:0;height:5438;visibility:visible;mso-wrap-style:square;v-text-anchor:top" coordsize="0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" path="m,l,543844e" filled="f" strokeweight=".23742mm">
                  <v:stroke miterlimit="83231f" joinstyle="miter"/>
                  <v:path arrowok="t" textboxrect="0,0,0,543844"/>
                </v:shape>
                <v:shape id="Shape 171" o:spid="_x0000_s1171" style="position:absolute;left:33418;top:875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72" o:spid="_x0000_s1172" style="position:absolute;left:33418;top:875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4" o:spid="_x0000_s1173" style="position:absolute;left:31965;width:3419;height:3418;visibility:visible;mso-wrap-style:square;v-text-anchor:top" coordsize="341880,341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" path="m341880,170940v,11224,-1095,22340,-3285,33347c336405,215294,333163,225983,328868,236355v-4296,10368,-9561,20218,-15797,29553c306835,275239,299749,283874,291812,291812v-7936,7937,-16571,15024,-25903,21259c256576,319306,246725,324571,236355,328867v-10370,4294,-21058,7537,-32067,9726c193280,340784,182164,341878,170940,341878v-11224,,-22340,-1094,-33349,-3285c126583,336404,115894,333161,105524,328867,95154,324571,85303,319306,75971,313071,66638,306836,58004,299749,50067,291812,42131,283874,35045,275239,28809,265908,22573,256573,17307,246723,13012,236355,8717,225983,5474,215294,3285,204287,1095,193280,,182164,,170940,,159716,1095,148597,3285,137589v2189,-11011,5432,-21700,9727,-32068c17307,95152,22573,85300,28809,75967,35045,66638,42131,58003,50067,50065,58004,42128,66638,35041,75971,28806,85303,22569,95154,17304,105524,13010,115894,8716,126583,5473,137591,3284,148600,1095,159716,,170940,v11224,,22340,1095,33348,3284c215297,5473,225985,8716,236355,13010v10370,4294,20221,9559,29554,15794c275241,35041,283876,42128,291812,50065v7937,7938,15023,16573,21259,25902c319307,85300,324572,95152,328868,105521v4295,10368,7537,21057,9727,32068c340785,148597,341880,159716,341880,170940xe" filled="f" strokeweight=".47483mm">
                  <v:stroke miterlimit="1" joinstyle="miter"/>
                  <v:path arrowok="t" textboxrect="0,0,341880,341878"/>
                </v:shape>
                <v:rect id="Rectangle 175" o:spid="_x0000_s1174" style="position:absolute;left:33331;top:1304;width:9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FD45C6A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shape id="Shape 176" o:spid="_x0000_s1175" style="position:absolute;left:33717;top:14572;width:0;height:2020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" path="m,l,170940,,85469,,201964e" filled="f" strokeweight=".23742mm">
                  <v:stroke miterlimit="83231f" joinstyle="miter"/>
                  <v:path arrowok="t" textboxrect="0,0,0,201964"/>
                </v:shape>
                <v:shape id="Shape 177" o:spid="_x0000_s1176" style="position:absolute;left:33418;top:16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78" o:spid="_x0000_s1177" style="position:absolute;left:33418;top:16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0" o:spid="_x0000_s1178" style="position:absolute;left:28546;top:9401;width:10257;height:5128;visibility:visible;mso-wrap-style:square;v-text-anchor:top" coordsize="10256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" path="m,l1025638,r,512820l,512820,,xe" filled="f" strokeweight=".47483mm">
                  <v:stroke miterlimit="1" joinstyle="miter"/>
                  <v:path arrowok="t" textboxrect="0,0,1025638,512820"/>
                </v:shape>
                <v:rect id="Rectangle 181" o:spid="_x0000_s1179" style="position:absolute;left:30312;top:11560;width:894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012676A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srand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time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(0));</w:t>
                        </w:r>
                      </w:p>
                    </w:txbxContent>
                  </v:textbox>
                </v:rect>
                <v:shape id="Shape 182" o:spid="_x0000_s1180" style="position:absolute;left:33717;top:22264;width:0;height:2020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" path="m,l,170940,,85469,,201964e" filled="f" strokeweight=".23742mm">
                  <v:stroke miterlimit="83231f" joinstyle="miter"/>
                  <v:path arrowok="t" textboxrect="0,0,0,201964"/>
                </v:shape>
                <v:shape id="Shape 183" o:spid="_x0000_s1181" style="position:absolute;left:33418;top:2413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4" o:spid="_x0000_s1182" style="position:absolute;left:33418;top:2413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6" o:spid="_x0000_s1183" style="position:absolute;left:21452;top:17093;width:24445;height:5129;visibility:visible;mso-wrap-style:square;v-text-anchor:top" coordsize="24444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" path="m,l2444438,r,512820l,512820,,xe" filled="f" strokeweight=".47483mm">
                  <v:stroke miterlimit="1" joinstyle="miter"/>
                  <v:path arrowok="t" textboxrect="0,0,2444438,512820"/>
                </v:shape>
                <v:rect id="Rectangle 187" o:spid="_x0000_s1184" style="position:absolute;left:27190;top:19253;width:1724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2ABE423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maxDiagonalSum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= -1e9;</w:t>
                        </w:r>
                      </w:p>
                    </w:txbxContent>
                  </v:textbox>
                </v:rect>
                <v:shape id="Shape 188" o:spid="_x0000_s1185" style="position:absolute;left:33717;top:31666;width:0;height:2020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" path="m,l,170940,,85471,,201964e" filled="f" strokeweight=".23742mm">
                  <v:stroke miterlimit="83231f" joinstyle="miter"/>
                  <v:path arrowok="t" textboxrect="0,0,0,201964"/>
                </v:shape>
                <v:shape id="Shape 189" o:spid="_x0000_s1186" style="position:absolute;left:33418;top:335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0" o:spid="_x0000_s1187" style="position:absolute;left:33418;top:335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1" o:spid="_x0000_s1188" style="position:absolute;left:51068;top:28247;width:10513;height:6293;visibility:visible;mso-wrap-style:square;v-text-anchor:top" coordsize="1051279,62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" path="m,l1051279,r,629314e" filled="f" strokeweight=".23742mm">
                  <v:stroke miterlimit="83231f" joinstyle="miter"/>
                  <v:path arrowok="t" textboxrect="0,0,1051279,629314"/>
                </v:shape>
                <v:shape id="Shape 192" o:spid="_x0000_s1189" style="position:absolute;left:61281;top:3439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3" o:spid="_x0000_s1190" style="position:absolute;left:61281;top:3439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5" o:spid="_x0000_s1191" style="position:absolute;left:16324;top:24786;width:34701;height:6837;visibility:visible;mso-wrap-style:square;v-text-anchor:top" coordsize="3470077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" path="m170940,l3299137,r170940,341880l3299137,683758r-3128197,l,341880,170940,xe" filled="f" strokeweight=".47483mm">
                  <v:stroke miterlimit="83231f" joinstyle="miter"/>
                  <v:path arrowok="t" textboxrect="0,0,3470077,683758"/>
                </v:shape>
                <v:rect id="Rectangle 196" o:spid="_x0000_s1192" style="position:absolute;left:20706;top:27800;width:3449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02F4B7D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matrixCount = 0; matrixCount &lt; n; ++matrixCount)</w:t>
                        </w:r>
                      </w:p>
                    </w:txbxContent>
                  </v:textbox>
                </v:rect>
                <v:shape id="Shape 197" o:spid="_x0000_s1193" style="position:absolute;left:33717;top:39358;width:0;height:2234;visibility:visible;mso-wrap-style:square;v-text-anchor:top" coordsize="0,22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" path="m,l,170940,,106837,,223332e" filled="f" strokeweight=".23742mm">
                  <v:stroke miterlimit="83231f" joinstyle="miter"/>
                  <v:path arrowok="t" textboxrect="0,0,0,223332"/>
                </v:shape>
                <v:shape id="Shape 198" o:spid="_x0000_s1194" style="position:absolute;left:33418;top:41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9" o:spid="_x0000_s1195" style="position:absolute;left:33418;top:41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01" o:spid="_x0000_s1196" style="position:absolute;left:23589;top:34187;width:20171;height:5129;visibility:visible;mso-wrap-style:square;v-text-anchor:top" coordsize="201708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" path="m,l2017089,r,512818l,512818,,xe" filled="f" strokeweight=".47483mm">
                  <v:stroke miterlimit="1" joinstyle="miter"/>
                  <v:path arrowok="t" textboxrect="0,0,2017089,512818"/>
                </v:shape>
                <v:rect id="Rectangle 202" o:spid="_x0000_s1197" style="position:absolute;left:25809;top:36347;width:209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61DDBBD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matrix[MAX_SIZE][MAX_SIZE];</w:t>
                        </w:r>
                      </w:p>
                    </w:txbxContent>
                  </v:textbox>
                </v:rect>
                <v:shape id="Shape 203" o:spid="_x0000_s1198" style="position:absolute;left:33717;top:47264;width:0;height:1806;visibility:visible;mso-wrap-style:square;v-text-anchor:top" coordsize="0,18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" path="m,l,170940,,64102,,180597e" filled="f" strokeweight=".23742mm">
                  <v:stroke miterlimit="83231f" joinstyle="miter"/>
                  <v:path arrowok="t" textboxrect="0,0,0,180597"/>
                </v:shape>
                <v:shape id="Shape 204" o:spid="_x0000_s1199" style="position:absolute;left:33418;top:4892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05" o:spid="_x0000_s1200" style="position:absolute;left:33418;top:4892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07" o:spid="_x0000_s1201" style="position:absolute;left:17179;top:42093;width:32991;height:5129;visibility:visible;mso-wrap-style:square;v-text-anchor:top" coordsize="3299137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" path="m,512820l170940,,3299137,,3128197,512820,,512820xe" filled="f" strokeweight=".47483mm">
                  <v:stroke miterlimit="83231f" joinstyle="miter"/>
                  <v:path arrowok="t" textboxrect="0,0,3299137,512820"/>
                </v:shape>
                <v:rect id="Rectangle 208" o:spid="_x0000_s1202" style="position:absolute;left:20340;top:44295;width:3546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04F774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"\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nМатрица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№"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matrixCount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+ 1 &lt;&lt; ":"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209" o:spid="_x0000_s1203" style="position:absolute;left:33717;top:56452;width:0;height:2020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" path="m,l,170940,,85469,,201964e" filled="f" strokeweight=".23742mm">
                  <v:stroke miterlimit="83231f" joinstyle="miter"/>
                  <v:path arrowok="t" textboxrect="0,0,0,201964"/>
                </v:shape>
                <v:shape id="Shape 210" o:spid="_x0000_s1204" style="position:absolute;left:33418;top:5832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11" o:spid="_x0000_s1205" style="position:absolute;left:33418;top:5832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2" o:spid="_x0000_s1206" style="position:absolute;left:42948;top:53034;width:18675;height:8857;visibility:visible;mso-wrap-style:square;v-text-anchor:top" coordsize="1867516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" path="m,l1867516,r-4017,885724e" filled="f" strokeweight=".23742mm">
                  <v:stroke miterlimit="83231f" joinstyle="miter"/>
                  <v:path arrowok="t" textboxrect="0,0,1867516,885724"/>
                </v:shape>
                <v:shape id="Shape 213" o:spid="_x0000_s1207" style="position:absolute;left:61285;top:61740;width:598;height:600;visibility:visible;mso-wrap-style:square;v-text-anchor:top" coordsize="59829,5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" path="m,l29829,15041,59829,254,29658,59913,,xe" fillcolor="black" stroked="f" strokeweight="0">
                  <v:stroke miterlimit="83231f" joinstyle="miter"/>
                  <v:path arrowok="t" textboxrect="0,0,59829,59913"/>
                </v:shape>
                <v:shape id="Shape 214" o:spid="_x0000_s1208" style="position:absolute;left:61285;top:61740;width:598;height:600;visibility:visible;mso-wrap-style:square;v-text-anchor:top" coordsize="59829,5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" path="m29658,59913l,,29829,15041,59829,254,29658,59913xe" filled="f" strokeweight=".23742mm">
                  <v:stroke miterlimit="83231f" joinstyle="miter"/>
                  <v:path arrowok="t" textboxrect="0,0,59829,59913"/>
                </v:shape>
                <v:shape id="Shape 216" o:spid="_x0000_s1209" style="position:absolute;left:24444;top:49572;width:18461;height:6838;visibility:visible;mso-wrap-style:square;v-text-anchor:top" coordsize="1846149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" path="m170940,l1675209,r170940,341880l1675209,683760r-1504269,l,341880,170940,xe" filled="f" strokeweight=".47483mm">
                  <v:stroke miterlimit="83231f" joinstyle="miter"/>
                  <v:path arrowok="t" textboxrect="0,0,1846149,683760"/>
                </v:shape>
                <v:rect id="Rectangle 217" o:spid="_x0000_s1210" style="position:absolute;left:26976;top:52586;width:1781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4A7EF21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i = 0; i &lt; maxSize; ++i)</w:t>
                        </w:r>
                      </w:p>
                    </w:txbxContent>
                  </v:textbox>
                </v:rect>
                <v:shape id="Shape 218" o:spid="_x0000_s1211" style="position:absolute;left:33717;top:65854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" path="m,l,170942,,85471,,201966e" filled="f" strokeweight=".23742mm">
                  <v:stroke miterlimit="83231f" joinstyle="miter"/>
                  <v:path arrowok="t" textboxrect="0,0,0,201966"/>
                </v:shape>
                <v:shape id="Shape 219" o:spid="_x0000_s1212" style="position:absolute;left:33418;top:6772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20" o:spid="_x0000_s1213" style="position:absolute;left:33418;top:6772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21" o:spid="_x0000_s1214" style="position:absolute;left:43375;top:62435;width:8804;height:4584;visibility:visible;mso-wrap-style:square;v-text-anchor:top" coordsize="880339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" path="m,l880339,r,458375e" filled="f" strokeweight=".23742mm">
                  <v:stroke miterlimit="83231f" joinstyle="miter"/>
                  <v:path arrowok="t" textboxrect="0,0,880339,458375"/>
                </v:shape>
                <v:shape id="Shape 222" o:spid="_x0000_s1215" style="position:absolute;left:51880;top:6686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23" o:spid="_x0000_s1216" style="position:absolute;left:51880;top:6686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24" o:spid="_x0000_s1217" style="position:absolute;left:24017;top:58974;width:19316;height:6837;visibility:visible;mso-wrap-style:square;v-text-anchor:top" coordsize="1931619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" path="m170940,l1760679,r170940,341880l1760679,683760r-1589739,l,341880,170940,xe" stroked="f" strokeweight="0">
                  <v:stroke miterlimit="83231f" joinstyle="miter"/>
                  <v:path arrowok="t" textboxrect="0,0,1931619,683760"/>
                </v:shape>
                <v:shape id="Shape 225" o:spid="_x0000_s1218" style="position:absolute;left:24017;top:58974;width:19316;height:6837;visibility:visible;mso-wrap-style:square;v-text-anchor:top" coordsize="1931619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" path="m170940,l1760679,r170940,341880l1760679,683760r-1589739,l,341880,170940,xe" filled="f" strokeweight=".47483mm">
                  <v:stroke miterlimit="83231f" joinstyle="miter"/>
                  <v:path arrowok="t" textboxrect="0,0,1931619,683760"/>
                </v:shape>
                <v:rect id="Rectangle 226" o:spid="_x0000_s1219" style="position:absolute;left:26976;top:61988;width:1781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04E2CCEE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j = 0; j &lt; maxSize; ++j)</w:t>
                        </w:r>
                      </w:p>
                    </w:txbxContent>
                  </v:textbox>
                </v:rect>
                <v:shape id="Shape 227" o:spid="_x0000_s1220" style="position:absolute;left:33717;top:73546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" path="m,l,170942,,85471,,201966e" filled="f" strokeweight=".23742mm">
                  <v:stroke miterlimit="83231f" joinstyle="miter"/>
                  <v:path arrowok="t" textboxrect="0,0,0,201966"/>
                </v:shape>
                <v:shape id="Shape 228" o:spid="_x0000_s1221" style="position:absolute;left:33418;top:7541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29" o:spid="_x0000_s1222" style="position:absolute;left:33418;top:7541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1" o:spid="_x0000_s1223" style="position:absolute;left:24871;top:68375;width:17607;height:5129;visibility:visible;mso-wrap-style:square;v-text-anchor:top" coordsize="176067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" path="m,l1760679,r,512818l,512818,,xe" filled="f" strokeweight=".47483mm">
                  <v:stroke miterlimit="1" joinstyle="miter"/>
                  <v:path arrowok="t" textboxrect="0,0,1760679,512818"/>
                </v:shape>
                <v:rect id="Rectangle 232" o:spid="_x0000_s1224" style="position:absolute;left:27646;top:70535;width:1603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24921A1C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matrix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[i][j]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rand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() % 100; </w:t>
                        </w:r>
                      </w:p>
                    </w:txbxContent>
                  </v:textbox>
                </v:rect>
                <v:shape id="Shape 233" o:spid="_x0000_s1225" style="position:absolute;left:22350;top:62435;width:11367;height:20513;visibility:visible;mso-wrap-style:square;v-text-anchor:top" coordsize="1136749,205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" path="m1136749,1880338r,170938l,2051276,,,116496,e" filled="f" strokeweight=".23742mm">
                  <v:stroke miterlimit="83231f" joinstyle="miter"/>
                  <v:path arrowok="t" textboxrect="0,0,1136749,2051276"/>
                </v:shape>
                <v:shape id="Shape 234" o:spid="_x0000_s1226" style="position:absolute;left:23365;top:621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x+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X0B0P4PxOPgJw9AQAA//8DAFBLAQItABQABgAIAAAAIQDb4fbL7gAAAIUBAAATAAAAAAAAAAAA&#10;AAAAAAAAAABbQ29udGVudF9UeXBlc10ueG1sUEsBAi0AFAAGAAgAAAAhAFr0LFu/AAAAFQEAAAsA&#10;AAAAAAAAAAAAAAAAHwEAAF9yZWxzLy5yZWxzUEsBAi0AFAAGAAgAAAAhAJZVTH7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35" o:spid="_x0000_s1227" style="position:absolute;left:23365;top:621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36" o:spid="_x0000_s1228" style="position:absolute;left:24444;top:76068;width:18461;height:5128;visibility:visible;mso-wrap-style:square;v-text-anchor:top" coordsize="184614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" path="m170940,l1846149,,1675209,512818,,512818,170940,xe" stroked="f" strokeweight="0">
                  <v:stroke miterlimit="83231f" joinstyle="miter"/>
                  <v:path arrowok="t" textboxrect="0,0,1846149,512818"/>
                </v:shape>
                <v:shape id="Shape 237" o:spid="_x0000_s1229" style="position:absolute;left:24444;top:76068;width:18461;height:5128;visibility:visible;mso-wrap-style:square;v-text-anchor:top" coordsize="184614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" path="m,512818l170940,,1846149,,1675209,512818,,512818xe" filled="f" strokeweight=".47483mm">
                  <v:stroke miterlimit="83231f" joinstyle="miter"/>
                  <v:path arrowok="t" textboxrect="0,0,1846149,512818"/>
                </v:shape>
                <v:rect id="Rectangle 238" o:spid="_x0000_s1230" style="position:absolute;left:27952;top:78227;width:1522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7134332A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cout &lt;&lt; matrix[i][j] &lt;&lt; "\t";</w:t>
                        </w:r>
                      </w:p>
                    </w:txbxContent>
                  </v:textbox>
                </v:rect>
                <v:shape id="Shape 239" o:spid="_x0000_s1231" style="position:absolute;left:20555;top:53034;width:31624;height:33333;visibility:visible;mso-wrap-style:square;v-text-anchor:top" coordsize="3162385,333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" path="m3162385,1965807r,1367517l,3333324,,,338717,e" filled="f" strokeweight=".23742mm">
                  <v:stroke miterlimit="83231f" joinstyle="miter"/>
                  <v:path arrowok="t" textboxrect="0,0,3162385,3333324"/>
                </v:shape>
                <v:shape id="Shape 240" o:spid="_x0000_s1232" style="position:absolute;left:23793;top:5273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41" o:spid="_x0000_s1233" style="position:absolute;left:23793;top:5273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42" o:spid="_x0000_s1234" style="position:absolute;left:47008;top:67521;width:10256;height:5128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" path="m170940,r854698,l854699,512818,,512818,170940,xe" stroked="f" strokeweight="0">
                  <v:stroke miterlimit="83231f" joinstyle="miter"/>
                  <v:path arrowok="t" textboxrect="0,0,1025638,512818"/>
                </v:shape>
                <v:shape id="Shape 243" o:spid="_x0000_s1235" style="position:absolute;left:47008;top:67521;width:10256;height:5128;visibility:visible;mso-wrap-style:square;v-text-anchor:top" coordsize="1025638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" path="m,512818l170940,r854698,l854699,512818,,512818xe" filled="f" strokeweight=".47483mm">
                  <v:stroke miterlimit="83231f" joinstyle="miter"/>
                  <v:path arrowok="t" textboxrect="0,0,1025638,512818"/>
                </v:shape>
                <v:rect id="Rectangle 244" o:spid="_x0000_s1236" style="position:absolute;left:49170;top:69680;width:78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46BAAC7B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246" o:spid="_x0000_s1237" style="position:absolute;left:59828;top:62392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" path="m341880,170942v-1,11224,-1097,22339,-3286,33346c336405,215295,333161,225983,328867,236355v-4296,10368,-9561,20222,-15797,29554c306834,275242,299748,283877,291812,291812v-7937,7937,-16571,15022,-25904,21260c256575,319308,246724,324572,236354,328867v-10369,4294,-21058,7534,-32066,9726c193279,340782,182163,341877,170940,341880v-11225,-3,-22341,-1098,-33350,-3287c126582,336401,115893,333161,105523,328867,95153,324572,85303,319308,75971,313072,66638,306834,58004,299749,50067,291812,42130,283877,35044,275239,28808,265906,22573,256573,17307,246723,13012,236355,8717,225983,5474,215295,3284,204288,1095,193281,,182166,,170942,,159717,1095,148602,3285,137592v2189,-11011,5432,-21701,9727,-32070c17307,95151,22573,85300,28808,75967,35044,66635,42130,58003,50067,50068,58004,42131,66638,35043,75971,28811,85303,22572,95153,17307,105523,13010,115893,8716,126582,5473,137590,3287,148599,1098,159715,,170940,v11223,,22339,1095,33348,3284c215296,5473,225985,8716,236354,13010v10370,4294,20221,9559,29554,15798c275241,35043,283875,42131,291812,50068v7936,7935,15022,16567,21258,25899c319306,85300,324571,95151,328867,105522v4294,10369,7538,21059,9727,32070c340783,148602,341879,159717,341880,170942xe" filled="f" strokeweight=".47483mm">
                  <v:stroke miterlimit="1" joinstyle="miter"/>
                  <v:path arrowok="t" textboxrect="0,0,341880,341880"/>
                </v:shape>
                <v:rect id="Rectangle 247" o:spid="_x0000_s1238" style="position:absolute;left:61195;top:63697;width:90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570B4BC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shape id="Shape 248" o:spid="_x0000_s1239" style="position:absolute;left:1752;top:28247;width:14071;height:63248;visibility:visible;mso-wrap-style:square;v-text-anchor:top" coordsize="1407090,632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" path="m,6324768l,,1407090,e" filled="f" strokeweight=".23742mm">
                  <v:stroke miterlimit="83231f" joinstyle="miter"/>
                  <v:path arrowok="t" textboxrect="0,0,1407090,6324768"/>
                </v:shape>
                <v:shape id="Shape 249" o:spid="_x0000_s1240" style="position:absolute;left:15673;top:2794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50" o:spid="_x0000_s1241" style="position:absolute;left:15673;top:2794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51" o:spid="_x0000_s1242" style="position:absolute;top:91452;width:3418;height:3419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" path="m170940,v11224,,22340,1095,33348,3284c215297,5473,225986,8716,236355,13010v10370,4294,20221,9559,29554,15794c275241,35043,283876,42128,291812,50065v7937,7938,15023,16570,21259,25902c319307,85300,324572,95151,328867,105522v4296,10369,7538,21059,9728,32067c340785,148599,341879,159717,341879,170942v,11221,-1094,22336,-3284,33343c336405,215292,333163,225980,328867,236351v-4295,10372,-9560,20222,-15796,29555c306835,275239,299749,283874,291812,291812v-7936,7934,-16571,15022,-25903,21254c256576,319301,246725,324566,236355,328864v-10369,4297,-21058,7540,-32067,9729c193280,340782,182164,341880,170940,341880v-11224,,-22341,-1098,-33349,-3287c126583,336404,115894,333161,105524,328864,95154,324566,85303,319301,75971,313069,66638,306834,58004,299746,50067,291812,42130,283874,35044,275239,28809,265906,22573,256573,17307,246723,13012,236355,8717,225983,5474,215292,3285,204285,1095,193278,,182163,,170942,,159717,1095,148599,3285,137589v2189,-11008,5432,-21698,9727,-32067c17307,95151,22573,85300,28809,75967,35044,66635,42130,58003,50067,50065,58004,42128,66638,35043,75971,28808,85303,22569,95154,17307,105524,13010,115894,8716,126583,5476,137591,3287,148599,1098,159716,,170940,xe" stroked="f" strokeweight="0">
                  <v:stroke miterlimit="83231f" joinstyle="miter"/>
                  <v:path arrowok="t" textboxrect="0,0,341879,341880"/>
                </v:shape>
                <v:shape id="Shape 252" o:spid="_x0000_s1243" style="position:absolute;top:91452;width:3418;height:3419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" path="m341879,170942v,11221,-1094,22336,-3284,33343c336405,215292,333163,225980,328867,236351v-4295,10372,-9560,20222,-15796,29555c306835,275239,299749,283874,291812,291812v-7936,7934,-16571,15022,-25903,21254c256576,319301,246725,324566,236355,328864v-10369,4297,-21058,7540,-32067,9729c193280,340782,182164,341880,170940,341880v-11224,,-22341,-1098,-33349,-3287c126583,336404,115894,333161,105524,328864,95154,324566,85303,319301,75971,313069,66638,306834,58004,299746,50067,291812,42130,283874,35044,275239,28809,265906,22573,256573,17307,246723,13012,236355,8717,225983,5474,215292,3285,204285,1095,193278,,182163,,170942,,159717,1095,148599,3285,137589v2189,-11008,5432,-21698,9727,-32067c17307,95151,22573,85300,28809,75967,35044,66635,42130,58003,50067,50065,58004,42128,66638,35043,75971,28808,85303,22569,95154,17307,105524,13010,115894,8716,126583,5476,137591,3287,148599,1098,159716,,170940,v11224,,22340,1095,33348,3284c215297,5473,225986,8716,236355,13010v10370,4294,20221,9559,29554,15794c275241,35043,283876,42128,291812,50065v7937,7938,15023,16570,21259,25902c319307,85300,324572,95151,328867,105522v4296,10369,7538,21059,9728,32067c340785,148599,341879,159717,341879,170942xe" filled="f" strokeweight=".47483mm">
                  <v:stroke miterlimit="1" joinstyle="miter"/>
                  <v:path arrowok="t" textboxrect="0,0,341879,341880"/>
                </v:shape>
                <v:rect id="Rectangle 253" o:spid="_x0000_s1244" style="position:absolute;left:1338;top:92757;width:9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15AEEFDC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shape id="Shape 255" o:spid="_x0000_s1245" style="position:absolute;left:59828;top:35042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" path="m341880,170940v-1,11224,-1097,22340,-3286,33347c336405,215294,333161,225982,328867,236350v-4296,10370,-9561,20220,-15797,29553c306834,275237,299748,283873,291812,291810v-7937,7936,-16571,15022,-25904,21256c256575,319301,246724,324568,236354,328865v-10369,4295,-21058,7536,-32066,9728c193279,340784,182163,341880,170940,341880v-11225,,-22341,-1096,-33350,-3285c126582,336401,115893,333160,105523,328865,95153,324568,85303,319301,75971,313066,66638,306832,58004,299746,50067,291810,42130,283873,35044,275237,28808,265906,22573,256572,17307,246720,13012,236350,8717,225982,5474,215292,3284,204285,1095,193278,,182164,,170940,,159716,1095,148597,3285,137589v2189,-11009,5432,-21700,9727,-32068c17307,95149,22573,85299,28808,75964,35044,66633,42130,58001,50067,50065,58004,42128,66638,35041,75971,28806,85303,22571,95153,17307,105523,13010,115893,8716,126582,5474,137590,3285,148599,1096,159715,,170940,v11223,,22339,1096,33348,3285c215296,5474,225985,8716,236354,13010v10370,4297,20221,9561,29554,15796c275241,35041,283875,42128,291812,50065v7936,7936,15022,16568,21258,25899c319306,85299,324571,95149,328867,105521v4294,10368,7538,21059,9727,32068c340783,148597,341879,159716,341880,170940xe" filled="f" strokeweight=".47483mm">
                  <v:stroke miterlimit="1" joinstyle="miter"/>
                  <v:path arrowok="t" textboxrect="0,0,341880,341880"/>
                </v:shape>
                <v:rect id="Rectangle 256" o:spid="_x0000_s1246" style="position:absolute;left:61167;top:36347;width:9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4096F894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257" o:spid="_x0000_s1247" style="position:absolute;left:30938;top:32501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5ED0003C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258" o:spid="_x0000_s1248" style="position:absolute;left:31451;top:57287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3592A8BE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259" o:spid="_x0000_s1249" style="position:absolute;left:35611;top:32501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4A879693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60" o:spid="_x0000_s1250" style="position:absolute;left:52449;top:26518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F6E3BC3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61" o:spid="_x0000_s1251" style="position:absolute;left:35953;top:57287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9A75F5E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62" o:spid="_x0000_s1252" style="position:absolute;left:35098;top:6668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4CC545C4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63" o:spid="_x0000_s1253" style="position:absolute;left:31793;top:66689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26EB346D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264" o:spid="_x0000_s1254" style="position:absolute;left:43902;top:51304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444C8036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65" o:spid="_x0000_s1255" style="position:absolute;left:44329;top:60706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292FDA3F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66" o:spid="_x0000_s1256" style="position:absolute;left:39742;top:82073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D6C2F2A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267" o:spid="_x0000_s1257" style="position:absolute;left:55383;top:86347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F020CF7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2BA53A" w14:textId="77777777" w:rsidR="00B75629" w:rsidRDefault="00B75629">
      <w:pPr>
        <w:ind w:left="-781" w:right="-45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8BC29E" wp14:editId="20B5DC26">
                <wp:extent cx="6512803" cy="7021720"/>
                <wp:effectExtent l="0" t="0" r="0" b="0"/>
                <wp:docPr id="1686" name="Group 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803" cy="7021720"/>
                          <a:chOff x="0" y="0"/>
                          <a:chExt cx="6512803" cy="7021720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3371786" y="346156"/>
                            <a:ext cx="0" cy="28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7">
                                <a:moveTo>
                                  <a:pt x="0" y="0"/>
                                </a:moveTo>
                                <a:lnTo>
                                  <a:pt x="0" y="28743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341871" y="61863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341871" y="61863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196572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2"/>
                                </a:moveTo>
                                <a:cubicBezTo>
                                  <a:pt x="341880" y="182163"/>
                                  <a:pt x="340785" y="193278"/>
                                  <a:pt x="338595" y="204285"/>
                                </a:cubicBezTo>
                                <a:cubicBezTo>
                                  <a:pt x="336405" y="215295"/>
                                  <a:pt x="333163" y="225986"/>
                                  <a:pt x="328868" y="236358"/>
                                </a:cubicBezTo>
                                <a:cubicBezTo>
                                  <a:pt x="324572" y="246726"/>
                                  <a:pt x="319307" y="256577"/>
                                  <a:pt x="313071" y="265906"/>
                                </a:cubicBezTo>
                                <a:cubicBezTo>
                                  <a:pt x="306835" y="275242"/>
                                  <a:pt x="299749" y="283877"/>
                                  <a:pt x="291812" y="291815"/>
                                </a:cubicBezTo>
                                <a:cubicBezTo>
                                  <a:pt x="283876" y="299749"/>
                                  <a:pt x="275241" y="306834"/>
                                  <a:pt x="265909" y="313069"/>
                                </a:cubicBezTo>
                                <a:cubicBezTo>
                                  <a:pt x="256576" y="319305"/>
                                  <a:pt x="246725" y="324569"/>
                                  <a:pt x="236355" y="328864"/>
                                </a:cubicBezTo>
                                <a:cubicBezTo>
                                  <a:pt x="225985" y="333161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2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2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4"/>
                                </a:cubicBezTo>
                                <a:cubicBezTo>
                                  <a:pt x="95154" y="324569"/>
                                  <a:pt x="85303" y="319305"/>
                                  <a:pt x="75971" y="313069"/>
                                </a:cubicBezTo>
                                <a:cubicBezTo>
                                  <a:pt x="66638" y="306834"/>
                                  <a:pt x="58004" y="299749"/>
                                  <a:pt x="50067" y="291815"/>
                                </a:cubicBezTo>
                                <a:cubicBezTo>
                                  <a:pt x="42131" y="283877"/>
                                  <a:pt x="35045" y="275239"/>
                                  <a:pt x="28809" y="265906"/>
                                </a:cubicBezTo>
                                <a:cubicBezTo>
                                  <a:pt x="22573" y="256573"/>
                                  <a:pt x="17307" y="246723"/>
                                  <a:pt x="13012" y="236355"/>
                                </a:cubicBezTo>
                                <a:cubicBezTo>
                                  <a:pt x="8717" y="225983"/>
                                  <a:pt x="5474" y="215295"/>
                                  <a:pt x="3285" y="204288"/>
                                </a:cubicBezTo>
                                <a:cubicBezTo>
                                  <a:pt x="1095" y="193278"/>
                                  <a:pt x="0" y="182163"/>
                                  <a:pt x="0" y="170942"/>
                                </a:cubicBezTo>
                                <a:cubicBezTo>
                                  <a:pt x="0" y="159714"/>
                                  <a:pt x="1095" y="148599"/>
                                  <a:pt x="3285" y="137589"/>
                                </a:cubicBezTo>
                                <a:cubicBezTo>
                                  <a:pt x="5474" y="126581"/>
                                  <a:pt x="8717" y="115891"/>
                                  <a:pt x="13012" y="105522"/>
                                </a:cubicBezTo>
                                <a:cubicBezTo>
                                  <a:pt x="17307" y="95154"/>
                                  <a:pt x="22573" y="85303"/>
                                  <a:pt x="28809" y="75967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8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1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0"/>
                                </a:cubicBezTo>
                                <a:cubicBezTo>
                                  <a:pt x="115894" y="8716"/>
                                  <a:pt x="126583" y="5476"/>
                                  <a:pt x="137591" y="3287"/>
                                </a:cubicBezTo>
                                <a:cubicBezTo>
                                  <a:pt x="148600" y="1098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8"/>
                                  <a:pt x="204288" y="3287"/>
                                </a:cubicBezTo>
                                <a:cubicBezTo>
                                  <a:pt x="215297" y="5476"/>
                                  <a:pt x="225985" y="8716"/>
                                  <a:pt x="236355" y="13010"/>
                                </a:cubicBezTo>
                                <a:cubicBezTo>
                                  <a:pt x="246725" y="17307"/>
                                  <a:pt x="256576" y="22572"/>
                                  <a:pt x="265909" y="28808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8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67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2"/>
                                </a:cubicBezTo>
                                <a:cubicBezTo>
                                  <a:pt x="333163" y="115891"/>
                                  <a:pt x="336405" y="126581"/>
                                  <a:pt x="338595" y="137592"/>
                                </a:cubicBezTo>
                                <a:cubicBezTo>
                                  <a:pt x="340785" y="148599"/>
                                  <a:pt x="341880" y="159714"/>
                                  <a:pt x="341880" y="170942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333191" y="130463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72350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3371786" y="1200854"/>
                            <a:ext cx="0" cy="28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7">
                                <a:moveTo>
                                  <a:pt x="0" y="0"/>
                                </a:moveTo>
                                <a:lnTo>
                                  <a:pt x="0" y="28743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341871" y="147333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341871" y="147333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846149" y="683760"/>
                            <a:ext cx="3042727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727" h="512818">
                                <a:moveTo>
                                  <a:pt x="0" y="0"/>
                                </a:moveTo>
                                <a:lnTo>
                                  <a:pt x="3042727" y="0"/>
                                </a:lnTo>
                                <a:lnTo>
                                  <a:pt x="3042727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123392" y="899694"/>
                            <a:ext cx="330907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91258" w14:textId="77777777" w:rsidR="00B75629" w:rsidRPr="00B75629" w:rsidRDefault="00B75629">
                              <w:pPr>
                                <w:rPr>
                                  <w:lang w:val="en-US"/>
                                </w:rPr>
                              </w:pPr>
                              <w:r w:rsidRPr="00B75629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currentSum = sumBelowDiagonal(matrix, maxSize);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3371786" y="2055555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341871" y="23280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341871" y="23280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290595" y="1538458"/>
                            <a:ext cx="4153835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835" h="512821">
                                <a:moveTo>
                                  <a:pt x="0" y="512821"/>
                                </a:moveTo>
                                <a:lnTo>
                                  <a:pt x="170940" y="0"/>
                                </a:lnTo>
                                <a:lnTo>
                                  <a:pt x="4153835" y="0"/>
                                </a:lnTo>
                                <a:lnTo>
                                  <a:pt x="3982895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34718" y="1754392"/>
                            <a:ext cx="487518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15C0F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"Сумма элементов ниже главной диагонали: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currentSum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1457261" y="2739312"/>
                            <a:ext cx="649571" cy="54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71" h="543846">
                                <a:moveTo>
                                  <a:pt x="649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4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427347" y="32682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427347" y="32682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102558" y="2393156"/>
                            <a:ext cx="2529908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683760">
                                <a:moveTo>
                                  <a:pt x="1264954" y="0"/>
                                </a:moveTo>
                                <a:lnTo>
                                  <a:pt x="2529908" y="341880"/>
                                </a:lnTo>
                                <a:lnTo>
                                  <a:pt x="1264954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264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102558" y="2393156"/>
                            <a:ext cx="2529908" cy="6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683760">
                                <a:moveTo>
                                  <a:pt x="1264954" y="0"/>
                                </a:moveTo>
                                <a:lnTo>
                                  <a:pt x="2529908" y="341880"/>
                                </a:lnTo>
                                <a:lnTo>
                                  <a:pt x="1264954" y="683760"/>
                                </a:lnTo>
                                <a:lnTo>
                                  <a:pt x="0" y="341880"/>
                                </a:lnTo>
                                <a:lnTo>
                                  <a:pt x="1264954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565164" y="2694561"/>
                            <a:ext cx="213406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F359C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currentSum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maxDiagonalSum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175213" y="400602"/>
                            <a:ext cx="3162385" cy="396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85" h="3962639">
                                <a:moveTo>
                                  <a:pt x="1282048" y="3449817"/>
                                </a:moveTo>
                                <a:lnTo>
                                  <a:pt x="1282048" y="3620759"/>
                                </a:lnTo>
                                <a:lnTo>
                                  <a:pt x="3162385" y="3620759"/>
                                </a:lnTo>
                                <a:lnTo>
                                  <a:pt x="3162385" y="3962639"/>
                                </a:lnTo>
                                <a:lnTo>
                                  <a:pt x="0" y="3962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45299" y="3557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45299" y="3557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256410" y="3333325"/>
                            <a:ext cx="2393156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156" h="512818">
                                <a:moveTo>
                                  <a:pt x="0" y="0"/>
                                </a:moveTo>
                                <a:lnTo>
                                  <a:pt x="2393156" y="0"/>
                                </a:lnTo>
                                <a:lnTo>
                                  <a:pt x="2393156" y="512818"/>
                                </a:lnTo>
                                <a:lnTo>
                                  <a:pt x="0" y="512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56410" y="3333325"/>
                            <a:ext cx="2393156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156" h="512818">
                                <a:moveTo>
                                  <a:pt x="0" y="0"/>
                                </a:moveTo>
                                <a:lnTo>
                                  <a:pt x="2393156" y="0"/>
                                </a:lnTo>
                                <a:lnTo>
                                  <a:pt x="2393156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710468" y="3549259"/>
                            <a:ext cx="197501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BA76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maxDiagonalSum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currentSum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2"/>
                                </a:moveTo>
                                <a:cubicBezTo>
                                  <a:pt x="341879" y="182163"/>
                                  <a:pt x="340785" y="193278"/>
                                  <a:pt x="338595" y="204285"/>
                                </a:cubicBezTo>
                                <a:cubicBezTo>
                                  <a:pt x="336405" y="215295"/>
                                  <a:pt x="333163" y="225986"/>
                                  <a:pt x="328867" y="236358"/>
                                </a:cubicBezTo>
                                <a:cubicBezTo>
                                  <a:pt x="324572" y="246726"/>
                                  <a:pt x="319307" y="256577"/>
                                  <a:pt x="313071" y="265906"/>
                                </a:cubicBezTo>
                                <a:cubicBezTo>
                                  <a:pt x="306835" y="275242"/>
                                  <a:pt x="299749" y="283877"/>
                                  <a:pt x="291812" y="291815"/>
                                </a:cubicBezTo>
                                <a:cubicBezTo>
                                  <a:pt x="283876" y="299749"/>
                                  <a:pt x="275241" y="306834"/>
                                  <a:pt x="265909" y="313069"/>
                                </a:cubicBezTo>
                                <a:cubicBezTo>
                                  <a:pt x="256576" y="319305"/>
                                  <a:pt x="246725" y="324569"/>
                                  <a:pt x="236355" y="328864"/>
                                </a:cubicBezTo>
                                <a:cubicBezTo>
                                  <a:pt x="225986" y="333161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2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2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4"/>
                                </a:cubicBezTo>
                                <a:cubicBezTo>
                                  <a:pt x="95154" y="324569"/>
                                  <a:pt x="85303" y="319305"/>
                                  <a:pt x="75971" y="313069"/>
                                </a:cubicBezTo>
                                <a:cubicBezTo>
                                  <a:pt x="66638" y="306834"/>
                                  <a:pt x="58004" y="299749"/>
                                  <a:pt x="50067" y="291815"/>
                                </a:cubicBezTo>
                                <a:cubicBezTo>
                                  <a:pt x="42130" y="283877"/>
                                  <a:pt x="35044" y="275239"/>
                                  <a:pt x="28809" y="265906"/>
                                </a:cubicBezTo>
                                <a:cubicBezTo>
                                  <a:pt x="22573" y="256573"/>
                                  <a:pt x="17307" y="246723"/>
                                  <a:pt x="13012" y="236355"/>
                                </a:cubicBezTo>
                                <a:cubicBezTo>
                                  <a:pt x="8717" y="225983"/>
                                  <a:pt x="5474" y="215295"/>
                                  <a:pt x="3285" y="204288"/>
                                </a:cubicBezTo>
                                <a:cubicBezTo>
                                  <a:pt x="1095" y="193278"/>
                                  <a:pt x="0" y="182163"/>
                                  <a:pt x="0" y="170942"/>
                                </a:cubicBezTo>
                                <a:cubicBezTo>
                                  <a:pt x="0" y="159714"/>
                                  <a:pt x="1095" y="148599"/>
                                  <a:pt x="3285" y="137589"/>
                                </a:cubicBezTo>
                                <a:cubicBezTo>
                                  <a:pt x="5474" y="126581"/>
                                  <a:pt x="8717" y="115891"/>
                                  <a:pt x="13012" y="105522"/>
                                </a:cubicBezTo>
                                <a:cubicBezTo>
                                  <a:pt x="17307" y="95154"/>
                                  <a:pt x="22573" y="85303"/>
                                  <a:pt x="28809" y="75967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8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1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0"/>
                                </a:cubicBezTo>
                                <a:cubicBezTo>
                                  <a:pt x="115894" y="8716"/>
                                  <a:pt x="126583" y="5476"/>
                                  <a:pt x="137591" y="3287"/>
                                </a:cubicBezTo>
                                <a:cubicBezTo>
                                  <a:pt x="148599" y="1098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8"/>
                                  <a:pt x="204288" y="3287"/>
                                </a:cubicBezTo>
                                <a:cubicBezTo>
                                  <a:pt x="215297" y="5476"/>
                                  <a:pt x="225986" y="8716"/>
                                  <a:pt x="236355" y="13010"/>
                                </a:cubicBezTo>
                                <a:cubicBezTo>
                                  <a:pt x="246725" y="17307"/>
                                  <a:pt x="256576" y="22572"/>
                                  <a:pt x="265909" y="28808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8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67"/>
                                </a:cubicBezTo>
                                <a:cubicBezTo>
                                  <a:pt x="319307" y="85303"/>
                                  <a:pt x="324572" y="95154"/>
                                  <a:pt x="328867" y="105522"/>
                                </a:cubicBezTo>
                                <a:cubicBezTo>
                                  <a:pt x="333163" y="115891"/>
                                  <a:pt x="336405" y="126581"/>
                                  <a:pt x="338595" y="137592"/>
                                </a:cubicBezTo>
                                <a:cubicBezTo>
                                  <a:pt x="340785" y="148599"/>
                                  <a:pt x="341879" y="159714"/>
                                  <a:pt x="341879" y="170942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33814" y="130463"/>
                            <a:ext cx="9851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152E0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3371786" y="5064094"/>
                            <a:ext cx="0" cy="27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340">
                                <a:moveTo>
                                  <a:pt x="0" y="0"/>
                                </a:moveTo>
                                <a:lnTo>
                                  <a:pt x="0" y="170938"/>
                                </a:lnTo>
                                <a:lnTo>
                                  <a:pt x="0" y="153845"/>
                                </a:lnTo>
                                <a:lnTo>
                                  <a:pt x="0" y="2703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3341871" y="53194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341871" y="53194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196572" y="4717939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38"/>
                                </a:moveTo>
                                <a:cubicBezTo>
                                  <a:pt x="341880" y="182159"/>
                                  <a:pt x="340785" y="193278"/>
                                  <a:pt x="338595" y="204285"/>
                                </a:cubicBezTo>
                                <a:cubicBezTo>
                                  <a:pt x="336405" y="215292"/>
                                  <a:pt x="333163" y="225980"/>
                                  <a:pt x="328868" y="236351"/>
                                </a:cubicBezTo>
                                <a:cubicBezTo>
                                  <a:pt x="324572" y="246723"/>
                                  <a:pt x="319307" y="256570"/>
                                  <a:pt x="313071" y="265903"/>
                                </a:cubicBezTo>
                                <a:cubicBezTo>
                                  <a:pt x="306835" y="275236"/>
                                  <a:pt x="299749" y="283868"/>
                                  <a:pt x="291812" y="291805"/>
                                </a:cubicBezTo>
                                <a:cubicBezTo>
                                  <a:pt x="283876" y="299740"/>
                                  <a:pt x="275241" y="306828"/>
                                  <a:pt x="265909" y="313063"/>
                                </a:cubicBezTo>
                                <a:cubicBezTo>
                                  <a:pt x="256576" y="319301"/>
                                  <a:pt x="246725" y="324566"/>
                                  <a:pt x="236355" y="328861"/>
                                </a:cubicBezTo>
                                <a:cubicBezTo>
                                  <a:pt x="225985" y="333155"/>
                                  <a:pt x="215297" y="336398"/>
                                  <a:pt x="204288" y="338590"/>
                                </a:cubicBezTo>
                                <a:cubicBezTo>
                                  <a:pt x="193280" y="340782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2"/>
                                  <a:pt x="137591" y="338590"/>
                                </a:cubicBezTo>
                                <a:cubicBezTo>
                                  <a:pt x="126583" y="336398"/>
                                  <a:pt x="115894" y="333155"/>
                                  <a:pt x="105524" y="328861"/>
                                </a:cubicBezTo>
                                <a:cubicBezTo>
                                  <a:pt x="95154" y="324566"/>
                                  <a:pt x="85303" y="319301"/>
                                  <a:pt x="75971" y="313063"/>
                                </a:cubicBezTo>
                                <a:cubicBezTo>
                                  <a:pt x="66638" y="306828"/>
                                  <a:pt x="58004" y="299740"/>
                                  <a:pt x="50067" y="291805"/>
                                </a:cubicBezTo>
                                <a:cubicBezTo>
                                  <a:pt x="42131" y="283868"/>
                                  <a:pt x="35045" y="275236"/>
                                  <a:pt x="28809" y="265903"/>
                                </a:cubicBezTo>
                                <a:cubicBezTo>
                                  <a:pt x="22573" y="256567"/>
                                  <a:pt x="17307" y="246717"/>
                                  <a:pt x="13012" y="236348"/>
                                </a:cubicBezTo>
                                <a:cubicBezTo>
                                  <a:pt x="8717" y="225980"/>
                                  <a:pt x="5474" y="215292"/>
                                  <a:pt x="3285" y="204285"/>
                                </a:cubicBezTo>
                                <a:cubicBezTo>
                                  <a:pt x="1095" y="193278"/>
                                  <a:pt x="0" y="182159"/>
                                  <a:pt x="0" y="170938"/>
                                </a:cubicBezTo>
                                <a:cubicBezTo>
                                  <a:pt x="0" y="159711"/>
                                  <a:pt x="1095" y="148596"/>
                                  <a:pt x="3285" y="137585"/>
                                </a:cubicBezTo>
                                <a:cubicBezTo>
                                  <a:pt x="5474" y="126575"/>
                                  <a:pt x="8717" y="115888"/>
                                  <a:pt x="13012" y="105519"/>
                                </a:cubicBezTo>
                                <a:cubicBezTo>
                                  <a:pt x="17307" y="95148"/>
                                  <a:pt x="22573" y="85297"/>
                                  <a:pt x="28809" y="75961"/>
                                </a:cubicBezTo>
                                <a:cubicBezTo>
                                  <a:pt x="35045" y="66632"/>
                                  <a:pt x="42131" y="57996"/>
                                  <a:pt x="50067" y="50062"/>
                                </a:cubicBezTo>
                                <a:cubicBezTo>
                                  <a:pt x="58004" y="42125"/>
                                  <a:pt x="66638" y="35040"/>
                                  <a:pt x="75971" y="28804"/>
                                </a:cubicBezTo>
                                <a:cubicBezTo>
                                  <a:pt x="85303" y="22566"/>
                                  <a:pt x="95154" y="17301"/>
                                  <a:pt x="105524" y="13007"/>
                                </a:cubicBezTo>
                                <a:cubicBezTo>
                                  <a:pt x="115894" y="8713"/>
                                  <a:pt x="126583" y="5473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3"/>
                                  <a:pt x="225985" y="8713"/>
                                  <a:pt x="236355" y="13007"/>
                                </a:cubicBezTo>
                                <a:cubicBezTo>
                                  <a:pt x="246725" y="17301"/>
                                  <a:pt x="256576" y="22566"/>
                                  <a:pt x="265909" y="28804"/>
                                </a:cubicBezTo>
                                <a:cubicBezTo>
                                  <a:pt x="275241" y="35040"/>
                                  <a:pt x="283876" y="42125"/>
                                  <a:pt x="291812" y="50062"/>
                                </a:cubicBezTo>
                                <a:cubicBezTo>
                                  <a:pt x="299749" y="57996"/>
                                  <a:pt x="306835" y="66632"/>
                                  <a:pt x="313071" y="75961"/>
                                </a:cubicBezTo>
                                <a:cubicBezTo>
                                  <a:pt x="319307" y="85297"/>
                                  <a:pt x="324572" y="95148"/>
                                  <a:pt x="328868" y="105519"/>
                                </a:cubicBezTo>
                                <a:cubicBezTo>
                                  <a:pt x="333163" y="115888"/>
                                  <a:pt x="336405" y="126575"/>
                                  <a:pt x="338595" y="137585"/>
                                </a:cubicBezTo>
                                <a:cubicBezTo>
                                  <a:pt x="340785" y="148596"/>
                                  <a:pt x="341880" y="159711"/>
                                  <a:pt x="341880" y="170938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330386" y="4848396"/>
                            <a:ext cx="9851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64317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3337598" y="2739312"/>
                            <a:ext cx="1623927" cy="1282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1282049">
                                <a:moveTo>
                                  <a:pt x="0" y="1282049"/>
                                </a:moveTo>
                                <a:lnTo>
                                  <a:pt x="1623927" y="1282049"/>
                                </a:lnTo>
                                <a:lnTo>
                                  <a:pt x="1623927" y="0"/>
                                </a:lnTo>
                                <a:lnTo>
                                  <a:pt x="1299142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371786" y="5901699"/>
                            <a:ext cx="0" cy="372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1">
                                <a:moveTo>
                                  <a:pt x="0" y="0"/>
                                </a:moveTo>
                                <a:lnTo>
                                  <a:pt x="0" y="37290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341871" y="62596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341871" y="62596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22222" y="5384602"/>
                            <a:ext cx="6290581" cy="51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581" h="512821">
                                <a:moveTo>
                                  <a:pt x="0" y="512821"/>
                                </a:moveTo>
                                <a:lnTo>
                                  <a:pt x="170940" y="0"/>
                                </a:lnTo>
                                <a:lnTo>
                                  <a:pt x="6290581" y="0"/>
                                </a:lnTo>
                                <a:lnTo>
                                  <a:pt x="6119642" y="512821"/>
                                </a:lnTo>
                                <a:lnTo>
                                  <a:pt x="0" y="512821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20031" y="5600536"/>
                            <a:ext cx="757401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D0E98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"\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nМаксимальная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сумма элементов ниже главной диагонали среди всех матриц: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maxDiagonalSum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2940163" y="6324771"/>
                            <a:ext cx="85469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8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7"/>
                                  <a:pt x="854699" y="256409"/>
                                </a:cubicBezTo>
                                <a:cubicBezTo>
                                  <a:pt x="854699" y="398032"/>
                                  <a:pt x="737519" y="512818"/>
                                  <a:pt x="593075" y="512818"/>
                                </a:cubicBezTo>
                                <a:lnTo>
                                  <a:pt x="261623" y="512818"/>
                                </a:lnTo>
                                <a:cubicBezTo>
                                  <a:pt x="117179" y="512818"/>
                                  <a:pt x="0" y="398032"/>
                                  <a:pt x="0" y="256409"/>
                                </a:cubicBezTo>
                                <a:cubicBezTo>
                                  <a:pt x="0" y="114787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176407" y="6540699"/>
                            <a:ext cx="5080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AAF7C" w14:textId="77777777" w:rsidR="00B75629" w:rsidRDefault="00B756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196434" y="427575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E7DCC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860305" y="2480884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64E7E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732092" y="2480884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287B8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034044" y="6925317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D657" w14:textId="77777777" w:rsidR="00B75629" w:rsidRDefault="00B7562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BC29E" id="Group 1686" o:spid="_x0000_s1258" style="width:512.8pt;height:552.9pt;mso-position-horizontal-relative:char;mso-position-vertical-relative:line" coordsize="65128,70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">
                <v:shape id="Shape 271" o:spid="_x0000_s1259" style="position:absolute;left:33717;top:3461;width:0;height:2874;visibility:visible;mso-wrap-style:square;v-text-anchor:top" coordsize="0,28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" path="m,l,287437e" filled="f" strokeweight=".23742mm">
                  <v:stroke miterlimit="83231f" joinstyle="miter"/>
                  <v:path arrowok="t" textboxrect="0,0,0,287437"/>
                </v:shape>
                <v:shape id="Shape 272" o:spid="_x0000_s1260" style="position:absolute;left:33418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73" o:spid="_x0000_s1261" style="position:absolute;left:33418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75" o:spid="_x0000_s1262" style="position:absolute;left:31965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" path="m341880,170942v,11221,-1095,22336,-3285,33343c336405,215295,333163,225986,328868,236358v-4296,10368,-9561,20219,-15797,29548c306835,275242,299749,283877,291812,291815v-7936,7934,-16571,15019,-25903,21254c256576,319305,246725,324569,236355,328864v-10370,4297,-21058,7540,-32067,9729c193280,340782,182164,341880,170940,341880v-11224,,-22340,-1098,-33349,-3287c126583,336404,115894,333161,105524,328864,95154,324569,85303,319305,75971,313069,66638,306834,58004,299749,50067,291815,42131,283877,35045,275239,28809,265906,22573,256573,17307,246723,13012,236355,8717,225983,5474,215295,3285,204288,1095,193278,,182163,,170942,,159714,1095,148599,3285,137589v2189,-11008,5432,-21698,9727,-32067c17307,95154,22573,85303,28809,75967,35045,66638,42131,58003,50067,50068,58004,42131,66638,35046,75971,28811,85303,22572,95154,17307,105524,13010,115894,8716,126583,5476,137591,3287,148600,1098,159716,,170940,v11224,,22340,1098,33348,3287c215297,5476,225985,8716,236355,13010v10370,4297,20221,9562,29554,15798c275241,35046,283876,42131,291812,50068v7937,7935,15023,16570,21259,25899c319307,85303,324572,95154,328868,105522v4295,10369,7537,21059,9727,32070c340785,148599,341880,159714,341880,170942xe" filled="f" strokeweight=".47483mm">
                  <v:stroke miterlimit="1" joinstyle="miter"/>
                  <v:path arrowok="t" textboxrect="0,0,341880,341880"/>
                </v:shape>
                <v:rect id="Rectangle 276" o:spid="_x0000_s1263" style="position:absolute;left:33331;top:1304;width:9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52E72350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shape id="Shape 277" o:spid="_x0000_s1264" style="position:absolute;left:33717;top:12008;width:0;height:2874;visibility:visible;mso-wrap-style:square;v-text-anchor:top" coordsize="0,28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" path="m,l,287437e" filled="f" strokeweight=".23742mm">
                  <v:stroke miterlimit="83231f" joinstyle="miter"/>
                  <v:path arrowok="t" textboxrect="0,0,0,287437"/>
                </v:shape>
                <v:shape id="Shape 278" o:spid="_x0000_s1265" style="position:absolute;left:33418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79" o:spid="_x0000_s1266" style="position:absolute;left:33418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81" o:spid="_x0000_s1267" style="position:absolute;left:18461;top:6837;width:30427;height:5128;visibility:visible;mso-wrap-style:square;v-text-anchor:top" coordsize="3042727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" path="m,l3042727,r,512818l,512818,,xe" filled="f" strokeweight=".47483mm">
                  <v:stroke miterlimit="1" joinstyle="miter"/>
                  <v:path arrowok="t" textboxrect="0,0,3042727,512818"/>
                </v:shape>
                <v:rect id="Rectangle 282" o:spid="_x0000_s1268" style="position:absolute;left:21233;top:8996;width:3309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7E391258" w14:textId="77777777" w:rsidR="00B75629" w:rsidRPr="00B75629" w:rsidRDefault="00B75629">
                        <w:pPr>
                          <w:rPr>
                            <w:lang w:val="en-US"/>
                          </w:rPr>
                        </w:pPr>
                        <w:r w:rsidRPr="00B75629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currentSum = sumBelowDiagonal(matrix, maxSize);</w:t>
                        </w:r>
                      </w:p>
                    </w:txbxContent>
                  </v:textbox>
                </v:rect>
                <v:shape id="Shape 283" o:spid="_x0000_s1269" style="position:absolute;left:33717;top:20555;width:0;height:2874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" path="m,l,287434e" filled="f" strokeweight=".23742mm">
                  <v:stroke miterlimit="83231f" joinstyle="miter"/>
                  <v:path arrowok="t" textboxrect="0,0,0,287434"/>
                </v:shape>
                <v:shape id="Shape 284" o:spid="_x0000_s1270" style="position:absolute;left:33418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85" o:spid="_x0000_s1271" style="position:absolute;left:33418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87" o:spid="_x0000_s1272" style="position:absolute;left:12905;top:15384;width:41539;height:5128;visibility:visible;mso-wrap-style:square;v-text-anchor:top" coordsize="4153835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" path="m,512821l170940,,4153835,,3982895,512821,,512821xe" filled="f" strokeweight=".47483mm">
                  <v:stroke miterlimit="83231f" joinstyle="miter"/>
                  <v:path arrowok="t" textboxrect="0,0,4153835,512821"/>
                </v:shape>
                <v:rect id="Rectangle 288" o:spid="_x0000_s1273" style="position:absolute;left:15347;top:17543;width:4875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7F015C0F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"Сумма элементов ниже главной диагонали: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currentSum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289" o:spid="_x0000_s1274" style="position:absolute;left:14572;top:27393;width:6496;height:5438;visibility:visible;mso-wrap-style:square;v-text-anchor:top" coordsize="649571,54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" path="m649571,l,,,543846e" filled="f" strokeweight=".23742mm">
                  <v:stroke miterlimit="83231f" joinstyle="miter"/>
                  <v:path arrowok="t" textboxrect="0,0,649571,543846"/>
                </v:shape>
                <v:shape id="Shape 290" o:spid="_x0000_s1275" style="position:absolute;left:14273;top:3268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91" o:spid="_x0000_s1276" style="position:absolute;left:14273;top:3268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92" o:spid="_x0000_s1277" style="position:absolute;left:21025;top:23931;width:25299;height:6838;visibility:visible;mso-wrap-style:square;v-text-anchor:top" coordsize="2529908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" path="m1264954,l2529908,341880,1264954,683760,,341880,1264954,xe" stroked="f" strokeweight="0">
                  <v:stroke miterlimit="83231f" joinstyle="miter"/>
                  <v:path arrowok="t" textboxrect="0,0,2529908,683760"/>
                </v:shape>
                <v:shape id="Shape 293" o:spid="_x0000_s1278" style="position:absolute;left:21025;top:23931;width:25299;height:6838;visibility:visible;mso-wrap-style:square;v-text-anchor:top" coordsize="2529908,6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" path="m1264954,l2529908,341880,1264954,683760,,341880,1264954,xe" filled="f" strokeweight=".47483mm">
                  <v:stroke miterlimit="83231f" joinstyle="miter"/>
                  <v:path arrowok="t" textboxrect="0,0,2529908,683760"/>
                </v:shape>
                <v:rect id="Rectangle 294" o:spid="_x0000_s1279" style="position:absolute;left:25651;top:26945;width:2134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02F359C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currentSum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maxDiagonalSum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shape id="Shape 295" o:spid="_x0000_s1280" style="position:absolute;left:1752;top:4006;width:31623;height:39626;visibility:visible;mso-wrap-style:square;v-text-anchor:top" coordsize="3162385,396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" path="m1282048,3449817r,170942l3162385,3620759r,341880l,3962639,,e" filled="f" strokeweight=".23742mm">
                  <v:stroke miterlimit="83231f" joinstyle="miter"/>
                  <v:path arrowok="t" textboxrect="0,0,3162385,3962639"/>
                </v:shape>
                <v:shape id="Shape 296" o:spid="_x0000_s1281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" path="m29914,l59829,59829,29914,44872,,59829,29914,xe" fillcolor="black" stroked="f" strokeweight="0">
                  <v:stroke miterlimit="83231f" joinstyle="miter"/>
                  <v:path arrowok="t" textboxrect="0,0,59829,59829"/>
                </v:shape>
                <v:shape id="Shape 297" o:spid="_x0000_s1282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" path="m29914,l59829,59829,29914,44872,,59829,29914,xe" filled="f" strokeweight=".23742mm">
                  <v:stroke miterlimit="83231f" joinstyle="miter"/>
                  <v:path arrowok="t" textboxrect="0,0,59829,59829"/>
                </v:shape>
                <v:shape id="Shape 1968" o:spid="_x0000_s1283" style="position:absolute;left:2564;top:33333;width:23931;height:5128;visibility:visible;mso-wrap-style:square;v-text-anchor:top" coordsize="2393156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" path="m,l2393156,r,512818l,512818,,e" stroked="f" strokeweight="0">
                  <v:stroke miterlimit="83231f" joinstyle="miter"/>
                  <v:path arrowok="t" textboxrect="0,0,2393156,512818"/>
                </v:shape>
                <v:shape id="Shape 299" o:spid="_x0000_s1284" style="position:absolute;left:2564;top:33333;width:23931;height:5128;visibility:visible;mso-wrap-style:square;v-text-anchor:top" coordsize="2393156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" path="m,l2393156,r,512818l,512818,,xe" filled="f" strokeweight=".47483mm">
                  <v:stroke miterlimit="1" joinstyle="miter"/>
                  <v:path arrowok="t" textboxrect="0,0,2393156,512818"/>
                </v:shape>
                <v:rect id="Rectangle 300" o:spid="_x0000_s1285" style="position:absolute;left:7104;top:35492;width:1975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6A6EBA76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maxDiagonalSum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currentSum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302" o:spid="_x0000_s1286" style="position:absolute;width:3418;height:3418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" path="m341879,170942v,11221,-1094,22336,-3284,33343c336405,215295,333163,225986,328867,236358v-4295,10368,-9560,20219,-15796,29548c306835,275242,299749,283877,291812,291815v-7936,7934,-16571,15019,-25903,21254c256576,319305,246725,324569,236355,328864v-10369,4297,-21058,7540,-32067,9729c193280,340782,182164,341880,170940,341880v-11224,,-22341,-1098,-33349,-3287c126583,336404,115894,333161,105524,328864,95154,324569,85303,319305,75971,313069,66638,306834,58004,299749,50067,291815,42130,283877,35044,275239,28809,265906,22573,256573,17307,246723,13012,236355,8717,225983,5474,215295,3285,204288,1095,193278,,182163,,170942,,159714,1095,148599,3285,137589v2189,-11008,5432,-21698,9727,-32067c17307,95154,22573,85303,28809,75967,35044,66638,42130,58003,50067,50068,58004,42131,66638,35046,75971,28811,85303,22572,95154,17307,105524,13010,115894,8716,126583,5476,137591,3287,148599,1098,159716,,170940,v11224,,22340,1098,33348,3287c215297,5476,225986,8716,236355,13010v10370,4297,20221,9562,29554,15798c275241,35046,283876,42131,291812,50068v7937,7935,15023,16570,21259,25899c319307,85303,324572,95154,328867,105522v4296,10369,7538,21059,9728,32070c340785,148599,341879,159714,341879,170942xe" filled="f" strokeweight=".47483mm">
                  <v:stroke miterlimit="1" joinstyle="miter"/>
                  <v:path arrowok="t" textboxrect="0,0,341879,341880"/>
                </v:shape>
                <v:rect id="Rectangle 303" o:spid="_x0000_s1287" style="position:absolute;left:1338;top:1304;width:9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52152E0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shape id="Shape 304" o:spid="_x0000_s1288" style="position:absolute;left:33717;top:50640;width:0;height:2704;visibility:visible;mso-wrap-style:square;v-text-anchor:top" coordsize="0,27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" path="m,l,170938,,153845,,270340e" filled="f" strokeweight=".23742mm">
                  <v:stroke miterlimit="83231f" joinstyle="miter"/>
                  <v:path arrowok="t" textboxrect="0,0,0,270340"/>
                </v:shape>
                <v:shape id="Shape 305" o:spid="_x0000_s1289" style="position:absolute;left:33418;top:5319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06" o:spid="_x0000_s1290" style="position:absolute;left:33418;top:5319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8" o:spid="_x0000_s1291" style="position:absolute;left:31965;top:47179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" path="m341880,170938v,11221,-1095,22340,-3285,33347c336405,215292,333163,225980,328868,236351v-4296,10372,-9561,20219,-15797,29552c306835,275236,299749,283868,291812,291805v-7936,7935,-16571,15023,-25903,21258c256576,319301,246725,324566,236355,328861v-10370,4294,-21058,7537,-32067,9729c193280,340782,182164,341880,170940,341880v-11224,,-22340,-1098,-33349,-3290c126583,336398,115894,333155,105524,328861,95154,324566,85303,319301,75971,313063,66638,306828,58004,299740,50067,291805,42131,283868,35045,275236,28809,265903,22573,256567,17307,246717,13012,236348,8717,225980,5474,215292,3285,204285,1095,193278,,182159,,170938,,159711,1095,148596,3285,137585v2189,-11010,5432,-21697,9727,-32066c17307,95148,22573,85297,28809,75961,35045,66632,42131,57996,50067,50062,58004,42125,66638,35040,75971,28804,85303,22566,95154,17301,105524,13007,115894,8713,126583,5473,137591,3284,148600,1095,159716,,170940,v11224,,22340,1095,33348,3284c215297,5473,225985,8713,236355,13007v10370,4294,20221,9559,29554,15797c275241,35040,283876,42125,291812,50062v7937,7934,15023,16570,21259,25899c319307,85297,324572,95148,328868,105519v4295,10369,7537,21056,9727,32066c340785,148596,341880,159711,341880,170938xe" filled="f" strokeweight=".47483mm">
                  <v:stroke miterlimit="1" joinstyle="miter"/>
                  <v:path arrowok="t" textboxrect="0,0,341880,341880"/>
                </v:shape>
                <v:rect id="Rectangle 309" o:spid="_x0000_s1292" style="position:absolute;left:33303;top:48483;width:98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39264317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shape id="Shape 310" o:spid="_x0000_s1293" style="position:absolute;left:33375;top:27393;width:16240;height:12820;visibility:visible;mso-wrap-style:square;v-text-anchor:top" coordsize="1623927,128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" path="m,1282049r1623927,l1623927,,1299142,e" filled="f" strokeweight=".23742mm">
                  <v:stroke miterlimit="83231f" joinstyle="miter"/>
                  <v:path arrowok="t" textboxrect="0,0,1623927,1282049"/>
                </v:shape>
                <v:shape id="Shape 311" o:spid="_x0000_s1294" style="position:absolute;left:33717;top:59016;width:0;height:3730;visibility:visible;mso-wrap-style:square;v-text-anchor:top" coordsize="0,37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" path="m,l,372901e" filled="f" strokeweight=".23742mm">
                  <v:stroke miterlimit="83231f" joinstyle="miter"/>
                  <v:path arrowok="t" textboxrect="0,0,0,372901"/>
                </v:shape>
                <v:shape id="Shape 312" o:spid="_x0000_s1295" style="position:absolute;left:33418;top:6259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JsxQAAANwAAAAPAAAAZHJzL2Rvd25yZXYueG1sRI/RasJA&#10;FETfhf7Dcgt9azYqiE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BLpCJs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3" o:spid="_x0000_s1296" style="position:absolute;left:33418;top:6259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5" o:spid="_x0000_s1297" style="position:absolute;left:2222;top:53846;width:62906;height:5128;visibility:visible;mso-wrap-style:square;v-text-anchor:top" coordsize="6290581,51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" path="m,512821l170940,,6290581,,6119642,512821,,512821xe" filled="f" strokeweight=".47483mm">
                  <v:stroke miterlimit="83231f" joinstyle="miter"/>
                  <v:path arrowok="t" textboxrect="0,0,6290581,512821"/>
                </v:shape>
                <v:rect id="Rectangle 316" o:spid="_x0000_s1298" style="position:absolute;left:5200;top:56005;width:7574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761D0E98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"\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nМаксимальная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сумма элементов ниже главной диагонали среди всех матриц: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maxDiagonalSum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318" o:spid="_x0000_s1299" style="position:absolute;left:29401;top:63247;width:8547;height:5128;visibility:visible;mso-wrap-style:square;v-text-anchor:top" coordsize="85469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" path="m261623,l593075,c737519,,854699,114787,854699,256409v,141623,-117180,256409,-261624,256409l261623,512818c117179,512818,,398032,,256409,,114787,117179,,261623,xe" filled="f" strokeweight=".47483mm">
                  <v:stroke miterlimit="83231f" joinstyle="miter"/>
                  <v:path arrowok="t" textboxrect="0,0,854699,512818"/>
                </v:shape>
                <v:rect id="Rectangle 319" o:spid="_x0000_s1300" style="position:absolute;left:31764;top:65406;width:508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658AAF7C" w14:textId="77777777" w:rsidR="00B75629" w:rsidRDefault="00B7562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0;</w:t>
                        </w:r>
                      </w:p>
                    </w:txbxContent>
                  </v:textbox>
                </v:rect>
                <v:rect id="Rectangle 320" o:spid="_x0000_s1301" style="position:absolute;left:51964;top:42757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4FDE7DCC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321" o:spid="_x0000_s1302" style="position:absolute;left:18603;top:24808;width:75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28564E7E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22" o:spid="_x0000_s1303" style="position:absolute;left:47320;top:24808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DD287B8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23" o:spid="_x0000_s1304" style="position:absolute;left:40340;top:6925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2B36D657" w14:textId="77777777" w:rsidR="00B75629" w:rsidRDefault="00B7562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9DD389" w14:textId="7BCB72D8" w:rsidR="00B75629" w:rsidRDefault="00B75629">
      <w:pPr>
        <w:spacing w:after="160" w:line="278" w:lineRule="auto"/>
      </w:pPr>
      <w:r>
        <w:br w:type="page"/>
      </w:r>
    </w:p>
    <w:p w14:paraId="4701CEE4" w14:textId="6F932EEB" w:rsidR="008544F0" w:rsidRDefault="00B75629" w:rsidP="00B75629">
      <w:pPr>
        <w:pStyle w:val="1"/>
      </w:pPr>
      <w:r>
        <w:lastRenderedPageBreak/>
        <w:t>Код программы</w:t>
      </w:r>
    </w:p>
    <w:p w14:paraId="604F78E0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3DD157F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cstdlib</w:t>
      </w:r>
      <w:proofErr w:type="spellEnd"/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338E8719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ctime</w:t>
      </w:r>
      <w:proofErr w:type="spellEnd"/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7DE19B60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clocale</w:t>
      </w:r>
      <w:proofErr w:type="spellEnd"/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5312B526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FBC55A3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472E1818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5F2E4E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MAX_SIZE = 10;</w:t>
      </w:r>
    </w:p>
    <w:p w14:paraId="34803B28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6A38AF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вычисления суммы элементов ниже главной диагонали</w:t>
      </w:r>
    </w:p>
    <w:p w14:paraId="240D7289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sumBelowDiagonal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matrix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[MAX_SIZE][MAX_SIZE],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2EFA6E5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EE270B7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0;</w:t>
      </w:r>
    </w:p>
    <w:p w14:paraId="400AE7EF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70924A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B7562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2A9123F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B2DF459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 w:rsidRPr="00B7562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++j)</w:t>
      </w:r>
    </w:p>
    <w:p w14:paraId="7D03BEAA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3B672C7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 &gt; j)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Элементы ниже главной диагонали: строка &gt; столбец</w:t>
      </w:r>
    </w:p>
    <w:p w14:paraId="595DE8E0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2BBB624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sum += </w:t>
      </w:r>
      <w:r w:rsidRPr="00B7562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matrix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][j];</w:t>
      </w:r>
    </w:p>
    <w:p w14:paraId="7647319B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446FFCC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2D002A9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102E729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76ADA99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1950FD18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30A4F92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D9B6350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5D3DD4A5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8139CF4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B7562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</w:p>
    <w:p w14:paraId="1378FC68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377EB5D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Количество матриц</w:t>
      </w:r>
    </w:p>
    <w:p w14:paraId="4A8D107F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количество матриц: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BEBD71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14:paraId="507661B4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8F256F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9BF481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размер квадратной матрицы (не более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MAX_SIZE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FFE942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maxSize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A44E22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D56614C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maxSize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0 ||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maxSize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MAX_SIZE)</w:t>
      </w:r>
    </w:p>
    <w:p w14:paraId="45DF464C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198B976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"Некорректный размер матрицы."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0FB443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24836AB9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0A202C3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50DE96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(0));</w:t>
      </w:r>
    </w:p>
    <w:p w14:paraId="337801FA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F0935D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maxDiagonalSum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-1e9;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Инициализируем минимальным значением, чтобы найти максимум</w:t>
      </w:r>
    </w:p>
    <w:p w14:paraId="31520B76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8E7BF2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matrixCount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matrixCount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matrixCount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C35B0BA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2C9CA27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matrix[MAX_SIZE][MAX_SIZE];</w:t>
      </w:r>
    </w:p>
    <w:p w14:paraId="025D1A4E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nМатрица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№"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matrixCount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C6D789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477B44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Заполнение матрицы случайными числами и вывод на экран</w:t>
      </w:r>
    </w:p>
    <w:p w14:paraId="445097AD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maxSize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2D7959F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393E36F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maxSize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++j)</w:t>
      </w:r>
    </w:p>
    <w:p w14:paraId="5B88D7AA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BC67365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matrix[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][j] = rand() % 100; </w:t>
      </w:r>
    </w:p>
    <w:p w14:paraId="7745ACF9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matrix[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][j] </w:t>
      </w:r>
      <w:r w:rsidRPr="00B7562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"\t"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09D101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5EA3F9A4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7562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3ACE018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A1DD88E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097F46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currentSum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sumBelowDiagonal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(matrix,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maxSize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5648967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"Сумма элементов ниже главной диагонали: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F8209D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080BF7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B756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currentSum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maxDiagonalSum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DBFCFE8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297D491" w14:textId="77777777" w:rsidR="00B75629" w:rsidRP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maxDiagonalSum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currentSum</w:t>
      </w:r>
      <w:proofErr w:type="spellEnd"/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5C29DFD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756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33A82F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C7F288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B034FA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nМаксимальная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сумма элементов ниже главной диагонали среди всех матриц: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maxDiagonalSum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ED5879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680B54" w14:textId="77777777" w:rsidR="00B75629" w:rsidRDefault="00B75629" w:rsidP="00B7562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5C0FB55" w14:textId="2E6F29E6" w:rsidR="00B75629" w:rsidRDefault="00B75629" w:rsidP="00B75629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A73986" w14:textId="77777777" w:rsidR="00B75629" w:rsidRDefault="00B75629">
      <w:pPr>
        <w:spacing w:after="160" w:line="278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04AAFB16" w14:textId="6B816573" w:rsidR="00B75629" w:rsidRDefault="00B75629" w:rsidP="00B75629">
      <w:pPr>
        <w:pStyle w:val="1"/>
      </w:pPr>
      <w:r>
        <w:lastRenderedPageBreak/>
        <w:t>Результат работы</w:t>
      </w:r>
    </w:p>
    <w:p w14:paraId="3D022BF7" w14:textId="71C59A94" w:rsidR="00B75629" w:rsidRPr="00B75629" w:rsidRDefault="00B75629" w:rsidP="00B75629">
      <w:r w:rsidRPr="00B75629">
        <w:drawing>
          <wp:inline distT="0" distB="0" distL="0" distR="0" wp14:anchorId="44C81601" wp14:editId="1C9BEC93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629" w:rsidRPr="00B75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358D"/>
    <w:multiLevelType w:val="multilevel"/>
    <w:tmpl w:val="5A6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F6E0D"/>
    <w:multiLevelType w:val="multilevel"/>
    <w:tmpl w:val="6FB4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45629"/>
    <w:multiLevelType w:val="multilevel"/>
    <w:tmpl w:val="5B64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304404">
    <w:abstractNumId w:val="2"/>
  </w:num>
  <w:num w:numId="2" w16cid:durableId="808326464">
    <w:abstractNumId w:val="0"/>
  </w:num>
  <w:num w:numId="3" w16cid:durableId="108292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F0"/>
    <w:rsid w:val="00045B13"/>
    <w:rsid w:val="0011442C"/>
    <w:rsid w:val="002274FF"/>
    <w:rsid w:val="002C7C80"/>
    <w:rsid w:val="003A0183"/>
    <w:rsid w:val="005832BA"/>
    <w:rsid w:val="008544F0"/>
    <w:rsid w:val="00A35B37"/>
    <w:rsid w:val="00B75629"/>
    <w:rsid w:val="00C6310E"/>
    <w:rsid w:val="00ED4120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78DD"/>
  <w15:chartTrackingRefBased/>
  <w15:docId w15:val="{1D3DE594-469B-48E1-8BEB-656BE26A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2BA"/>
    <w:pPr>
      <w:spacing w:after="0" w:line="36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274FF"/>
    <w:pPr>
      <w:keepNext/>
      <w:keepLines/>
      <w:spacing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4F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3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1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99;&#1077;%20&#1088;&#1072;&#1073;&#1086;&#1090;&#1099;%20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1324-F154-4EC3-949C-2A1E6B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Лабораторные работы Отчет.dotx</Template>
  <TotalTime>27</TotalTime>
  <Pages>10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</cp:revision>
  <dcterms:created xsi:type="dcterms:W3CDTF">2025-02-10T16:32:00Z</dcterms:created>
  <dcterms:modified xsi:type="dcterms:W3CDTF">2025-02-10T16:59:00Z</dcterms:modified>
</cp:coreProperties>
</file>