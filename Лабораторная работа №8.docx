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6"/>
        <w:gridCol w:w="4680"/>
      </w:tblGrid>
      <w:tr w:rsidR="00CC7FEE" w14:paraId="5C019398" w14:textId="77777777" w:rsidTr="00CC7FEE">
        <w:trPr>
          <w:trHeight w:val="1721"/>
        </w:trPr>
        <w:tc>
          <w:tcPr>
            <w:tcW w:w="9356" w:type="dxa"/>
            <w:gridSpan w:val="2"/>
          </w:tcPr>
          <w:p w14:paraId="2E612523" w14:textId="77777777" w:rsidR="00CC7FEE" w:rsidRPr="00CC7FEE" w:rsidRDefault="00CC7FEE" w:rsidP="00CC7FEE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7FEE">
              <w:rPr>
                <w:sz w:val="22"/>
                <w:szCs w:val="22"/>
              </w:rPr>
              <w:t>Пермский национальный исследовательский политехнический университет</w:t>
            </w:r>
          </w:p>
          <w:p w14:paraId="5FDA7D30" w14:textId="77777777" w:rsidR="00CC7FEE" w:rsidRDefault="00CC7FEE" w:rsidP="00CC7FEE">
            <w:pPr>
              <w:spacing w:line="240" w:lineRule="auto"/>
              <w:jc w:val="center"/>
            </w:pPr>
            <w:r w:rsidRPr="00CC7FEE">
              <w:rPr>
                <w:sz w:val="22"/>
                <w:szCs w:val="22"/>
              </w:rPr>
              <w:t>Кафедра информационные технологии и автоматизированные системы</w:t>
            </w:r>
          </w:p>
        </w:tc>
      </w:tr>
      <w:tr w:rsidR="00CC7FEE" w14:paraId="522BEDBE" w14:textId="77777777" w:rsidTr="00CC7FEE">
        <w:trPr>
          <w:trHeight w:val="1667"/>
        </w:trPr>
        <w:tc>
          <w:tcPr>
            <w:tcW w:w="4676" w:type="dxa"/>
          </w:tcPr>
          <w:p w14:paraId="43882368" w14:textId="77777777" w:rsidR="00CC7FEE" w:rsidRDefault="00CC7FEE" w:rsidP="00CC7FEE"/>
        </w:tc>
        <w:tc>
          <w:tcPr>
            <w:tcW w:w="4679" w:type="dxa"/>
          </w:tcPr>
          <w:p w14:paraId="58C329EA" w14:textId="77777777" w:rsidR="00CC7FEE" w:rsidRDefault="00CC7FEE" w:rsidP="00CC7FEE"/>
        </w:tc>
      </w:tr>
      <w:tr w:rsidR="00CC7FEE" w14:paraId="4B35D3BE" w14:textId="77777777" w:rsidTr="00CC7FEE">
        <w:trPr>
          <w:trHeight w:val="1667"/>
        </w:trPr>
        <w:tc>
          <w:tcPr>
            <w:tcW w:w="4676" w:type="dxa"/>
          </w:tcPr>
          <w:p w14:paraId="7A4C75E6" w14:textId="77777777" w:rsidR="00CC7FEE" w:rsidRDefault="00CC7FEE" w:rsidP="00CC7FEE"/>
        </w:tc>
        <w:tc>
          <w:tcPr>
            <w:tcW w:w="4679" w:type="dxa"/>
          </w:tcPr>
          <w:p w14:paraId="6253FDA0" w14:textId="77777777" w:rsidR="00CC7FEE" w:rsidRDefault="00CC7FEE" w:rsidP="00CC7FEE"/>
        </w:tc>
      </w:tr>
      <w:tr w:rsidR="00CC7FEE" w14:paraId="03792720" w14:textId="77777777" w:rsidTr="00CC7FEE">
        <w:trPr>
          <w:trHeight w:val="1667"/>
        </w:trPr>
        <w:tc>
          <w:tcPr>
            <w:tcW w:w="9356" w:type="dxa"/>
            <w:gridSpan w:val="2"/>
          </w:tcPr>
          <w:p w14:paraId="4B5F6620" w14:textId="77777777" w:rsidR="00CC7FEE" w:rsidRDefault="00941522" w:rsidP="00CC7FEE">
            <w:pPr>
              <w:jc w:val="center"/>
            </w:pPr>
            <w:r>
              <w:t>Лабораторная работа №8</w:t>
            </w:r>
          </w:p>
          <w:p w14:paraId="750C4614" w14:textId="77777777" w:rsidR="00941522" w:rsidRDefault="00941522" w:rsidP="00CC7FEE">
            <w:pPr>
              <w:jc w:val="center"/>
            </w:pPr>
            <w:r w:rsidRPr="00941522">
              <w:t>"Блоковый ввод-вывод"</w:t>
            </w:r>
          </w:p>
          <w:p w14:paraId="479D9565" w14:textId="0A6ACE5D" w:rsidR="00941522" w:rsidRPr="00941522" w:rsidRDefault="00941522" w:rsidP="00CC7FEE">
            <w:pPr>
              <w:jc w:val="center"/>
            </w:pPr>
            <w:r>
              <w:t>Вариант №9</w:t>
            </w:r>
          </w:p>
        </w:tc>
      </w:tr>
      <w:tr w:rsidR="00CC7FEE" w14:paraId="63DD2935" w14:textId="77777777" w:rsidTr="00CC7FEE">
        <w:trPr>
          <w:trHeight w:val="1667"/>
        </w:trPr>
        <w:tc>
          <w:tcPr>
            <w:tcW w:w="4676" w:type="dxa"/>
          </w:tcPr>
          <w:p w14:paraId="59DEAB86" w14:textId="77777777" w:rsidR="00CC7FEE" w:rsidRDefault="00CC7FEE" w:rsidP="00CC7FEE"/>
        </w:tc>
        <w:tc>
          <w:tcPr>
            <w:tcW w:w="4679" w:type="dxa"/>
          </w:tcPr>
          <w:p w14:paraId="4E6716A9" w14:textId="77777777" w:rsidR="00CC7FEE" w:rsidRDefault="00CC7FEE" w:rsidP="00CC7FEE"/>
        </w:tc>
      </w:tr>
      <w:tr w:rsidR="00CC7FEE" w14:paraId="12AD589F" w14:textId="77777777" w:rsidTr="00CC7FEE">
        <w:trPr>
          <w:trHeight w:val="1667"/>
        </w:trPr>
        <w:tc>
          <w:tcPr>
            <w:tcW w:w="4676" w:type="dxa"/>
          </w:tcPr>
          <w:p w14:paraId="3682D1F6" w14:textId="77777777" w:rsidR="00CC7FEE" w:rsidRDefault="00CC7FEE" w:rsidP="00CC7FEE"/>
        </w:tc>
        <w:tc>
          <w:tcPr>
            <w:tcW w:w="4679" w:type="dxa"/>
            <w:vAlign w:val="center"/>
          </w:tcPr>
          <w:p w14:paraId="53BD9FEF" w14:textId="77777777" w:rsidR="00CC7FEE" w:rsidRDefault="00CC7FEE" w:rsidP="00CC7FEE">
            <w:pPr>
              <w:jc w:val="right"/>
            </w:pPr>
            <w:r>
              <w:t>Выполнил:</w:t>
            </w:r>
          </w:p>
          <w:p w14:paraId="2CAD7E4C" w14:textId="77777777" w:rsidR="00CC7FEE" w:rsidRDefault="00CC7FEE" w:rsidP="00CC7FEE">
            <w:pPr>
              <w:jc w:val="right"/>
            </w:pPr>
            <w:r>
              <w:t>Студент группы ИВТ-24-2б</w:t>
            </w:r>
          </w:p>
          <w:p w14:paraId="16D307B9" w14:textId="77777777" w:rsidR="00CC7FEE" w:rsidRDefault="00CC7FEE" w:rsidP="00CC7FEE">
            <w:pPr>
              <w:jc w:val="right"/>
            </w:pPr>
            <w:r>
              <w:t>А.С. Ваулин</w:t>
            </w:r>
          </w:p>
          <w:p w14:paraId="38DBFD14" w14:textId="77777777" w:rsidR="00CC7FEE" w:rsidRDefault="00CC7FEE" w:rsidP="00CC7FEE">
            <w:pPr>
              <w:jc w:val="right"/>
            </w:pPr>
            <w:r>
              <w:t>Проверил:</w:t>
            </w:r>
          </w:p>
          <w:p w14:paraId="6A88BCEF" w14:textId="77777777" w:rsidR="00CC7FEE" w:rsidRDefault="00CC7FEE" w:rsidP="00CC7FEE">
            <w:pPr>
              <w:jc w:val="right"/>
            </w:pPr>
            <w:r>
              <w:t>Доцент кафедры ИТАС</w:t>
            </w:r>
          </w:p>
          <w:p w14:paraId="1AC50068" w14:textId="2F3E8E32" w:rsidR="00CC7FEE" w:rsidRDefault="00941522" w:rsidP="00CC7FEE">
            <w:pPr>
              <w:jc w:val="right"/>
            </w:pPr>
            <w:r>
              <w:t>О.А. Полякова</w:t>
            </w:r>
          </w:p>
        </w:tc>
      </w:tr>
      <w:tr w:rsidR="00CC7FEE" w14:paraId="324D7375" w14:textId="77777777" w:rsidTr="00CC7FEE">
        <w:trPr>
          <w:trHeight w:val="1667"/>
        </w:trPr>
        <w:tc>
          <w:tcPr>
            <w:tcW w:w="4676" w:type="dxa"/>
          </w:tcPr>
          <w:p w14:paraId="1F2D8024" w14:textId="77777777" w:rsidR="00CC7FEE" w:rsidRDefault="00CC7FEE" w:rsidP="00CC7FEE"/>
        </w:tc>
        <w:tc>
          <w:tcPr>
            <w:tcW w:w="4679" w:type="dxa"/>
          </w:tcPr>
          <w:p w14:paraId="2F999748" w14:textId="77777777" w:rsidR="00CC7FEE" w:rsidRDefault="00CC7FEE" w:rsidP="00CC7FEE"/>
        </w:tc>
      </w:tr>
      <w:tr w:rsidR="00CC7FEE" w14:paraId="7054D2ED" w14:textId="77777777" w:rsidTr="00CC7FEE">
        <w:trPr>
          <w:trHeight w:val="1125"/>
        </w:trPr>
        <w:tc>
          <w:tcPr>
            <w:tcW w:w="9356" w:type="dxa"/>
            <w:gridSpan w:val="2"/>
            <w:vAlign w:val="bottom"/>
          </w:tcPr>
          <w:p w14:paraId="60532239" w14:textId="77777777" w:rsidR="00CC7FEE" w:rsidRPr="00CC7FEE" w:rsidRDefault="00CC7FEE" w:rsidP="00CC7FEE">
            <w:pPr>
              <w:tabs>
                <w:tab w:val="left" w:pos="3960"/>
              </w:tabs>
              <w:jc w:val="center"/>
              <w:rPr>
                <w:sz w:val="22"/>
                <w:szCs w:val="22"/>
              </w:rPr>
            </w:pPr>
            <w:r w:rsidRPr="00CC7FEE">
              <w:rPr>
                <w:sz w:val="22"/>
                <w:szCs w:val="22"/>
              </w:rPr>
              <w:t>Пермь 2025</w:t>
            </w:r>
          </w:p>
        </w:tc>
      </w:tr>
    </w:tbl>
    <w:p w14:paraId="012CAF5C" w14:textId="77777777" w:rsidR="003A0183" w:rsidRDefault="003A0183" w:rsidP="00CC7FEE">
      <w:pPr>
        <w:pStyle w:val="1"/>
      </w:pPr>
    </w:p>
    <w:p w14:paraId="2BBFD8B7" w14:textId="6EC24811" w:rsidR="00941522" w:rsidRDefault="00941522" w:rsidP="00941522">
      <w:pPr>
        <w:pStyle w:val="1"/>
      </w:pPr>
      <w:r>
        <w:lastRenderedPageBreak/>
        <w:t>Постановка задачи</w:t>
      </w:r>
    </w:p>
    <w:p w14:paraId="5BD7236F" w14:textId="44E57FCB" w:rsidR="00941522" w:rsidRDefault="00941522" w:rsidP="00941522">
      <w:r w:rsidRPr="00941522">
        <w:t>Сформировать двоичный файл из элементов, заданной в варианте структуры, распечатать его содержимое, выполнить удаление и добавление элементов в соответствии со своим вариантом, используя для поиска удаляемых или добавляемых элементов функцию. Формирование, печать, добавление и удаление элементов оформить в виде функций. Предусмотреть сообщения об ошибках при открытии файла и выполнении операций ввода/вывода.</w:t>
      </w:r>
    </w:p>
    <w:p w14:paraId="58750403" w14:textId="77777777" w:rsidR="00941522" w:rsidRDefault="00941522" w:rsidP="00941522"/>
    <w:p w14:paraId="09AE2084" w14:textId="77777777" w:rsidR="00941522" w:rsidRPr="00941522" w:rsidRDefault="00941522" w:rsidP="00941522">
      <w:pPr>
        <w:numPr>
          <w:ilvl w:val="0"/>
          <w:numId w:val="1"/>
        </w:numPr>
      </w:pPr>
      <w:r w:rsidRPr="00941522">
        <w:t>Структура "Пациент":</w:t>
      </w:r>
    </w:p>
    <w:p w14:paraId="78220C84" w14:textId="77777777" w:rsidR="00941522" w:rsidRPr="00941522" w:rsidRDefault="00941522" w:rsidP="00941522">
      <w:pPr>
        <w:numPr>
          <w:ilvl w:val="0"/>
          <w:numId w:val="2"/>
        </w:numPr>
      </w:pPr>
      <w:r w:rsidRPr="00941522">
        <w:t>фамилия, имя, отчество;</w:t>
      </w:r>
    </w:p>
    <w:p w14:paraId="4D47165E" w14:textId="77777777" w:rsidR="00941522" w:rsidRPr="00941522" w:rsidRDefault="00941522" w:rsidP="00941522">
      <w:pPr>
        <w:numPr>
          <w:ilvl w:val="0"/>
          <w:numId w:val="2"/>
        </w:numPr>
      </w:pPr>
      <w:r w:rsidRPr="00941522">
        <w:t>домашний адрес;</w:t>
      </w:r>
    </w:p>
    <w:p w14:paraId="3B31FC13" w14:textId="77777777" w:rsidR="00941522" w:rsidRPr="00941522" w:rsidRDefault="00941522" w:rsidP="00941522">
      <w:pPr>
        <w:numPr>
          <w:ilvl w:val="0"/>
          <w:numId w:val="2"/>
        </w:numPr>
      </w:pPr>
      <w:r w:rsidRPr="00941522">
        <w:t>номер медицинской карты;</w:t>
      </w:r>
    </w:p>
    <w:p w14:paraId="07A03C46" w14:textId="77777777" w:rsidR="00941522" w:rsidRPr="00941522" w:rsidRDefault="00941522" w:rsidP="00941522">
      <w:pPr>
        <w:numPr>
          <w:ilvl w:val="0"/>
          <w:numId w:val="2"/>
        </w:numPr>
      </w:pPr>
      <w:r w:rsidRPr="00941522">
        <w:t>номер страхового полиса.</w:t>
      </w:r>
    </w:p>
    <w:p w14:paraId="2934F4F7" w14:textId="77777777" w:rsidR="00941522" w:rsidRPr="00941522" w:rsidRDefault="00941522" w:rsidP="00941522">
      <w:r w:rsidRPr="00941522">
        <w:t>Удалить элемент с заданным номером медицинской карты, добавить 2 элемента в начало файла.</w:t>
      </w:r>
    </w:p>
    <w:p w14:paraId="3DA82A8C" w14:textId="0E8CF8E5" w:rsidR="00941522" w:rsidRDefault="00941522">
      <w:pPr>
        <w:spacing w:after="160" w:line="278" w:lineRule="auto"/>
        <w:jc w:val="left"/>
      </w:pPr>
      <w:r>
        <w:br w:type="page"/>
      </w:r>
    </w:p>
    <w:p w14:paraId="5135340B" w14:textId="3E54003B" w:rsidR="00941522" w:rsidRDefault="00941522" w:rsidP="00941522">
      <w:pPr>
        <w:pStyle w:val="1"/>
      </w:pPr>
      <w:r>
        <w:lastRenderedPageBreak/>
        <w:t>Блок-схема</w:t>
      </w:r>
    </w:p>
    <w:p w14:paraId="759267DE" w14:textId="77777777" w:rsidR="00941522" w:rsidRDefault="00941522">
      <w:pPr>
        <w:ind w:left="2180" w:right="-58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4AD2892" wp14:editId="2691B993">
                <wp:extent cx="4712411" cy="8801100"/>
                <wp:effectExtent l="0" t="0" r="0" b="19050"/>
                <wp:docPr id="7197" name="Group 7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2411" cy="8801100"/>
                          <a:chOff x="0" y="0"/>
                          <a:chExt cx="4712411" cy="9743563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1542731" y="517093"/>
                            <a:ext cx="0" cy="1056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6664">
                                <a:moveTo>
                                  <a:pt x="0" y="0"/>
                                </a:moveTo>
                                <a:lnTo>
                                  <a:pt x="0" y="105666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512817" y="155879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512817" y="155879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111108" y="0"/>
                            <a:ext cx="8546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20" y="0"/>
                                  <a:pt x="854699" y="114786"/>
                                  <a:pt x="854699" y="256410"/>
                                </a:cubicBezTo>
                                <a:cubicBezTo>
                                  <a:pt x="854699" y="398033"/>
                                  <a:pt x="737520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3"/>
                                  <a:pt x="0" y="256410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368453" y="215929"/>
                            <a:ext cx="45212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D7EDA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1542731" y="2141020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512817" y="232802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512817" y="232802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025638" y="1623927"/>
                            <a:ext cx="102563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9" h="512819">
                                <a:moveTo>
                                  <a:pt x="0" y="0"/>
                                </a:moveTo>
                                <a:lnTo>
                                  <a:pt x="1025639" y="0"/>
                                </a:lnTo>
                                <a:lnTo>
                                  <a:pt x="102563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128202" y="1623927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948713" y="1623927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239179" y="1839857"/>
                            <a:ext cx="796080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D63BC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struct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Patient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2316233" y="512819"/>
                            <a:ext cx="213675" cy="854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75" h="854698">
                                <a:moveTo>
                                  <a:pt x="213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4698"/>
                                </a:lnTo>
                                <a:lnTo>
                                  <a:pt x="213675" y="854698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102559" y="940168"/>
                            <a:ext cx="2136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75">
                                <a:moveTo>
                                  <a:pt x="0" y="0"/>
                                </a:moveTo>
                                <a:lnTo>
                                  <a:pt x="213675" y="0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547002" y="352681"/>
                            <a:ext cx="117760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FC482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#ifndef PATIENT_H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547002" y="472339"/>
                            <a:ext cx="1215567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E93EC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#define PATIENT_H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547002" y="720201"/>
                            <a:ext cx="122842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CF258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#include &lt;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iostream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547002" y="839859"/>
                            <a:ext cx="1160150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27E42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#include &lt;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fstream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547002" y="968064"/>
                            <a:ext cx="134225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0C609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#include &lt;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windows.h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547002" y="1207380"/>
                            <a:ext cx="287999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DF54F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// Константы для максимальной длины полей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547002" y="1335585"/>
                            <a:ext cx="2285732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E729F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const int MAX_NAME_LENGTH = 50;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547002" y="1455243"/>
                            <a:ext cx="262695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06A2B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const int MAX_ADDRESS_LENGTH = 100;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0" name="Shape 7980"/>
                        <wps:cNvSpPr/>
                        <wps:spPr>
                          <a:xfrm>
                            <a:off x="2068371" y="93162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1" name="Shape 7981"/>
                        <wps:cNvSpPr/>
                        <wps:spPr>
                          <a:xfrm>
                            <a:off x="1999995" y="93162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2" name="Shape 7982"/>
                        <wps:cNvSpPr/>
                        <wps:spPr>
                          <a:xfrm>
                            <a:off x="1931619" y="93162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3" name="Shape 7983"/>
                        <wps:cNvSpPr/>
                        <wps:spPr>
                          <a:xfrm>
                            <a:off x="1863243" y="93162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4" name="Shape 7984"/>
                        <wps:cNvSpPr/>
                        <wps:spPr>
                          <a:xfrm>
                            <a:off x="1794867" y="93162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5" name="Shape 7985"/>
                        <wps:cNvSpPr/>
                        <wps:spPr>
                          <a:xfrm>
                            <a:off x="1726491" y="93162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6" name="Shape 7986"/>
                        <wps:cNvSpPr/>
                        <wps:spPr>
                          <a:xfrm>
                            <a:off x="1658116" y="93162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7" name="Shape 7987"/>
                        <wps:cNvSpPr/>
                        <wps:spPr>
                          <a:xfrm>
                            <a:off x="1589739" y="93162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542731" y="2910248"/>
                            <a:ext cx="0" cy="201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6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512817" y="309725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512817" y="309725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470084" y="2393156"/>
                            <a:ext cx="213674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747" h="512819">
                                <a:moveTo>
                                  <a:pt x="0" y="0"/>
                                </a:moveTo>
                                <a:lnTo>
                                  <a:pt x="2136747" y="0"/>
                                </a:lnTo>
                                <a:lnTo>
                                  <a:pt x="213674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40757" y="2609086"/>
                            <a:ext cx="238783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BE71F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char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lastName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[MAX_NAME_LENGTH];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Shape 45"/>
                        <wps:cNvSpPr/>
                        <wps:spPr>
                          <a:xfrm>
                            <a:off x="1542731" y="3679477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512817" y="386648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512817" y="386648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70084" y="3162385"/>
                            <a:ext cx="213674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747" h="512819">
                                <a:moveTo>
                                  <a:pt x="0" y="0"/>
                                </a:moveTo>
                                <a:lnTo>
                                  <a:pt x="2136747" y="0"/>
                                </a:lnTo>
                                <a:lnTo>
                                  <a:pt x="213674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23663" y="3378315"/>
                            <a:ext cx="243319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BC1F7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char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firstName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[MAX_NAME_LENGTH];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Shape 51"/>
                        <wps:cNvSpPr/>
                        <wps:spPr>
                          <a:xfrm>
                            <a:off x="1542731" y="4448706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512817" y="463571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512817" y="463571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84614" y="3931614"/>
                            <a:ext cx="2307686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7686" h="512819">
                                <a:moveTo>
                                  <a:pt x="0" y="0"/>
                                </a:moveTo>
                                <a:lnTo>
                                  <a:pt x="2307686" y="0"/>
                                </a:lnTo>
                                <a:lnTo>
                                  <a:pt x="2307686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10842" y="4147543"/>
                            <a:ext cx="2478824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3B268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char patronymic[MAX_NAME_LENGTH];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1542731" y="5217935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512817" y="540494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512817" y="540494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70084" y="4700842"/>
                            <a:ext cx="213674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747" h="512819">
                                <a:moveTo>
                                  <a:pt x="0" y="0"/>
                                </a:moveTo>
                                <a:lnTo>
                                  <a:pt x="2136747" y="0"/>
                                </a:lnTo>
                                <a:lnTo>
                                  <a:pt x="213674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60896" y="4916772"/>
                            <a:ext cx="2600247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C0F53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char address[MAX_ADDRESS_LENGTH];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Shape 63"/>
                        <wps:cNvSpPr/>
                        <wps:spPr>
                          <a:xfrm>
                            <a:off x="1542731" y="5987164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69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512817" y="617417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512817" y="617417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683759" y="5470071"/>
                            <a:ext cx="170939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397" h="512819">
                                <a:moveTo>
                                  <a:pt x="0" y="0"/>
                                </a:moveTo>
                                <a:lnTo>
                                  <a:pt x="1709397" y="0"/>
                                </a:lnTo>
                                <a:lnTo>
                                  <a:pt x="170939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985441" y="5686000"/>
                            <a:ext cx="147073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2D0C7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medicalCardNumber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>
                            <a:off x="1542731" y="6756392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512817" y="694340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512817" y="694340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769229" y="6239300"/>
                            <a:ext cx="153845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8458" h="512819">
                                <a:moveTo>
                                  <a:pt x="0" y="0"/>
                                </a:moveTo>
                                <a:lnTo>
                                  <a:pt x="1538458" y="0"/>
                                </a:lnTo>
                                <a:lnTo>
                                  <a:pt x="153845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868454" y="6455229"/>
                            <a:ext cx="1781921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58C78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long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long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insuranceNumber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;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Shape 75"/>
                        <wps:cNvSpPr/>
                        <wps:spPr>
                          <a:xfrm>
                            <a:off x="1542731" y="7525621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39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512817" y="771262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512817" y="771262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811964" y="7008528"/>
                            <a:ext cx="145298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2988" h="512819">
                                <a:moveTo>
                                  <a:pt x="0" y="0"/>
                                </a:moveTo>
                                <a:lnTo>
                                  <a:pt x="1452988" y="0"/>
                                </a:lnTo>
                                <a:lnTo>
                                  <a:pt x="145298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022433" y="7224457"/>
                            <a:ext cx="1372491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F12E6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Patient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*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InputPatient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Shape 81"/>
                        <wps:cNvSpPr/>
                        <wps:spPr>
                          <a:xfrm>
                            <a:off x="1542731" y="8294849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512817" y="848185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512817" y="848185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0" y="7777757"/>
                            <a:ext cx="3076915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6915" h="512819">
                                <a:moveTo>
                                  <a:pt x="0" y="0"/>
                                </a:moveTo>
                                <a:lnTo>
                                  <a:pt x="3076915" y="0"/>
                                </a:lnTo>
                                <a:lnTo>
                                  <a:pt x="3076915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65464" y="7993686"/>
                            <a:ext cx="3651895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C90DF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void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WritePatient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(std::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ofstream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&amp; file, const Patient&amp; patient);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1542731" y="9064078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512817" y="933655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512817" y="933655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42735" y="8546985"/>
                            <a:ext cx="2991445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1445" h="512819">
                                <a:moveTo>
                                  <a:pt x="0" y="0"/>
                                </a:moveTo>
                                <a:lnTo>
                                  <a:pt x="2991445" y="0"/>
                                </a:lnTo>
                                <a:lnTo>
                                  <a:pt x="2991445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12633" y="8762915"/>
                            <a:ext cx="326038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C3992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bool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ReadPatient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(std::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ifstream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&amp; file, Patient&amp; patient);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Shape 94"/>
                        <wps:cNvSpPr/>
                        <wps:spPr>
                          <a:xfrm>
                            <a:off x="1367518" y="9401683"/>
                            <a:ext cx="341880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80">
                                <a:moveTo>
                                  <a:pt x="341880" y="170940"/>
                                </a:moveTo>
                                <a:cubicBezTo>
                                  <a:pt x="341879" y="182164"/>
                                  <a:pt x="340784" y="193280"/>
                                  <a:pt x="338594" y="204288"/>
                                </a:cubicBezTo>
                                <a:cubicBezTo>
                                  <a:pt x="336405" y="215296"/>
                                  <a:pt x="333162" y="225984"/>
                                  <a:pt x="328867" y="236354"/>
                                </a:cubicBezTo>
                                <a:cubicBezTo>
                                  <a:pt x="324571" y="246724"/>
                                  <a:pt x="319306" y="256574"/>
                                  <a:pt x="313070" y="265907"/>
                                </a:cubicBezTo>
                                <a:cubicBezTo>
                                  <a:pt x="306835" y="275240"/>
                                  <a:pt x="299748" y="283876"/>
                                  <a:pt x="291812" y="291812"/>
                                </a:cubicBezTo>
                                <a:cubicBezTo>
                                  <a:pt x="283875" y="299749"/>
                                  <a:pt x="275241" y="306834"/>
                                  <a:pt x="265908" y="313070"/>
                                </a:cubicBezTo>
                                <a:cubicBezTo>
                                  <a:pt x="256576" y="319306"/>
                                  <a:pt x="246725" y="324572"/>
                                  <a:pt x="236355" y="328868"/>
                                </a:cubicBezTo>
                                <a:cubicBezTo>
                                  <a:pt x="225985" y="333163"/>
                                  <a:pt x="215297" y="336405"/>
                                  <a:pt x="204288" y="338595"/>
                                </a:cubicBezTo>
                                <a:cubicBezTo>
                                  <a:pt x="193280" y="340785"/>
                                  <a:pt x="182164" y="341880"/>
                                  <a:pt x="170940" y="341880"/>
                                </a:cubicBezTo>
                                <a:cubicBezTo>
                                  <a:pt x="159716" y="341880"/>
                                  <a:pt x="148599" y="340785"/>
                                  <a:pt x="137591" y="338595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8"/>
                                </a:cubicBezTo>
                                <a:cubicBezTo>
                                  <a:pt x="95154" y="324572"/>
                                  <a:pt x="85303" y="319306"/>
                                  <a:pt x="75971" y="313070"/>
                                </a:cubicBezTo>
                                <a:cubicBezTo>
                                  <a:pt x="66638" y="306834"/>
                                  <a:pt x="58004" y="299749"/>
                                  <a:pt x="50067" y="291812"/>
                                </a:cubicBezTo>
                                <a:cubicBezTo>
                                  <a:pt x="42130" y="283876"/>
                                  <a:pt x="35044" y="275240"/>
                                  <a:pt x="28808" y="265907"/>
                                </a:cubicBezTo>
                                <a:cubicBezTo>
                                  <a:pt x="22572" y="256574"/>
                                  <a:pt x="17307" y="246724"/>
                                  <a:pt x="13012" y="236354"/>
                                </a:cubicBezTo>
                                <a:cubicBezTo>
                                  <a:pt x="8717" y="225984"/>
                                  <a:pt x="5474" y="215296"/>
                                  <a:pt x="3284" y="204288"/>
                                </a:cubicBezTo>
                                <a:cubicBezTo>
                                  <a:pt x="1095" y="193280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599"/>
                                  <a:pt x="3284" y="137591"/>
                                </a:cubicBezTo>
                                <a:cubicBezTo>
                                  <a:pt x="5474" y="126583"/>
                                  <a:pt x="8717" y="115893"/>
                                  <a:pt x="13012" y="105523"/>
                                </a:cubicBezTo>
                                <a:cubicBezTo>
                                  <a:pt x="17307" y="95153"/>
                                  <a:pt x="22572" y="85302"/>
                                  <a:pt x="28808" y="75970"/>
                                </a:cubicBezTo>
                                <a:cubicBezTo>
                                  <a:pt x="35044" y="66637"/>
                                  <a:pt x="42130" y="58003"/>
                                  <a:pt x="50067" y="50067"/>
                                </a:cubicBezTo>
                                <a:cubicBezTo>
                                  <a:pt x="58004" y="42130"/>
                                  <a:pt x="66638" y="35044"/>
                                  <a:pt x="75971" y="28809"/>
                                </a:cubicBezTo>
                                <a:cubicBezTo>
                                  <a:pt x="85303" y="22573"/>
                                  <a:pt x="95154" y="17307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5"/>
                                  <a:pt x="137591" y="3284"/>
                                </a:cubicBezTo>
                                <a:cubicBezTo>
                                  <a:pt x="148599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4"/>
                                </a:cubicBezTo>
                                <a:cubicBezTo>
                                  <a:pt x="215297" y="5475"/>
                                  <a:pt x="225985" y="8717"/>
                                  <a:pt x="236355" y="13012"/>
                                </a:cubicBezTo>
                                <a:cubicBezTo>
                                  <a:pt x="246725" y="17307"/>
                                  <a:pt x="256576" y="22573"/>
                                  <a:pt x="265909" y="28809"/>
                                </a:cubicBezTo>
                                <a:cubicBezTo>
                                  <a:pt x="275241" y="35044"/>
                                  <a:pt x="283875" y="42130"/>
                                  <a:pt x="291812" y="50067"/>
                                </a:cubicBezTo>
                                <a:cubicBezTo>
                                  <a:pt x="299748" y="58003"/>
                                  <a:pt x="306835" y="66637"/>
                                  <a:pt x="313070" y="75970"/>
                                </a:cubicBezTo>
                                <a:cubicBezTo>
                                  <a:pt x="319306" y="85302"/>
                                  <a:pt x="324571" y="95153"/>
                                  <a:pt x="328867" y="105523"/>
                                </a:cubicBezTo>
                                <a:cubicBezTo>
                                  <a:pt x="333162" y="115893"/>
                                  <a:pt x="336405" y="126583"/>
                                  <a:pt x="338594" y="137591"/>
                                </a:cubicBezTo>
                                <a:cubicBezTo>
                                  <a:pt x="340784" y="148599"/>
                                  <a:pt x="341879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502534" y="9529088"/>
                            <a:ext cx="95292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E9D20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213539" y="2224471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BEFB2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0" name="Rectangle 6830"/>
                        <wps:cNvSpPr/>
                        <wps:spPr>
                          <a:xfrm>
                            <a:off x="1712202" y="6839842"/>
                            <a:ext cx="4555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FA4FB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1" name="Rectangle 6831"/>
                        <wps:cNvSpPr/>
                        <wps:spPr>
                          <a:xfrm>
                            <a:off x="1746457" y="6839842"/>
                            <a:ext cx="3789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EE452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AD2892" id="Group 7197" o:spid="_x0000_s1026" style="width:371.05pt;height:693pt;mso-position-horizontal-relative:char;mso-position-vertical-relative:line" coordsize="47124,97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">
                <v:shape id="Shape 7" o:spid="_x0000_s1027" style="position:absolute;left:15427;top:5170;width:0;height:10567;visibility:visible;mso-wrap-style:square;v-text-anchor:top" coordsize="0,1056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" path="m,l,1056664e" filled="f" strokeweight=".23742mm">
                  <v:stroke miterlimit="83231f" joinstyle="miter"/>
                  <v:path arrowok="t" textboxrect="0,0,0,1056664"/>
                </v:shape>
                <v:shape id="Shape 8" o:spid="_x0000_s1028" style="position:absolute;left:15128;top:15587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9" o:spid="_x0000_s1029" style="position:absolute;left:15128;top:15587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1" o:spid="_x0000_s1030" style="position:absolute;left:11111;width:8547;height:5128;visibility:visible;mso-wrap-style:square;v-text-anchor:top" coordsize="8546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" path="m261623,l593075,c737520,,854699,114786,854699,256410v,141623,-117179,256409,-261624,256409l261623,512819c117179,512819,,398033,,256410,,114786,117179,,261623,xe" filled="f" strokeweight=".47483mm">
                  <v:stroke miterlimit="83231f" joinstyle="miter"/>
                  <v:path arrowok="t" textboxrect="0,0,854699,512819"/>
                </v:shape>
                <v:rect id="Rectangle 12" o:spid="_x0000_s1031" style="position:absolute;left:13684;top:2159;width:452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39D7EDA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начало</w:t>
                        </w:r>
                      </w:p>
                    </w:txbxContent>
                  </v:textbox>
                </v:rect>
                <v:shape id="Shape 13" o:spid="_x0000_s1032" style="position:absolute;left:15427;top:21410;width:0;height:2019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14" o:spid="_x0000_s1033" style="position:absolute;left:15128;top:2328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5" o:spid="_x0000_s1034" style="position:absolute;left:15128;top:2328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7" o:spid="_x0000_s1035" style="position:absolute;left:10256;top:16239;width:10256;height:5128;visibility:visible;mso-wrap-style:square;v-text-anchor:top" coordsize="102563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" path="m,l1025639,r,512819l,512819,,xe" filled="f" strokeweight=".47483mm">
                  <v:stroke miterlimit="1" joinstyle="miter"/>
                  <v:path arrowok="t" textboxrect="0,0,1025639,512819"/>
                </v:shape>
                <v:shape id="Shape 18" o:spid="_x0000_s1036" style="position:absolute;left:11282;top:16239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" path="m,l,512819e" filled="f" strokeweight=".47483mm">
                  <v:stroke miterlimit="83231f" joinstyle="miter"/>
                  <v:path arrowok="t" textboxrect="0,0,0,512819"/>
                </v:shape>
                <v:shape id="Shape 19" o:spid="_x0000_s1037" style="position:absolute;left:19487;top:16239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" path="m,l,512819e" filled="f" strokeweight=".47483mm">
                  <v:stroke miterlimit="83231f" joinstyle="miter"/>
                  <v:path arrowok="t" textboxrect="0,0,0,512819"/>
                </v:shape>
                <v:rect id="Rectangle 20" o:spid="_x0000_s1038" style="position:absolute;left:12391;top:18398;width:796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B8D63BC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struct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Patient</w:t>
                        </w:r>
                        <w:proofErr w:type="spellEnd"/>
                      </w:p>
                    </w:txbxContent>
                  </v:textbox>
                </v:rect>
                <v:shape id="Shape 21" o:spid="_x0000_s1039" style="position:absolute;left:23162;top:5128;width:2137;height:8547;visibility:visible;mso-wrap-style:square;v-text-anchor:top" coordsize="213675,854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" path="m213675,l,,,854698r213675,e" filled="f" strokeweight=".47483mm">
                  <v:stroke miterlimit="83231f" joinstyle="miter"/>
                  <v:path arrowok="t" textboxrect="0,0,213675,854698"/>
                </v:shape>
                <v:shape id="Shape 22" o:spid="_x0000_s1040" style="position:absolute;left:21025;top:9401;width:2137;height:0;visibility:visible;mso-wrap-style:square;v-text-anchor:top" coordsize="2136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" path="m,l213675,e" filled="f" strokeweight=".47483mm">
                  <v:stroke miterlimit="83231f" joinstyle="miter"/>
                  <v:path arrowok="t" textboxrect="0,0,213675,0"/>
                </v:shape>
                <v:rect id="Rectangle 23" o:spid="_x0000_s1041" style="position:absolute;left:25470;top:3526;width:1177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FFFC482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#ifndef PATIENT_H</w:t>
                        </w:r>
                      </w:p>
                    </w:txbxContent>
                  </v:textbox>
                </v:rect>
                <v:rect id="Rectangle 24" o:spid="_x0000_s1042" style="position:absolute;left:25470;top:4723;width:121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33E93EC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#define PATIENT_H</w:t>
                        </w:r>
                      </w:p>
                    </w:txbxContent>
                  </v:textbox>
                </v:rect>
                <v:rect id="Rectangle 25" o:spid="_x0000_s1043" style="position:absolute;left:25470;top:7202;width:1228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DCCF258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#include &lt;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iostream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&gt;</w:t>
                        </w:r>
                      </w:p>
                    </w:txbxContent>
                  </v:textbox>
                </v:rect>
                <v:rect id="Rectangle 26" o:spid="_x0000_s1044" style="position:absolute;left:25470;top:8398;width:1160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3827E42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#include &lt;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fstream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&gt;</w:t>
                        </w:r>
                      </w:p>
                    </w:txbxContent>
                  </v:textbox>
                </v:rect>
                <v:rect id="Rectangle 27" o:spid="_x0000_s1045" style="position:absolute;left:25470;top:9680;width:1342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EC0C609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#include &lt;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windows.h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&gt;</w:t>
                        </w:r>
                      </w:p>
                    </w:txbxContent>
                  </v:textbox>
                </v:rect>
                <v:rect id="Rectangle 28" o:spid="_x0000_s1046" style="position:absolute;left:25470;top:12073;width:2879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BCDF54F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// Константы для максимальной длины полей</w:t>
                        </w:r>
                      </w:p>
                    </w:txbxContent>
                  </v:textbox>
                </v:rect>
                <v:rect id="Rectangle 29" o:spid="_x0000_s1047" style="position:absolute;left:25470;top:13355;width:22857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A4E729F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const int MAX_NAME_LENGTH = 50;</w:t>
                        </w:r>
                      </w:p>
                    </w:txbxContent>
                  </v:textbox>
                </v:rect>
                <v:rect id="Rectangle 30" o:spid="_x0000_s1048" style="position:absolute;left:25470;top:14552;width:2626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DA06A2B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const int MAX_ADDRESS_LENGTH = 100;</w:t>
                        </w:r>
                      </w:p>
                    </w:txbxContent>
                  </v:textbox>
                </v:rect>
                <v:shape id="Shape 7980" o:spid="_x0000_s1049" style="position:absolute;left:20683;top:931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7981" o:spid="_x0000_s1050" style="position:absolute;left:19999;top:931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7982" o:spid="_x0000_s1051" style="position:absolute;left:19316;top:931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7983" o:spid="_x0000_s1052" style="position:absolute;left:18632;top:931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7984" o:spid="_x0000_s1053" style="position:absolute;left:17948;top:931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7985" o:spid="_x0000_s1054" style="position:absolute;left:17264;top:931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7986" o:spid="_x0000_s1055" style="position:absolute;left:16581;top:931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7987" o:spid="_x0000_s1056" style="position:absolute;left:15897;top:931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39" o:spid="_x0000_s1057" style="position:absolute;left:15427;top:29102;width:0;height:2020;visibility:visible;mso-wrap-style:square;v-text-anchor:top" coordsize="0,20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" path="m,l,170940,,85470,,201966e" filled="f" strokeweight=".23742mm">
                  <v:stroke miterlimit="83231f" joinstyle="miter"/>
                  <v:path arrowok="t" textboxrect="0,0,0,201966"/>
                </v:shape>
                <v:shape id="Shape 40" o:spid="_x0000_s1058" style="position:absolute;left:15128;top:3097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1" o:spid="_x0000_s1059" style="position:absolute;left:15128;top:3097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3" o:spid="_x0000_s1060" style="position:absolute;left:4700;top:23931;width:21368;height:5128;visibility:visible;mso-wrap-style:square;v-text-anchor:top" coordsize="213674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" path="m,l2136747,r,512819l,512819,,xe" filled="f" strokeweight=".47483mm">
                  <v:stroke miterlimit="1" joinstyle="miter"/>
                  <v:path arrowok="t" textboxrect="0,0,2136747,512819"/>
                </v:shape>
                <v:rect id="Rectangle 44" o:spid="_x0000_s1061" style="position:absolute;left:6407;top:26090;width:23878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9DBE71F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 xml:space="preserve">char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lastName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[MAX_NAME_LENGTH];</w:t>
                        </w:r>
                      </w:p>
                    </w:txbxContent>
                  </v:textbox>
                </v:rect>
                <v:shape id="Shape 45" o:spid="_x0000_s1062" style="position:absolute;left:15427;top:36794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46" o:spid="_x0000_s1063" style="position:absolute;left:15128;top:38664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7" o:spid="_x0000_s1064" style="position:absolute;left:15128;top:38664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9" o:spid="_x0000_s1065" style="position:absolute;left:4700;top:31623;width:21368;height:5129;visibility:visible;mso-wrap-style:square;v-text-anchor:top" coordsize="213674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" path="m,l2136747,r,512819l,512819,,xe" filled="f" strokeweight=".47483mm">
                  <v:stroke miterlimit="1" joinstyle="miter"/>
                  <v:path arrowok="t" textboxrect="0,0,2136747,512819"/>
                </v:shape>
                <v:rect id="Rectangle 50" o:spid="_x0000_s1066" style="position:absolute;left:6236;top:33783;width:2433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5B7BC1F7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 xml:space="preserve">char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firstName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 xml:space="preserve">[MAX_NAME_LENGTH]; </w:t>
                        </w:r>
                      </w:p>
                    </w:txbxContent>
                  </v:textbox>
                </v:rect>
                <v:shape id="Shape 51" o:spid="_x0000_s1067" style="position:absolute;left:15427;top:44487;width:0;height:2019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" path="m,l,170940,,85470,,201965e" filled="f" strokeweight=".23742mm">
                  <v:stroke miterlimit="83231f" joinstyle="miter"/>
                  <v:path arrowok="t" textboxrect="0,0,0,201965"/>
                </v:shape>
                <v:shape id="Shape 52" o:spid="_x0000_s1068" style="position:absolute;left:15128;top:4635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3" o:spid="_x0000_s1069" style="position:absolute;left:15128;top:4635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5" o:spid="_x0000_s1070" style="position:absolute;left:3846;top:39316;width:23077;height:5128;visibility:visible;mso-wrap-style:square;v-text-anchor:top" coordsize="2307686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" path="m,l2307686,r,512819l,512819,,xe" filled="f" strokeweight=".47483mm">
                  <v:stroke miterlimit="1" joinstyle="miter"/>
                  <v:path arrowok="t" textboxrect="0,0,2307686,512819"/>
                </v:shape>
                <v:rect id="Rectangle 56" o:spid="_x0000_s1071" style="position:absolute;left:6108;top:41475;width:2478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813B268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char patronymic[MAX_NAME_LENGTH];</w:t>
                        </w:r>
                      </w:p>
                    </w:txbxContent>
                  </v:textbox>
                </v:rect>
                <v:shape id="Shape 57" o:spid="_x0000_s1072" style="position:absolute;left:15427;top:52179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58" o:spid="_x0000_s1073" style="position:absolute;left:15128;top:5404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9" o:spid="_x0000_s1074" style="position:absolute;left:15128;top:5404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61" o:spid="_x0000_s1075" style="position:absolute;left:4700;top:47008;width:21368;height:5128;visibility:visible;mso-wrap-style:square;v-text-anchor:top" coordsize="213674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" path="m,l2136747,r,512819l,512819,,xe" filled="f" strokeweight=".47483mm">
                  <v:stroke miterlimit="1" joinstyle="miter"/>
                  <v:path arrowok="t" textboxrect="0,0,2136747,512819"/>
                </v:shape>
                <v:rect id="Rectangle 62" o:spid="_x0000_s1076" style="position:absolute;left:5608;top:49167;width:2600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83C0F53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 xml:space="preserve">char address[MAX_ADDRESS_LENGTH]; </w:t>
                        </w:r>
                      </w:p>
                    </w:txbxContent>
                  </v:textbox>
                </v:rect>
                <v:shape id="Shape 63" o:spid="_x0000_s1077" style="position:absolute;left:15427;top:59871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" path="m,l,170940,,85469,,201965e" filled="f" strokeweight=".23742mm">
                  <v:stroke miterlimit="83231f" joinstyle="miter"/>
                  <v:path arrowok="t" textboxrect="0,0,0,201965"/>
                </v:shape>
                <v:shape id="Shape 64" o:spid="_x0000_s1078" style="position:absolute;left:15128;top:61741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65" o:spid="_x0000_s1079" style="position:absolute;left:15128;top:61741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67" o:spid="_x0000_s1080" style="position:absolute;left:6837;top:54700;width:17094;height:5128;visibility:visible;mso-wrap-style:square;v-text-anchor:top" coordsize="170939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" path="m,l1709397,r,512819l,512819,,xe" filled="f" strokeweight=".47483mm">
                  <v:stroke miterlimit="1" joinstyle="miter"/>
                  <v:path arrowok="t" textboxrect="0,0,1709397,512819"/>
                </v:shape>
                <v:rect id="Rectangle 68" o:spid="_x0000_s1081" style="position:absolute;left:9854;top:56860;width:14707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18C2D0C7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medicalCardNumber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rect>
                <v:shape id="Shape 69" o:spid="_x0000_s1082" style="position:absolute;left:15427;top:67563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70" o:spid="_x0000_s1083" style="position:absolute;left:15128;top:69434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71" o:spid="_x0000_s1084" style="position:absolute;left:15128;top:69434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73" o:spid="_x0000_s1085" style="position:absolute;left:7692;top:62393;width:15384;height:5128;visibility:visible;mso-wrap-style:square;v-text-anchor:top" coordsize="153845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" path="m,l1538458,r,512819l,512819,,xe" filled="f" strokeweight=".47483mm">
                  <v:stroke miterlimit="1" joinstyle="miter"/>
                  <v:path arrowok="t" textboxrect="0,0,1538458,512819"/>
                </v:shape>
                <v:rect id="Rectangle 74" o:spid="_x0000_s1086" style="position:absolute;left:8684;top:64552;width:1781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3EE58C78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long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long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insuranceNumber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;  </w:t>
                        </w:r>
                      </w:p>
                    </w:txbxContent>
                  </v:textbox>
                </v:rect>
                <v:shape id="Shape 75" o:spid="_x0000_s1087" style="position:absolute;left:15427;top:75256;width:0;height:2019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" path="m,l,170939,,85470,,201965e" filled="f" strokeweight=".23742mm">
                  <v:stroke miterlimit="83231f" joinstyle="miter"/>
                  <v:path arrowok="t" textboxrect="0,0,0,201965"/>
                </v:shape>
                <v:shape id="Shape 76" o:spid="_x0000_s1088" style="position:absolute;left:15128;top:7712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77" o:spid="_x0000_s1089" style="position:absolute;left:15128;top:7712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79" o:spid="_x0000_s1090" style="position:absolute;left:8119;top:70085;width:14530;height:5128;visibility:visible;mso-wrap-style:square;v-text-anchor:top" coordsize="145298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" path="m,l1452988,r,512819l,512819,,xe" filled="f" strokeweight=".47483mm">
                  <v:stroke miterlimit="1" joinstyle="miter"/>
                  <v:path arrowok="t" textboxrect="0,0,1452988,512819"/>
                </v:shape>
                <v:rect id="Rectangle 80" o:spid="_x0000_s1091" style="position:absolute;left:10224;top:72244;width:1372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58BF12E6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Patient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*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InputPatient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();</w:t>
                        </w:r>
                      </w:p>
                    </w:txbxContent>
                  </v:textbox>
                </v:rect>
                <v:shape id="Shape 81" o:spid="_x0000_s1092" style="position:absolute;left:15427;top:82948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" path="m,l,170940,,85470,,201965e" filled="f" strokeweight=".23742mm">
                  <v:stroke miterlimit="83231f" joinstyle="miter"/>
                  <v:path arrowok="t" textboxrect="0,0,0,201965"/>
                </v:shape>
                <v:shape id="Shape 82" o:spid="_x0000_s1093" style="position:absolute;left:15128;top:8481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83" o:spid="_x0000_s1094" style="position:absolute;left:15128;top:8481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85" o:spid="_x0000_s1095" style="position:absolute;top:77777;width:30769;height:5128;visibility:visible;mso-wrap-style:square;v-text-anchor:top" coordsize="3076915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" path="m,l3076915,r,512819l,512819,,xe" filled="f" strokeweight=".47483mm">
                  <v:stroke miterlimit="1" joinstyle="miter"/>
                  <v:path arrowok="t" textboxrect="0,0,3076915,512819"/>
                </v:shape>
                <v:rect id="Rectangle 86" o:spid="_x0000_s1096" style="position:absolute;left:1654;top:79936;width:36519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2F3C90DF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 xml:space="preserve">void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WritePatient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(std::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ofstream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&amp; file, const Patient&amp; patient);</w:t>
                        </w:r>
                      </w:p>
                    </w:txbxContent>
                  </v:textbox>
                </v:rect>
                <v:shape id="Shape 87" o:spid="_x0000_s1097" style="position:absolute;left:15427;top:90640;width:0;height:2875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" path="m,l,287435e" filled="f" strokeweight=".23742mm">
                  <v:stroke miterlimit="83231f" joinstyle="miter"/>
                  <v:path arrowok="t" textboxrect="0,0,0,287435"/>
                </v:shape>
                <v:shape id="Shape 88" o:spid="_x0000_s1098" style="position:absolute;left:15128;top:9336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89" o:spid="_x0000_s1099" style="position:absolute;left:15128;top:9336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91" o:spid="_x0000_s1100" style="position:absolute;left:427;top:85469;width:29914;height:5129;visibility:visible;mso-wrap-style:square;v-text-anchor:top" coordsize="2991445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" path="m,l2991445,r,512819l,512819,,xe" filled="f" strokeweight=".47483mm">
                  <v:stroke miterlimit="1" joinstyle="miter"/>
                  <v:path arrowok="t" textboxrect="0,0,2991445,512819"/>
                </v:shape>
                <v:rect id="Rectangle 92" o:spid="_x0000_s1101" style="position:absolute;left:3126;top:87629;width:3260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13CC3992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 xml:space="preserve">bool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ReadPatient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(std::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ifstream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&amp; file, Patient&amp; patient);</w:t>
                        </w:r>
                      </w:p>
                    </w:txbxContent>
                  </v:textbox>
                </v:rect>
                <v:shape id="Shape 94" o:spid="_x0000_s1102" style="position:absolute;left:13675;top:94016;width:3418;height:3419;visibility:visible;mso-wrap-style:square;v-text-anchor:top" coordsize="341880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" path="m341880,170940v-1,11224,-1096,22340,-3286,33348c336405,215296,333162,225984,328867,236354v-4296,10370,-9561,20220,-15797,29553c306835,275240,299748,283876,291812,291812v-7937,7937,-16571,15022,-25904,21258c256576,319306,246725,324572,236355,328868v-10370,4295,-21058,7537,-32067,9727c193280,340785,182164,341880,170940,341880v-11224,,-22341,-1095,-33349,-3285c126583,336405,115894,333163,105524,328868,95154,324572,85303,319306,75971,313070,66638,306834,58004,299749,50067,291812,42130,283876,35044,275240,28808,265907,22572,256574,17307,246724,13012,236354,8717,225984,5474,215296,3284,204288,1095,193280,,182164,,170940,,159716,1095,148599,3284,137591v2190,-11008,5433,-21698,9728,-32068c17307,95153,22572,85302,28808,75970,35044,66637,42130,58003,50067,50067,58004,42130,66638,35044,75971,28809,85303,22573,95154,17307,105524,13012,115894,8717,126583,5475,137591,3284,148599,1095,159716,,170940,v11224,,22340,1095,33348,3284c215297,5475,225985,8717,236355,13012v10370,4295,20221,9561,29554,15797c275241,35044,283875,42130,291812,50067v7936,7936,15023,16570,21258,25903c319306,85302,324571,95153,328867,105523v4295,10370,7538,21060,9727,32068c340784,148599,341879,159716,341880,170940xe" filled="f" strokeweight=".47483mm">
                  <v:stroke miterlimit="1" joinstyle="miter"/>
                  <v:path arrowok="t" textboxrect="0,0,341880,341880"/>
                </v:shape>
                <v:rect id="Rectangle 95" o:spid="_x0000_s1103" style="position:absolute;left:15025;top:95290;width:953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73FE9D20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rFonts w:eastAsia="Times New Roman"/>
                            <w:sz w:val="18"/>
                            <w:szCs w:val="18"/>
                          </w:rPr>
                          <w:t>α</w:t>
                        </w:r>
                      </w:p>
                    </w:txbxContent>
                  </v:textbox>
                </v:rect>
                <v:rect id="Rectangle 96" o:spid="_x0000_s1104" style="position:absolute;left:12135;top:22244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458BEFB2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6830" o:spid="_x0000_s1105" style="position:absolute;left:17122;top:68398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" filled="f" stroked="f">
                  <v:textbox inset="0,0,0,0">
                    <w:txbxContent>
                      <w:p w14:paraId="10DFA4FB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6831" o:spid="_x0000_s1106" style="position:absolute;left:17464;top:68398;width:37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" filled="f" stroked="f">
                  <v:textbox inset="0,0,0,0">
                    <w:txbxContent>
                      <w:p w14:paraId="2AFEE452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CA797F4" w14:textId="77777777" w:rsidR="00941522" w:rsidRDefault="00941522">
      <w:pPr>
        <w:spacing w:after="1346"/>
        <w:ind w:left="192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9ADBA5C" wp14:editId="08D320E2">
                <wp:extent cx="3299137" cy="4188023"/>
                <wp:effectExtent l="0" t="0" r="0" b="0"/>
                <wp:docPr id="7195" name="Group 7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9137" cy="4188023"/>
                          <a:chOff x="0" y="0"/>
                          <a:chExt cx="3299137" cy="4188023"/>
                        </a:xfrm>
                      </wpg:grpSpPr>
                      <wps:wsp>
                        <wps:cNvPr id="103" name="Shape 103"/>
                        <wps:cNvSpPr/>
                        <wps:spPr>
                          <a:xfrm>
                            <a:off x="1653842" y="346153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623927" y="53316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623927" y="53316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478628" y="0"/>
                            <a:ext cx="341880" cy="34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79">
                                <a:moveTo>
                                  <a:pt x="341880" y="170940"/>
                                </a:moveTo>
                                <a:cubicBezTo>
                                  <a:pt x="341880" y="182164"/>
                                  <a:pt x="340785" y="193280"/>
                                  <a:pt x="338595" y="204288"/>
                                </a:cubicBezTo>
                                <a:cubicBezTo>
                                  <a:pt x="336405" y="215297"/>
                                  <a:pt x="333163" y="225986"/>
                                  <a:pt x="328868" y="236355"/>
                                </a:cubicBezTo>
                                <a:cubicBezTo>
                                  <a:pt x="324572" y="246725"/>
                                  <a:pt x="319307" y="256576"/>
                                  <a:pt x="313071" y="265909"/>
                                </a:cubicBezTo>
                                <a:cubicBezTo>
                                  <a:pt x="306835" y="275241"/>
                                  <a:pt x="299749" y="283876"/>
                                  <a:pt x="291812" y="291812"/>
                                </a:cubicBezTo>
                                <a:cubicBezTo>
                                  <a:pt x="283876" y="299749"/>
                                  <a:pt x="275241" y="306835"/>
                                  <a:pt x="265909" y="313071"/>
                                </a:cubicBezTo>
                                <a:cubicBezTo>
                                  <a:pt x="256576" y="319307"/>
                                  <a:pt x="246725" y="324572"/>
                                  <a:pt x="236355" y="328867"/>
                                </a:cubicBezTo>
                                <a:cubicBezTo>
                                  <a:pt x="225985" y="333163"/>
                                  <a:pt x="215297" y="336405"/>
                                  <a:pt x="204288" y="338595"/>
                                </a:cubicBezTo>
                                <a:cubicBezTo>
                                  <a:pt x="193280" y="340784"/>
                                  <a:pt x="182164" y="341879"/>
                                  <a:pt x="170940" y="341879"/>
                                </a:cubicBezTo>
                                <a:cubicBezTo>
                                  <a:pt x="159716" y="341879"/>
                                  <a:pt x="148600" y="340784"/>
                                  <a:pt x="137591" y="338595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7"/>
                                </a:cubicBezTo>
                                <a:cubicBezTo>
                                  <a:pt x="95154" y="324572"/>
                                  <a:pt x="85303" y="319307"/>
                                  <a:pt x="75971" y="313071"/>
                                </a:cubicBezTo>
                                <a:cubicBezTo>
                                  <a:pt x="66638" y="306835"/>
                                  <a:pt x="58004" y="299749"/>
                                  <a:pt x="50067" y="291812"/>
                                </a:cubicBezTo>
                                <a:cubicBezTo>
                                  <a:pt x="42131" y="283876"/>
                                  <a:pt x="35045" y="275241"/>
                                  <a:pt x="28809" y="265909"/>
                                </a:cubicBezTo>
                                <a:cubicBezTo>
                                  <a:pt x="22573" y="256576"/>
                                  <a:pt x="17307" y="246725"/>
                                  <a:pt x="13012" y="236355"/>
                                </a:cubicBezTo>
                                <a:cubicBezTo>
                                  <a:pt x="8717" y="225986"/>
                                  <a:pt x="5474" y="215297"/>
                                  <a:pt x="3285" y="204288"/>
                                </a:cubicBezTo>
                                <a:cubicBezTo>
                                  <a:pt x="1095" y="193280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599"/>
                                  <a:pt x="3285" y="137591"/>
                                </a:cubicBezTo>
                                <a:cubicBezTo>
                                  <a:pt x="5474" y="126583"/>
                                  <a:pt x="8717" y="115894"/>
                                  <a:pt x="13012" y="105524"/>
                                </a:cubicBezTo>
                                <a:cubicBezTo>
                                  <a:pt x="17307" y="95154"/>
                                  <a:pt x="22573" y="85303"/>
                                  <a:pt x="28809" y="75971"/>
                                </a:cubicBezTo>
                                <a:cubicBezTo>
                                  <a:pt x="35045" y="66638"/>
                                  <a:pt x="42131" y="58004"/>
                                  <a:pt x="50067" y="50067"/>
                                </a:cubicBezTo>
                                <a:cubicBezTo>
                                  <a:pt x="58004" y="42130"/>
                                  <a:pt x="66638" y="35044"/>
                                  <a:pt x="75971" y="28809"/>
                                </a:cubicBezTo>
                                <a:cubicBezTo>
                                  <a:pt x="85303" y="22573"/>
                                  <a:pt x="95154" y="17307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4"/>
                                  <a:pt x="137591" y="3285"/>
                                </a:cubicBezTo>
                                <a:cubicBezTo>
                                  <a:pt x="148600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5"/>
                                </a:cubicBezTo>
                                <a:cubicBezTo>
                                  <a:pt x="215297" y="5474"/>
                                  <a:pt x="225985" y="8717"/>
                                  <a:pt x="236355" y="13012"/>
                                </a:cubicBezTo>
                                <a:cubicBezTo>
                                  <a:pt x="246725" y="17307"/>
                                  <a:pt x="256576" y="22573"/>
                                  <a:pt x="265909" y="28809"/>
                                </a:cubicBezTo>
                                <a:cubicBezTo>
                                  <a:pt x="275241" y="35044"/>
                                  <a:pt x="283876" y="42130"/>
                                  <a:pt x="291812" y="50067"/>
                                </a:cubicBezTo>
                                <a:cubicBezTo>
                                  <a:pt x="299749" y="58004"/>
                                  <a:pt x="306835" y="66638"/>
                                  <a:pt x="313071" y="75971"/>
                                </a:cubicBezTo>
                                <a:cubicBezTo>
                                  <a:pt x="319307" y="85303"/>
                                  <a:pt x="324572" y="95154"/>
                                  <a:pt x="328868" y="105524"/>
                                </a:cubicBezTo>
                                <a:cubicBezTo>
                                  <a:pt x="333163" y="115894"/>
                                  <a:pt x="336405" y="126583"/>
                                  <a:pt x="338595" y="137591"/>
                                </a:cubicBezTo>
                                <a:cubicBezTo>
                                  <a:pt x="340785" y="148599"/>
                                  <a:pt x="341880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613645" y="127405"/>
                            <a:ext cx="95292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C5922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Shape 109"/>
                        <wps:cNvSpPr/>
                        <wps:spPr>
                          <a:xfrm>
                            <a:off x="1653842" y="1115381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623927" y="130239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623927" y="130239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555554" y="598289"/>
                            <a:ext cx="218802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8029" h="512819">
                                <a:moveTo>
                                  <a:pt x="0" y="0"/>
                                </a:moveTo>
                                <a:lnTo>
                                  <a:pt x="2188029" y="0"/>
                                </a:lnTo>
                                <a:lnTo>
                                  <a:pt x="218802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669069" y="814218"/>
                            <a:ext cx="260810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D54CE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bool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CreateInitialFile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(const char* filename);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Shape 115"/>
                        <wps:cNvSpPr/>
                        <wps:spPr>
                          <a:xfrm>
                            <a:off x="1653842" y="1884610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623927" y="207161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623927" y="207161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641024" y="1367518"/>
                            <a:ext cx="201708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7089" h="512819">
                                <a:moveTo>
                                  <a:pt x="0" y="0"/>
                                </a:moveTo>
                                <a:lnTo>
                                  <a:pt x="2017089" y="0"/>
                                </a:lnTo>
                                <a:lnTo>
                                  <a:pt x="201708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840142" y="1583447"/>
                            <a:ext cx="215305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D94DE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void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PrintFile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(const char* filename);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Shape 121"/>
                        <wps:cNvSpPr/>
                        <wps:spPr>
                          <a:xfrm>
                            <a:off x="1653842" y="2653839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623927" y="284084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623927" y="284084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0" y="2136746"/>
                            <a:ext cx="329913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9137" h="512819">
                                <a:moveTo>
                                  <a:pt x="0" y="0"/>
                                </a:moveTo>
                                <a:lnTo>
                                  <a:pt x="3299137" y="0"/>
                                </a:lnTo>
                                <a:lnTo>
                                  <a:pt x="329913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50240" y="2352677"/>
                            <a:ext cx="3988058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A82C3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bool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DeletePatient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(const char* filename, int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medicalCardNumber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Shape 127"/>
                        <wps:cNvSpPr/>
                        <wps:spPr>
                          <a:xfrm>
                            <a:off x="1653842" y="3423068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1623927" y="361007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1623927" y="361007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299145" y="2905975"/>
                            <a:ext cx="270084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0848" h="512819">
                                <a:moveTo>
                                  <a:pt x="0" y="0"/>
                                </a:moveTo>
                                <a:lnTo>
                                  <a:pt x="2700848" y="0"/>
                                </a:lnTo>
                                <a:lnTo>
                                  <a:pt x="270084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95057" y="3121905"/>
                            <a:ext cx="307082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344A6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bool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AddTwoPatientsToStart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(const char* filename);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Shape 134"/>
                        <wps:cNvSpPr/>
                        <wps:spPr>
                          <a:xfrm>
                            <a:off x="1222219" y="3675204"/>
                            <a:ext cx="8546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9" y="114786"/>
                                  <a:pt x="854699" y="256410"/>
                                </a:cubicBezTo>
                                <a:cubicBezTo>
                                  <a:pt x="854699" y="398033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3"/>
                                  <a:pt x="0" y="256410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509745" y="3891133"/>
                            <a:ext cx="371664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F80BF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#endif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ADBA5C" id="Group 7195" o:spid="_x0000_s1107" style="width:259.75pt;height:329.75pt;mso-position-horizontal-relative:char;mso-position-vertical-relative:line" coordsize="32991,41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">
                <v:shape id="Shape 103" o:spid="_x0000_s1108" style="position:absolute;left:16538;top:3461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" path="m,l,170940,,85470,,201965e" filled="f" strokeweight=".23742mm">
                  <v:stroke miterlimit="83231f" joinstyle="miter"/>
                  <v:path arrowok="t" textboxrect="0,0,0,201965"/>
                </v:shape>
                <v:shape id="Shape 104" o:spid="_x0000_s1109" style="position:absolute;left:16239;top:533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05" o:spid="_x0000_s1110" style="position:absolute;left:16239;top:533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07" o:spid="_x0000_s1111" style="position:absolute;left:14786;width:3419;height:3418;visibility:visible;mso-wrap-style:square;v-text-anchor:top" coordsize="341880,34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" path="m341880,170940v,11224,-1095,22340,-3285,33348c336405,215297,333163,225986,328868,236355v-4296,10370,-9561,20221,-15797,29554c306835,275241,299749,283876,291812,291812v-7936,7937,-16571,15023,-25903,21259c256576,319307,246725,324572,236355,328867v-10370,4296,-21058,7538,-32067,9728c193280,340784,182164,341879,170940,341879v-11224,,-22340,-1095,-33349,-3284c126583,336405,115894,333163,105524,328867,95154,324572,85303,319307,75971,313071,66638,306835,58004,299749,50067,291812,42131,283876,35045,275241,28809,265909,22573,256576,17307,246725,13012,236355,8717,225986,5474,215297,3285,204288,1095,193280,,182164,,170940,,159716,1095,148599,3285,137591v2189,-11008,5432,-21697,9727,-32067c17307,95154,22573,85303,28809,75971,35045,66638,42131,58004,50067,50067,58004,42130,66638,35044,75971,28809,85303,22573,95154,17307,105524,13012,115894,8717,126583,5474,137591,3285,148600,1095,159716,,170940,v11224,,22340,1095,33348,3285c215297,5474,225985,8717,236355,13012v10370,4295,20221,9561,29554,15797c275241,35044,283876,42130,291812,50067v7937,7937,15023,16571,21259,25904c319307,85303,324572,95154,328868,105524v4295,10370,7537,21059,9727,32067c340785,148599,341880,159716,341880,170940xe" filled="f" strokeweight=".47483mm">
                  <v:stroke miterlimit="1" joinstyle="miter"/>
                  <v:path arrowok="t" textboxrect="0,0,341880,341879"/>
                </v:shape>
                <v:rect id="Rectangle 108" o:spid="_x0000_s1112" style="position:absolute;left:16136;top:1274;width:953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371C5922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rFonts w:eastAsia="Times New Roman"/>
                            <w:sz w:val="18"/>
                            <w:szCs w:val="18"/>
                          </w:rPr>
                          <w:t>α</w:t>
                        </w:r>
                      </w:p>
                    </w:txbxContent>
                  </v:textbox>
                </v:rect>
                <v:shape id="Shape 109" o:spid="_x0000_s1113" style="position:absolute;left:16538;top:11153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110" o:spid="_x0000_s1114" style="position:absolute;left:16239;top:13023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11" o:spid="_x0000_s1115" style="position:absolute;left:16239;top:13023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13" o:spid="_x0000_s1116" style="position:absolute;left:5555;top:5982;width:21880;height:5129;visibility:visible;mso-wrap-style:square;v-text-anchor:top" coordsize="218802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" path="m,l2188029,r,512819l,512819,,xe" filled="f" strokeweight=".47483mm">
                  <v:stroke miterlimit="1" joinstyle="miter"/>
                  <v:path arrowok="t" textboxrect="0,0,2188029,512819"/>
                </v:shape>
                <v:rect id="Rectangle 114" o:spid="_x0000_s1117" style="position:absolute;left:6690;top:8142;width:2608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31AD54CE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 xml:space="preserve">bool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CreateInitialFile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(const char* filename);</w:t>
                        </w:r>
                      </w:p>
                    </w:txbxContent>
                  </v:textbox>
                </v:rect>
                <v:shape id="Shape 115" o:spid="_x0000_s1118" style="position:absolute;left:16538;top:18846;width:0;height:2019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" path="m,l,170940,,85470,,201965e" filled="f" strokeweight=".23742mm">
                  <v:stroke miterlimit="83231f" joinstyle="miter"/>
                  <v:path arrowok="t" textboxrect="0,0,0,201965"/>
                </v:shape>
                <v:shape id="Shape 116" o:spid="_x0000_s1119" style="position:absolute;left:16239;top:2071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17" o:spid="_x0000_s1120" style="position:absolute;left:16239;top:2071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19" o:spid="_x0000_s1121" style="position:absolute;left:6410;top:13675;width:20171;height:5128;visibility:visible;mso-wrap-style:square;v-text-anchor:top" coordsize="201708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" path="m,l2017089,r,512819l,512819,,xe" filled="f" strokeweight=".47483mm">
                  <v:stroke miterlimit="1" joinstyle="miter"/>
                  <v:path arrowok="t" textboxrect="0,0,2017089,512819"/>
                </v:shape>
                <v:rect id="Rectangle 120" o:spid="_x0000_s1122" style="position:absolute;left:8401;top:15834;width:2153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1A8D94DE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 xml:space="preserve">void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PrintFile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(const char* filename);</w:t>
                        </w:r>
                      </w:p>
                    </w:txbxContent>
                  </v:textbox>
                </v:rect>
                <v:shape id="Shape 121" o:spid="_x0000_s1123" style="position:absolute;left:16538;top:26538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122" o:spid="_x0000_s1124" style="position:absolute;left:16239;top:2840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23" o:spid="_x0000_s1125" style="position:absolute;left:16239;top:2840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25" o:spid="_x0000_s1126" style="position:absolute;top:21367;width:32991;height:5128;visibility:visible;mso-wrap-style:square;v-text-anchor:top" coordsize="329913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" path="m,l3299137,r,512819l,512819,,xe" filled="f" strokeweight=".47483mm">
                  <v:stroke miterlimit="1" joinstyle="miter"/>
                  <v:path arrowok="t" textboxrect="0,0,3299137,512819"/>
                </v:shape>
                <v:rect id="Rectangle 126" o:spid="_x0000_s1127" style="position:absolute;left:1502;top:23526;width:3988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1C5A82C3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 xml:space="preserve">bool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DeletePatient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 xml:space="preserve">(const char* filename, int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medicalCardNumber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);</w:t>
                        </w:r>
                      </w:p>
                    </w:txbxContent>
                  </v:textbox>
                </v:rect>
                <v:shape id="Shape 127" o:spid="_x0000_s1128" style="position:absolute;left:16538;top:34230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" path="m,l,201965e" filled="f" strokeweight=".23742mm">
                  <v:stroke miterlimit="83231f" joinstyle="miter"/>
                  <v:path arrowok="t" textboxrect="0,0,0,201965"/>
                </v:shape>
                <v:shape id="Shape 128" o:spid="_x0000_s1129" style="position:absolute;left:16239;top:36100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29" o:spid="_x0000_s1130" style="position:absolute;left:16239;top:36100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31" o:spid="_x0000_s1131" style="position:absolute;left:2991;top:29059;width:27008;height:5128;visibility:visible;mso-wrap-style:square;v-text-anchor:top" coordsize="270084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" path="m,l2700848,r,512819l,512819,,xe" filled="f" strokeweight=".47483mm">
                  <v:stroke miterlimit="1" joinstyle="miter"/>
                  <v:path arrowok="t" textboxrect="0,0,2700848,512819"/>
                </v:shape>
                <v:rect id="Rectangle 132" o:spid="_x0000_s1132" style="position:absolute;left:4950;top:31219;width:3070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454344A6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 xml:space="preserve">bool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AddTwoPatientsToStart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(const char* filename);</w:t>
                        </w:r>
                      </w:p>
                    </w:txbxContent>
                  </v:textbox>
                </v:rect>
                <v:shape id="Shape 134" o:spid="_x0000_s1133" style="position:absolute;left:12222;top:36752;width:8547;height:5128;visibility:visible;mso-wrap-style:square;v-text-anchor:top" coordsize="8546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" path="m261623,l593075,c737519,,854699,114786,854699,256410v,141623,-117180,256409,-261624,256409l261623,512819c117179,512819,,398033,,256410,,114786,117179,,261623,xe" filled="f" strokeweight=".47483mm">
                  <v:stroke miterlimit="83231f" joinstyle="miter"/>
                  <v:path arrowok="t" textboxrect="0,0,854699,512819"/>
                </v:shape>
                <v:rect id="Rectangle 135" o:spid="_x0000_s1134" style="position:absolute;left:15097;top:38911;width:3717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59FF80BF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#endif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47D3034" w14:textId="77777777" w:rsidR="00941522" w:rsidRDefault="00941522">
      <w:pPr>
        <w:ind w:left="185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6A14031" wp14:editId="13285339">
                <wp:extent cx="4296881" cy="4102553"/>
                <wp:effectExtent l="0" t="0" r="0" b="0"/>
                <wp:docPr id="7196" name="Group 7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6881" cy="4102553"/>
                          <a:chOff x="0" y="0"/>
                          <a:chExt cx="4296881" cy="4102553"/>
                        </a:xfrm>
                      </wpg:grpSpPr>
                      <wps:wsp>
                        <wps:cNvPr id="136" name="Shape 136"/>
                        <wps:cNvSpPr/>
                        <wps:spPr>
                          <a:xfrm>
                            <a:off x="1696577" y="517092"/>
                            <a:ext cx="0" cy="629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9315">
                                <a:moveTo>
                                  <a:pt x="0" y="0"/>
                                </a:moveTo>
                                <a:lnTo>
                                  <a:pt x="0" y="62931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1666662" y="113145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1666662" y="113145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854698" y="0"/>
                            <a:ext cx="167520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5209" h="512819">
                                <a:moveTo>
                                  <a:pt x="0" y="0"/>
                                </a:moveTo>
                                <a:lnTo>
                                  <a:pt x="1675209" y="0"/>
                                </a:lnTo>
                                <a:lnTo>
                                  <a:pt x="167520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025638" y="0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2358968" y="0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194842" y="215929"/>
                            <a:ext cx="1334592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0C71D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Patient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*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InputPatient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Shape 144"/>
                        <wps:cNvSpPr/>
                        <wps:spPr>
                          <a:xfrm>
                            <a:off x="1696577" y="1713670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666662" y="190067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666662" y="190067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854698" y="1196578"/>
                            <a:ext cx="167520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5209" h="512819">
                                <a:moveTo>
                                  <a:pt x="0" y="0"/>
                                </a:moveTo>
                                <a:lnTo>
                                  <a:pt x="1675209" y="0"/>
                                </a:lnTo>
                                <a:lnTo>
                                  <a:pt x="167520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003737" y="1412507"/>
                            <a:ext cx="183140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D360D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Patient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*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patient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new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Patient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Shape 150"/>
                        <wps:cNvSpPr/>
                        <wps:spPr>
                          <a:xfrm>
                            <a:off x="3068368" y="427349"/>
                            <a:ext cx="213675" cy="854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75" h="854699">
                                <a:moveTo>
                                  <a:pt x="213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4699"/>
                                </a:lnTo>
                                <a:lnTo>
                                  <a:pt x="213675" y="85469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2854694" y="854699"/>
                            <a:ext cx="2136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75">
                                <a:moveTo>
                                  <a:pt x="0" y="0"/>
                                </a:moveTo>
                                <a:lnTo>
                                  <a:pt x="213675" y="0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299137" y="694561"/>
                            <a:ext cx="118133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FF66A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#include "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Patient.h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3299137" y="942424"/>
                            <a:ext cx="132699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6579F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using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namespace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std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6" name="Shape 7996"/>
                        <wps:cNvSpPr/>
                        <wps:spPr>
                          <a:xfrm>
                            <a:off x="2837599" y="84615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7" name="Shape 7997"/>
                        <wps:cNvSpPr/>
                        <wps:spPr>
                          <a:xfrm>
                            <a:off x="2769224" y="84615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8" name="Shape 7998"/>
                        <wps:cNvSpPr/>
                        <wps:spPr>
                          <a:xfrm>
                            <a:off x="2700847" y="84615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9" name="Shape 7999"/>
                        <wps:cNvSpPr/>
                        <wps:spPr>
                          <a:xfrm>
                            <a:off x="2632472" y="84615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0" name="Shape 8000"/>
                        <wps:cNvSpPr/>
                        <wps:spPr>
                          <a:xfrm>
                            <a:off x="2564096" y="84615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1" name="Shape 8001"/>
                        <wps:cNvSpPr/>
                        <wps:spPr>
                          <a:xfrm>
                            <a:off x="2495720" y="84615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2" name="Shape 8002"/>
                        <wps:cNvSpPr/>
                        <wps:spPr>
                          <a:xfrm>
                            <a:off x="2427344" y="84615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3" name="Shape 8003"/>
                        <wps:cNvSpPr/>
                        <wps:spPr>
                          <a:xfrm>
                            <a:off x="2358968" y="84615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4" name="Shape 8004"/>
                        <wps:cNvSpPr/>
                        <wps:spPr>
                          <a:xfrm>
                            <a:off x="2290592" y="84615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5" name="Shape 8005"/>
                        <wps:cNvSpPr/>
                        <wps:spPr>
                          <a:xfrm>
                            <a:off x="2222217" y="84615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6" name="Shape 8006"/>
                        <wps:cNvSpPr/>
                        <wps:spPr>
                          <a:xfrm>
                            <a:off x="2153841" y="84615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7" name="Shape 8007"/>
                        <wps:cNvSpPr/>
                        <wps:spPr>
                          <a:xfrm>
                            <a:off x="2085464" y="84615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8" name="Shape 8008"/>
                        <wps:cNvSpPr/>
                        <wps:spPr>
                          <a:xfrm>
                            <a:off x="2017089" y="84615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9" name="Shape 8009"/>
                        <wps:cNvSpPr/>
                        <wps:spPr>
                          <a:xfrm>
                            <a:off x="1948713" y="84615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0" name="Shape 8010"/>
                        <wps:cNvSpPr/>
                        <wps:spPr>
                          <a:xfrm>
                            <a:off x="1880337" y="84615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1" name="Shape 8011"/>
                        <wps:cNvSpPr/>
                        <wps:spPr>
                          <a:xfrm>
                            <a:off x="1811961" y="84615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2" name="Shape 8012"/>
                        <wps:cNvSpPr/>
                        <wps:spPr>
                          <a:xfrm>
                            <a:off x="1743585" y="84615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1696577" y="2482899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39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1666662" y="266990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1666662" y="266990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811964" y="1965807"/>
                            <a:ext cx="176067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0679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760679" y="0"/>
                                </a:lnTo>
                                <a:lnTo>
                                  <a:pt x="158973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983571" y="2181736"/>
                            <a:ext cx="1884961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B88E8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cout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&lt;&lt; "Введите фамилию: 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Shape 177"/>
                        <wps:cNvSpPr/>
                        <wps:spPr>
                          <a:xfrm>
                            <a:off x="1696577" y="3252128"/>
                            <a:ext cx="0" cy="458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8375">
                                <a:moveTo>
                                  <a:pt x="0" y="0"/>
                                </a:moveTo>
                                <a:lnTo>
                                  <a:pt x="0" y="45837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1666662" y="369554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1666662" y="369554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0" y="2735035"/>
                            <a:ext cx="338460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4607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3384607" y="0"/>
                                </a:lnTo>
                                <a:lnTo>
                                  <a:pt x="321366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442440" y="2950965"/>
                            <a:ext cx="3324325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ADBD3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cin.getline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(patient-&gt;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lastName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, MAX_NAME_LENGTH);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Shape 184"/>
                        <wps:cNvSpPr/>
                        <wps:spPr>
                          <a:xfrm>
                            <a:off x="1521363" y="3760673"/>
                            <a:ext cx="341880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80">
                                <a:moveTo>
                                  <a:pt x="341880" y="170940"/>
                                </a:moveTo>
                                <a:cubicBezTo>
                                  <a:pt x="341880" y="182163"/>
                                  <a:pt x="340785" y="193280"/>
                                  <a:pt x="338595" y="204288"/>
                                </a:cubicBezTo>
                                <a:cubicBezTo>
                                  <a:pt x="336405" y="215296"/>
                                  <a:pt x="333163" y="225985"/>
                                  <a:pt x="328868" y="236355"/>
                                </a:cubicBezTo>
                                <a:cubicBezTo>
                                  <a:pt x="324572" y="246724"/>
                                  <a:pt x="319307" y="256575"/>
                                  <a:pt x="313071" y="265907"/>
                                </a:cubicBezTo>
                                <a:cubicBezTo>
                                  <a:pt x="306835" y="275240"/>
                                  <a:pt x="299749" y="283876"/>
                                  <a:pt x="291812" y="291812"/>
                                </a:cubicBezTo>
                                <a:cubicBezTo>
                                  <a:pt x="283876" y="299748"/>
                                  <a:pt x="275241" y="306833"/>
                                  <a:pt x="265909" y="313069"/>
                                </a:cubicBezTo>
                                <a:cubicBezTo>
                                  <a:pt x="256576" y="319305"/>
                                  <a:pt x="246725" y="324571"/>
                                  <a:pt x="236355" y="328866"/>
                                </a:cubicBezTo>
                                <a:cubicBezTo>
                                  <a:pt x="225985" y="333162"/>
                                  <a:pt x="215297" y="336404"/>
                                  <a:pt x="204288" y="338594"/>
                                </a:cubicBezTo>
                                <a:cubicBezTo>
                                  <a:pt x="193280" y="340784"/>
                                  <a:pt x="182164" y="341880"/>
                                  <a:pt x="170940" y="341880"/>
                                </a:cubicBezTo>
                                <a:cubicBezTo>
                                  <a:pt x="159716" y="341880"/>
                                  <a:pt x="148600" y="340784"/>
                                  <a:pt x="137591" y="338594"/>
                                </a:cubicBezTo>
                                <a:cubicBezTo>
                                  <a:pt x="126583" y="336404"/>
                                  <a:pt x="115894" y="333162"/>
                                  <a:pt x="105524" y="328866"/>
                                </a:cubicBezTo>
                                <a:cubicBezTo>
                                  <a:pt x="95154" y="324571"/>
                                  <a:pt x="85303" y="319305"/>
                                  <a:pt x="75971" y="313069"/>
                                </a:cubicBezTo>
                                <a:cubicBezTo>
                                  <a:pt x="66638" y="306833"/>
                                  <a:pt x="58004" y="299748"/>
                                  <a:pt x="50067" y="291812"/>
                                </a:cubicBezTo>
                                <a:cubicBezTo>
                                  <a:pt x="42131" y="283876"/>
                                  <a:pt x="35045" y="275240"/>
                                  <a:pt x="28809" y="265907"/>
                                </a:cubicBezTo>
                                <a:cubicBezTo>
                                  <a:pt x="22573" y="256575"/>
                                  <a:pt x="17307" y="246724"/>
                                  <a:pt x="13012" y="236355"/>
                                </a:cubicBezTo>
                                <a:cubicBezTo>
                                  <a:pt x="8717" y="225985"/>
                                  <a:pt x="5474" y="215296"/>
                                  <a:pt x="3285" y="204288"/>
                                </a:cubicBezTo>
                                <a:cubicBezTo>
                                  <a:pt x="1095" y="193280"/>
                                  <a:pt x="0" y="182163"/>
                                  <a:pt x="0" y="170940"/>
                                </a:cubicBezTo>
                                <a:cubicBezTo>
                                  <a:pt x="0" y="159717"/>
                                  <a:pt x="1095" y="148600"/>
                                  <a:pt x="3285" y="137591"/>
                                </a:cubicBezTo>
                                <a:cubicBezTo>
                                  <a:pt x="5474" y="126583"/>
                                  <a:pt x="8717" y="115894"/>
                                  <a:pt x="13012" y="105524"/>
                                </a:cubicBezTo>
                                <a:cubicBezTo>
                                  <a:pt x="17307" y="95155"/>
                                  <a:pt x="22573" y="85303"/>
                                  <a:pt x="28809" y="75971"/>
                                </a:cubicBezTo>
                                <a:cubicBezTo>
                                  <a:pt x="35045" y="66638"/>
                                  <a:pt x="42131" y="58003"/>
                                  <a:pt x="50067" y="50067"/>
                                </a:cubicBezTo>
                                <a:cubicBezTo>
                                  <a:pt x="58004" y="42130"/>
                                  <a:pt x="66638" y="35045"/>
                                  <a:pt x="75971" y="28809"/>
                                </a:cubicBezTo>
                                <a:cubicBezTo>
                                  <a:pt x="85303" y="22573"/>
                                  <a:pt x="95154" y="17307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5"/>
                                  <a:pt x="137591" y="3285"/>
                                </a:cubicBezTo>
                                <a:cubicBezTo>
                                  <a:pt x="148600" y="1096"/>
                                  <a:pt x="159716" y="2"/>
                                  <a:pt x="170940" y="0"/>
                                </a:cubicBezTo>
                                <a:cubicBezTo>
                                  <a:pt x="182164" y="2"/>
                                  <a:pt x="193280" y="1096"/>
                                  <a:pt x="204288" y="3285"/>
                                </a:cubicBezTo>
                                <a:cubicBezTo>
                                  <a:pt x="215297" y="5475"/>
                                  <a:pt x="225985" y="8717"/>
                                  <a:pt x="236355" y="13012"/>
                                </a:cubicBezTo>
                                <a:cubicBezTo>
                                  <a:pt x="246725" y="17307"/>
                                  <a:pt x="256576" y="22573"/>
                                  <a:pt x="265909" y="28809"/>
                                </a:cubicBezTo>
                                <a:cubicBezTo>
                                  <a:pt x="275241" y="35045"/>
                                  <a:pt x="283876" y="42130"/>
                                  <a:pt x="291812" y="50067"/>
                                </a:cubicBezTo>
                                <a:cubicBezTo>
                                  <a:pt x="299749" y="58003"/>
                                  <a:pt x="306835" y="66637"/>
                                  <a:pt x="313071" y="75970"/>
                                </a:cubicBezTo>
                                <a:cubicBezTo>
                                  <a:pt x="319307" y="85303"/>
                                  <a:pt x="324572" y="95155"/>
                                  <a:pt x="328868" y="105524"/>
                                </a:cubicBezTo>
                                <a:cubicBezTo>
                                  <a:pt x="333163" y="115894"/>
                                  <a:pt x="336405" y="126583"/>
                                  <a:pt x="338595" y="137591"/>
                                </a:cubicBezTo>
                                <a:cubicBezTo>
                                  <a:pt x="340785" y="148600"/>
                                  <a:pt x="341880" y="159717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657448" y="3888078"/>
                            <a:ext cx="92539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F1E50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418666" y="814218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E216A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A14031" id="Group 7196" o:spid="_x0000_s1135" style="width:338.35pt;height:323.05pt;mso-position-horizontal-relative:char;mso-position-vertical-relative:line" coordsize="42968,4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">
                <v:shape id="Shape 136" o:spid="_x0000_s1136" style="position:absolute;left:16965;top:5170;width:0;height:6294;visibility:visible;mso-wrap-style:square;v-text-anchor:top" coordsize="0,629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" path="m,l,629315e" filled="f" strokeweight=".23742mm">
                  <v:stroke miterlimit="83231f" joinstyle="miter"/>
                  <v:path arrowok="t" textboxrect="0,0,0,629315"/>
                </v:shape>
                <v:shape id="Shape 137" o:spid="_x0000_s1137" style="position:absolute;left:16666;top:11314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38" o:spid="_x0000_s1138" style="position:absolute;left:16666;top:11314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40" o:spid="_x0000_s1139" style="position:absolute;left:8546;width:16753;height:5128;visibility:visible;mso-wrap-style:square;v-text-anchor:top" coordsize="167520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" path="m,l1675209,r,512819l,512819,,xe" filled="f" strokeweight=".47483mm">
                  <v:stroke miterlimit="1" joinstyle="miter"/>
                  <v:path arrowok="t" textboxrect="0,0,1675209,512819"/>
                </v:shape>
                <v:shape id="Shape 141" o:spid="_x0000_s1140" style="position:absolute;left:10256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" path="m,l,512819e" filled="f" strokeweight=".47483mm">
                  <v:stroke miterlimit="83231f" joinstyle="miter"/>
                  <v:path arrowok="t" textboxrect="0,0,0,512819"/>
                </v:shape>
                <v:shape id="Shape 142" o:spid="_x0000_s1141" style="position:absolute;left:23589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" path="m,l,512819e" filled="f" strokeweight=".47483mm">
                  <v:stroke miterlimit="83231f" joinstyle="miter"/>
                  <v:path arrowok="t" textboxrect="0,0,0,512819"/>
                </v:shape>
                <v:rect id="Rectangle 143" o:spid="_x0000_s1142" style="position:absolute;left:11948;top:2159;width:1334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7070C71D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Patient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*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InputPatient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()</w:t>
                        </w:r>
                      </w:p>
                    </w:txbxContent>
                  </v:textbox>
                </v:rect>
                <v:shape id="Shape 144" o:spid="_x0000_s1143" style="position:absolute;left:16965;top:17136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" path="m,l,170940,,85470,,201965e" filled="f" strokeweight=".23742mm">
                  <v:stroke miterlimit="83231f" joinstyle="miter"/>
                  <v:path arrowok="t" textboxrect="0,0,0,201965"/>
                </v:shape>
                <v:shape id="Shape 145" o:spid="_x0000_s1144" style="position:absolute;left:16666;top:19006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46" o:spid="_x0000_s1145" style="position:absolute;left:16666;top:19006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48" o:spid="_x0000_s1146" style="position:absolute;left:8546;top:11965;width:16753;height:5128;visibility:visible;mso-wrap-style:square;v-text-anchor:top" coordsize="167520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" path="m,l1675209,r,512819l,512819,,xe" filled="f" strokeweight=".47483mm">
                  <v:stroke miterlimit="1" joinstyle="miter"/>
                  <v:path arrowok="t" textboxrect="0,0,1675209,512819"/>
                </v:shape>
                <v:rect id="Rectangle 149" o:spid="_x0000_s1147" style="position:absolute;left:10037;top:14125;width:1831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05AD360D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Patient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*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patient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=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new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Patient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rect>
                <v:shape id="Shape 150" o:spid="_x0000_s1148" style="position:absolute;left:30683;top:4273;width:2137;height:8547;visibility:visible;mso-wrap-style:square;v-text-anchor:top" coordsize="213675,854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" path="m213675,l,,,854699r213675,e" filled="f" strokeweight=".47483mm">
                  <v:stroke miterlimit="83231f" joinstyle="miter"/>
                  <v:path arrowok="t" textboxrect="0,0,213675,854699"/>
                </v:shape>
                <v:shape id="Shape 151" o:spid="_x0000_s1149" style="position:absolute;left:28546;top:8546;width:2137;height:0;visibility:visible;mso-wrap-style:square;v-text-anchor:top" coordsize="2136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" path="m,l213675,e" filled="f" strokeweight=".47483mm">
                  <v:stroke miterlimit="83231f" joinstyle="miter"/>
                  <v:path arrowok="t" textboxrect="0,0,213675,0"/>
                </v:shape>
                <v:rect id="Rectangle 152" o:spid="_x0000_s1150" style="position:absolute;left:32991;top:6945;width:1181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3D9FF66A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#include "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Patient.h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"</w:t>
                        </w:r>
                      </w:p>
                    </w:txbxContent>
                  </v:textbox>
                </v:rect>
                <v:rect id="Rectangle 153" o:spid="_x0000_s1151" style="position:absolute;left:32991;top:9424;width:1327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3B16579F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using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namespace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std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rect>
                <v:shape id="Shape 7996" o:spid="_x0000_s1152" style="position:absolute;left:28375;top:8461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7997" o:spid="_x0000_s1153" style="position:absolute;left:27692;top:8461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7998" o:spid="_x0000_s1154" style="position:absolute;left:27008;top:8461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7999" o:spid="_x0000_s1155" style="position:absolute;left:26324;top:8461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8000" o:spid="_x0000_s1156" style="position:absolute;left:25640;top:8461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8001" o:spid="_x0000_s1157" style="position:absolute;left:24957;top:8461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8002" o:spid="_x0000_s1158" style="position:absolute;left:24273;top:8461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8003" o:spid="_x0000_s1159" style="position:absolute;left:23589;top:8461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8004" o:spid="_x0000_s1160" style="position:absolute;left:22905;top:8461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8005" o:spid="_x0000_s1161" style="position:absolute;left:22222;top:8461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8006" o:spid="_x0000_s1162" style="position:absolute;left:21538;top:8461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8007" o:spid="_x0000_s1163" style="position:absolute;left:20854;top:8461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8008" o:spid="_x0000_s1164" style="position:absolute;left:20170;top:8461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8009" o:spid="_x0000_s1165" style="position:absolute;left:19487;top:8461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8010" o:spid="_x0000_s1166" style="position:absolute;left:18803;top:8461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8011" o:spid="_x0000_s1167" style="position:absolute;left:18119;top:8461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8012" o:spid="_x0000_s1168" style="position:absolute;left:17435;top:8461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" path="m,l17094,r,17094l,17094,,e" fillcolor="black" stroked="f" strokeweight="0">
                  <v:stroke miterlimit="83231f" joinstyle="miter"/>
                  <v:path arrowok="t" textboxrect="0,0,17094,17094"/>
                </v:shape>
                <v:shape id="Shape 171" o:spid="_x0000_s1169" style="position:absolute;left:16965;top:24828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" path="m,l,170939,,85470,,201965e" filled="f" strokeweight=".23742mm">
                  <v:stroke miterlimit="83231f" joinstyle="miter"/>
                  <v:path arrowok="t" textboxrect="0,0,0,201965"/>
                </v:shape>
                <v:shape id="Shape 172" o:spid="_x0000_s1170" style="position:absolute;left:16666;top:2669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73" o:spid="_x0000_s1171" style="position:absolute;left:16666;top:2669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75" o:spid="_x0000_s1172" style="position:absolute;left:8119;top:19658;width:17607;height:5128;visibility:visible;mso-wrap-style:square;v-text-anchor:top" coordsize="176067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" path="m,512819l170940,,1760679,,1589739,512819,,512819xe" filled="f" strokeweight=".47483mm">
                  <v:stroke miterlimit="83231f" joinstyle="miter"/>
                  <v:path arrowok="t" textboxrect="0,0,1760679,512819"/>
                </v:shape>
                <v:rect id="Rectangle 176" o:spid="_x0000_s1173" style="position:absolute;left:9835;top:21817;width:1885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328B88E8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&lt;&lt; "Введите фамилию: ";</w:t>
                        </w:r>
                      </w:p>
                    </w:txbxContent>
                  </v:textbox>
                </v:rect>
                <v:shape id="Shape 177" o:spid="_x0000_s1174" style="position:absolute;left:16965;top:32521;width:0;height:4584;visibility:visible;mso-wrap-style:square;v-text-anchor:top" coordsize="0,458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" path="m,l,458375e" filled="f" strokeweight=".23742mm">
                  <v:stroke miterlimit="83231f" joinstyle="miter"/>
                  <v:path arrowok="t" textboxrect="0,0,0,458375"/>
                </v:shape>
                <v:shape id="Shape 178" o:spid="_x0000_s1175" style="position:absolute;left:16666;top:3695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79" o:spid="_x0000_s1176" style="position:absolute;left:16666;top:3695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81" o:spid="_x0000_s1177" style="position:absolute;top:27350;width:33846;height:5128;visibility:visible;mso-wrap-style:square;v-text-anchor:top" coordsize="338460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" path="m,512819l170940,,3384607,,3213667,512819,,512819xe" filled="f" strokeweight=".47483mm">
                  <v:stroke miterlimit="83231f" joinstyle="miter"/>
                  <v:path arrowok="t" textboxrect="0,0,3384607,512819"/>
                </v:shape>
                <v:rect id="Rectangle 182" o:spid="_x0000_s1178" style="position:absolute;left:4424;top:29509;width:3324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35CADBD3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cin.getline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(patient-&gt;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lastName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, MAX_NAME_LENGTH);</w:t>
                        </w:r>
                      </w:p>
                    </w:txbxContent>
                  </v:textbox>
                </v:rect>
                <v:shape id="Shape 184" o:spid="_x0000_s1179" style="position:absolute;left:15213;top:37606;width:3419;height:3419;visibility:visible;mso-wrap-style:square;v-text-anchor:top" coordsize="341880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" path="m341880,170940v,11223,-1095,22340,-3285,33348c336405,215296,333163,225985,328868,236355v-4296,10369,-9561,20220,-15797,29552c306835,275240,299749,283876,291812,291812v-7936,7936,-16571,15021,-25903,21257c256576,319305,246725,324571,236355,328866v-10370,4296,-21058,7538,-32067,9728c193280,340784,182164,341880,170940,341880v-11224,,-22340,-1096,-33349,-3286c126583,336404,115894,333162,105524,328866,95154,324571,85303,319305,75971,313069,66638,306833,58004,299748,50067,291812,42131,283876,35045,275240,28809,265907,22573,256575,17307,246724,13012,236355,8717,225985,5474,215296,3285,204288,1095,193280,,182163,,170940,,159717,1095,148600,3285,137591v2189,-11008,5432,-21697,9727,-32067c17307,95155,22573,85303,28809,75971,35045,66638,42131,58003,50067,50067,58004,42130,66638,35045,75971,28809,85303,22573,95154,17307,105524,13012,115894,8717,126583,5475,137591,3285,148600,1096,159716,2,170940,v11224,2,22340,1096,33348,3285c215297,5475,225985,8717,236355,13012v10370,4295,20221,9561,29554,15797c275241,35045,283876,42130,291812,50067v7937,7936,15023,16570,21259,25903c319307,85303,324572,95155,328868,105524v4295,10370,7537,21059,9727,32067c340785,148600,341880,159717,341880,170940xe" filled="f" strokeweight=".47483mm">
                  <v:stroke miterlimit="1" joinstyle="miter"/>
                  <v:path arrowok="t" textboxrect="0,0,341880,341880"/>
                </v:shape>
                <v:rect id="Rectangle 185" o:spid="_x0000_s1180" style="position:absolute;left:16574;top:38880;width:925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790F1E50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rFonts w:eastAsia="Times New Roman"/>
                            <w:sz w:val="18"/>
                            <w:szCs w:val="18"/>
                          </w:rPr>
                          <w:t>β</w:t>
                        </w:r>
                      </w:p>
                    </w:txbxContent>
                  </v:textbox>
                </v:rect>
                <v:rect id="Rectangle 186" o:spid="_x0000_s1181" style="position:absolute;left:14186;top:8142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400E216A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{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1AEF616" w14:textId="77777777" w:rsidR="00941522" w:rsidRDefault="00941522">
      <w:pPr>
        <w:ind w:left="1696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D0D66C2" wp14:editId="562BEB07">
                <wp:extent cx="3581187" cy="9658093"/>
                <wp:effectExtent l="0" t="0" r="0" b="0"/>
                <wp:docPr id="6901" name="Group 6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187" cy="9658093"/>
                          <a:chOff x="0" y="0"/>
                          <a:chExt cx="3581187" cy="9658093"/>
                        </a:xfrm>
                      </wpg:grpSpPr>
                      <wps:wsp>
                        <wps:cNvPr id="190" name="Shape 190"/>
                        <wps:cNvSpPr/>
                        <wps:spPr>
                          <a:xfrm>
                            <a:off x="1799140" y="346153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1769226" y="61863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1769226" y="61863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1623927" y="0"/>
                            <a:ext cx="341880" cy="34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79">
                                <a:moveTo>
                                  <a:pt x="341880" y="170940"/>
                                </a:moveTo>
                                <a:cubicBezTo>
                                  <a:pt x="341880" y="182164"/>
                                  <a:pt x="340785" y="193280"/>
                                  <a:pt x="338595" y="204288"/>
                                </a:cubicBezTo>
                                <a:cubicBezTo>
                                  <a:pt x="336405" y="215297"/>
                                  <a:pt x="333163" y="225986"/>
                                  <a:pt x="328868" y="236355"/>
                                </a:cubicBezTo>
                                <a:cubicBezTo>
                                  <a:pt x="324572" y="246725"/>
                                  <a:pt x="319307" y="256576"/>
                                  <a:pt x="313071" y="265909"/>
                                </a:cubicBezTo>
                                <a:cubicBezTo>
                                  <a:pt x="306835" y="275241"/>
                                  <a:pt x="299749" y="283876"/>
                                  <a:pt x="291812" y="291812"/>
                                </a:cubicBezTo>
                                <a:cubicBezTo>
                                  <a:pt x="283876" y="299749"/>
                                  <a:pt x="275241" y="306835"/>
                                  <a:pt x="265909" y="313071"/>
                                </a:cubicBezTo>
                                <a:cubicBezTo>
                                  <a:pt x="256576" y="319307"/>
                                  <a:pt x="246725" y="324572"/>
                                  <a:pt x="236355" y="328867"/>
                                </a:cubicBezTo>
                                <a:cubicBezTo>
                                  <a:pt x="225985" y="333163"/>
                                  <a:pt x="215297" y="336405"/>
                                  <a:pt x="204288" y="338595"/>
                                </a:cubicBezTo>
                                <a:cubicBezTo>
                                  <a:pt x="193280" y="340784"/>
                                  <a:pt x="182164" y="341879"/>
                                  <a:pt x="170940" y="341879"/>
                                </a:cubicBezTo>
                                <a:cubicBezTo>
                                  <a:pt x="159716" y="341879"/>
                                  <a:pt x="148600" y="340784"/>
                                  <a:pt x="137591" y="338595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7"/>
                                </a:cubicBezTo>
                                <a:cubicBezTo>
                                  <a:pt x="95154" y="324572"/>
                                  <a:pt x="85303" y="319307"/>
                                  <a:pt x="75971" y="313071"/>
                                </a:cubicBezTo>
                                <a:cubicBezTo>
                                  <a:pt x="66638" y="306835"/>
                                  <a:pt x="58004" y="299749"/>
                                  <a:pt x="50067" y="291812"/>
                                </a:cubicBezTo>
                                <a:cubicBezTo>
                                  <a:pt x="42131" y="283876"/>
                                  <a:pt x="35045" y="275241"/>
                                  <a:pt x="28809" y="265909"/>
                                </a:cubicBezTo>
                                <a:cubicBezTo>
                                  <a:pt x="22573" y="256576"/>
                                  <a:pt x="17307" y="246725"/>
                                  <a:pt x="13012" y="236355"/>
                                </a:cubicBezTo>
                                <a:cubicBezTo>
                                  <a:pt x="8717" y="225986"/>
                                  <a:pt x="5474" y="215297"/>
                                  <a:pt x="3285" y="204288"/>
                                </a:cubicBezTo>
                                <a:cubicBezTo>
                                  <a:pt x="1095" y="193280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599"/>
                                  <a:pt x="3285" y="137591"/>
                                </a:cubicBezTo>
                                <a:cubicBezTo>
                                  <a:pt x="5474" y="126583"/>
                                  <a:pt x="8717" y="115894"/>
                                  <a:pt x="13012" y="105524"/>
                                </a:cubicBezTo>
                                <a:cubicBezTo>
                                  <a:pt x="17307" y="95154"/>
                                  <a:pt x="22573" y="85303"/>
                                  <a:pt x="28809" y="75971"/>
                                </a:cubicBezTo>
                                <a:cubicBezTo>
                                  <a:pt x="35045" y="66638"/>
                                  <a:pt x="42131" y="58004"/>
                                  <a:pt x="50067" y="50067"/>
                                </a:cubicBezTo>
                                <a:cubicBezTo>
                                  <a:pt x="58004" y="42130"/>
                                  <a:pt x="66638" y="35044"/>
                                  <a:pt x="75971" y="28809"/>
                                </a:cubicBezTo>
                                <a:cubicBezTo>
                                  <a:pt x="85303" y="22573"/>
                                  <a:pt x="95154" y="17307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4"/>
                                  <a:pt x="137591" y="3285"/>
                                </a:cubicBezTo>
                                <a:cubicBezTo>
                                  <a:pt x="148600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5"/>
                                </a:cubicBezTo>
                                <a:cubicBezTo>
                                  <a:pt x="215297" y="5474"/>
                                  <a:pt x="225985" y="8717"/>
                                  <a:pt x="236355" y="13012"/>
                                </a:cubicBezTo>
                                <a:cubicBezTo>
                                  <a:pt x="246725" y="17307"/>
                                  <a:pt x="256576" y="22573"/>
                                  <a:pt x="265909" y="28809"/>
                                </a:cubicBezTo>
                                <a:cubicBezTo>
                                  <a:pt x="275241" y="35044"/>
                                  <a:pt x="283876" y="42130"/>
                                  <a:pt x="291812" y="50067"/>
                                </a:cubicBezTo>
                                <a:cubicBezTo>
                                  <a:pt x="299749" y="58004"/>
                                  <a:pt x="306835" y="66638"/>
                                  <a:pt x="313071" y="75971"/>
                                </a:cubicBezTo>
                                <a:cubicBezTo>
                                  <a:pt x="319307" y="85303"/>
                                  <a:pt x="324572" y="95154"/>
                                  <a:pt x="328868" y="105524"/>
                                </a:cubicBezTo>
                                <a:cubicBezTo>
                                  <a:pt x="333163" y="115894"/>
                                  <a:pt x="336405" y="126583"/>
                                  <a:pt x="338595" y="137591"/>
                                </a:cubicBezTo>
                                <a:cubicBezTo>
                                  <a:pt x="340785" y="148599"/>
                                  <a:pt x="341880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760011" y="127405"/>
                            <a:ext cx="92539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A8358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Shape 196"/>
                        <wps:cNvSpPr/>
                        <wps:spPr>
                          <a:xfrm>
                            <a:off x="1797602" y="1200851"/>
                            <a:ext cx="1538" cy="202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8" h="202051">
                                <a:moveTo>
                                  <a:pt x="1538" y="0"/>
                                </a:moveTo>
                                <a:lnTo>
                                  <a:pt x="1538" y="170940"/>
                                </a:lnTo>
                                <a:lnTo>
                                  <a:pt x="0" y="202051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1768457" y="1386492"/>
                            <a:ext cx="59743" cy="61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3" h="61196">
                                <a:moveTo>
                                  <a:pt x="0" y="0"/>
                                </a:moveTo>
                                <a:lnTo>
                                  <a:pt x="29145" y="16410"/>
                                </a:lnTo>
                                <a:lnTo>
                                  <a:pt x="59743" y="2991"/>
                                </a:lnTo>
                                <a:lnTo>
                                  <a:pt x="26923" y="611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1768457" y="1386492"/>
                            <a:ext cx="59743" cy="61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3" h="61196">
                                <a:moveTo>
                                  <a:pt x="26923" y="61196"/>
                                </a:moveTo>
                                <a:lnTo>
                                  <a:pt x="0" y="0"/>
                                </a:lnTo>
                                <a:lnTo>
                                  <a:pt x="29145" y="16410"/>
                                </a:lnTo>
                                <a:lnTo>
                                  <a:pt x="59743" y="2991"/>
                                </a:lnTo>
                                <a:lnTo>
                                  <a:pt x="26923" y="61196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1042732" y="683759"/>
                            <a:ext cx="150426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269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504269" y="0"/>
                                </a:lnTo>
                                <a:lnTo>
                                  <a:pt x="1333330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226092" y="899688"/>
                            <a:ext cx="151263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4E846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cout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&lt;&lt; "Введите имя: 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Shape 202"/>
                        <wps:cNvSpPr/>
                        <wps:spPr>
                          <a:xfrm>
                            <a:off x="1794867" y="1970080"/>
                            <a:ext cx="1538" cy="202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8" h="202051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1538" y="202051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1765807" y="2155721"/>
                            <a:ext cx="59744" cy="61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4" h="61196">
                                <a:moveTo>
                                  <a:pt x="59744" y="0"/>
                                </a:moveTo>
                                <a:lnTo>
                                  <a:pt x="32820" y="61196"/>
                                </a:lnTo>
                                <a:lnTo>
                                  <a:pt x="0" y="2991"/>
                                </a:lnTo>
                                <a:lnTo>
                                  <a:pt x="30598" y="16410"/>
                                </a:lnTo>
                                <a:lnTo>
                                  <a:pt x="597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1765807" y="2155721"/>
                            <a:ext cx="59744" cy="61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4" h="61196">
                                <a:moveTo>
                                  <a:pt x="32820" y="61196"/>
                                </a:moveTo>
                                <a:lnTo>
                                  <a:pt x="0" y="2991"/>
                                </a:lnTo>
                                <a:lnTo>
                                  <a:pt x="30598" y="16410"/>
                                </a:lnTo>
                                <a:lnTo>
                                  <a:pt x="59744" y="0"/>
                                </a:lnTo>
                                <a:lnTo>
                                  <a:pt x="32820" y="61196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0" y="1452988"/>
                            <a:ext cx="358118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187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3581187" y="0"/>
                                </a:lnTo>
                                <a:lnTo>
                                  <a:pt x="341024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537926" y="1668917"/>
                            <a:ext cx="333178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06A30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cin.getline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(patient-&gt;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firstName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, MAX_NAME_LENGTH);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Shape 208"/>
                        <wps:cNvSpPr/>
                        <wps:spPr>
                          <a:xfrm>
                            <a:off x="1799140" y="2739309"/>
                            <a:ext cx="0" cy="201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6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1769226" y="292631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1769226" y="292631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957262" y="2222216"/>
                            <a:ext cx="167520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5209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675209" y="0"/>
                                </a:lnTo>
                                <a:lnTo>
                                  <a:pt x="1504270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107369" y="2438145"/>
                            <a:ext cx="182854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C0261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cout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&lt;&lt; "Введите отчество: 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Shape 214"/>
                        <wps:cNvSpPr/>
                        <wps:spPr>
                          <a:xfrm>
                            <a:off x="1799140" y="3508538"/>
                            <a:ext cx="0" cy="201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6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1769226" y="369554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1769226" y="369554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316238" y="2991445"/>
                            <a:ext cx="295725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7257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957257" y="0"/>
                                </a:lnTo>
                                <a:lnTo>
                                  <a:pt x="278631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10816" y="3207375"/>
                            <a:ext cx="341530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A36D6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cin.getline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(patient-&gt;patronymic, MAX_NAME_LENGTH);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Shape 220"/>
                        <wps:cNvSpPr/>
                        <wps:spPr>
                          <a:xfrm>
                            <a:off x="1799140" y="4277767"/>
                            <a:ext cx="0" cy="240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426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123931"/>
                                </a:lnTo>
                                <a:lnTo>
                                  <a:pt x="0" y="24042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1769226" y="450323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1769226" y="450323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572648" y="3760674"/>
                            <a:ext cx="24444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438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444438" y="0"/>
                                </a:lnTo>
                                <a:lnTo>
                                  <a:pt x="227349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913459" y="3976604"/>
                            <a:ext cx="234434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10E09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cout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&lt;&lt; "Введите домашний адрес: 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Shape 226"/>
                        <wps:cNvSpPr/>
                        <wps:spPr>
                          <a:xfrm>
                            <a:off x="1799140" y="5085457"/>
                            <a:ext cx="0" cy="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940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47008"/>
                                </a:lnTo>
                                <a:lnTo>
                                  <a:pt x="0" y="16350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1769226" y="523400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1769226" y="523400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188034" y="4568364"/>
                            <a:ext cx="321366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667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3213667" y="0"/>
                                </a:lnTo>
                                <a:lnTo>
                                  <a:pt x="304272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465143" y="4788567"/>
                            <a:ext cx="353673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57E71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cin.getline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(patient-&gt;address, MAX_ADDRESS_LENGTH);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Shape 232"/>
                        <wps:cNvSpPr/>
                        <wps:spPr>
                          <a:xfrm>
                            <a:off x="1799140" y="5816224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1769226" y="600323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1769226" y="600323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401708" y="5299131"/>
                            <a:ext cx="278631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6318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786318" y="0"/>
                                </a:lnTo>
                                <a:lnTo>
                                  <a:pt x="261537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686964" y="5515061"/>
                            <a:ext cx="2946800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C3749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cout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&lt;&lt; "Введите номер медицинской карты: 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Shape 238"/>
                        <wps:cNvSpPr/>
                        <wps:spPr>
                          <a:xfrm>
                            <a:off x="1799140" y="6585453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39"/>
                                </a:lnTo>
                                <a:lnTo>
                                  <a:pt x="0" y="85469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1769226" y="677246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1769226" y="677246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529913" y="6068360"/>
                            <a:ext cx="252990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908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529908" y="0"/>
                                </a:lnTo>
                                <a:lnTo>
                                  <a:pt x="235896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955393" y="6284289"/>
                            <a:ext cx="2232913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6A58E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cin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&gt;&gt;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patient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-&gt;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medicalCardNumber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Shape 244"/>
                        <wps:cNvSpPr/>
                        <wps:spPr>
                          <a:xfrm>
                            <a:off x="1799140" y="7354681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1769226" y="754168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1769226" y="754168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999997" y="6837588"/>
                            <a:ext cx="158973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9739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589739" y="0"/>
                                </a:lnTo>
                                <a:lnTo>
                                  <a:pt x="1418800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290595" y="7053518"/>
                            <a:ext cx="1341186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6BEB9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cin.ignore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(10000, '\n');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Shape 250"/>
                        <wps:cNvSpPr/>
                        <wps:spPr>
                          <a:xfrm>
                            <a:off x="1799140" y="8123910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39"/>
                                </a:lnTo>
                                <a:lnTo>
                                  <a:pt x="0" y="85469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1769226" y="831091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1769226" y="831091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487178" y="7606817"/>
                            <a:ext cx="261537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5378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615378" y="0"/>
                                </a:lnTo>
                                <a:lnTo>
                                  <a:pt x="24444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711269" y="7822746"/>
                            <a:ext cx="288225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B2AA4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cout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&lt;&lt; "Введите номер страхового полиса: 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Shape 256"/>
                        <wps:cNvSpPr/>
                        <wps:spPr>
                          <a:xfrm>
                            <a:off x="1799140" y="8893138"/>
                            <a:ext cx="0" cy="372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2905">
                                <a:moveTo>
                                  <a:pt x="0" y="0"/>
                                </a:moveTo>
                                <a:lnTo>
                                  <a:pt x="0" y="37290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1769226" y="925108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1769226" y="925108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615383" y="8376046"/>
                            <a:ext cx="235896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8968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358968" y="0"/>
                                </a:lnTo>
                                <a:lnTo>
                                  <a:pt x="218802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020831" y="8591975"/>
                            <a:ext cx="2058671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1E1A5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cin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&gt;&gt;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patient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-&gt;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insuranceNumber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Shape 263"/>
                        <wps:cNvSpPr/>
                        <wps:spPr>
                          <a:xfrm>
                            <a:off x="1623927" y="9316214"/>
                            <a:ext cx="341880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80">
                                <a:moveTo>
                                  <a:pt x="341880" y="170940"/>
                                </a:moveTo>
                                <a:cubicBezTo>
                                  <a:pt x="341880" y="182163"/>
                                  <a:pt x="340785" y="193280"/>
                                  <a:pt x="338595" y="204288"/>
                                </a:cubicBezTo>
                                <a:cubicBezTo>
                                  <a:pt x="336405" y="215296"/>
                                  <a:pt x="333163" y="225985"/>
                                  <a:pt x="328868" y="236355"/>
                                </a:cubicBezTo>
                                <a:cubicBezTo>
                                  <a:pt x="324572" y="246724"/>
                                  <a:pt x="319307" y="256575"/>
                                  <a:pt x="313071" y="265907"/>
                                </a:cubicBezTo>
                                <a:cubicBezTo>
                                  <a:pt x="306835" y="275240"/>
                                  <a:pt x="299749" y="283876"/>
                                  <a:pt x="291812" y="291812"/>
                                </a:cubicBezTo>
                                <a:cubicBezTo>
                                  <a:pt x="283876" y="299749"/>
                                  <a:pt x="275241" y="306836"/>
                                  <a:pt x="265909" y="313072"/>
                                </a:cubicBezTo>
                                <a:cubicBezTo>
                                  <a:pt x="256576" y="319307"/>
                                  <a:pt x="246725" y="324572"/>
                                  <a:pt x="236355" y="328868"/>
                                </a:cubicBezTo>
                                <a:cubicBezTo>
                                  <a:pt x="225985" y="333162"/>
                                  <a:pt x="215297" y="336404"/>
                                  <a:pt x="204288" y="338594"/>
                                </a:cubicBezTo>
                                <a:cubicBezTo>
                                  <a:pt x="193280" y="340785"/>
                                  <a:pt x="182164" y="341878"/>
                                  <a:pt x="170940" y="341880"/>
                                </a:cubicBezTo>
                                <a:cubicBezTo>
                                  <a:pt x="159716" y="341878"/>
                                  <a:pt x="148600" y="340785"/>
                                  <a:pt x="137591" y="338594"/>
                                </a:cubicBezTo>
                                <a:cubicBezTo>
                                  <a:pt x="126583" y="336404"/>
                                  <a:pt x="115894" y="333162"/>
                                  <a:pt x="105524" y="328868"/>
                                </a:cubicBezTo>
                                <a:cubicBezTo>
                                  <a:pt x="95154" y="324572"/>
                                  <a:pt x="85303" y="319307"/>
                                  <a:pt x="75971" y="313072"/>
                                </a:cubicBezTo>
                                <a:cubicBezTo>
                                  <a:pt x="66638" y="306836"/>
                                  <a:pt x="58004" y="299749"/>
                                  <a:pt x="50067" y="291812"/>
                                </a:cubicBezTo>
                                <a:cubicBezTo>
                                  <a:pt x="42131" y="283876"/>
                                  <a:pt x="35045" y="275240"/>
                                  <a:pt x="28809" y="265907"/>
                                </a:cubicBezTo>
                                <a:cubicBezTo>
                                  <a:pt x="22573" y="256575"/>
                                  <a:pt x="17307" y="246724"/>
                                  <a:pt x="13012" y="236355"/>
                                </a:cubicBezTo>
                                <a:cubicBezTo>
                                  <a:pt x="8717" y="225985"/>
                                  <a:pt x="5474" y="215296"/>
                                  <a:pt x="3285" y="204288"/>
                                </a:cubicBezTo>
                                <a:cubicBezTo>
                                  <a:pt x="1095" y="193280"/>
                                  <a:pt x="0" y="182163"/>
                                  <a:pt x="0" y="170940"/>
                                </a:cubicBezTo>
                                <a:cubicBezTo>
                                  <a:pt x="0" y="159716"/>
                                  <a:pt x="1095" y="148599"/>
                                  <a:pt x="3285" y="137591"/>
                                </a:cubicBezTo>
                                <a:cubicBezTo>
                                  <a:pt x="5474" y="126583"/>
                                  <a:pt x="8717" y="115893"/>
                                  <a:pt x="13012" y="105523"/>
                                </a:cubicBezTo>
                                <a:cubicBezTo>
                                  <a:pt x="17307" y="95153"/>
                                  <a:pt x="22573" y="85303"/>
                                  <a:pt x="28809" y="75970"/>
                                </a:cubicBezTo>
                                <a:cubicBezTo>
                                  <a:pt x="35045" y="66637"/>
                                  <a:pt x="42131" y="58003"/>
                                  <a:pt x="50067" y="50067"/>
                                </a:cubicBezTo>
                                <a:cubicBezTo>
                                  <a:pt x="58004" y="42130"/>
                                  <a:pt x="66638" y="35044"/>
                                  <a:pt x="75971" y="28809"/>
                                </a:cubicBezTo>
                                <a:cubicBezTo>
                                  <a:pt x="85303" y="22573"/>
                                  <a:pt x="95154" y="17307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5"/>
                                  <a:pt x="137591" y="3285"/>
                                </a:cubicBezTo>
                                <a:cubicBezTo>
                                  <a:pt x="148600" y="1096"/>
                                  <a:pt x="159716" y="2"/>
                                  <a:pt x="170940" y="0"/>
                                </a:cubicBezTo>
                                <a:cubicBezTo>
                                  <a:pt x="182164" y="2"/>
                                  <a:pt x="193280" y="1096"/>
                                  <a:pt x="204288" y="3285"/>
                                </a:cubicBezTo>
                                <a:cubicBezTo>
                                  <a:pt x="215297" y="5475"/>
                                  <a:pt x="225985" y="8717"/>
                                  <a:pt x="236355" y="13012"/>
                                </a:cubicBezTo>
                                <a:cubicBezTo>
                                  <a:pt x="246725" y="17307"/>
                                  <a:pt x="256576" y="22573"/>
                                  <a:pt x="265909" y="28809"/>
                                </a:cubicBezTo>
                                <a:cubicBezTo>
                                  <a:pt x="275241" y="35044"/>
                                  <a:pt x="283876" y="42130"/>
                                  <a:pt x="291812" y="50067"/>
                                </a:cubicBezTo>
                                <a:cubicBezTo>
                                  <a:pt x="299749" y="58003"/>
                                  <a:pt x="306835" y="66637"/>
                                  <a:pt x="313071" y="75970"/>
                                </a:cubicBezTo>
                                <a:cubicBezTo>
                                  <a:pt x="319307" y="85303"/>
                                  <a:pt x="324572" y="95153"/>
                                  <a:pt x="328868" y="105523"/>
                                </a:cubicBezTo>
                                <a:cubicBezTo>
                                  <a:pt x="333163" y="115893"/>
                                  <a:pt x="336405" y="126583"/>
                                  <a:pt x="338595" y="137591"/>
                                </a:cubicBezTo>
                                <a:cubicBezTo>
                                  <a:pt x="340785" y="148599"/>
                                  <a:pt x="341880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1764552" y="9443618"/>
                            <a:ext cx="80372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51358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0D66C2" id="Group 6901" o:spid="_x0000_s1182" style="width:282pt;height:760.5pt;mso-position-horizontal-relative:char;mso-position-vertical-relative:line" coordsize="35811,96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">
                <v:shape id="Shape 190" o:spid="_x0000_s1183" style="position:absolute;left:17991;top:3461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" path="m,l,287435e" filled="f" strokeweight=".23742mm">
                  <v:stroke miterlimit="83231f" joinstyle="miter"/>
                  <v:path arrowok="t" textboxrect="0,0,0,287435"/>
                </v:shape>
                <v:shape id="Shape 191" o:spid="_x0000_s1184" style="position:absolute;left:17692;top:618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92" o:spid="_x0000_s1185" style="position:absolute;left:17692;top:618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94" o:spid="_x0000_s1186" style="position:absolute;left:16239;width:3419;height:3418;visibility:visible;mso-wrap-style:square;v-text-anchor:top" coordsize="341880,34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" path="m341880,170940v,11224,-1095,22340,-3285,33348c336405,215297,333163,225986,328868,236355v-4296,10370,-9561,20221,-15797,29554c306835,275241,299749,283876,291812,291812v-7936,7937,-16571,15023,-25903,21259c256576,319307,246725,324572,236355,328867v-10370,4296,-21058,7538,-32067,9728c193280,340784,182164,341879,170940,341879v-11224,,-22340,-1095,-33349,-3284c126583,336405,115894,333163,105524,328867,95154,324572,85303,319307,75971,313071,66638,306835,58004,299749,50067,291812,42131,283876,35045,275241,28809,265909,22573,256576,17307,246725,13012,236355,8717,225986,5474,215297,3285,204288,1095,193280,,182164,,170940,,159716,1095,148599,3285,137591v2189,-11008,5432,-21697,9727,-32067c17307,95154,22573,85303,28809,75971,35045,66638,42131,58004,50067,50067,58004,42130,66638,35044,75971,28809,85303,22573,95154,17307,105524,13012,115894,8717,126583,5474,137591,3285,148600,1095,159716,,170940,v11224,,22340,1095,33348,3285c215297,5474,225985,8717,236355,13012v10370,4295,20221,9561,29554,15797c275241,35044,283876,42130,291812,50067v7937,7937,15023,16571,21259,25904c319307,85303,324572,95154,328868,105524v4295,10370,7537,21059,9727,32067c340785,148599,341880,159716,341880,170940xe" filled="f" strokeweight=".47483mm">
                  <v:stroke miterlimit="1" joinstyle="miter"/>
                  <v:path arrowok="t" textboxrect="0,0,341880,341879"/>
                </v:shape>
                <v:rect id="Rectangle 195" o:spid="_x0000_s1187" style="position:absolute;left:17600;top:1274;width:925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105A8358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rFonts w:eastAsia="Times New Roman"/>
                            <w:sz w:val="18"/>
                            <w:szCs w:val="18"/>
                          </w:rPr>
                          <w:t>β</w:t>
                        </w:r>
                      </w:p>
                    </w:txbxContent>
                  </v:textbox>
                </v:rect>
                <v:shape id="Shape 196" o:spid="_x0000_s1188" style="position:absolute;left:17976;top:12008;width:15;height:2021;visibility:visible;mso-wrap-style:square;v-text-anchor:top" coordsize="1538,20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" path="m1538,r,170940l,202051e" filled="f" strokeweight=".23742mm">
                  <v:stroke miterlimit="83231f" joinstyle="miter"/>
                  <v:path arrowok="t" textboxrect="0,0,1538,202051"/>
                </v:shape>
                <v:shape id="Shape 197" o:spid="_x0000_s1189" style="position:absolute;left:17684;top:13864;width:598;height:612;visibility:visible;mso-wrap-style:square;v-text-anchor:top" coordsize="59743,61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" path="m,l29145,16410,59743,2991,26923,61196,,xe" fillcolor="black" stroked="f" strokeweight="0">
                  <v:stroke miterlimit="83231f" joinstyle="miter"/>
                  <v:path arrowok="t" textboxrect="0,0,59743,61196"/>
                </v:shape>
                <v:shape id="Shape 198" o:spid="_x0000_s1190" style="position:absolute;left:17684;top:13864;width:598;height:612;visibility:visible;mso-wrap-style:square;v-text-anchor:top" coordsize="59743,61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" path="m26923,61196l,,29145,16410,59743,2991,26923,61196xe" filled="f" strokeweight=".23742mm">
                  <v:stroke miterlimit="83231f" joinstyle="miter"/>
                  <v:path arrowok="t" textboxrect="0,0,59743,61196"/>
                </v:shape>
                <v:shape id="Shape 200" o:spid="_x0000_s1191" style="position:absolute;left:10427;top:6837;width:15043;height:5128;visibility:visible;mso-wrap-style:square;v-text-anchor:top" coordsize="150426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" path="m,512819l170940,,1504269,,1333330,512819,,512819xe" filled="f" strokeweight=".47483mm">
                  <v:stroke miterlimit="83231f" joinstyle="miter"/>
                  <v:path arrowok="t" textboxrect="0,0,1504269,512819"/>
                </v:shape>
                <v:rect id="Rectangle 201" o:spid="_x0000_s1192" style="position:absolute;left:12260;top:8996;width:15127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3374E846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&lt;&lt; "Введите имя: ";</w:t>
                        </w:r>
                      </w:p>
                    </w:txbxContent>
                  </v:textbox>
                </v:rect>
                <v:shape id="Shape 202" o:spid="_x0000_s1193" style="position:absolute;left:17948;top:19700;width:16;height:2021;visibility:visible;mso-wrap-style:square;v-text-anchor:top" coordsize="1538,20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" path="m,l,170940r1538,31111e" filled="f" strokeweight=".23742mm">
                  <v:stroke miterlimit="83231f" joinstyle="miter"/>
                  <v:path arrowok="t" textboxrect="0,0,1538,202051"/>
                </v:shape>
                <v:shape id="Shape 203" o:spid="_x0000_s1194" style="position:absolute;left:17658;top:21557;width:597;height:612;visibility:visible;mso-wrap-style:square;v-text-anchor:top" coordsize="59744,61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" path="m59744,l32820,61196,,2991,30598,16410,59744,xe" fillcolor="black" stroked="f" strokeweight="0">
                  <v:stroke miterlimit="83231f" joinstyle="miter"/>
                  <v:path arrowok="t" textboxrect="0,0,59744,61196"/>
                </v:shape>
                <v:shape id="Shape 204" o:spid="_x0000_s1195" style="position:absolute;left:17658;top:21557;width:597;height:612;visibility:visible;mso-wrap-style:square;v-text-anchor:top" coordsize="59744,61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" path="m32820,61196l,2991,30598,16410,59744,,32820,61196xe" filled="f" strokeweight=".23742mm">
                  <v:stroke miterlimit="83231f" joinstyle="miter"/>
                  <v:path arrowok="t" textboxrect="0,0,59744,61196"/>
                </v:shape>
                <v:shape id="Shape 206" o:spid="_x0000_s1196" style="position:absolute;top:14529;width:35811;height:5129;visibility:visible;mso-wrap-style:square;v-text-anchor:top" coordsize="358118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" path="m,512819l170940,,3581187,,3410248,512819,,512819xe" filled="f" strokeweight=".47483mm">
                  <v:stroke miterlimit="83231f" joinstyle="miter"/>
                  <v:path arrowok="t" textboxrect="0,0,3581187,512819"/>
                </v:shape>
                <v:rect id="Rectangle 207" o:spid="_x0000_s1197" style="position:absolute;left:5379;top:16689;width:3331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37B06A30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cin.getline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(patient-&gt;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firstName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, MAX_NAME_LENGTH);</w:t>
                        </w:r>
                      </w:p>
                    </w:txbxContent>
                  </v:textbox>
                </v:rect>
                <v:shape id="Shape 208" o:spid="_x0000_s1198" style="position:absolute;left:17991;top:27393;width:0;height:2019;visibility:visible;mso-wrap-style:square;v-text-anchor:top" coordsize="0,20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" path="m,l,170940,,85470,,201966e" filled="f" strokeweight=".23742mm">
                  <v:stroke miterlimit="83231f" joinstyle="miter"/>
                  <v:path arrowok="t" textboxrect="0,0,0,201966"/>
                </v:shape>
                <v:shape id="Shape 209" o:spid="_x0000_s1199" style="position:absolute;left:17692;top:2926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10" o:spid="_x0000_s1200" style="position:absolute;left:17692;top:2926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12" o:spid="_x0000_s1201" style="position:absolute;left:9572;top:22222;width:16752;height:5128;visibility:visible;mso-wrap-style:square;v-text-anchor:top" coordsize="167520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" path="m,512819l170940,,1675209,,1504270,512819,,512819xe" filled="f" strokeweight=".47483mm">
                  <v:stroke miterlimit="83231f" joinstyle="miter"/>
                  <v:path arrowok="t" textboxrect="0,0,1675209,512819"/>
                </v:shape>
                <v:rect id="Rectangle 213" o:spid="_x0000_s1202" style="position:absolute;left:11073;top:24381;width:1828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770C0261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&lt;&lt; "Введите отчество: ";</w:t>
                        </w:r>
                      </w:p>
                    </w:txbxContent>
                  </v:textbox>
                </v:rect>
                <v:shape id="Shape 214" o:spid="_x0000_s1203" style="position:absolute;left:17991;top:35085;width:0;height:2020;visibility:visible;mso-wrap-style:square;v-text-anchor:top" coordsize="0,20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" path="m,l,170940,,85470,,201966e" filled="f" strokeweight=".23742mm">
                  <v:stroke miterlimit="83231f" joinstyle="miter"/>
                  <v:path arrowok="t" textboxrect="0,0,0,201966"/>
                </v:shape>
                <v:shape id="Shape 215" o:spid="_x0000_s1204" style="position:absolute;left:17692;top:3695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16" o:spid="_x0000_s1205" style="position:absolute;left:17692;top:3695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18" o:spid="_x0000_s1206" style="position:absolute;left:3162;top:29914;width:29572;height:5128;visibility:visible;mso-wrap-style:square;v-text-anchor:top" coordsize="295725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" path="m,512819l170940,,2957257,,2786317,512819,,512819xe" filled="f" strokeweight=".47483mm">
                  <v:stroke miterlimit="83231f" joinstyle="miter"/>
                  <v:path arrowok="t" textboxrect="0,0,2957257,512819"/>
                </v:shape>
                <v:rect id="Rectangle 219" o:spid="_x0000_s1207" style="position:absolute;left:5108;top:32073;width:3415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5BAA36D6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cin.getline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(patient-&gt;patronymic, MAX_NAME_LENGTH);</w:t>
                        </w:r>
                      </w:p>
                    </w:txbxContent>
                  </v:textbox>
                </v:rect>
                <v:shape id="Shape 220" o:spid="_x0000_s1208" style="position:absolute;left:17991;top:42777;width:0;height:2404;visibility:visible;mso-wrap-style:square;v-text-anchor:top" coordsize="0,240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" path="m,l,170940,,123931,,240426e" filled="f" strokeweight=".23742mm">
                  <v:stroke miterlimit="83231f" joinstyle="miter"/>
                  <v:path arrowok="t" textboxrect="0,0,0,240426"/>
                </v:shape>
                <v:shape id="Shape 221" o:spid="_x0000_s1209" style="position:absolute;left:17692;top:4503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22" o:spid="_x0000_s1210" style="position:absolute;left:17692;top:4503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24" o:spid="_x0000_s1211" style="position:absolute;left:5726;top:37606;width:24444;height:5128;visibility:visible;mso-wrap-style:square;v-text-anchor:top" coordsize="24444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" path="m,512819l170940,,2444438,,2273498,512819,,512819xe" filled="f" strokeweight=".47483mm">
                  <v:stroke miterlimit="83231f" joinstyle="miter"/>
                  <v:path arrowok="t" textboxrect="0,0,2444438,512819"/>
                </v:shape>
                <v:rect id="Rectangle 225" o:spid="_x0000_s1212" style="position:absolute;left:9134;top:39766;width:2344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11910E09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&lt;&lt; "Введите домашний адрес: ";</w:t>
                        </w:r>
                      </w:p>
                    </w:txbxContent>
                  </v:textbox>
                </v:rect>
                <v:shape id="Shape 226" o:spid="_x0000_s1213" style="position:absolute;left:17991;top:50854;width:0;height:1709;visibility:visible;mso-wrap-style:square;v-text-anchor:top" coordsize="0,17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" path="m,l,170940,,47008,,163504e" filled="f" strokeweight=".23742mm">
                  <v:stroke miterlimit="83231f" joinstyle="miter"/>
                  <v:path arrowok="t" textboxrect="0,0,0,170940"/>
                </v:shape>
                <v:shape id="Shape 227" o:spid="_x0000_s1214" style="position:absolute;left:17692;top:5234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28" o:spid="_x0000_s1215" style="position:absolute;left:17692;top:5234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30" o:spid="_x0000_s1216" style="position:absolute;left:1880;top:45683;width:32137;height:5128;visibility:visible;mso-wrap-style:square;v-text-anchor:top" coordsize="321366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" path="m,512819l170940,,3213667,,3042727,512819,,512819xe" filled="f" strokeweight=".47483mm">
                  <v:stroke miterlimit="83231f" joinstyle="miter"/>
                  <v:path arrowok="t" textboxrect="0,0,3213667,512819"/>
                </v:shape>
                <v:rect id="Rectangle 231" o:spid="_x0000_s1217" style="position:absolute;left:4651;top:47885;width:35367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5D257E71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cin.getline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(patient-&gt;address, MAX_ADDRESS_LENGTH);</w:t>
                        </w:r>
                      </w:p>
                    </w:txbxContent>
                  </v:textbox>
                </v:rect>
                <v:shape id="Shape 232" o:spid="_x0000_s1218" style="position:absolute;left:17991;top:58162;width:0;height:2019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233" o:spid="_x0000_s1219" style="position:absolute;left:17692;top:6003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34" o:spid="_x0000_s1220" style="position:absolute;left:17692;top:6003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36" o:spid="_x0000_s1221" style="position:absolute;left:4017;top:52991;width:27863;height:5128;visibility:visible;mso-wrap-style:square;v-text-anchor:top" coordsize="278631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" path="m,512819l170940,,2786318,,2615378,512819,,512819xe" filled="f" strokeweight=".47483mm">
                  <v:stroke miterlimit="83231f" joinstyle="miter"/>
                  <v:path arrowok="t" textboxrect="0,0,2786318,512819"/>
                </v:shape>
                <v:rect id="Rectangle 237" o:spid="_x0000_s1222" style="position:absolute;left:6869;top:55150;width:2946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32BC3749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&lt;&lt; "Введите номер медицинской карты: ";</w:t>
                        </w:r>
                      </w:p>
                    </w:txbxContent>
                  </v:textbox>
                </v:rect>
                <v:shape id="Shape 238" o:spid="_x0000_s1223" style="position:absolute;left:17991;top:65854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" path="m,l,170939,,85469,,201965e" filled="f" strokeweight=".23742mm">
                  <v:stroke miterlimit="83231f" joinstyle="miter"/>
                  <v:path arrowok="t" textboxrect="0,0,0,201965"/>
                </v:shape>
                <v:shape id="Shape 239" o:spid="_x0000_s1224" style="position:absolute;left:17692;top:67724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40" o:spid="_x0000_s1225" style="position:absolute;left:17692;top:67724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42" o:spid="_x0000_s1226" style="position:absolute;left:5299;top:60683;width:25299;height:5128;visibility:visible;mso-wrap-style:square;v-text-anchor:top" coordsize="252990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" path="m,512819l170940,,2529908,,2358968,512819,,512819xe" filled="f" strokeweight=".47483mm">
                  <v:stroke miterlimit="83231f" joinstyle="miter"/>
                  <v:path arrowok="t" textboxrect="0,0,2529908,512819"/>
                </v:shape>
                <v:rect id="Rectangle 243" o:spid="_x0000_s1227" style="position:absolute;left:9553;top:62842;width:22330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4DE6A58E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cin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&gt;&gt;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patient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-&gt;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medicalCardNumber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rect>
                <v:shape id="Shape 244" o:spid="_x0000_s1228" style="position:absolute;left:17991;top:73546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245" o:spid="_x0000_s1229" style="position:absolute;left:17692;top:75416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46" o:spid="_x0000_s1230" style="position:absolute;left:17692;top:75416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48" o:spid="_x0000_s1231" style="position:absolute;left:9999;top:68375;width:15898;height:5129;visibility:visible;mso-wrap-style:square;v-text-anchor:top" coordsize="158973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" path="m,512819l170940,,1589739,,1418800,512819,,512819xe" filled="f" strokeweight=".47483mm">
                  <v:stroke miterlimit="83231f" joinstyle="miter"/>
                  <v:path arrowok="t" textboxrect="0,0,1589739,512819"/>
                </v:shape>
                <v:rect id="Rectangle 249" o:spid="_x0000_s1232" style="position:absolute;left:12905;top:70535;width:1341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1326BEB9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cin.ignore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(10000, '\n');</w:t>
                        </w:r>
                      </w:p>
                    </w:txbxContent>
                  </v:textbox>
                </v:rect>
                <v:shape id="Shape 250" o:spid="_x0000_s1233" style="position:absolute;left:17991;top:81239;width:0;height:2019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" path="m,l,170939,,85469,,201965e" filled="f" strokeweight=".23742mm">
                  <v:stroke miterlimit="83231f" joinstyle="miter"/>
                  <v:path arrowok="t" textboxrect="0,0,0,201965"/>
                </v:shape>
                <v:shape id="Shape 251" o:spid="_x0000_s1234" style="position:absolute;left:17692;top:8310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52" o:spid="_x0000_s1235" style="position:absolute;left:17692;top:8310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54" o:spid="_x0000_s1236" style="position:absolute;left:4871;top:76068;width:26154;height:5128;visibility:visible;mso-wrap-style:square;v-text-anchor:top" coordsize="261537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" path="m,512819l170940,,2615378,,2444438,512819,,512819xe" filled="f" strokeweight=".47483mm">
                  <v:stroke miterlimit="83231f" joinstyle="miter"/>
                  <v:path arrowok="t" textboxrect="0,0,2615378,512819"/>
                </v:shape>
                <v:rect id="Rectangle 255" o:spid="_x0000_s1237" style="position:absolute;left:7112;top:78227;width:2882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5F7B2AA4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&lt;&lt; "Введите номер страхового полиса: ";</w:t>
                        </w:r>
                      </w:p>
                    </w:txbxContent>
                  </v:textbox>
                </v:rect>
                <v:shape id="Shape 256" o:spid="_x0000_s1238" style="position:absolute;left:17991;top:88931;width:0;height:3729;visibility:visible;mso-wrap-style:square;v-text-anchor:top" coordsize="0,37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" path="m,l,372905e" filled="f" strokeweight=".23742mm">
                  <v:stroke miterlimit="83231f" joinstyle="miter"/>
                  <v:path arrowok="t" textboxrect="0,0,0,372905"/>
                </v:shape>
                <v:shape id="Shape 257" o:spid="_x0000_s1239" style="position:absolute;left:17692;top:92510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58" o:spid="_x0000_s1240" style="position:absolute;left:17692;top:92510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60" o:spid="_x0000_s1241" style="position:absolute;left:6153;top:83760;width:23590;height:5128;visibility:visible;mso-wrap-style:square;v-text-anchor:top" coordsize="235896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" path="m,512819l170940,,2358968,,2188028,512819,,512819xe" filled="f" strokeweight=".47483mm">
                  <v:stroke miterlimit="83231f" joinstyle="miter"/>
                  <v:path arrowok="t" textboxrect="0,0,2358968,512819"/>
                </v:shape>
                <v:rect id="Rectangle 261" o:spid="_x0000_s1242" style="position:absolute;left:10208;top:85919;width:20587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42A1E1A5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cin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&gt;&gt;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patient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-&gt;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insuranceNumber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rect>
                <v:shape id="Shape 263" o:spid="_x0000_s1243" style="position:absolute;left:16239;top:93162;width:3419;height:3418;visibility:visible;mso-wrap-style:square;v-text-anchor:top" coordsize="341880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" path="m341880,170940v,11223,-1095,22340,-3285,33348c336405,215296,333163,225985,328868,236355v-4296,10369,-9561,20220,-15797,29552c306835,275240,299749,283876,291812,291812v-7936,7937,-16571,15024,-25903,21260c256576,319307,246725,324572,236355,328868v-10370,4294,-21058,7536,-32067,9726c193280,340785,182164,341878,170940,341880v-11224,-2,-22340,-1095,-33349,-3286c126583,336404,115894,333162,105524,328868,95154,324572,85303,319307,75971,313072,66638,306836,58004,299749,50067,291812,42131,283876,35045,275240,28809,265907,22573,256575,17307,246724,13012,236355,8717,225985,5474,215296,3285,204288,1095,193280,,182163,,170940,,159716,1095,148599,3285,137591v2189,-11008,5432,-21698,9727,-32068c17307,95153,22573,85303,28809,75970,35045,66637,42131,58003,50067,50067,58004,42130,66638,35044,75971,28809,85303,22573,95154,17307,105524,13012,115894,8717,126583,5475,137591,3285,148600,1096,159716,2,170940,v11224,2,22340,1096,33348,3285c215297,5475,225985,8717,236355,13012v10370,4295,20221,9561,29554,15797c275241,35044,283876,42130,291812,50067v7937,7936,15023,16570,21259,25903c319307,85303,324572,95153,328868,105523v4295,10370,7537,21060,9727,32068c340785,148599,341880,159716,341880,170940xe" filled="f" strokeweight=".47483mm">
                  <v:stroke miterlimit="1" joinstyle="miter"/>
                  <v:path arrowok="t" textboxrect="0,0,341880,341880"/>
                </v:shape>
                <v:rect id="Rectangle 264" o:spid="_x0000_s1244" style="position:absolute;left:17645;top:94436;width:804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3F751358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rFonts w:eastAsia="Times New Roman"/>
                            <w:sz w:val="18"/>
                            <w:szCs w:val="18"/>
                          </w:rPr>
                          <w:t>γ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0237080" w14:textId="77777777" w:rsidR="00941522" w:rsidRPr="00941522" w:rsidRDefault="00941522">
      <w:pPr>
        <w:spacing w:after="921"/>
        <w:ind w:left="2867"/>
        <w:rPr>
          <w:sz w:val="18"/>
          <w:szCs w:val="18"/>
        </w:rPr>
      </w:pPr>
      <w:r w:rsidRPr="00941522">
        <w:rPr>
          <w:rFonts w:ascii="Calibri" w:eastAsia="Calibri" w:hAnsi="Calibri" w:cs="Calibri"/>
          <w:noProof/>
          <w:sz w:val="18"/>
          <w:szCs w:val="18"/>
        </w:rPr>
        <w:lastRenderedPageBreak/>
        <mc:AlternateContent>
          <mc:Choice Requires="wpg">
            <w:drawing>
              <wp:inline distT="0" distB="0" distL="0" distR="0" wp14:anchorId="6DE4617A" wp14:editId="6D7C81C6">
                <wp:extent cx="2102559" cy="2833693"/>
                <wp:effectExtent l="0" t="0" r="0" b="0"/>
                <wp:docPr id="6924" name="Group 6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2559" cy="2833693"/>
                          <a:chOff x="0" y="0"/>
                          <a:chExt cx="2102559" cy="2833693"/>
                        </a:xfrm>
                      </wpg:grpSpPr>
                      <wps:wsp>
                        <wps:cNvPr id="268" name="Shape 268"/>
                        <wps:cNvSpPr/>
                        <wps:spPr>
                          <a:xfrm>
                            <a:off x="1055553" y="346153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1025638" y="53316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1025638" y="53316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880339" y="0"/>
                            <a:ext cx="341880" cy="34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79">
                                <a:moveTo>
                                  <a:pt x="341880" y="170940"/>
                                </a:moveTo>
                                <a:cubicBezTo>
                                  <a:pt x="341880" y="182164"/>
                                  <a:pt x="340785" y="193280"/>
                                  <a:pt x="338595" y="204288"/>
                                </a:cubicBezTo>
                                <a:cubicBezTo>
                                  <a:pt x="336405" y="215297"/>
                                  <a:pt x="333163" y="225986"/>
                                  <a:pt x="328868" y="236355"/>
                                </a:cubicBezTo>
                                <a:cubicBezTo>
                                  <a:pt x="324572" y="246725"/>
                                  <a:pt x="319307" y="256576"/>
                                  <a:pt x="313071" y="265909"/>
                                </a:cubicBezTo>
                                <a:cubicBezTo>
                                  <a:pt x="306835" y="275241"/>
                                  <a:pt x="299749" y="283876"/>
                                  <a:pt x="291812" y="291812"/>
                                </a:cubicBezTo>
                                <a:cubicBezTo>
                                  <a:pt x="283876" y="299749"/>
                                  <a:pt x="275241" y="306835"/>
                                  <a:pt x="265909" y="313071"/>
                                </a:cubicBezTo>
                                <a:cubicBezTo>
                                  <a:pt x="256576" y="319307"/>
                                  <a:pt x="246725" y="324572"/>
                                  <a:pt x="236355" y="328867"/>
                                </a:cubicBezTo>
                                <a:cubicBezTo>
                                  <a:pt x="225985" y="333163"/>
                                  <a:pt x="215297" y="336405"/>
                                  <a:pt x="204288" y="338595"/>
                                </a:cubicBezTo>
                                <a:cubicBezTo>
                                  <a:pt x="193280" y="340785"/>
                                  <a:pt x="182164" y="341879"/>
                                  <a:pt x="170940" y="341879"/>
                                </a:cubicBezTo>
                                <a:cubicBezTo>
                                  <a:pt x="159716" y="341879"/>
                                  <a:pt x="148600" y="340785"/>
                                  <a:pt x="137591" y="338595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7"/>
                                </a:cubicBezTo>
                                <a:cubicBezTo>
                                  <a:pt x="95154" y="324572"/>
                                  <a:pt x="85303" y="319307"/>
                                  <a:pt x="75971" y="313071"/>
                                </a:cubicBezTo>
                                <a:cubicBezTo>
                                  <a:pt x="66638" y="306835"/>
                                  <a:pt x="58004" y="299749"/>
                                  <a:pt x="50067" y="291812"/>
                                </a:cubicBezTo>
                                <a:cubicBezTo>
                                  <a:pt x="42131" y="283876"/>
                                  <a:pt x="35045" y="275241"/>
                                  <a:pt x="28809" y="265909"/>
                                </a:cubicBezTo>
                                <a:cubicBezTo>
                                  <a:pt x="22573" y="256576"/>
                                  <a:pt x="17307" y="246725"/>
                                  <a:pt x="13012" y="236355"/>
                                </a:cubicBezTo>
                                <a:cubicBezTo>
                                  <a:pt x="8717" y="225986"/>
                                  <a:pt x="5474" y="215297"/>
                                  <a:pt x="3285" y="204288"/>
                                </a:cubicBezTo>
                                <a:cubicBezTo>
                                  <a:pt x="1095" y="193280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599"/>
                                  <a:pt x="3285" y="137591"/>
                                </a:cubicBezTo>
                                <a:cubicBezTo>
                                  <a:pt x="5474" y="126583"/>
                                  <a:pt x="8717" y="115894"/>
                                  <a:pt x="13012" y="105524"/>
                                </a:cubicBezTo>
                                <a:cubicBezTo>
                                  <a:pt x="17307" y="95154"/>
                                  <a:pt x="22573" y="85303"/>
                                  <a:pt x="28809" y="75971"/>
                                </a:cubicBezTo>
                                <a:cubicBezTo>
                                  <a:pt x="35045" y="66638"/>
                                  <a:pt x="42131" y="58004"/>
                                  <a:pt x="50067" y="50067"/>
                                </a:cubicBezTo>
                                <a:cubicBezTo>
                                  <a:pt x="58004" y="42130"/>
                                  <a:pt x="66638" y="35044"/>
                                  <a:pt x="75971" y="28809"/>
                                </a:cubicBezTo>
                                <a:cubicBezTo>
                                  <a:pt x="85303" y="22573"/>
                                  <a:pt x="95154" y="17307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4"/>
                                  <a:pt x="137591" y="3285"/>
                                </a:cubicBezTo>
                                <a:cubicBezTo>
                                  <a:pt x="148600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5"/>
                                </a:cubicBezTo>
                                <a:cubicBezTo>
                                  <a:pt x="215297" y="5474"/>
                                  <a:pt x="225985" y="8717"/>
                                  <a:pt x="236355" y="13012"/>
                                </a:cubicBezTo>
                                <a:cubicBezTo>
                                  <a:pt x="246725" y="17307"/>
                                  <a:pt x="256576" y="22573"/>
                                  <a:pt x="265909" y="28809"/>
                                </a:cubicBezTo>
                                <a:cubicBezTo>
                                  <a:pt x="275241" y="35044"/>
                                  <a:pt x="283876" y="42130"/>
                                  <a:pt x="291812" y="50067"/>
                                </a:cubicBezTo>
                                <a:cubicBezTo>
                                  <a:pt x="299749" y="58004"/>
                                  <a:pt x="306835" y="66638"/>
                                  <a:pt x="313071" y="75971"/>
                                </a:cubicBezTo>
                                <a:cubicBezTo>
                                  <a:pt x="319307" y="85303"/>
                                  <a:pt x="324572" y="95154"/>
                                  <a:pt x="328868" y="105524"/>
                                </a:cubicBezTo>
                                <a:cubicBezTo>
                                  <a:pt x="333163" y="115894"/>
                                  <a:pt x="336405" y="126583"/>
                                  <a:pt x="338595" y="137591"/>
                                </a:cubicBezTo>
                                <a:cubicBezTo>
                                  <a:pt x="340785" y="148599"/>
                                  <a:pt x="341880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020964" y="127405"/>
                            <a:ext cx="80372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DFA75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Shape 274"/>
                        <wps:cNvSpPr/>
                        <wps:spPr>
                          <a:xfrm>
                            <a:off x="1055553" y="1115382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1025638" y="130239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1025638" y="130239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0" y="598289"/>
                            <a:ext cx="210255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2559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102559" y="0"/>
                                </a:lnTo>
                                <a:lnTo>
                                  <a:pt x="193161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277243" y="814218"/>
                            <a:ext cx="205867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DBB1D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cin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&gt;&gt;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patient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-&gt;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insuranceNumber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Shape 280"/>
                        <wps:cNvSpPr/>
                        <wps:spPr>
                          <a:xfrm>
                            <a:off x="1055553" y="1884610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1025638" y="215708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1025638" y="215708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85470" y="1367518"/>
                            <a:ext cx="193161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1619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931619" y="0"/>
                                </a:lnTo>
                                <a:lnTo>
                                  <a:pt x="176067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547007" y="1583448"/>
                            <a:ext cx="134118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4FFA9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cin.ignore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(10000, '\n');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Shape 287"/>
                        <wps:cNvSpPr/>
                        <wps:spPr>
                          <a:xfrm>
                            <a:off x="623930" y="2222216"/>
                            <a:ext cx="8546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9" y="114786"/>
                                  <a:pt x="854699" y="256410"/>
                                </a:cubicBezTo>
                                <a:cubicBezTo>
                                  <a:pt x="854699" y="398033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3"/>
                                  <a:pt x="0" y="256410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734774" y="2438146"/>
                            <a:ext cx="841705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3A802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return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patient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1683623" y="2737291"/>
                            <a:ext cx="45559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79665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E4617A" id="Group 6924" o:spid="_x0000_s1245" style="width:165.55pt;height:223.15pt;mso-position-horizontal-relative:char;mso-position-vertical-relative:line" coordsize="21025,28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">
                <v:shape id="Shape 268" o:spid="_x0000_s1246" style="position:absolute;left:10555;top:3461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" path="m,l,170940,,85470,,201965e" filled="f" strokeweight=".23742mm">
                  <v:stroke miterlimit="83231f" joinstyle="miter"/>
                  <v:path arrowok="t" textboxrect="0,0,0,201965"/>
                </v:shape>
                <v:shape id="Shape 269" o:spid="_x0000_s1247" style="position:absolute;left:10256;top:533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70" o:spid="_x0000_s1248" style="position:absolute;left:10256;top:533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72" o:spid="_x0000_s1249" style="position:absolute;left:8803;width:3419;height:3418;visibility:visible;mso-wrap-style:square;v-text-anchor:top" coordsize="341880,34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" path="m341880,170940v,11224,-1095,22340,-3285,33348c336405,215297,333163,225986,328868,236355v-4296,10370,-9561,20221,-15797,29554c306835,275241,299749,283876,291812,291812v-7936,7937,-16571,15023,-25903,21259c256576,319307,246725,324572,236355,328867v-10370,4296,-21058,7538,-32067,9728c193280,340785,182164,341879,170940,341879v-11224,,-22340,-1094,-33349,-3284c126583,336405,115894,333163,105524,328867,95154,324572,85303,319307,75971,313071,66638,306835,58004,299749,50067,291812,42131,283876,35045,275241,28809,265909,22573,256576,17307,246725,13012,236355,8717,225986,5474,215297,3285,204288,1095,193280,,182164,,170940,,159716,1095,148599,3285,137591v2189,-11008,5432,-21697,9727,-32067c17307,95154,22573,85303,28809,75971,35045,66638,42131,58004,50067,50067,58004,42130,66638,35044,75971,28809,85303,22573,95154,17307,105524,13012,115894,8717,126583,5474,137591,3285,148600,1095,159716,,170940,v11224,,22340,1095,33348,3285c215297,5474,225985,8717,236355,13012v10370,4295,20221,9561,29554,15797c275241,35044,283876,42130,291812,50067v7937,7937,15023,16571,21259,25904c319307,85303,324572,95154,328868,105524v4295,10370,7537,21059,9727,32067c340785,148599,341880,159716,341880,170940xe" filled="f" strokeweight=".47483mm">
                  <v:stroke miterlimit="1" joinstyle="miter"/>
                  <v:path arrowok="t" textboxrect="0,0,341880,341879"/>
                </v:shape>
                <v:rect id="Rectangle 273" o:spid="_x0000_s1250" style="position:absolute;left:10209;top:1274;width:804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40FDFA75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rFonts w:eastAsia="Times New Roman"/>
                            <w:sz w:val="18"/>
                            <w:szCs w:val="18"/>
                          </w:rPr>
                          <w:t>γ</w:t>
                        </w:r>
                      </w:p>
                    </w:txbxContent>
                  </v:textbox>
                </v:rect>
                <v:shape id="Shape 274" o:spid="_x0000_s1251" style="position:absolute;left:10555;top:11153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275" o:spid="_x0000_s1252" style="position:absolute;left:10256;top:13023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76" o:spid="_x0000_s1253" style="position:absolute;left:10256;top:13023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78" o:spid="_x0000_s1254" style="position:absolute;top:5982;width:21025;height:5129;visibility:visible;mso-wrap-style:square;v-text-anchor:top" coordsize="210255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" path="m,512819l170940,,2102559,,1931619,512819,,512819xe" filled="f" strokeweight=".47483mm">
                  <v:stroke miterlimit="83231f" joinstyle="miter"/>
                  <v:path arrowok="t" textboxrect="0,0,2102559,512819"/>
                </v:shape>
                <v:rect id="Rectangle 279" o:spid="_x0000_s1255" style="position:absolute;left:2772;top:8142;width:20587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04CDBB1D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cin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&gt;&gt;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patient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-&gt;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insuranceNumber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rect>
                <v:shape id="Shape 280" o:spid="_x0000_s1256" style="position:absolute;left:10555;top:18846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" path="m,l,287435e" filled="f" strokeweight=".23742mm">
                  <v:stroke miterlimit="83231f" joinstyle="miter"/>
                  <v:path arrowok="t" textboxrect="0,0,0,287435"/>
                </v:shape>
                <v:shape id="Shape 281" o:spid="_x0000_s1257" style="position:absolute;left:10256;top:21570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82" o:spid="_x0000_s1258" style="position:absolute;left:10256;top:21570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84" o:spid="_x0000_s1259" style="position:absolute;left:854;top:13675;width:19316;height:5128;visibility:visible;mso-wrap-style:square;v-text-anchor:top" coordsize="193161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" path="m,512819l170940,,1931619,,1760679,512819,,512819xe" filled="f" strokeweight=".47483mm">
                  <v:stroke miterlimit="83231f" joinstyle="miter"/>
                  <v:path arrowok="t" textboxrect="0,0,1931619,512819"/>
                </v:shape>
                <v:rect id="Rectangle 285" o:spid="_x0000_s1260" style="position:absolute;left:5470;top:15834;width:1341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2494FFA9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cin.ignore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(10000, '\n');</w:t>
                        </w:r>
                      </w:p>
                    </w:txbxContent>
                  </v:textbox>
                </v:rect>
                <v:shape id="Shape 287" o:spid="_x0000_s1261" style="position:absolute;left:6239;top:22222;width:8547;height:5128;visibility:visible;mso-wrap-style:square;v-text-anchor:top" coordsize="8546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" path="m261623,l593075,c737519,,854699,114786,854699,256410v,141623,-117180,256409,-261624,256409l261623,512819c117179,512819,,398033,,256410,,114786,117179,,261623,xe" filled="f" strokeweight=".47483mm">
                  <v:stroke miterlimit="83231f" joinstyle="miter"/>
                  <v:path arrowok="t" textboxrect="0,0,854699,512819"/>
                </v:shape>
                <v:rect id="Rectangle 288" o:spid="_x0000_s1262" style="position:absolute;left:7347;top:24381;width:8417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1C23A802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return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patient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336" o:spid="_x0000_s1263" style="position:absolute;left:16836;top:27372;width:455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20479665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A9FB56A" w14:textId="77777777" w:rsidR="00941522" w:rsidRDefault="00941522">
      <w:pPr>
        <w:ind w:left="-162" w:right="-187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C8B7DE4" wp14:editId="6E69827F">
                <wp:extent cx="5948703" cy="6239300"/>
                <wp:effectExtent l="0" t="0" r="0" b="0"/>
                <wp:docPr id="6943" name="Group 69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8703" cy="6239300"/>
                          <a:chOff x="0" y="0"/>
                          <a:chExt cx="5948703" cy="6239300"/>
                        </a:xfrm>
                      </wpg:grpSpPr>
                      <wps:wsp>
                        <wps:cNvPr id="289" name="Shape 289"/>
                        <wps:cNvSpPr/>
                        <wps:spPr>
                          <a:xfrm>
                            <a:off x="2978625" y="517092"/>
                            <a:ext cx="0" cy="244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4701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128205"/>
                                </a:lnTo>
                                <a:lnTo>
                                  <a:pt x="0" y="244701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2948710" y="74683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2948710" y="74683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1196578" y="0"/>
                            <a:ext cx="355554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5547" h="512819">
                                <a:moveTo>
                                  <a:pt x="0" y="0"/>
                                </a:moveTo>
                                <a:lnTo>
                                  <a:pt x="3555547" y="0"/>
                                </a:lnTo>
                                <a:lnTo>
                                  <a:pt x="355554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1555551" y="0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4393151" y="0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1716875" y="215930"/>
                            <a:ext cx="335622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48929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void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WritePatient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ofstream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&amp; file, const Patient&amp; patient)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Shape 297"/>
                        <wps:cNvSpPr/>
                        <wps:spPr>
                          <a:xfrm>
                            <a:off x="2978625" y="1329056"/>
                            <a:ext cx="0" cy="244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4701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128205"/>
                                </a:lnTo>
                                <a:lnTo>
                                  <a:pt x="0" y="244701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2948710" y="155879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2948710" y="155879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1196578" y="811964"/>
                            <a:ext cx="355554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5547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3555547" y="0"/>
                                </a:lnTo>
                                <a:lnTo>
                                  <a:pt x="338460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800209" y="1027893"/>
                            <a:ext cx="312317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E578F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file.write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patient.lastName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, MAX_NAME_LENGTH);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Shape 303"/>
                        <wps:cNvSpPr/>
                        <wps:spPr>
                          <a:xfrm>
                            <a:off x="2978625" y="2141020"/>
                            <a:ext cx="0" cy="201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6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2948710" y="232802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2948710" y="232802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1282048" y="1623927"/>
                            <a:ext cx="338460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4607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3384607" y="0"/>
                                </a:lnTo>
                                <a:lnTo>
                                  <a:pt x="321366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1797404" y="1839857"/>
                            <a:ext cx="313063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FAA38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file.write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patient.firstName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, MAX_NAME_LENGTH);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Shape 309"/>
                        <wps:cNvSpPr/>
                        <wps:spPr>
                          <a:xfrm>
                            <a:off x="2978625" y="2910249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2948710" y="309725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2948710" y="309725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1324783" y="2393156"/>
                            <a:ext cx="329913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9137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3299137" y="0"/>
                                </a:lnTo>
                                <a:lnTo>
                                  <a:pt x="312819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1766021" y="2609086"/>
                            <a:ext cx="321415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FFFED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file.write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patient.patronymic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, MAX_NAME_LENGTH);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Shape 315"/>
                        <wps:cNvSpPr/>
                        <wps:spPr>
                          <a:xfrm>
                            <a:off x="2978625" y="3679477"/>
                            <a:ext cx="0" cy="201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6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2948710" y="386648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2948710" y="386648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1367518" y="3162385"/>
                            <a:ext cx="321366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667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3213667" y="0"/>
                                </a:lnTo>
                                <a:lnTo>
                                  <a:pt x="304272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1734504" y="3378314"/>
                            <a:ext cx="3297683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3BD5F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file.write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patient.address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, MAX_ADDRESS_LENGTH);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Shape 321"/>
                        <wps:cNvSpPr/>
                        <wps:spPr>
                          <a:xfrm>
                            <a:off x="2978625" y="4448706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2948710" y="472118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2948710" y="472118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0" y="3931614"/>
                            <a:ext cx="5948703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8703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5948703" y="0"/>
                                </a:lnTo>
                                <a:lnTo>
                                  <a:pt x="5777763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523236" y="4147543"/>
                            <a:ext cx="6519967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38DF6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file.write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reinterpret_cast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&lt;const char*&gt;(&amp;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patient.medicalCardNumber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),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sizeof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patient.medicalCardNumber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));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Shape 327"/>
                        <wps:cNvSpPr/>
                        <wps:spPr>
                          <a:xfrm>
                            <a:off x="2978625" y="5303404"/>
                            <a:ext cx="0" cy="372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2905">
                                <a:moveTo>
                                  <a:pt x="0" y="0"/>
                                </a:moveTo>
                                <a:lnTo>
                                  <a:pt x="0" y="37290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2948710" y="566135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2948710" y="566135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256410" y="4786312"/>
                            <a:ext cx="5435883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5883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5435883" y="0"/>
                                </a:lnTo>
                                <a:lnTo>
                                  <a:pt x="5264944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654245" y="5002241"/>
                            <a:ext cx="6171482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0F741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file.write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reinterpret_cast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&lt;const char*&gt;(&amp;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patient.insuranceNumber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),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sizeof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patient.insuranceNumber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));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Shape 334"/>
                        <wps:cNvSpPr/>
                        <wps:spPr>
                          <a:xfrm>
                            <a:off x="2547002" y="5726481"/>
                            <a:ext cx="8546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9" y="114786"/>
                                  <a:pt x="854699" y="256409"/>
                                </a:cubicBezTo>
                                <a:cubicBezTo>
                                  <a:pt x="854699" y="398032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2"/>
                                  <a:pt x="0" y="256409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2826114" y="5942410"/>
                            <a:ext cx="394243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95C13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return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2666526" y="600544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6286B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3666524" y="6070615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6524A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8B7DE4" id="Group 6943" o:spid="_x0000_s1264" style="width:468.4pt;height:491.3pt;mso-position-horizontal-relative:char;mso-position-vertical-relative:line" coordsize="59487,62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">
                <v:shape id="Shape 289" o:spid="_x0000_s1265" style="position:absolute;left:29786;top:5170;width:0;height:2447;visibility:visible;mso-wrap-style:square;v-text-anchor:top" coordsize="0,244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" path="m,l,170940,,128205,,244701e" filled="f" strokeweight=".23742mm">
                  <v:stroke miterlimit="83231f" joinstyle="miter"/>
                  <v:path arrowok="t" textboxrect="0,0,0,244701"/>
                </v:shape>
                <v:shape id="Shape 290" o:spid="_x0000_s1266" style="position:absolute;left:29487;top:746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91" o:spid="_x0000_s1267" style="position:absolute;left:29487;top:746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293" o:spid="_x0000_s1268" style="position:absolute;left:11965;width:35556;height:5128;visibility:visible;mso-wrap-style:square;v-text-anchor:top" coordsize="355554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" path="m,l3555547,r,512819l,512819,,xe" filled="f" strokeweight=".47483mm">
                  <v:stroke miterlimit="1" joinstyle="miter"/>
                  <v:path arrowok="t" textboxrect="0,0,3555547,512819"/>
                </v:shape>
                <v:shape id="Shape 294" o:spid="_x0000_s1269" style="position:absolute;left:15555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" path="m,l,512819e" filled="f" strokeweight=".47483mm">
                  <v:stroke miterlimit="83231f" joinstyle="miter"/>
                  <v:path arrowok="t" textboxrect="0,0,0,512819"/>
                </v:shape>
                <v:shape id="Shape 295" o:spid="_x0000_s1270" style="position:absolute;left:43931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" path="m,l,512819e" filled="f" strokeweight=".47483mm">
                  <v:stroke miterlimit="83231f" joinstyle="miter"/>
                  <v:path arrowok="t" textboxrect="0,0,0,512819"/>
                </v:shape>
                <v:rect id="Rectangle 296" o:spid="_x0000_s1271" style="position:absolute;left:17168;top:2159;width:3356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34848929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 xml:space="preserve">void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WritePatient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ofstream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&amp; file, const Patient&amp; patient)</w:t>
                        </w:r>
                      </w:p>
                    </w:txbxContent>
                  </v:textbox>
                </v:rect>
                <v:shape id="Shape 297" o:spid="_x0000_s1272" style="position:absolute;left:29786;top:13290;width:0;height:2447;visibility:visible;mso-wrap-style:square;v-text-anchor:top" coordsize="0,244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" path="m,l,170940,,128205,,244701e" filled="f" strokeweight=".23742mm">
                  <v:stroke miterlimit="83231f" joinstyle="miter"/>
                  <v:path arrowok="t" textboxrect="0,0,0,244701"/>
                </v:shape>
                <v:shape id="Shape 298" o:spid="_x0000_s1273" style="position:absolute;left:29487;top:15587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299" o:spid="_x0000_s1274" style="position:absolute;left:29487;top:15587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01" o:spid="_x0000_s1275" style="position:absolute;left:11965;top:8119;width:35556;height:5128;visibility:visible;mso-wrap-style:square;v-text-anchor:top" coordsize="355554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" path="m,512819l170940,,3555547,,3384607,512819,,512819xe" filled="f" strokeweight=".47483mm">
                  <v:stroke miterlimit="83231f" joinstyle="miter"/>
                  <v:path arrowok="t" textboxrect="0,0,3555547,512819"/>
                </v:shape>
                <v:rect id="Rectangle 302" o:spid="_x0000_s1276" style="position:absolute;left:18002;top:10278;width:31231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0EBE578F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file.write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patient.lastName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, MAX_NAME_LENGTH);</w:t>
                        </w:r>
                      </w:p>
                    </w:txbxContent>
                  </v:textbox>
                </v:rect>
                <v:shape id="Shape 303" o:spid="_x0000_s1277" style="position:absolute;left:29786;top:21410;width:0;height:2019;visibility:visible;mso-wrap-style:square;v-text-anchor:top" coordsize="0,20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" path="m,l,170940,,85470,,201966e" filled="f" strokeweight=".23742mm">
                  <v:stroke miterlimit="83231f" joinstyle="miter"/>
                  <v:path arrowok="t" textboxrect="0,0,0,201966"/>
                </v:shape>
                <v:shape id="Shape 304" o:spid="_x0000_s1278" style="position:absolute;left:29487;top:2328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05" o:spid="_x0000_s1279" style="position:absolute;left:29487;top:2328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07" o:spid="_x0000_s1280" style="position:absolute;left:12820;top:16239;width:33846;height:5128;visibility:visible;mso-wrap-style:square;v-text-anchor:top" coordsize="338460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" path="m,512819l170940,,3384607,,3213667,512819,,512819xe" filled="f" strokeweight=".47483mm">
                  <v:stroke miterlimit="83231f" joinstyle="miter"/>
                  <v:path arrowok="t" textboxrect="0,0,3384607,512819"/>
                </v:shape>
                <v:rect id="Rectangle 308" o:spid="_x0000_s1281" style="position:absolute;left:17974;top:18398;width:3130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0ADFAA38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file.write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patient.firstName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, MAX_NAME_LENGTH);</w:t>
                        </w:r>
                      </w:p>
                    </w:txbxContent>
                  </v:textbox>
                </v:rect>
                <v:shape id="Shape 309" o:spid="_x0000_s1282" style="position:absolute;left:29786;top:29102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310" o:spid="_x0000_s1283" style="position:absolute;left:29487;top:3097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11" o:spid="_x0000_s1284" style="position:absolute;left:29487;top:3097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13" o:spid="_x0000_s1285" style="position:absolute;left:13247;top:23931;width:32992;height:5128;visibility:visible;mso-wrap-style:square;v-text-anchor:top" coordsize="329913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" path="m,512819l170940,,3299137,,3128197,512819,,512819xe" filled="f" strokeweight=".47483mm">
                  <v:stroke miterlimit="83231f" joinstyle="miter"/>
                  <v:path arrowok="t" textboxrect="0,0,3299137,512819"/>
                </v:shape>
                <v:rect id="Rectangle 314" o:spid="_x0000_s1286" style="position:absolute;left:17660;top:26090;width:32141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160FFFED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file.write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patient.patronymic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, MAX_NAME_LENGTH);</w:t>
                        </w:r>
                      </w:p>
                    </w:txbxContent>
                  </v:textbox>
                </v:rect>
                <v:shape id="Shape 315" o:spid="_x0000_s1287" style="position:absolute;left:29786;top:36794;width:0;height:2020;visibility:visible;mso-wrap-style:square;v-text-anchor:top" coordsize="0,20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" path="m,l,170940,,85470,,201966e" filled="f" strokeweight=".23742mm">
                  <v:stroke miterlimit="83231f" joinstyle="miter"/>
                  <v:path arrowok="t" textboxrect="0,0,0,201966"/>
                </v:shape>
                <v:shape id="Shape 316" o:spid="_x0000_s1288" style="position:absolute;left:29487;top:38664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17" o:spid="_x0000_s1289" style="position:absolute;left:29487;top:38664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19" o:spid="_x0000_s1290" style="position:absolute;left:13675;top:31623;width:32136;height:5129;visibility:visible;mso-wrap-style:square;v-text-anchor:top" coordsize="321366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" path="m,512819l170940,,3213667,,3042727,512819,,512819xe" filled="f" strokeweight=".47483mm">
                  <v:stroke miterlimit="83231f" joinstyle="miter"/>
                  <v:path arrowok="t" textboxrect="0,0,3213667,512819"/>
                </v:shape>
                <v:rect id="Rectangle 320" o:spid="_x0000_s1291" style="position:absolute;left:17345;top:33783;width:3297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07D3BD5F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file.write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patient.address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, MAX_ADDRESS_LENGTH);</w:t>
                        </w:r>
                      </w:p>
                    </w:txbxContent>
                  </v:textbox>
                </v:rect>
                <v:shape id="Shape 321" o:spid="_x0000_s1292" style="position:absolute;left:29786;top:44487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" path="m,l,287435e" filled="f" strokeweight=".23742mm">
                  <v:stroke miterlimit="83231f" joinstyle="miter"/>
                  <v:path arrowok="t" textboxrect="0,0,0,287435"/>
                </v:shape>
                <v:shape id="Shape 322" o:spid="_x0000_s1293" style="position:absolute;left:29487;top:47211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23" o:spid="_x0000_s1294" style="position:absolute;left:29487;top:47211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25" o:spid="_x0000_s1295" style="position:absolute;top:39316;width:59487;height:5128;visibility:visible;mso-wrap-style:square;v-text-anchor:top" coordsize="5948703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" path="m,512819l170940,,5948703,,5777763,512819,,512819xe" filled="f" strokeweight=".47483mm">
                  <v:stroke miterlimit="83231f" joinstyle="miter"/>
                  <v:path arrowok="t" textboxrect="0,0,5948703,512819"/>
                </v:shape>
                <v:rect id="Rectangle 326" o:spid="_x0000_s1296" style="position:absolute;left:5232;top:41475;width:6520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6BF38DF6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file.write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reinterpret_cast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&lt;const char*&gt;(&amp;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patient.medicalCardNumber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 xml:space="preserve">),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sizeof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patient.medicalCardNumber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));</w:t>
                        </w:r>
                      </w:p>
                    </w:txbxContent>
                  </v:textbox>
                </v:rect>
                <v:shape id="Shape 327" o:spid="_x0000_s1297" style="position:absolute;left:29786;top:53034;width:0;height:3729;visibility:visible;mso-wrap-style:square;v-text-anchor:top" coordsize="0,37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" path="m,l,372905e" filled="f" strokeweight=".23742mm">
                  <v:stroke miterlimit="83231f" joinstyle="miter"/>
                  <v:path arrowok="t" textboxrect="0,0,0,372905"/>
                </v:shape>
                <v:shape id="Shape 328" o:spid="_x0000_s1298" style="position:absolute;left:29487;top:5661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29" o:spid="_x0000_s1299" style="position:absolute;left:29487;top:5661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31" o:spid="_x0000_s1300" style="position:absolute;left:2564;top:47863;width:54358;height:5128;visibility:visible;mso-wrap-style:square;v-text-anchor:top" coordsize="5435883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" path="m,512819l170940,,5435883,,5264944,512819,,512819xe" filled="f" strokeweight=".47483mm">
                  <v:stroke miterlimit="83231f" joinstyle="miter"/>
                  <v:path arrowok="t" textboxrect="0,0,5435883,512819"/>
                </v:shape>
                <v:rect id="Rectangle 332" o:spid="_x0000_s1301" style="position:absolute;left:6542;top:50022;width:6171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26D0F741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file.write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reinterpret_cast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&lt;const char*&gt;(&amp;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patient.insuranceNumber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 xml:space="preserve">),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sizeof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patient.insuranceNumber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));</w:t>
                        </w:r>
                      </w:p>
                    </w:txbxContent>
                  </v:textbox>
                </v:rect>
                <v:shape id="Shape 334" o:spid="_x0000_s1302" style="position:absolute;left:25470;top:57264;width:8547;height:5129;visibility:visible;mso-wrap-style:square;v-text-anchor:top" coordsize="8546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" path="m261623,l593075,c737519,,854699,114786,854699,256409v,141623,-117180,256410,-261624,256410l261623,512819c117179,512819,,398032,,256409,,114786,117179,,261623,xe" filled="f" strokeweight=".47483mm">
                  <v:stroke miterlimit="83231f" joinstyle="miter"/>
                  <v:path arrowok="t" textboxrect="0,0,854699,512819"/>
                </v:shape>
                <v:rect id="Rectangle 335" o:spid="_x0000_s1303" style="position:absolute;left:28261;top:59424;width:394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53895C13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return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337" o:spid="_x0000_s1304" style="position:absolute;left:26665;top:6005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68C6286B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338" o:spid="_x0000_s1305" style="position:absolute;left:36665;top:60706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14:paraId="25F6524A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BFF9852" w14:textId="77777777" w:rsidR="00941522" w:rsidRDefault="00941522">
      <w:pPr>
        <w:ind w:left="431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60C026D7" wp14:editId="469EE4BD">
                <wp:extent cx="4790586" cy="9059805"/>
                <wp:effectExtent l="0" t="0" r="0" b="0"/>
                <wp:docPr id="6995" name="Group 6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0586" cy="9059805"/>
                          <a:chOff x="0" y="0"/>
                          <a:chExt cx="4790586" cy="9059805"/>
                        </a:xfrm>
                      </wpg:grpSpPr>
                      <wps:wsp>
                        <wps:cNvPr id="342" name="Shape 342"/>
                        <wps:cNvSpPr/>
                        <wps:spPr>
                          <a:xfrm>
                            <a:off x="2602557" y="517092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2572643" y="70410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2572643" y="70410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948715" y="0"/>
                            <a:ext cx="329913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9137" h="512819">
                                <a:moveTo>
                                  <a:pt x="0" y="0"/>
                                </a:moveTo>
                                <a:lnTo>
                                  <a:pt x="3299137" y="0"/>
                                </a:lnTo>
                                <a:lnTo>
                                  <a:pt x="329913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1282048" y="0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3914520" y="0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1487977" y="215929"/>
                            <a:ext cx="2964717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6ACEA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bool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ReadPatient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ifstream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&amp; file, Patient&amp; patient)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Shape 350"/>
                        <wps:cNvSpPr/>
                        <wps:spPr>
                          <a:xfrm>
                            <a:off x="2602557" y="1115382"/>
                            <a:ext cx="2188029" cy="1569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8029" h="1569483">
                                <a:moveTo>
                                  <a:pt x="1649568" y="0"/>
                                </a:moveTo>
                                <a:lnTo>
                                  <a:pt x="2188029" y="0"/>
                                </a:lnTo>
                                <a:lnTo>
                                  <a:pt x="2188029" y="1196578"/>
                                </a:lnTo>
                                <a:lnTo>
                                  <a:pt x="0" y="1196578"/>
                                </a:lnTo>
                                <a:lnTo>
                                  <a:pt x="0" y="1569483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2572643" y="266990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2572643" y="266990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948715" y="769229"/>
                            <a:ext cx="3299137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9137" h="683759">
                                <a:moveTo>
                                  <a:pt x="1649568" y="0"/>
                                </a:moveTo>
                                <a:lnTo>
                                  <a:pt x="3299137" y="341879"/>
                                </a:lnTo>
                                <a:lnTo>
                                  <a:pt x="1649568" y="683759"/>
                                </a:lnTo>
                                <a:lnTo>
                                  <a:pt x="0" y="341879"/>
                                </a:lnTo>
                                <a:lnTo>
                                  <a:pt x="16495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948715" y="769229"/>
                            <a:ext cx="3299137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9137" h="683759">
                                <a:moveTo>
                                  <a:pt x="1649568" y="0"/>
                                </a:moveTo>
                                <a:lnTo>
                                  <a:pt x="3299137" y="341879"/>
                                </a:lnTo>
                                <a:lnTo>
                                  <a:pt x="1649568" y="683759"/>
                                </a:lnTo>
                                <a:lnTo>
                                  <a:pt x="0" y="341879"/>
                                </a:lnTo>
                                <a:lnTo>
                                  <a:pt x="1649568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1355632" y="1070629"/>
                            <a:ext cx="3305142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64FCF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if (!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file.read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patient.lastName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, MAX_NAME_LENGTH))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1538458"/>
                            <a:ext cx="8546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9" y="114786"/>
                                  <a:pt x="854699" y="256410"/>
                                </a:cubicBezTo>
                                <a:cubicBezTo>
                                  <a:pt x="854699" y="398033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3"/>
                                  <a:pt x="0" y="256410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156517" y="1754387"/>
                            <a:ext cx="72028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9E649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return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false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Shape 359"/>
                        <wps:cNvSpPr/>
                        <wps:spPr>
                          <a:xfrm>
                            <a:off x="431623" y="1115382"/>
                            <a:ext cx="521366" cy="372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366" h="372905">
                                <a:moveTo>
                                  <a:pt x="5213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290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401708" y="147332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401708" y="147332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431623" y="2055550"/>
                            <a:ext cx="2222216" cy="256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216" h="256410">
                                <a:moveTo>
                                  <a:pt x="0" y="0"/>
                                </a:moveTo>
                                <a:lnTo>
                                  <a:pt x="0" y="256410"/>
                                </a:lnTo>
                                <a:lnTo>
                                  <a:pt x="2222216" y="25641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2602557" y="3081188"/>
                            <a:ext cx="2188029" cy="1569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8029" h="1569483">
                                <a:moveTo>
                                  <a:pt x="1649568" y="0"/>
                                </a:moveTo>
                                <a:lnTo>
                                  <a:pt x="2188029" y="0"/>
                                </a:lnTo>
                                <a:lnTo>
                                  <a:pt x="2188029" y="1196578"/>
                                </a:lnTo>
                                <a:lnTo>
                                  <a:pt x="0" y="1196578"/>
                                </a:lnTo>
                                <a:lnTo>
                                  <a:pt x="0" y="1569483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2572643" y="463571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2572643" y="463571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948715" y="2735036"/>
                            <a:ext cx="3299137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9137" h="683759">
                                <a:moveTo>
                                  <a:pt x="1649568" y="0"/>
                                </a:moveTo>
                                <a:lnTo>
                                  <a:pt x="3299137" y="341880"/>
                                </a:lnTo>
                                <a:lnTo>
                                  <a:pt x="1649568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16495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948715" y="2735036"/>
                            <a:ext cx="3299137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9137" h="683759">
                                <a:moveTo>
                                  <a:pt x="1649568" y="0"/>
                                </a:moveTo>
                                <a:lnTo>
                                  <a:pt x="3299137" y="341880"/>
                                </a:lnTo>
                                <a:lnTo>
                                  <a:pt x="1649568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1649568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1352827" y="3036435"/>
                            <a:ext cx="331260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E58EE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if (!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file.read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patient.firstName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, MAX_NAME_LENGTH))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Shape 370"/>
                        <wps:cNvSpPr/>
                        <wps:spPr>
                          <a:xfrm>
                            <a:off x="0" y="3589734"/>
                            <a:ext cx="8546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9" y="114786"/>
                                  <a:pt x="854699" y="256410"/>
                                </a:cubicBezTo>
                                <a:cubicBezTo>
                                  <a:pt x="854699" y="398033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3"/>
                                  <a:pt x="0" y="256410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156517" y="3805663"/>
                            <a:ext cx="720282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5A7E6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return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false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Shape 372"/>
                        <wps:cNvSpPr/>
                        <wps:spPr>
                          <a:xfrm>
                            <a:off x="431623" y="3081188"/>
                            <a:ext cx="521366" cy="458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366" h="458375">
                                <a:moveTo>
                                  <a:pt x="5213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837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401708" y="352460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401708" y="352460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431623" y="4106827"/>
                            <a:ext cx="2222216" cy="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216" h="170940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2222216" y="17094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2602557" y="5089730"/>
                            <a:ext cx="2188029" cy="1569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8029" h="1569483">
                                <a:moveTo>
                                  <a:pt x="1649568" y="0"/>
                                </a:moveTo>
                                <a:lnTo>
                                  <a:pt x="2188029" y="0"/>
                                </a:lnTo>
                                <a:lnTo>
                                  <a:pt x="2188029" y="1196578"/>
                                </a:lnTo>
                                <a:lnTo>
                                  <a:pt x="0" y="1196578"/>
                                </a:lnTo>
                                <a:lnTo>
                                  <a:pt x="0" y="1569483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2572643" y="664425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2572643" y="664425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948715" y="4743577"/>
                            <a:ext cx="3299137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9137" h="683759">
                                <a:moveTo>
                                  <a:pt x="1649568" y="0"/>
                                </a:moveTo>
                                <a:lnTo>
                                  <a:pt x="3299137" y="341880"/>
                                </a:lnTo>
                                <a:lnTo>
                                  <a:pt x="1649568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16495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948715" y="4743577"/>
                            <a:ext cx="3299137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9137" h="683759">
                                <a:moveTo>
                                  <a:pt x="1649568" y="0"/>
                                </a:moveTo>
                                <a:lnTo>
                                  <a:pt x="3299137" y="341880"/>
                                </a:lnTo>
                                <a:lnTo>
                                  <a:pt x="1649568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1649568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1321444" y="5044976"/>
                            <a:ext cx="3396127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830C7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if (!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file.read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patient.patronymic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, MAX_NAME_LENGTH))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Shape 383"/>
                        <wps:cNvSpPr/>
                        <wps:spPr>
                          <a:xfrm>
                            <a:off x="0" y="5598276"/>
                            <a:ext cx="8546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9" y="114786"/>
                                  <a:pt x="854699" y="256410"/>
                                </a:cubicBezTo>
                                <a:cubicBezTo>
                                  <a:pt x="854699" y="398033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3"/>
                                  <a:pt x="0" y="256410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156517" y="5814205"/>
                            <a:ext cx="72028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8583D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return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false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Shape 385"/>
                        <wps:cNvSpPr/>
                        <wps:spPr>
                          <a:xfrm>
                            <a:off x="431623" y="5089730"/>
                            <a:ext cx="521366" cy="458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366" h="458375">
                                <a:moveTo>
                                  <a:pt x="5213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837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401708" y="553314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401708" y="553314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431623" y="6115368"/>
                            <a:ext cx="2222216" cy="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216" h="170940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2222216" y="17094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2602557" y="7098271"/>
                            <a:ext cx="2188029" cy="1569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8029" h="1569483">
                                <a:moveTo>
                                  <a:pt x="1649568" y="0"/>
                                </a:moveTo>
                                <a:lnTo>
                                  <a:pt x="2188029" y="0"/>
                                </a:lnTo>
                                <a:lnTo>
                                  <a:pt x="2188029" y="1196578"/>
                                </a:lnTo>
                                <a:lnTo>
                                  <a:pt x="0" y="1196578"/>
                                </a:lnTo>
                                <a:lnTo>
                                  <a:pt x="0" y="1569483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2572643" y="865279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2572643" y="865279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948715" y="6752118"/>
                            <a:ext cx="3299137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9137" h="683759">
                                <a:moveTo>
                                  <a:pt x="1649568" y="0"/>
                                </a:moveTo>
                                <a:lnTo>
                                  <a:pt x="3299137" y="341879"/>
                                </a:lnTo>
                                <a:lnTo>
                                  <a:pt x="1649568" y="683759"/>
                                </a:lnTo>
                                <a:lnTo>
                                  <a:pt x="0" y="341879"/>
                                </a:lnTo>
                                <a:lnTo>
                                  <a:pt x="16495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948715" y="6752118"/>
                            <a:ext cx="3299137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9137" h="683759">
                                <a:moveTo>
                                  <a:pt x="1649568" y="0"/>
                                </a:moveTo>
                                <a:lnTo>
                                  <a:pt x="3299137" y="341879"/>
                                </a:lnTo>
                                <a:lnTo>
                                  <a:pt x="1649568" y="683759"/>
                                </a:lnTo>
                                <a:lnTo>
                                  <a:pt x="0" y="341879"/>
                                </a:lnTo>
                                <a:lnTo>
                                  <a:pt x="1649568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1290061" y="7053519"/>
                            <a:ext cx="347965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1F073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if (!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file.read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patient.address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, MAX_ADDRESS_LENGTH))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Shape 396"/>
                        <wps:cNvSpPr/>
                        <wps:spPr>
                          <a:xfrm>
                            <a:off x="0" y="7606817"/>
                            <a:ext cx="8546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9" y="114786"/>
                                  <a:pt x="854699" y="256410"/>
                                </a:cubicBezTo>
                                <a:cubicBezTo>
                                  <a:pt x="854699" y="398034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4"/>
                                  <a:pt x="0" y="256410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156517" y="7822746"/>
                            <a:ext cx="720282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92862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return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false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Shape 398"/>
                        <wps:cNvSpPr/>
                        <wps:spPr>
                          <a:xfrm>
                            <a:off x="431623" y="7098271"/>
                            <a:ext cx="521366" cy="458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366" h="458375">
                                <a:moveTo>
                                  <a:pt x="5213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837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401708" y="754168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401708" y="754168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431623" y="8123909"/>
                            <a:ext cx="2222216" cy="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216" h="170940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2222216" y="17094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2427344" y="8717925"/>
                            <a:ext cx="341880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80">
                                <a:moveTo>
                                  <a:pt x="341880" y="170940"/>
                                </a:moveTo>
                                <a:cubicBezTo>
                                  <a:pt x="341880" y="182163"/>
                                  <a:pt x="340785" y="193280"/>
                                  <a:pt x="338595" y="204288"/>
                                </a:cubicBezTo>
                                <a:cubicBezTo>
                                  <a:pt x="336405" y="215296"/>
                                  <a:pt x="333163" y="225985"/>
                                  <a:pt x="328868" y="236355"/>
                                </a:cubicBezTo>
                                <a:cubicBezTo>
                                  <a:pt x="324572" y="246724"/>
                                  <a:pt x="319307" y="256575"/>
                                  <a:pt x="313071" y="265907"/>
                                </a:cubicBezTo>
                                <a:cubicBezTo>
                                  <a:pt x="306835" y="275240"/>
                                  <a:pt x="299749" y="283876"/>
                                  <a:pt x="291812" y="291812"/>
                                </a:cubicBezTo>
                                <a:cubicBezTo>
                                  <a:pt x="283876" y="299748"/>
                                  <a:pt x="275241" y="306833"/>
                                  <a:pt x="265909" y="313069"/>
                                </a:cubicBezTo>
                                <a:cubicBezTo>
                                  <a:pt x="256576" y="319305"/>
                                  <a:pt x="246725" y="324571"/>
                                  <a:pt x="236355" y="328866"/>
                                </a:cubicBezTo>
                                <a:cubicBezTo>
                                  <a:pt x="225985" y="333162"/>
                                  <a:pt x="215297" y="336404"/>
                                  <a:pt x="204288" y="338594"/>
                                </a:cubicBezTo>
                                <a:cubicBezTo>
                                  <a:pt x="193280" y="340784"/>
                                  <a:pt x="182164" y="341880"/>
                                  <a:pt x="170940" y="341880"/>
                                </a:cubicBezTo>
                                <a:cubicBezTo>
                                  <a:pt x="159716" y="341880"/>
                                  <a:pt x="148600" y="340784"/>
                                  <a:pt x="137591" y="338594"/>
                                </a:cubicBezTo>
                                <a:cubicBezTo>
                                  <a:pt x="126583" y="336404"/>
                                  <a:pt x="115894" y="333162"/>
                                  <a:pt x="105524" y="328866"/>
                                </a:cubicBezTo>
                                <a:cubicBezTo>
                                  <a:pt x="95154" y="324571"/>
                                  <a:pt x="85303" y="319305"/>
                                  <a:pt x="75971" y="313069"/>
                                </a:cubicBezTo>
                                <a:cubicBezTo>
                                  <a:pt x="66638" y="306833"/>
                                  <a:pt x="58004" y="299748"/>
                                  <a:pt x="50067" y="291812"/>
                                </a:cubicBezTo>
                                <a:cubicBezTo>
                                  <a:pt x="42131" y="283876"/>
                                  <a:pt x="35045" y="275240"/>
                                  <a:pt x="28809" y="265907"/>
                                </a:cubicBezTo>
                                <a:cubicBezTo>
                                  <a:pt x="22573" y="256575"/>
                                  <a:pt x="17307" y="246724"/>
                                  <a:pt x="13012" y="236355"/>
                                </a:cubicBezTo>
                                <a:cubicBezTo>
                                  <a:pt x="8717" y="225985"/>
                                  <a:pt x="5474" y="215296"/>
                                  <a:pt x="3285" y="204288"/>
                                </a:cubicBezTo>
                                <a:cubicBezTo>
                                  <a:pt x="1095" y="193280"/>
                                  <a:pt x="0" y="182163"/>
                                  <a:pt x="0" y="170940"/>
                                </a:cubicBezTo>
                                <a:cubicBezTo>
                                  <a:pt x="0" y="159717"/>
                                  <a:pt x="1095" y="148600"/>
                                  <a:pt x="3285" y="137591"/>
                                </a:cubicBezTo>
                                <a:cubicBezTo>
                                  <a:pt x="5474" y="126583"/>
                                  <a:pt x="8717" y="115894"/>
                                  <a:pt x="13012" y="105524"/>
                                </a:cubicBezTo>
                                <a:cubicBezTo>
                                  <a:pt x="17307" y="95155"/>
                                  <a:pt x="22573" y="85303"/>
                                  <a:pt x="28809" y="75971"/>
                                </a:cubicBezTo>
                                <a:cubicBezTo>
                                  <a:pt x="35045" y="66638"/>
                                  <a:pt x="42131" y="58003"/>
                                  <a:pt x="50067" y="50067"/>
                                </a:cubicBezTo>
                                <a:cubicBezTo>
                                  <a:pt x="58004" y="42130"/>
                                  <a:pt x="66638" y="35045"/>
                                  <a:pt x="75971" y="28809"/>
                                </a:cubicBezTo>
                                <a:cubicBezTo>
                                  <a:pt x="85303" y="22573"/>
                                  <a:pt x="95154" y="17307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5"/>
                                  <a:pt x="137591" y="3285"/>
                                </a:cubicBezTo>
                                <a:cubicBezTo>
                                  <a:pt x="148600" y="1096"/>
                                  <a:pt x="159716" y="2"/>
                                  <a:pt x="170940" y="0"/>
                                </a:cubicBezTo>
                                <a:cubicBezTo>
                                  <a:pt x="182164" y="2"/>
                                  <a:pt x="193280" y="1096"/>
                                  <a:pt x="204288" y="3285"/>
                                </a:cubicBezTo>
                                <a:cubicBezTo>
                                  <a:pt x="215297" y="5475"/>
                                  <a:pt x="225985" y="8717"/>
                                  <a:pt x="236355" y="13012"/>
                                </a:cubicBezTo>
                                <a:cubicBezTo>
                                  <a:pt x="246725" y="17307"/>
                                  <a:pt x="256576" y="22573"/>
                                  <a:pt x="265909" y="28809"/>
                                </a:cubicBezTo>
                                <a:cubicBezTo>
                                  <a:pt x="275241" y="35045"/>
                                  <a:pt x="283876" y="42130"/>
                                  <a:pt x="291812" y="50067"/>
                                </a:cubicBezTo>
                                <a:cubicBezTo>
                                  <a:pt x="299749" y="58003"/>
                                  <a:pt x="306835" y="66637"/>
                                  <a:pt x="313071" y="75970"/>
                                </a:cubicBezTo>
                                <a:cubicBezTo>
                                  <a:pt x="319307" y="85303"/>
                                  <a:pt x="324572" y="95155"/>
                                  <a:pt x="328868" y="105524"/>
                                </a:cubicBezTo>
                                <a:cubicBezTo>
                                  <a:pt x="333163" y="115894"/>
                                  <a:pt x="336405" y="126583"/>
                                  <a:pt x="338595" y="137591"/>
                                </a:cubicBezTo>
                                <a:cubicBezTo>
                                  <a:pt x="340785" y="148600"/>
                                  <a:pt x="341880" y="159717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2565966" y="8845330"/>
                            <a:ext cx="85700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B2191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740650" y="856953"/>
                            <a:ext cx="75865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14DDE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4415854" y="856953"/>
                            <a:ext cx="75865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8A7D2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569710" y="2822761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FF973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4475683" y="2908230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5058A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663727" y="4874036"/>
                            <a:ext cx="75865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A0795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4475683" y="4831302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A078E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569710" y="6839843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3A96B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4415854" y="6839843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C560F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1948579" y="686013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A3C3E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C026D7" id="Group 6995" o:spid="_x0000_s1306" style="width:377.2pt;height:713.35pt;mso-position-horizontal-relative:char;mso-position-vertical-relative:line" coordsize="47905,90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">
                <v:shape id="Shape 342" o:spid="_x0000_s1307" style="position:absolute;left:26025;top:5170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343" o:spid="_x0000_s1308" style="position:absolute;left:25726;top:704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44" o:spid="_x0000_s1309" style="position:absolute;left:25726;top:704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46" o:spid="_x0000_s1310" style="position:absolute;left:9487;width:32991;height:5128;visibility:visible;mso-wrap-style:square;v-text-anchor:top" coordsize="329913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" path="m,l3299137,r,512819l,512819,,xe" filled="f" strokeweight=".47483mm">
                  <v:stroke miterlimit="1" joinstyle="miter"/>
                  <v:path arrowok="t" textboxrect="0,0,3299137,512819"/>
                </v:shape>
                <v:shape id="Shape 347" o:spid="_x0000_s1311" style="position:absolute;left:12820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" path="m,l,512819e" filled="f" strokeweight=".47483mm">
                  <v:stroke miterlimit="83231f" joinstyle="miter"/>
                  <v:path arrowok="t" textboxrect="0,0,0,512819"/>
                </v:shape>
                <v:shape id="Shape 348" o:spid="_x0000_s1312" style="position:absolute;left:39145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" path="m,l,512819e" filled="f" strokeweight=".47483mm">
                  <v:stroke miterlimit="83231f" joinstyle="miter"/>
                  <v:path arrowok="t" textboxrect="0,0,0,512819"/>
                </v:shape>
                <v:rect id="Rectangle 349" o:spid="_x0000_s1313" style="position:absolute;left:14879;top:2159;width:29647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14:paraId="5606ACEA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 xml:space="preserve">bool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ReadPatient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ifstream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&amp; file, Patient&amp; patient)</w:t>
                        </w:r>
                      </w:p>
                    </w:txbxContent>
                  </v:textbox>
                </v:rect>
                <v:shape id="Shape 350" o:spid="_x0000_s1314" style="position:absolute;left:26025;top:11153;width:21880;height:15695;visibility:visible;mso-wrap-style:square;v-text-anchor:top" coordsize="2188029,1569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" path="m1649568,r538461,l2188029,1196578,,1196578r,372905e" filled="f" strokeweight=".23742mm">
                  <v:stroke miterlimit="83231f" joinstyle="miter"/>
                  <v:path arrowok="t" textboxrect="0,0,2188029,1569483"/>
                </v:shape>
                <v:shape id="Shape 351" o:spid="_x0000_s1315" style="position:absolute;left:25726;top:2669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52" o:spid="_x0000_s1316" style="position:absolute;left:25726;top:2669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53" o:spid="_x0000_s1317" style="position:absolute;left:9487;top:7692;width:32991;height:6837;visibility:visible;mso-wrap-style:square;v-text-anchor:top" coordsize="3299137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" path="m1649568,l3299137,341879,1649568,683759,,341879,1649568,xe" stroked="f" strokeweight="0">
                  <v:stroke miterlimit="83231f" joinstyle="miter"/>
                  <v:path arrowok="t" textboxrect="0,0,3299137,683759"/>
                </v:shape>
                <v:shape id="Shape 354" o:spid="_x0000_s1318" style="position:absolute;left:9487;top:7692;width:32991;height:6837;visibility:visible;mso-wrap-style:square;v-text-anchor:top" coordsize="3299137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" path="m1649568,l3299137,341879,1649568,683759,,341879,1649568,xe" filled="f" strokeweight=".47483mm">
                  <v:stroke miterlimit="83231f" joinstyle="miter"/>
                  <v:path arrowok="t" textboxrect="0,0,3299137,683759"/>
                </v:shape>
                <v:rect id="Rectangle 355" o:spid="_x0000_s1319" style="position:absolute;left:13556;top:10706;width:3305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66564FCF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if (!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file.read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patient.lastName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, MAX_NAME_LENGTH))</w:t>
                        </w:r>
                      </w:p>
                    </w:txbxContent>
                  </v:textbox>
                </v:rect>
                <v:shape id="Shape 357" o:spid="_x0000_s1320" style="position:absolute;top:15384;width:8546;height:5128;visibility:visible;mso-wrap-style:square;v-text-anchor:top" coordsize="8546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" path="m261623,l593075,c737519,,854699,114786,854699,256410v,141623,-117180,256409,-261624,256409l261623,512819c117179,512819,,398033,,256410,,114786,117179,,261623,xe" filled="f" strokeweight=".47483mm">
                  <v:stroke miterlimit="83231f" joinstyle="miter"/>
                  <v:path arrowok="t" textboxrect="0,0,854699,512819"/>
                </v:shape>
                <v:rect id="Rectangle 358" o:spid="_x0000_s1321" style="position:absolute;left:1565;top:17543;width:7202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14:paraId="04C9E649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return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false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rect>
                <v:shape id="Shape 359" o:spid="_x0000_s1322" style="position:absolute;left:4316;top:11153;width:5213;height:3729;visibility:visible;mso-wrap-style:square;v-text-anchor:top" coordsize="521366,37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" path="m521366,l,,,372905e" filled="f" strokeweight=".23742mm">
                  <v:stroke miterlimit="83231f" joinstyle="miter"/>
                  <v:path arrowok="t" textboxrect="0,0,521366,372905"/>
                </v:shape>
                <v:shape id="Shape 360" o:spid="_x0000_s1323" style="position:absolute;left:4017;top:1473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61" o:spid="_x0000_s1324" style="position:absolute;left:4017;top:1473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62" o:spid="_x0000_s1325" style="position:absolute;left:4316;top:20555;width:22222;height:2564;visibility:visible;mso-wrap-style:square;v-text-anchor:top" coordsize="2222216,256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" path="m,l,256410r2222216,e" filled="f" strokeweight=".23742mm">
                  <v:stroke miterlimit="83231f" joinstyle="miter"/>
                  <v:path arrowok="t" textboxrect="0,0,2222216,256410"/>
                </v:shape>
                <v:shape id="Shape 363" o:spid="_x0000_s1326" style="position:absolute;left:26025;top:30811;width:21880;height:15695;visibility:visible;mso-wrap-style:square;v-text-anchor:top" coordsize="2188029,1569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" path="m1649568,r538461,l2188029,1196578,,1196578r,372905e" filled="f" strokeweight=".23742mm">
                  <v:stroke miterlimit="83231f" joinstyle="miter"/>
                  <v:path arrowok="t" textboxrect="0,0,2188029,1569483"/>
                </v:shape>
                <v:shape id="Shape 364" o:spid="_x0000_s1327" style="position:absolute;left:25726;top:4635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65" o:spid="_x0000_s1328" style="position:absolute;left:25726;top:4635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66" o:spid="_x0000_s1329" style="position:absolute;left:9487;top:27350;width:32991;height:6837;visibility:visible;mso-wrap-style:square;v-text-anchor:top" coordsize="3299137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" path="m1649568,l3299137,341880,1649568,683759,,341880,1649568,xe" stroked="f" strokeweight="0">
                  <v:stroke miterlimit="83231f" joinstyle="miter"/>
                  <v:path arrowok="t" textboxrect="0,0,3299137,683759"/>
                </v:shape>
                <v:shape id="Shape 367" o:spid="_x0000_s1330" style="position:absolute;left:9487;top:27350;width:32991;height:6837;visibility:visible;mso-wrap-style:square;v-text-anchor:top" coordsize="3299137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" path="m1649568,l3299137,341880,1649568,683759,,341880,1649568,xe" filled="f" strokeweight=".47483mm">
                  <v:stroke miterlimit="83231f" joinstyle="miter"/>
                  <v:path arrowok="t" textboxrect="0,0,3299137,683759"/>
                </v:shape>
                <v:rect id="Rectangle 368" o:spid="_x0000_s1331" style="position:absolute;left:13528;top:30364;width:3312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5FFE58EE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if (!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file.read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patient.firstName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, MAX_NAME_LENGTH))</w:t>
                        </w:r>
                      </w:p>
                    </w:txbxContent>
                  </v:textbox>
                </v:rect>
                <v:shape id="Shape 370" o:spid="_x0000_s1332" style="position:absolute;top:35897;width:8546;height:5128;visibility:visible;mso-wrap-style:square;v-text-anchor:top" coordsize="8546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" path="m261623,l593075,c737519,,854699,114786,854699,256410v,141623,-117180,256409,-261624,256409l261623,512819c117179,512819,,398033,,256410,,114786,117179,,261623,xe" filled="f" strokeweight=".47483mm">
                  <v:stroke miterlimit="83231f" joinstyle="miter"/>
                  <v:path arrowok="t" textboxrect="0,0,854699,512819"/>
                </v:shape>
                <v:rect id="Rectangle 371" o:spid="_x0000_s1333" style="position:absolute;left:1565;top:38056;width:720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14:paraId="7CF5A7E6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return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false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rect>
                <v:shape id="Shape 372" o:spid="_x0000_s1334" style="position:absolute;left:4316;top:30811;width:5213;height:4584;visibility:visible;mso-wrap-style:square;v-text-anchor:top" coordsize="521366,458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" path="m521366,l,,,458375e" filled="f" strokeweight=".23742mm">
                  <v:stroke miterlimit="83231f" joinstyle="miter"/>
                  <v:path arrowok="t" textboxrect="0,0,521366,458375"/>
                </v:shape>
                <v:shape id="Shape 373" o:spid="_x0000_s1335" style="position:absolute;left:4017;top:3524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74" o:spid="_x0000_s1336" style="position:absolute;left:4017;top:3524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75" o:spid="_x0000_s1337" style="position:absolute;left:4316;top:41068;width:22222;height:1709;visibility:visible;mso-wrap-style:square;v-text-anchor:top" coordsize="2222216,17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" path="m,l,170940r2222216,e" filled="f" strokeweight=".23742mm">
                  <v:stroke miterlimit="83231f" joinstyle="miter"/>
                  <v:path arrowok="t" textboxrect="0,0,2222216,170940"/>
                </v:shape>
                <v:shape id="Shape 376" o:spid="_x0000_s1338" style="position:absolute;left:26025;top:50897;width:21880;height:15695;visibility:visible;mso-wrap-style:square;v-text-anchor:top" coordsize="2188029,1569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" path="m1649568,r538461,l2188029,1196578,,1196578r,372905e" filled="f" strokeweight=".23742mm">
                  <v:stroke miterlimit="83231f" joinstyle="miter"/>
                  <v:path arrowok="t" textboxrect="0,0,2188029,1569483"/>
                </v:shape>
                <v:shape id="Shape 377" o:spid="_x0000_s1339" style="position:absolute;left:25726;top:6644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78" o:spid="_x0000_s1340" style="position:absolute;left:25726;top:6644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79" o:spid="_x0000_s1341" style="position:absolute;left:9487;top:47435;width:32991;height:6838;visibility:visible;mso-wrap-style:square;v-text-anchor:top" coordsize="3299137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" path="m1649568,l3299137,341880,1649568,683759,,341880,1649568,xe" stroked="f" strokeweight="0">
                  <v:stroke miterlimit="83231f" joinstyle="miter"/>
                  <v:path arrowok="t" textboxrect="0,0,3299137,683759"/>
                </v:shape>
                <v:shape id="Shape 380" o:spid="_x0000_s1342" style="position:absolute;left:9487;top:47435;width:32991;height:6838;visibility:visible;mso-wrap-style:square;v-text-anchor:top" coordsize="3299137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" path="m1649568,l3299137,341880,1649568,683759,,341880,1649568,xe" filled="f" strokeweight=".47483mm">
                  <v:stroke miterlimit="83231f" joinstyle="miter"/>
                  <v:path arrowok="t" textboxrect="0,0,3299137,683759"/>
                </v:shape>
                <v:rect id="Rectangle 381" o:spid="_x0000_s1343" style="position:absolute;left:13214;top:50449;width:3396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    <v:textbox inset="0,0,0,0">
                    <w:txbxContent>
                      <w:p w14:paraId="1A6830C7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if (!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file.read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patient.patronymic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, MAX_NAME_LENGTH))</w:t>
                        </w:r>
                      </w:p>
                    </w:txbxContent>
                  </v:textbox>
                </v:rect>
                <v:shape id="Shape 383" o:spid="_x0000_s1344" style="position:absolute;top:55982;width:8546;height:5128;visibility:visible;mso-wrap-style:square;v-text-anchor:top" coordsize="8546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" path="m261623,l593075,c737519,,854699,114786,854699,256410v,141623,-117180,256409,-261624,256409l261623,512819c117179,512819,,398033,,256410,,114786,117179,,261623,xe" filled="f" strokeweight=".47483mm">
                  <v:stroke miterlimit="83231f" joinstyle="miter"/>
                  <v:path arrowok="t" textboxrect="0,0,854699,512819"/>
                </v:shape>
                <v:rect id="Rectangle 384" o:spid="_x0000_s1345" style="position:absolute;left:1565;top:58142;width:720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fy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cBeH8sYAAADcAAAA&#10;DwAAAAAAAAAAAAAAAAAHAgAAZHJzL2Rvd25yZXYueG1sUEsFBgAAAAADAAMAtwAAAPoCAAAAAA==&#10;" filled="f" stroked="f">
                  <v:textbox inset="0,0,0,0">
                    <w:txbxContent>
                      <w:p w14:paraId="4098583D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return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false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rect>
                <v:shape id="Shape 385" o:spid="_x0000_s1346" style="position:absolute;left:4316;top:50897;width:5213;height:4584;visibility:visible;mso-wrap-style:square;v-text-anchor:top" coordsize="521366,458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" path="m521366,l,,,458375e" filled="f" strokeweight=".23742mm">
                  <v:stroke miterlimit="83231f" joinstyle="miter"/>
                  <v:path arrowok="t" textboxrect="0,0,521366,458375"/>
                </v:shape>
                <v:shape id="Shape 386" o:spid="_x0000_s1347" style="position:absolute;left:4017;top:5533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87" o:spid="_x0000_s1348" style="position:absolute;left:4017;top:5533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88" o:spid="_x0000_s1349" style="position:absolute;left:4316;top:61153;width:22222;height:1710;visibility:visible;mso-wrap-style:square;v-text-anchor:top" coordsize="2222216,17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" path="m,l,170940r2222216,e" filled="f" strokeweight=".23742mm">
                  <v:stroke miterlimit="83231f" joinstyle="miter"/>
                  <v:path arrowok="t" textboxrect="0,0,2222216,170940"/>
                </v:shape>
                <v:shape id="Shape 389" o:spid="_x0000_s1350" style="position:absolute;left:26025;top:70982;width:21880;height:15695;visibility:visible;mso-wrap-style:square;v-text-anchor:top" coordsize="2188029,1569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" path="m1649568,r538461,l2188029,1196578,,1196578r,372905e" filled="f" strokeweight=".23742mm">
                  <v:stroke miterlimit="83231f" joinstyle="miter"/>
                  <v:path arrowok="t" textboxrect="0,0,2188029,1569483"/>
                </v:shape>
                <v:shape id="Shape 390" o:spid="_x0000_s1351" style="position:absolute;left:25726;top:86527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391" o:spid="_x0000_s1352" style="position:absolute;left:25726;top:86527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392" o:spid="_x0000_s1353" style="position:absolute;left:9487;top:67521;width:32991;height:6837;visibility:visible;mso-wrap-style:square;v-text-anchor:top" coordsize="3299137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" path="m1649568,l3299137,341879,1649568,683759,,341879,1649568,xe" stroked="f" strokeweight="0">
                  <v:stroke miterlimit="83231f" joinstyle="miter"/>
                  <v:path arrowok="t" textboxrect="0,0,3299137,683759"/>
                </v:shape>
                <v:shape id="Shape 393" o:spid="_x0000_s1354" style="position:absolute;left:9487;top:67521;width:32991;height:6837;visibility:visible;mso-wrap-style:square;v-text-anchor:top" coordsize="3299137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" path="m1649568,l3299137,341879,1649568,683759,,341879,1649568,xe" filled="f" strokeweight=".47483mm">
                  <v:stroke miterlimit="83231f" joinstyle="miter"/>
                  <v:path arrowok="t" textboxrect="0,0,3299137,683759"/>
                </v:shape>
                <v:rect id="Rectangle 394" o:spid="_x0000_s1355" style="position:absolute;left:12900;top:70535;width:34797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14:paraId="0E41F073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if (!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file.read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patient.address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, MAX_ADDRESS_LENGTH))</w:t>
                        </w:r>
                      </w:p>
                    </w:txbxContent>
                  </v:textbox>
                </v:rect>
                <v:shape id="Shape 396" o:spid="_x0000_s1356" style="position:absolute;top:76068;width:8546;height:5128;visibility:visible;mso-wrap-style:square;v-text-anchor:top" coordsize="8546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" path="m261623,l593075,c737519,,854699,114786,854699,256410v,141624,-117180,256409,-261624,256409l261623,512819c117179,512819,,398034,,256410,,114786,117179,,261623,xe" filled="f" strokeweight=".47483mm">
                  <v:stroke miterlimit="83231f" joinstyle="miter"/>
                  <v:path arrowok="t" textboxrect="0,0,854699,512819"/>
                </v:shape>
                <v:rect id="Rectangle 397" o:spid="_x0000_s1357" style="position:absolute;left:1565;top:78227;width:720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14:paraId="5A092862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return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false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rect>
                <v:shape id="Shape 398" o:spid="_x0000_s1358" style="position:absolute;left:4316;top:70982;width:5213;height:4584;visibility:visible;mso-wrap-style:square;v-text-anchor:top" coordsize="521366,458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" path="m521366,l,,,458375e" filled="f" strokeweight=".23742mm">
                  <v:stroke miterlimit="83231f" joinstyle="miter"/>
                  <v:path arrowok="t" textboxrect="0,0,521366,458375"/>
                </v:shape>
                <v:shape id="Shape 399" o:spid="_x0000_s1359" style="position:absolute;left:4017;top:75416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00" o:spid="_x0000_s1360" style="position:absolute;left:4017;top:75416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01" o:spid="_x0000_s1361" style="position:absolute;left:4316;top:81239;width:22222;height:1709;visibility:visible;mso-wrap-style:square;v-text-anchor:top" coordsize="2222216,17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" path="m,l,170940r2222216,e" filled="f" strokeweight=".23742mm">
                  <v:stroke miterlimit="83231f" joinstyle="miter"/>
                  <v:path arrowok="t" textboxrect="0,0,2222216,170940"/>
                </v:shape>
                <v:shape id="Shape 403" o:spid="_x0000_s1362" style="position:absolute;left:24273;top:87179;width:3419;height:3419;visibility:visible;mso-wrap-style:square;v-text-anchor:top" coordsize="341880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" path="m341880,170940v,11223,-1095,22340,-3285,33348c336405,215296,333163,225985,328868,236355v-4296,10369,-9561,20220,-15797,29552c306835,275240,299749,283876,291812,291812v-7936,7936,-16571,15021,-25903,21257c256576,319305,246725,324571,236355,328866v-10370,4296,-21058,7538,-32067,9728c193280,340784,182164,341880,170940,341880v-11224,,-22340,-1096,-33349,-3286c126583,336404,115894,333162,105524,328866,95154,324571,85303,319305,75971,313069,66638,306833,58004,299748,50067,291812,42131,283876,35045,275240,28809,265907,22573,256575,17307,246724,13012,236355,8717,225985,5474,215296,3285,204288,1095,193280,,182163,,170940,,159717,1095,148600,3285,137591v2189,-11008,5432,-21697,9727,-32067c17307,95155,22573,85303,28809,75971,35045,66638,42131,58003,50067,50067,58004,42130,66638,35045,75971,28809,85303,22573,95154,17307,105524,13012,115894,8717,126583,5475,137591,3285,148600,1096,159716,2,170940,v11224,2,22340,1096,33348,3285c215297,5475,225985,8717,236355,13012v10370,4295,20221,9561,29554,15797c275241,35045,283876,42130,291812,50067v7937,7936,15023,16570,21259,25903c319307,85303,324572,95155,328868,105524v4295,10370,7537,21059,9727,32067c340785,148600,341880,159717,341880,170940xe" filled="f" strokeweight=".47483mm">
                  <v:stroke miterlimit="1" joinstyle="miter"/>
                  <v:path arrowok="t" textboxrect="0,0,341880,341880"/>
                </v:shape>
                <v:rect id="Rectangle 404" o:spid="_x0000_s1363" style="position:absolute;left:25659;top:88453;width:857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14:paraId="573B2191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rFonts w:eastAsia="Times New Roman"/>
                            <w:sz w:val="18"/>
                            <w:szCs w:val="18"/>
                          </w:rPr>
                          <w:t>δ</w:t>
                        </w:r>
                      </w:p>
                    </w:txbxContent>
                  </v:textbox>
                </v:rect>
                <v:rect id="Rectangle 405" o:spid="_x0000_s1364" style="position:absolute;left:7406;top:8569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5BD14DDE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406" o:spid="_x0000_s1365" style="position:absolute;left:44158;top:8569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14:paraId="6388A7D2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407" o:spid="_x0000_s1366" style="position:absolute;left:5697;top:28227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14:paraId="355FF973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408" o:spid="_x0000_s1367" style="position:absolute;left:44756;top:29082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14:paraId="7335058A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409" o:spid="_x0000_s1368" style="position:absolute;left:6637;top:48740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14:paraId="465A0795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410" o:spid="_x0000_s1369" style="position:absolute;left:44756;top:48313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14:paraId="1ACA078E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411" o:spid="_x0000_s1370" style="position:absolute;left:5697;top:68398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14:paraId="6CE3A96B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412" o:spid="_x0000_s1371" style="position:absolute;left:44158;top:68398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14:paraId="6B9C560F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413" o:spid="_x0000_s1372" style="position:absolute;left:19485;top:6860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46BA3C3E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{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7836285" w14:textId="77777777" w:rsidR="00941522" w:rsidRDefault="00941522">
      <w:pPr>
        <w:ind w:left="431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8BA104F" wp14:editId="751084E2">
                <wp:extent cx="4790586" cy="5312320"/>
                <wp:effectExtent l="0" t="0" r="0" b="0"/>
                <wp:docPr id="6858" name="Group 6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0586" cy="5312320"/>
                          <a:chOff x="0" y="0"/>
                          <a:chExt cx="4790586" cy="5312320"/>
                        </a:xfrm>
                      </wpg:grpSpPr>
                      <wps:wsp>
                        <wps:cNvPr id="417" name="Shape 417"/>
                        <wps:cNvSpPr/>
                        <wps:spPr>
                          <a:xfrm>
                            <a:off x="2602557" y="346153"/>
                            <a:ext cx="0" cy="372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2905">
                                <a:moveTo>
                                  <a:pt x="0" y="0"/>
                                </a:moveTo>
                                <a:lnTo>
                                  <a:pt x="0" y="37290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2572643" y="70410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2572643" y="70410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2427344" y="0"/>
                            <a:ext cx="341880" cy="34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79">
                                <a:moveTo>
                                  <a:pt x="341880" y="170940"/>
                                </a:moveTo>
                                <a:cubicBezTo>
                                  <a:pt x="341880" y="182164"/>
                                  <a:pt x="340785" y="193280"/>
                                  <a:pt x="338595" y="204288"/>
                                </a:cubicBezTo>
                                <a:cubicBezTo>
                                  <a:pt x="336405" y="215297"/>
                                  <a:pt x="333163" y="225986"/>
                                  <a:pt x="328868" y="236355"/>
                                </a:cubicBezTo>
                                <a:cubicBezTo>
                                  <a:pt x="324572" y="246725"/>
                                  <a:pt x="319307" y="256576"/>
                                  <a:pt x="313071" y="265909"/>
                                </a:cubicBezTo>
                                <a:cubicBezTo>
                                  <a:pt x="306835" y="275241"/>
                                  <a:pt x="299749" y="283876"/>
                                  <a:pt x="291812" y="291812"/>
                                </a:cubicBezTo>
                                <a:cubicBezTo>
                                  <a:pt x="283876" y="299749"/>
                                  <a:pt x="275241" y="306835"/>
                                  <a:pt x="265909" y="313071"/>
                                </a:cubicBezTo>
                                <a:cubicBezTo>
                                  <a:pt x="256576" y="319307"/>
                                  <a:pt x="246725" y="324572"/>
                                  <a:pt x="236355" y="328867"/>
                                </a:cubicBezTo>
                                <a:cubicBezTo>
                                  <a:pt x="225985" y="333163"/>
                                  <a:pt x="215297" y="336405"/>
                                  <a:pt x="204288" y="338595"/>
                                </a:cubicBezTo>
                                <a:cubicBezTo>
                                  <a:pt x="193280" y="340784"/>
                                  <a:pt x="182164" y="341879"/>
                                  <a:pt x="170940" y="341879"/>
                                </a:cubicBezTo>
                                <a:cubicBezTo>
                                  <a:pt x="159716" y="341879"/>
                                  <a:pt x="148600" y="340784"/>
                                  <a:pt x="137591" y="338595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7"/>
                                </a:cubicBezTo>
                                <a:cubicBezTo>
                                  <a:pt x="95154" y="324572"/>
                                  <a:pt x="85303" y="319307"/>
                                  <a:pt x="75971" y="313071"/>
                                </a:cubicBezTo>
                                <a:cubicBezTo>
                                  <a:pt x="66638" y="306835"/>
                                  <a:pt x="58004" y="299749"/>
                                  <a:pt x="50067" y="291812"/>
                                </a:cubicBezTo>
                                <a:cubicBezTo>
                                  <a:pt x="42131" y="283876"/>
                                  <a:pt x="35045" y="275241"/>
                                  <a:pt x="28809" y="265909"/>
                                </a:cubicBezTo>
                                <a:cubicBezTo>
                                  <a:pt x="22573" y="256576"/>
                                  <a:pt x="17307" y="246725"/>
                                  <a:pt x="13012" y="236355"/>
                                </a:cubicBezTo>
                                <a:cubicBezTo>
                                  <a:pt x="8717" y="225986"/>
                                  <a:pt x="5474" y="215297"/>
                                  <a:pt x="3285" y="204288"/>
                                </a:cubicBezTo>
                                <a:cubicBezTo>
                                  <a:pt x="1095" y="193280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599"/>
                                  <a:pt x="3285" y="137591"/>
                                </a:cubicBezTo>
                                <a:cubicBezTo>
                                  <a:pt x="5474" y="126583"/>
                                  <a:pt x="8717" y="115894"/>
                                  <a:pt x="13012" y="105524"/>
                                </a:cubicBezTo>
                                <a:cubicBezTo>
                                  <a:pt x="17307" y="95154"/>
                                  <a:pt x="22573" y="85303"/>
                                  <a:pt x="28809" y="75971"/>
                                </a:cubicBezTo>
                                <a:cubicBezTo>
                                  <a:pt x="35045" y="66638"/>
                                  <a:pt x="42131" y="58004"/>
                                  <a:pt x="50067" y="50067"/>
                                </a:cubicBezTo>
                                <a:cubicBezTo>
                                  <a:pt x="58004" y="42130"/>
                                  <a:pt x="66638" y="35044"/>
                                  <a:pt x="75971" y="28809"/>
                                </a:cubicBezTo>
                                <a:cubicBezTo>
                                  <a:pt x="85303" y="22573"/>
                                  <a:pt x="95154" y="17307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4"/>
                                  <a:pt x="137591" y="3285"/>
                                </a:cubicBezTo>
                                <a:cubicBezTo>
                                  <a:pt x="148600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5"/>
                                </a:cubicBezTo>
                                <a:cubicBezTo>
                                  <a:pt x="215297" y="5474"/>
                                  <a:pt x="225985" y="8717"/>
                                  <a:pt x="236355" y="13012"/>
                                </a:cubicBezTo>
                                <a:cubicBezTo>
                                  <a:pt x="246725" y="17307"/>
                                  <a:pt x="256576" y="22573"/>
                                  <a:pt x="265909" y="28809"/>
                                </a:cubicBezTo>
                                <a:cubicBezTo>
                                  <a:pt x="275241" y="35044"/>
                                  <a:pt x="283876" y="42130"/>
                                  <a:pt x="291812" y="50067"/>
                                </a:cubicBezTo>
                                <a:cubicBezTo>
                                  <a:pt x="299749" y="58004"/>
                                  <a:pt x="306835" y="66638"/>
                                  <a:pt x="313071" y="75971"/>
                                </a:cubicBezTo>
                                <a:cubicBezTo>
                                  <a:pt x="319307" y="85303"/>
                                  <a:pt x="324572" y="95154"/>
                                  <a:pt x="328868" y="105524"/>
                                </a:cubicBezTo>
                                <a:cubicBezTo>
                                  <a:pt x="333163" y="115894"/>
                                  <a:pt x="336405" y="126583"/>
                                  <a:pt x="338595" y="137591"/>
                                </a:cubicBezTo>
                                <a:cubicBezTo>
                                  <a:pt x="340785" y="148599"/>
                                  <a:pt x="341880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2565966" y="127405"/>
                            <a:ext cx="85700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819DE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Shape 423"/>
                        <wps:cNvSpPr/>
                        <wps:spPr>
                          <a:xfrm>
                            <a:off x="2602557" y="1115381"/>
                            <a:ext cx="2188029" cy="1569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8029" h="1569483">
                                <a:moveTo>
                                  <a:pt x="1649568" y="0"/>
                                </a:moveTo>
                                <a:lnTo>
                                  <a:pt x="2188029" y="0"/>
                                </a:lnTo>
                                <a:lnTo>
                                  <a:pt x="2188029" y="1196578"/>
                                </a:lnTo>
                                <a:lnTo>
                                  <a:pt x="0" y="1196578"/>
                                </a:lnTo>
                                <a:lnTo>
                                  <a:pt x="0" y="1569483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2572643" y="266990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2572643" y="266990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948715" y="769229"/>
                            <a:ext cx="3299137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9137" h="683759">
                                <a:moveTo>
                                  <a:pt x="1649568" y="0"/>
                                </a:moveTo>
                                <a:lnTo>
                                  <a:pt x="3299137" y="341879"/>
                                </a:lnTo>
                                <a:lnTo>
                                  <a:pt x="1649568" y="683759"/>
                                </a:lnTo>
                                <a:lnTo>
                                  <a:pt x="0" y="341879"/>
                                </a:lnTo>
                                <a:lnTo>
                                  <a:pt x="16495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948715" y="769229"/>
                            <a:ext cx="3299137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9137" h="683759">
                                <a:moveTo>
                                  <a:pt x="1649568" y="0"/>
                                </a:moveTo>
                                <a:lnTo>
                                  <a:pt x="3299137" y="341879"/>
                                </a:lnTo>
                                <a:lnTo>
                                  <a:pt x="1649568" y="683759"/>
                                </a:lnTo>
                                <a:lnTo>
                                  <a:pt x="0" y="341879"/>
                                </a:lnTo>
                                <a:lnTo>
                                  <a:pt x="1649568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1070510" y="1010800"/>
                            <a:ext cx="4063723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D181B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if (!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file.read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reinterpret_cast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&lt;char*&gt;(&amp;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patient.medicalCardNumber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1757474" y="1139004"/>
                            <a:ext cx="2236376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B1A64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sizeof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patient.medicalCardNumber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)))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Shape 431"/>
                        <wps:cNvSpPr/>
                        <wps:spPr>
                          <a:xfrm>
                            <a:off x="0" y="1623927"/>
                            <a:ext cx="8546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9" y="114786"/>
                                  <a:pt x="854699" y="256410"/>
                                </a:cubicBezTo>
                                <a:cubicBezTo>
                                  <a:pt x="854699" y="398033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3"/>
                                  <a:pt x="0" y="256410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156517" y="1839857"/>
                            <a:ext cx="72028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4F2F1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return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false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Shape 433"/>
                        <wps:cNvSpPr/>
                        <wps:spPr>
                          <a:xfrm>
                            <a:off x="431623" y="1115381"/>
                            <a:ext cx="521366" cy="458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366" h="458375">
                                <a:moveTo>
                                  <a:pt x="5213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837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401708" y="155879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401708" y="155879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431623" y="2141020"/>
                            <a:ext cx="2222216" cy="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216" h="170940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2222216" y="17094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2602557" y="3081188"/>
                            <a:ext cx="2188029" cy="1569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8029" h="1569483">
                                <a:moveTo>
                                  <a:pt x="1649568" y="0"/>
                                </a:moveTo>
                                <a:lnTo>
                                  <a:pt x="2188029" y="0"/>
                                </a:lnTo>
                                <a:lnTo>
                                  <a:pt x="2188029" y="1196578"/>
                                </a:lnTo>
                                <a:lnTo>
                                  <a:pt x="0" y="1196578"/>
                                </a:lnTo>
                                <a:lnTo>
                                  <a:pt x="0" y="1569483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2572643" y="463571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2572643" y="463571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948715" y="2735035"/>
                            <a:ext cx="3299137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9137" h="683759">
                                <a:moveTo>
                                  <a:pt x="1649568" y="0"/>
                                </a:moveTo>
                                <a:lnTo>
                                  <a:pt x="3299137" y="341880"/>
                                </a:lnTo>
                                <a:lnTo>
                                  <a:pt x="1649568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16495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948715" y="2735035"/>
                            <a:ext cx="3299137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9137" h="683759">
                                <a:moveTo>
                                  <a:pt x="1649568" y="0"/>
                                </a:moveTo>
                                <a:lnTo>
                                  <a:pt x="3299137" y="341880"/>
                                </a:lnTo>
                                <a:lnTo>
                                  <a:pt x="1649568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1649568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1135948" y="2976605"/>
                            <a:ext cx="3889480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BAC1C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if (!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file.read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reinterpret_cast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&lt;char*&gt;(&amp;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patient.insuranceNumber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1823045" y="3104810"/>
                            <a:ext cx="206213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B8EA6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sizeof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patient.insuranceNumber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)))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Shape 445"/>
                        <wps:cNvSpPr/>
                        <wps:spPr>
                          <a:xfrm>
                            <a:off x="0" y="3589734"/>
                            <a:ext cx="8546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9" y="114786"/>
                                  <a:pt x="854699" y="256410"/>
                                </a:cubicBezTo>
                                <a:cubicBezTo>
                                  <a:pt x="854699" y="398033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3"/>
                                  <a:pt x="0" y="256410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156517" y="3805664"/>
                            <a:ext cx="72028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F2688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return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false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Shape 447"/>
                        <wps:cNvSpPr/>
                        <wps:spPr>
                          <a:xfrm>
                            <a:off x="431623" y="3081188"/>
                            <a:ext cx="521366" cy="458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366" h="458375">
                                <a:moveTo>
                                  <a:pt x="5213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837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401708" y="352460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401708" y="352460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431623" y="4106827"/>
                            <a:ext cx="2222216" cy="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216" h="170940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2222216" y="17094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2170935" y="4700842"/>
                            <a:ext cx="8546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9" y="114786"/>
                                  <a:pt x="854699" y="256410"/>
                                </a:cubicBezTo>
                                <a:cubicBezTo>
                                  <a:pt x="854699" y="398033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3"/>
                                  <a:pt x="0" y="256410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2347350" y="4916772"/>
                            <a:ext cx="66719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B9A5E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return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true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663727" y="856954"/>
                            <a:ext cx="75865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092A2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4415854" y="856954"/>
                            <a:ext cx="75865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1D30C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663727" y="2822761"/>
                            <a:ext cx="75865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3A617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4475683" y="2822761"/>
                            <a:ext cx="75865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90194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3230627" y="5215916"/>
                            <a:ext cx="4555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8EEFB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BA104F" id="Group 6858" o:spid="_x0000_s1373" style="width:377.2pt;height:418.3pt;mso-position-horizontal-relative:char;mso-position-vertical-relative:line" coordsize="47905,53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">
                <v:shape id="Shape 417" o:spid="_x0000_s1374" style="position:absolute;left:26025;top:3461;width:0;height:3729;visibility:visible;mso-wrap-style:square;v-text-anchor:top" coordsize="0,37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" path="m,l,372905e" filled="f" strokeweight=".23742mm">
                  <v:stroke miterlimit="83231f" joinstyle="miter"/>
                  <v:path arrowok="t" textboxrect="0,0,0,372905"/>
                </v:shape>
                <v:shape id="Shape 418" o:spid="_x0000_s1375" style="position:absolute;left:25726;top:704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19" o:spid="_x0000_s1376" style="position:absolute;left:25726;top:704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21" o:spid="_x0000_s1377" style="position:absolute;left:24273;width:3419;height:3418;visibility:visible;mso-wrap-style:square;v-text-anchor:top" coordsize="341880,34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" path="m341880,170940v,11224,-1095,22340,-3285,33348c336405,215297,333163,225986,328868,236355v-4296,10370,-9561,20221,-15797,29554c306835,275241,299749,283876,291812,291812v-7936,7937,-16571,15023,-25903,21259c256576,319307,246725,324572,236355,328867v-10370,4296,-21058,7538,-32067,9728c193280,340784,182164,341879,170940,341879v-11224,,-22340,-1095,-33349,-3284c126583,336405,115894,333163,105524,328867,95154,324572,85303,319307,75971,313071,66638,306835,58004,299749,50067,291812,42131,283876,35045,275241,28809,265909,22573,256576,17307,246725,13012,236355,8717,225986,5474,215297,3285,204288,1095,193280,,182164,,170940,,159716,1095,148599,3285,137591v2189,-11008,5432,-21697,9727,-32067c17307,95154,22573,85303,28809,75971,35045,66638,42131,58004,50067,50067,58004,42130,66638,35044,75971,28809,85303,22573,95154,17307,105524,13012,115894,8717,126583,5474,137591,3285,148600,1095,159716,,170940,v11224,,22340,1095,33348,3285c215297,5474,225985,8717,236355,13012v10370,4295,20221,9561,29554,15797c275241,35044,283876,42130,291812,50067v7937,7937,15023,16571,21259,25904c319307,85303,324572,95154,328868,105524v4295,10370,7537,21059,9727,32067c340785,148599,341880,159716,341880,170940xe" filled="f" strokeweight=".47483mm">
                  <v:stroke miterlimit="1" joinstyle="miter"/>
                  <v:path arrowok="t" textboxrect="0,0,341880,341879"/>
                </v:shape>
                <v:rect id="Rectangle 422" o:spid="_x0000_s1378" style="position:absolute;left:25659;top:1274;width:857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ihC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B2fihCxQAAANwAAAAP&#10;AAAAAAAAAAAAAAAAAAcCAABkcnMvZG93bnJldi54bWxQSwUGAAAAAAMAAwC3AAAA+QIAAAAA&#10;" filled="f" stroked="f">
                  <v:textbox inset="0,0,0,0">
                    <w:txbxContent>
                      <w:p w14:paraId="054819DE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rFonts w:eastAsia="Times New Roman"/>
                            <w:sz w:val="18"/>
                            <w:szCs w:val="18"/>
                          </w:rPr>
                          <w:t>δ</w:t>
                        </w:r>
                      </w:p>
                    </w:txbxContent>
                  </v:textbox>
                </v:rect>
                <v:shape id="Shape 423" o:spid="_x0000_s1379" style="position:absolute;left:26025;top:11153;width:21880;height:15695;visibility:visible;mso-wrap-style:square;v-text-anchor:top" coordsize="2188029,1569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" path="m1649568,r538461,l2188029,1196578,,1196578r,372905e" filled="f" strokeweight=".23742mm">
                  <v:stroke miterlimit="83231f" joinstyle="miter"/>
                  <v:path arrowok="t" textboxrect="0,0,2188029,1569483"/>
                </v:shape>
                <v:shape id="Shape 424" o:spid="_x0000_s1380" style="position:absolute;left:25726;top:2669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25" o:spid="_x0000_s1381" style="position:absolute;left:25726;top:2669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26" o:spid="_x0000_s1382" style="position:absolute;left:9487;top:7692;width:32991;height:6837;visibility:visible;mso-wrap-style:square;v-text-anchor:top" coordsize="3299137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" path="m1649568,l3299137,341879,1649568,683759,,341879,1649568,xe" stroked="f" strokeweight="0">
                  <v:stroke miterlimit="83231f" joinstyle="miter"/>
                  <v:path arrowok="t" textboxrect="0,0,3299137,683759"/>
                </v:shape>
                <v:shape id="Shape 427" o:spid="_x0000_s1383" style="position:absolute;left:9487;top:7692;width:32991;height:6837;visibility:visible;mso-wrap-style:square;v-text-anchor:top" coordsize="3299137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" path="m1649568,l3299137,341879,1649568,683759,,341879,1649568,xe" filled="f" strokeweight=".47483mm">
                  <v:stroke miterlimit="83231f" joinstyle="miter"/>
                  <v:path arrowok="t" textboxrect="0,0,3299137,683759"/>
                </v:shape>
                <v:rect id="Rectangle 428" o:spid="_x0000_s1384" style="position:absolute;left:10705;top:10108;width:40637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h+o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F5YfqMMAAADcAAAADwAA&#10;AAAAAAAAAAAAAAAHAgAAZHJzL2Rvd25yZXYueG1sUEsFBgAAAAADAAMAtwAAAPcCAAAAAA==&#10;" filled="f" stroked="f">
                  <v:textbox inset="0,0,0,0">
                    <w:txbxContent>
                      <w:p w14:paraId="547D181B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if (!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file.read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reinterpret_cast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&lt;char*&gt;(&amp;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patient.medicalCardNumber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),</w:t>
                        </w:r>
                      </w:p>
                    </w:txbxContent>
                  </v:textbox>
                </v:rect>
                <v:rect id="Rectangle 429" o:spid="_x0000_s1385" style="position:absolute;left:17574;top:11390;width:2236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 filled="f" stroked="f">
                  <v:textbox inset="0,0,0,0">
                    <w:txbxContent>
                      <w:p w14:paraId="0E0B1A64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sizeof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patient.medicalCardNumber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)))</w:t>
                        </w:r>
                      </w:p>
                    </w:txbxContent>
                  </v:textbox>
                </v:rect>
                <v:shape id="Shape 431" o:spid="_x0000_s1386" style="position:absolute;top:16239;width:8546;height:5128;visibility:visible;mso-wrap-style:square;v-text-anchor:top" coordsize="8546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" path="m261623,l593075,c737519,,854699,114786,854699,256410v,141623,-117180,256409,-261624,256409l261623,512819c117179,512819,,398033,,256410,,114786,117179,,261623,xe" filled="f" strokeweight=".47483mm">
                  <v:stroke miterlimit="83231f" joinstyle="miter"/>
                  <v:path arrowok="t" textboxrect="0,0,854699,512819"/>
                </v:shape>
                <v:rect id="Rectangle 432" o:spid="_x0000_s1387" style="position:absolute;left:1565;top:18398;width:720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6f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zp76fxQAAANwAAAAP&#10;AAAAAAAAAAAAAAAAAAcCAABkcnMvZG93bnJldi54bWxQSwUGAAAAAAMAAwC3AAAA+QIAAAAA&#10;" filled="f" stroked="f">
                  <v:textbox inset="0,0,0,0">
                    <w:txbxContent>
                      <w:p w14:paraId="2EA4F2F1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return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false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rect>
                <v:shape id="Shape 433" o:spid="_x0000_s1388" style="position:absolute;left:4316;top:11153;width:5213;height:4584;visibility:visible;mso-wrap-style:square;v-text-anchor:top" coordsize="521366,458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" path="m521366,l,,,458375e" filled="f" strokeweight=".23742mm">
                  <v:stroke miterlimit="83231f" joinstyle="miter"/>
                  <v:path arrowok="t" textboxrect="0,0,521366,458375"/>
                </v:shape>
                <v:shape id="Shape 434" o:spid="_x0000_s1389" style="position:absolute;left:4017;top:15587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35" o:spid="_x0000_s1390" style="position:absolute;left:4017;top:15587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36" o:spid="_x0000_s1391" style="position:absolute;left:4316;top:21410;width:22222;height:1709;visibility:visible;mso-wrap-style:square;v-text-anchor:top" coordsize="2222216,17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" path="m,l,170940r2222216,e" filled="f" strokeweight=".23742mm">
                  <v:stroke miterlimit="83231f" joinstyle="miter"/>
                  <v:path arrowok="t" textboxrect="0,0,2222216,170940"/>
                </v:shape>
                <v:shape id="Shape 437" o:spid="_x0000_s1392" style="position:absolute;left:26025;top:30811;width:21880;height:15695;visibility:visible;mso-wrap-style:square;v-text-anchor:top" coordsize="2188029,1569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" path="m1649568,r538461,l2188029,1196578,,1196578r,372905e" filled="f" strokeweight=".23742mm">
                  <v:stroke miterlimit="83231f" joinstyle="miter"/>
                  <v:path arrowok="t" textboxrect="0,0,2188029,1569483"/>
                </v:shape>
                <v:shape id="Shape 438" o:spid="_x0000_s1393" style="position:absolute;left:25726;top:4635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39" o:spid="_x0000_s1394" style="position:absolute;left:25726;top:4635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40" o:spid="_x0000_s1395" style="position:absolute;left:9487;top:27350;width:32991;height:6837;visibility:visible;mso-wrap-style:square;v-text-anchor:top" coordsize="3299137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" path="m1649568,l3299137,341880,1649568,683759,,341880,1649568,xe" stroked="f" strokeweight="0">
                  <v:stroke miterlimit="83231f" joinstyle="miter"/>
                  <v:path arrowok="t" textboxrect="0,0,3299137,683759"/>
                </v:shape>
                <v:shape id="Shape 441" o:spid="_x0000_s1396" style="position:absolute;left:9487;top:27350;width:32991;height:6837;visibility:visible;mso-wrap-style:square;v-text-anchor:top" coordsize="3299137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" path="m1649568,l3299137,341880,1649568,683759,,341880,1649568,xe" filled="f" strokeweight=".47483mm">
                  <v:stroke miterlimit="83231f" joinstyle="miter"/>
                  <v:path arrowok="t" textboxrect="0,0,3299137,683759"/>
                </v:shape>
                <v:rect id="Rectangle 442" o:spid="_x0000_s1397" style="position:absolute;left:11359;top:29766;width:3889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14:paraId="31DBAC1C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if (!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file.read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reinterpret_cast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&lt;char*&gt;(&amp;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patient.insuranceNumber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),</w:t>
                        </w:r>
                      </w:p>
                    </w:txbxContent>
                  </v:textbox>
                </v:rect>
                <v:rect id="Rectangle 443" o:spid="_x0000_s1398" style="position:absolute;left:18230;top:31048;width:2062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14:paraId="1C8B8EA6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sizeof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patient.insuranceNumber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)))</w:t>
                        </w:r>
                      </w:p>
                    </w:txbxContent>
                  </v:textbox>
                </v:rect>
                <v:shape id="Shape 445" o:spid="_x0000_s1399" style="position:absolute;top:35897;width:8546;height:5128;visibility:visible;mso-wrap-style:square;v-text-anchor:top" coordsize="8546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" path="m261623,l593075,c737519,,854699,114786,854699,256410v,141623,-117180,256409,-261624,256409l261623,512819c117179,512819,,398033,,256410,,114786,117179,,261623,xe" filled="f" strokeweight=".47483mm">
                  <v:stroke miterlimit="83231f" joinstyle="miter"/>
                  <v:path arrowok="t" textboxrect="0,0,854699,512819"/>
                </v:shape>
                <v:rect id="Rectangle 446" o:spid="_x0000_s1400" style="position:absolute;left:1565;top:38056;width:720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14:paraId="6FCF2688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return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false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rect>
                <v:shape id="Shape 447" o:spid="_x0000_s1401" style="position:absolute;left:4316;top:30811;width:5213;height:4584;visibility:visible;mso-wrap-style:square;v-text-anchor:top" coordsize="521366,458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" path="m521366,l,,,458375e" filled="f" strokeweight=".23742mm">
                  <v:stroke miterlimit="83231f" joinstyle="miter"/>
                  <v:path arrowok="t" textboxrect="0,0,521366,458375"/>
                </v:shape>
                <v:shape id="Shape 448" o:spid="_x0000_s1402" style="position:absolute;left:4017;top:3524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49" o:spid="_x0000_s1403" style="position:absolute;left:4017;top:3524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50" o:spid="_x0000_s1404" style="position:absolute;left:4316;top:41068;width:22222;height:1709;visibility:visible;mso-wrap-style:square;v-text-anchor:top" coordsize="2222216,17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" path="m,l,170940r2222216,e" filled="f" strokeweight=".23742mm">
                  <v:stroke miterlimit="83231f" joinstyle="miter"/>
                  <v:path arrowok="t" textboxrect="0,0,2222216,170940"/>
                </v:shape>
                <v:shape id="Shape 452" o:spid="_x0000_s1405" style="position:absolute;left:21709;top:47008;width:8547;height:5128;visibility:visible;mso-wrap-style:square;v-text-anchor:top" coordsize="8546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" path="m261623,l593075,c737519,,854699,114786,854699,256410v,141623,-117180,256409,-261624,256409l261623,512819c117179,512819,,398033,,256410,,114786,117179,,261623,xe" filled="f" strokeweight=".47483mm">
                  <v:stroke miterlimit="83231f" joinstyle="miter"/>
                  <v:path arrowok="t" textboxrect="0,0,854699,512819"/>
                </v:shape>
                <v:rect id="Rectangle 453" o:spid="_x0000_s1406" style="position:absolute;left:23473;top:49167;width:667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14:paraId="7B8B9A5E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return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true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454" o:spid="_x0000_s1407" style="position:absolute;left:6637;top:8569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14:paraId="6E1092A2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455" o:spid="_x0000_s1408" style="position:absolute;left:44158;top:8569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<v:textbox inset="0,0,0,0">
                    <w:txbxContent>
                      <w:p w14:paraId="1291D30C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456" o:spid="_x0000_s1409" style="position:absolute;left:6637;top:28227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14:paraId="4453A617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457" o:spid="_x0000_s1410" style="position:absolute;left:44756;top:28227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<v:textbox inset="0,0,0,0">
                    <w:txbxContent>
                      <w:p w14:paraId="1C890194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458" o:spid="_x0000_s1411" style="position:absolute;left:32306;top:52159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  <v:textbox inset="0,0,0,0">
                    <w:txbxContent>
                      <w:p w14:paraId="74E8EEFB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6677544" w14:textId="77777777" w:rsidR="00941522" w:rsidRPr="00941522" w:rsidRDefault="00941522">
      <w:pPr>
        <w:ind w:left="-915" w:right="-187"/>
        <w:rPr>
          <w:sz w:val="22"/>
          <w:szCs w:val="22"/>
        </w:rPr>
      </w:pPr>
      <w:r w:rsidRPr="00941522">
        <w:rPr>
          <w:rFonts w:ascii="Calibri" w:eastAsia="Calibri" w:hAnsi="Calibri" w:cs="Calibri"/>
          <w:noProof/>
          <w:sz w:val="22"/>
          <w:szCs w:val="22"/>
        </w:rPr>
        <w:lastRenderedPageBreak/>
        <mc:AlternateContent>
          <mc:Choice Requires="wpg">
            <w:drawing>
              <wp:inline distT="0" distB="0" distL="0" distR="0" wp14:anchorId="15C6B84F" wp14:editId="039958E3">
                <wp:extent cx="6427266" cy="8205106"/>
                <wp:effectExtent l="0" t="0" r="0" b="0"/>
                <wp:docPr id="7122" name="Group 7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7266" cy="8205106"/>
                          <a:chOff x="0" y="0"/>
                          <a:chExt cx="6427266" cy="8205106"/>
                        </a:xfrm>
                      </wpg:grpSpPr>
                      <wps:wsp>
                        <wps:cNvPr id="462" name="Shape 462"/>
                        <wps:cNvSpPr/>
                        <wps:spPr>
                          <a:xfrm>
                            <a:off x="3457256" y="517092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3427341" y="70410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3427341" y="70410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2017089" y="0"/>
                            <a:ext cx="287178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1787" h="512819">
                                <a:moveTo>
                                  <a:pt x="0" y="0"/>
                                </a:moveTo>
                                <a:lnTo>
                                  <a:pt x="2871787" y="0"/>
                                </a:lnTo>
                                <a:lnTo>
                                  <a:pt x="287178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2307686" y="0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4598278" y="0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2490912" y="215929"/>
                            <a:ext cx="2570207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AF32E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bool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CreateInitialFile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(const char* filename)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Shape 470"/>
                        <wps:cNvSpPr/>
                        <wps:spPr>
                          <a:xfrm>
                            <a:off x="3457256" y="1286321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3427341" y="155879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3427341" y="155879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2188028" y="769229"/>
                            <a:ext cx="252990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908" h="512819">
                                <a:moveTo>
                                  <a:pt x="0" y="0"/>
                                </a:moveTo>
                                <a:lnTo>
                                  <a:pt x="2529908" y="0"/>
                                </a:lnTo>
                                <a:lnTo>
                                  <a:pt x="252990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2669197" y="985159"/>
                            <a:ext cx="2084780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B053E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ofstream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file(filename,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ios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::binary);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Shape 476"/>
                        <wps:cNvSpPr/>
                        <wps:spPr>
                          <a:xfrm>
                            <a:off x="1884610" y="1970080"/>
                            <a:ext cx="905981" cy="543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981" h="543845">
                                <a:moveTo>
                                  <a:pt x="905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384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1854696" y="249896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1854696" y="249896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2786317" y="1623927"/>
                            <a:ext cx="1333330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330" h="683759">
                                <a:moveTo>
                                  <a:pt x="666665" y="0"/>
                                </a:moveTo>
                                <a:lnTo>
                                  <a:pt x="1333330" y="341880"/>
                                </a:lnTo>
                                <a:lnTo>
                                  <a:pt x="666665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6666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2786317" y="1623927"/>
                            <a:ext cx="1333330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330" h="683759">
                                <a:moveTo>
                                  <a:pt x="666665" y="0"/>
                                </a:moveTo>
                                <a:lnTo>
                                  <a:pt x="1333330" y="341880"/>
                                </a:lnTo>
                                <a:lnTo>
                                  <a:pt x="666665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666665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3071039" y="1925327"/>
                            <a:ext cx="101581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0BF8F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if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(!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file.is_open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())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Shape 482"/>
                        <wps:cNvSpPr/>
                        <wps:spPr>
                          <a:xfrm>
                            <a:off x="1884610" y="3081188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1854696" y="335366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1854696" y="335366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0" y="2564096"/>
                            <a:ext cx="3760674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0674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3760674" y="0"/>
                                </a:lnTo>
                                <a:lnTo>
                                  <a:pt x="3589734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336003" y="2780025"/>
                            <a:ext cx="410761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3694C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cerr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&lt;&lt; "Ошибка: Не удалось создать файл " &lt;&lt;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filename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&lt;&lt;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endl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Shape 488"/>
                        <wps:cNvSpPr/>
                        <wps:spPr>
                          <a:xfrm>
                            <a:off x="1884610" y="3935887"/>
                            <a:ext cx="1572645" cy="629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2645" h="629315">
                                <a:moveTo>
                                  <a:pt x="0" y="0"/>
                                </a:moveTo>
                                <a:lnTo>
                                  <a:pt x="0" y="341880"/>
                                </a:lnTo>
                                <a:lnTo>
                                  <a:pt x="1572645" y="341880"/>
                                </a:lnTo>
                                <a:lnTo>
                                  <a:pt x="1572645" y="62931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3427341" y="455024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490"/>
                        <wps:cNvSpPr/>
                        <wps:spPr>
                          <a:xfrm>
                            <a:off x="3427341" y="455024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3423068" y="1970080"/>
                            <a:ext cx="1111108" cy="2307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108" h="2307686">
                                <a:moveTo>
                                  <a:pt x="0" y="2307686"/>
                                </a:moveTo>
                                <a:lnTo>
                                  <a:pt x="1111108" y="2307686"/>
                                </a:lnTo>
                                <a:lnTo>
                                  <a:pt x="1111108" y="0"/>
                                </a:lnTo>
                                <a:lnTo>
                                  <a:pt x="700853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3145157" y="600544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8BE45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Shape 494"/>
                        <wps:cNvSpPr/>
                        <wps:spPr>
                          <a:xfrm>
                            <a:off x="1452988" y="3418794"/>
                            <a:ext cx="85469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8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8" y="114786"/>
                                  <a:pt x="854698" y="256410"/>
                                </a:cubicBezTo>
                                <a:cubicBezTo>
                                  <a:pt x="854698" y="398033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3"/>
                                  <a:pt x="0" y="256410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1609504" y="3634724"/>
                            <a:ext cx="72028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33E3E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return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false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Shape 496"/>
                        <wps:cNvSpPr/>
                        <wps:spPr>
                          <a:xfrm>
                            <a:off x="3457256" y="5132465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3427341" y="531947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3427341" y="531947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500"/>
                        <wps:cNvSpPr/>
                        <wps:spPr>
                          <a:xfrm>
                            <a:off x="1974354" y="4615372"/>
                            <a:ext cx="295725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7257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957257" y="0"/>
                                </a:lnTo>
                                <a:lnTo>
                                  <a:pt x="278631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2358300" y="4831302"/>
                            <a:ext cx="291183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BFBB2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cout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&lt;&lt; "Введите данные для 3 пациентов:\n";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Shape 502"/>
                        <wps:cNvSpPr/>
                        <wps:spPr>
                          <a:xfrm>
                            <a:off x="3457256" y="6072634"/>
                            <a:ext cx="0" cy="201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4">
                                <a:moveTo>
                                  <a:pt x="0" y="0"/>
                                </a:moveTo>
                                <a:lnTo>
                                  <a:pt x="0" y="170939"/>
                                </a:lnTo>
                                <a:lnTo>
                                  <a:pt x="0" y="85469"/>
                                </a:lnTo>
                                <a:lnTo>
                                  <a:pt x="0" y="20196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3427341" y="625964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3427341" y="625964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4380331" y="5730754"/>
                            <a:ext cx="1350423" cy="543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0423" h="543844">
                                <a:moveTo>
                                  <a:pt x="0" y="0"/>
                                </a:moveTo>
                                <a:lnTo>
                                  <a:pt x="1350423" y="0"/>
                                </a:lnTo>
                                <a:lnTo>
                                  <a:pt x="1350423" y="54384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5700839" y="625964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5700839" y="625964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2529908" y="5384601"/>
                            <a:ext cx="1846149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6149" h="683759">
                                <a:moveTo>
                                  <a:pt x="170940" y="0"/>
                                </a:moveTo>
                                <a:lnTo>
                                  <a:pt x="1675209" y="0"/>
                                </a:lnTo>
                                <a:lnTo>
                                  <a:pt x="1846149" y="341880"/>
                                </a:lnTo>
                                <a:lnTo>
                                  <a:pt x="1675209" y="683759"/>
                                </a:lnTo>
                                <a:lnTo>
                                  <a:pt x="170940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2921333" y="5686000"/>
                            <a:ext cx="1414054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BC353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for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i = 1; i &lt;= 3; ++i)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Shape 511"/>
                        <wps:cNvSpPr/>
                        <wps:spPr>
                          <a:xfrm>
                            <a:off x="3457256" y="6841862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3427341" y="702887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3427341" y="702887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2358968" y="6324770"/>
                            <a:ext cx="218802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8029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188029" y="0"/>
                                </a:lnTo>
                                <a:lnTo>
                                  <a:pt x="201708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2674539" y="6540699"/>
                            <a:ext cx="2070327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747E4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cout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&lt;&lt; "\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nПациент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" &lt;&lt; i &lt;&lt; ":\n";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Shape 517"/>
                        <wps:cNvSpPr/>
                        <wps:spPr>
                          <a:xfrm>
                            <a:off x="3457256" y="7611091"/>
                            <a:ext cx="0" cy="201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6">
                                <a:moveTo>
                                  <a:pt x="0" y="0"/>
                                </a:moveTo>
                                <a:lnTo>
                                  <a:pt x="0" y="20196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3427341" y="779809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3427341" y="779809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2572643" y="7093998"/>
                            <a:ext cx="176067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0679" h="512819">
                                <a:moveTo>
                                  <a:pt x="0" y="0"/>
                                </a:moveTo>
                                <a:lnTo>
                                  <a:pt x="1760679" y="0"/>
                                </a:lnTo>
                                <a:lnTo>
                                  <a:pt x="176067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2724485" y="7309928"/>
                            <a:ext cx="1937514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CE74F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Patient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*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patient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InputPatient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Shape 524"/>
                        <wps:cNvSpPr/>
                        <wps:spPr>
                          <a:xfrm>
                            <a:off x="3282042" y="7863227"/>
                            <a:ext cx="341880" cy="34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79">
                                <a:moveTo>
                                  <a:pt x="341880" y="170940"/>
                                </a:moveTo>
                                <a:cubicBezTo>
                                  <a:pt x="341880" y="182163"/>
                                  <a:pt x="340785" y="193280"/>
                                  <a:pt x="338595" y="204288"/>
                                </a:cubicBezTo>
                                <a:cubicBezTo>
                                  <a:pt x="336405" y="215296"/>
                                  <a:pt x="333163" y="225985"/>
                                  <a:pt x="328868" y="236355"/>
                                </a:cubicBezTo>
                                <a:cubicBezTo>
                                  <a:pt x="324572" y="246724"/>
                                  <a:pt x="319307" y="256575"/>
                                  <a:pt x="313071" y="265908"/>
                                </a:cubicBezTo>
                                <a:cubicBezTo>
                                  <a:pt x="306835" y="275240"/>
                                  <a:pt x="299749" y="283874"/>
                                  <a:pt x="291812" y="291812"/>
                                </a:cubicBezTo>
                                <a:cubicBezTo>
                                  <a:pt x="283876" y="299748"/>
                                  <a:pt x="275241" y="306834"/>
                                  <a:pt x="265909" y="313070"/>
                                </a:cubicBezTo>
                                <a:cubicBezTo>
                                  <a:pt x="256576" y="319305"/>
                                  <a:pt x="246725" y="324570"/>
                                  <a:pt x="236355" y="328866"/>
                                </a:cubicBezTo>
                                <a:cubicBezTo>
                                  <a:pt x="225985" y="333162"/>
                                  <a:pt x="215297" y="336404"/>
                                  <a:pt x="204288" y="338594"/>
                                </a:cubicBezTo>
                                <a:cubicBezTo>
                                  <a:pt x="193280" y="340784"/>
                                  <a:pt x="182164" y="341879"/>
                                  <a:pt x="170940" y="341879"/>
                                </a:cubicBezTo>
                                <a:cubicBezTo>
                                  <a:pt x="159716" y="341879"/>
                                  <a:pt x="148600" y="340784"/>
                                  <a:pt x="137591" y="338594"/>
                                </a:cubicBezTo>
                                <a:cubicBezTo>
                                  <a:pt x="126583" y="336404"/>
                                  <a:pt x="115894" y="333162"/>
                                  <a:pt x="105524" y="328866"/>
                                </a:cubicBezTo>
                                <a:cubicBezTo>
                                  <a:pt x="95154" y="324570"/>
                                  <a:pt x="85303" y="319305"/>
                                  <a:pt x="75971" y="313070"/>
                                </a:cubicBezTo>
                                <a:cubicBezTo>
                                  <a:pt x="66638" y="306834"/>
                                  <a:pt x="58004" y="299748"/>
                                  <a:pt x="50067" y="291812"/>
                                </a:cubicBezTo>
                                <a:cubicBezTo>
                                  <a:pt x="42131" y="283874"/>
                                  <a:pt x="35045" y="275240"/>
                                  <a:pt x="28809" y="265907"/>
                                </a:cubicBezTo>
                                <a:cubicBezTo>
                                  <a:pt x="22573" y="256575"/>
                                  <a:pt x="17307" y="246724"/>
                                  <a:pt x="13012" y="236355"/>
                                </a:cubicBezTo>
                                <a:cubicBezTo>
                                  <a:pt x="8717" y="225985"/>
                                  <a:pt x="5474" y="215296"/>
                                  <a:pt x="3285" y="204288"/>
                                </a:cubicBezTo>
                                <a:cubicBezTo>
                                  <a:pt x="1095" y="193280"/>
                                  <a:pt x="0" y="182163"/>
                                  <a:pt x="0" y="170940"/>
                                </a:cubicBezTo>
                                <a:cubicBezTo>
                                  <a:pt x="0" y="159715"/>
                                  <a:pt x="1095" y="148599"/>
                                  <a:pt x="3285" y="137590"/>
                                </a:cubicBezTo>
                                <a:cubicBezTo>
                                  <a:pt x="5474" y="126582"/>
                                  <a:pt x="8717" y="115893"/>
                                  <a:pt x="13012" y="105523"/>
                                </a:cubicBezTo>
                                <a:cubicBezTo>
                                  <a:pt x="17307" y="95154"/>
                                  <a:pt x="22573" y="85303"/>
                                  <a:pt x="28809" y="75971"/>
                                </a:cubicBezTo>
                                <a:cubicBezTo>
                                  <a:pt x="35045" y="66639"/>
                                  <a:pt x="42131" y="58003"/>
                                  <a:pt x="50067" y="50067"/>
                                </a:cubicBezTo>
                                <a:cubicBezTo>
                                  <a:pt x="58004" y="42130"/>
                                  <a:pt x="66638" y="35044"/>
                                  <a:pt x="75971" y="28808"/>
                                </a:cubicBezTo>
                                <a:cubicBezTo>
                                  <a:pt x="85303" y="22572"/>
                                  <a:pt x="95154" y="17307"/>
                                  <a:pt x="105524" y="13012"/>
                                </a:cubicBezTo>
                                <a:cubicBezTo>
                                  <a:pt x="115894" y="8716"/>
                                  <a:pt x="126583" y="5474"/>
                                  <a:pt x="137591" y="3284"/>
                                </a:cubicBezTo>
                                <a:cubicBezTo>
                                  <a:pt x="148600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5"/>
                                </a:cubicBezTo>
                                <a:cubicBezTo>
                                  <a:pt x="215297" y="5474"/>
                                  <a:pt x="225985" y="8716"/>
                                  <a:pt x="236355" y="13012"/>
                                </a:cubicBezTo>
                                <a:cubicBezTo>
                                  <a:pt x="246725" y="17307"/>
                                  <a:pt x="256576" y="22572"/>
                                  <a:pt x="265909" y="28808"/>
                                </a:cubicBezTo>
                                <a:cubicBezTo>
                                  <a:pt x="275241" y="35044"/>
                                  <a:pt x="283876" y="42130"/>
                                  <a:pt x="291812" y="50067"/>
                                </a:cubicBezTo>
                                <a:cubicBezTo>
                                  <a:pt x="299749" y="58003"/>
                                  <a:pt x="306835" y="66638"/>
                                  <a:pt x="313071" y="75970"/>
                                </a:cubicBezTo>
                                <a:cubicBezTo>
                                  <a:pt x="319307" y="85302"/>
                                  <a:pt x="324572" y="95153"/>
                                  <a:pt x="328868" y="105523"/>
                                </a:cubicBezTo>
                                <a:cubicBezTo>
                                  <a:pt x="333163" y="115892"/>
                                  <a:pt x="336405" y="126581"/>
                                  <a:pt x="338595" y="137590"/>
                                </a:cubicBezTo>
                                <a:cubicBezTo>
                                  <a:pt x="340785" y="148599"/>
                                  <a:pt x="341880" y="159715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3424270" y="7990632"/>
                            <a:ext cx="76375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C6C5A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Shape 526"/>
                        <wps:cNvSpPr/>
                        <wps:spPr>
                          <a:xfrm>
                            <a:off x="858972" y="5730754"/>
                            <a:ext cx="1620765" cy="2136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765" h="2136746">
                                <a:moveTo>
                                  <a:pt x="0" y="2136746"/>
                                </a:moveTo>
                                <a:lnTo>
                                  <a:pt x="0" y="0"/>
                                </a:lnTo>
                                <a:lnTo>
                                  <a:pt x="1620765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2464780" y="570083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2464780" y="570083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683759" y="7863227"/>
                            <a:ext cx="341880" cy="34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79">
                                <a:moveTo>
                                  <a:pt x="170940" y="0"/>
                                </a:moveTo>
                                <a:cubicBezTo>
                                  <a:pt x="182164" y="0"/>
                                  <a:pt x="193280" y="1095"/>
                                  <a:pt x="204288" y="3285"/>
                                </a:cubicBezTo>
                                <a:cubicBezTo>
                                  <a:pt x="215297" y="5474"/>
                                  <a:pt x="225986" y="8716"/>
                                  <a:pt x="236356" y="13012"/>
                                </a:cubicBezTo>
                                <a:cubicBezTo>
                                  <a:pt x="246725" y="17307"/>
                                  <a:pt x="256576" y="22572"/>
                                  <a:pt x="265909" y="28808"/>
                                </a:cubicBezTo>
                                <a:cubicBezTo>
                                  <a:pt x="275241" y="35044"/>
                                  <a:pt x="283876" y="42130"/>
                                  <a:pt x="291812" y="50067"/>
                                </a:cubicBezTo>
                                <a:cubicBezTo>
                                  <a:pt x="299749" y="58003"/>
                                  <a:pt x="306835" y="66638"/>
                                  <a:pt x="313071" y="75970"/>
                                </a:cubicBezTo>
                                <a:cubicBezTo>
                                  <a:pt x="319307" y="85302"/>
                                  <a:pt x="324572" y="95153"/>
                                  <a:pt x="328867" y="105523"/>
                                </a:cubicBezTo>
                                <a:cubicBezTo>
                                  <a:pt x="333163" y="115892"/>
                                  <a:pt x="336405" y="126581"/>
                                  <a:pt x="338595" y="137590"/>
                                </a:cubicBezTo>
                                <a:cubicBezTo>
                                  <a:pt x="340785" y="148599"/>
                                  <a:pt x="341879" y="159715"/>
                                  <a:pt x="341880" y="170940"/>
                                </a:cubicBezTo>
                                <a:cubicBezTo>
                                  <a:pt x="341879" y="182163"/>
                                  <a:pt x="340785" y="193280"/>
                                  <a:pt x="338595" y="204288"/>
                                </a:cubicBezTo>
                                <a:cubicBezTo>
                                  <a:pt x="336405" y="215296"/>
                                  <a:pt x="333163" y="225985"/>
                                  <a:pt x="328867" y="236355"/>
                                </a:cubicBezTo>
                                <a:cubicBezTo>
                                  <a:pt x="324572" y="246724"/>
                                  <a:pt x="319307" y="256575"/>
                                  <a:pt x="313071" y="265908"/>
                                </a:cubicBezTo>
                                <a:cubicBezTo>
                                  <a:pt x="306835" y="275240"/>
                                  <a:pt x="299749" y="283874"/>
                                  <a:pt x="291812" y="291812"/>
                                </a:cubicBezTo>
                                <a:cubicBezTo>
                                  <a:pt x="283876" y="299748"/>
                                  <a:pt x="275241" y="306834"/>
                                  <a:pt x="265909" y="313070"/>
                                </a:cubicBezTo>
                                <a:cubicBezTo>
                                  <a:pt x="256576" y="319305"/>
                                  <a:pt x="246725" y="324570"/>
                                  <a:pt x="236355" y="328866"/>
                                </a:cubicBezTo>
                                <a:cubicBezTo>
                                  <a:pt x="225986" y="333162"/>
                                  <a:pt x="215297" y="336404"/>
                                  <a:pt x="204288" y="338594"/>
                                </a:cubicBezTo>
                                <a:cubicBezTo>
                                  <a:pt x="193280" y="340784"/>
                                  <a:pt x="182164" y="341879"/>
                                  <a:pt x="170940" y="341879"/>
                                </a:cubicBezTo>
                                <a:cubicBezTo>
                                  <a:pt x="159716" y="341879"/>
                                  <a:pt x="148599" y="340784"/>
                                  <a:pt x="137591" y="338594"/>
                                </a:cubicBezTo>
                                <a:cubicBezTo>
                                  <a:pt x="126583" y="336404"/>
                                  <a:pt x="115894" y="333162"/>
                                  <a:pt x="105524" y="328866"/>
                                </a:cubicBezTo>
                                <a:cubicBezTo>
                                  <a:pt x="95154" y="324570"/>
                                  <a:pt x="85303" y="319305"/>
                                  <a:pt x="75971" y="313070"/>
                                </a:cubicBezTo>
                                <a:cubicBezTo>
                                  <a:pt x="66638" y="306834"/>
                                  <a:pt x="58004" y="299748"/>
                                  <a:pt x="50067" y="291812"/>
                                </a:cubicBezTo>
                                <a:cubicBezTo>
                                  <a:pt x="42130" y="283874"/>
                                  <a:pt x="35044" y="275240"/>
                                  <a:pt x="28809" y="265907"/>
                                </a:cubicBezTo>
                                <a:cubicBezTo>
                                  <a:pt x="22573" y="256575"/>
                                  <a:pt x="17307" y="246724"/>
                                  <a:pt x="13012" y="236355"/>
                                </a:cubicBezTo>
                                <a:cubicBezTo>
                                  <a:pt x="8717" y="225985"/>
                                  <a:pt x="5474" y="215296"/>
                                  <a:pt x="3285" y="204288"/>
                                </a:cubicBezTo>
                                <a:cubicBezTo>
                                  <a:pt x="1095" y="193280"/>
                                  <a:pt x="0" y="182163"/>
                                  <a:pt x="0" y="170940"/>
                                </a:cubicBezTo>
                                <a:cubicBezTo>
                                  <a:pt x="0" y="159715"/>
                                  <a:pt x="1095" y="148599"/>
                                  <a:pt x="3285" y="137590"/>
                                </a:cubicBezTo>
                                <a:cubicBezTo>
                                  <a:pt x="5474" y="126582"/>
                                  <a:pt x="8717" y="115893"/>
                                  <a:pt x="13012" y="105523"/>
                                </a:cubicBezTo>
                                <a:cubicBezTo>
                                  <a:pt x="17307" y="95154"/>
                                  <a:pt x="22573" y="85303"/>
                                  <a:pt x="28809" y="75971"/>
                                </a:cubicBezTo>
                                <a:cubicBezTo>
                                  <a:pt x="35044" y="66639"/>
                                  <a:pt x="42130" y="58003"/>
                                  <a:pt x="50067" y="50067"/>
                                </a:cubicBezTo>
                                <a:cubicBezTo>
                                  <a:pt x="58004" y="42130"/>
                                  <a:pt x="66638" y="35044"/>
                                  <a:pt x="75971" y="28808"/>
                                </a:cubicBezTo>
                                <a:cubicBezTo>
                                  <a:pt x="85303" y="22572"/>
                                  <a:pt x="95154" y="17307"/>
                                  <a:pt x="105524" y="13012"/>
                                </a:cubicBezTo>
                                <a:cubicBezTo>
                                  <a:pt x="115894" y="8716"/>
                                  <a:pt x="126583" y="5474"/>
                                  <a:pt x="137591" y="3284"/>
                                </a:cubicBezTo>
                                <a:cubicBezTo>
                                  <a:pt x="148599" y="1095"/>
                                  <a:pt x="159716" y="0"/>
                                  <a:pt x="170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683759" y="7863227"/>
                            <a:ext cx="341880" cy="34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79">
                                <a:moveTo>
                                  <a:pt x="341880" y="170940"/>
                                </a:moveTo>
                                <a:cubicBezTo>
                                  <a:pt x="341879" y="182163"/>
                                  <a:pt x="340785" y="193280"/>
                                  <a:pt x="338595" y="204288"/>
                                </a:cubicBezTo>
                                <a:cubicBezTo>
                                  <a:pt x="336405" y="215296"/>
                                  <a:pt x="333163" y="225985"/>
                                  <a:pt x="328867" y="236355"/>
                                </a:cubicBezTo>
                                <a:cubicBezTo>
                                  <a:pt x="324572" y="246724"/>
                                  <a:pt x="319307" y="256575"/>
                                  <a:pt x="313071" y="265908"/>
                                </a:cubicBezTo>
                                <a:cubicBezTo>
                                  <a:pt x="306835" y="275240"/>
                                  <a:pt x="299749" y="283874"/>
                                  <a:pt x="291812" y="291812"/>
                                </a:cubicBezTo>
                                <a:cubicBezTo>
                                  <a:pt x="283876" y="299748"/>
                                  <a:pt x="275241" y="306834"/>
                                  <a:pt x="265909" y="313070"/>
                                </a:cubicBezTo>
                                <a:cubicBezTo>
                                  <a:pt x="256576" y="319305"/>
                                  <a:pt x="246725" y="324570"/>
                                  <a:pt x="236355" y="328866"/>
                                </a:cubicBezTo>
                                <a:cubicBezTo>
                                  <a:pt x="225986" y="333162"/>
                                  <a:pt x="215297" y="336404"/>
                                  <a:pt x="204288" y="338594"/>
                                </a:cubicBezTo>
                                <a:cubicBezTo>
                                  <a:pt x="193280" y="340784"/>
                                  <a:pt x="182164" y="341879"/>
                                  <a:pt x="170940" y="341879"/>
                                </a:cubicBezTo>
                                <a:cubicBezTo>
                                  <a:pt x="159716" y="341879"/>
                                  <a:pt x="148599" y="340784"/>
                                  <a:pt x="137591" y="338594"/>
                                </a:cubicBezTo>
                                <a:cubicBezTo>
                                  <a:pt x="126583" y="336404"/>
                                  <a:pt x="115894" y="333162"/>
                                  <a:pt x="105524" y="328866"/>
                                </a:cubicBezTo>
                                <a:cubicBezTo>
                                  <a:pt x="95154" y="324570"/>
                                  <a:pt x="85303" y="319305"/>
                                  <a:pt x="75971" y="313070"/>
                                </a:cubicBezTo>
                                <a:cubicBezTo>
                                  <a:pt x="66638" y="306834"/>
                                  <a:pt x="58004" y="299748"/>
                                  <a:pt x="50067" y="291812"/>
                                </a:cubicBezTo>
                                <a:cubicBezTo>
                                  <a:pt x="42130" y="283874"/>
                                  <a:pt x="35044" y="275240"/>
                                  <a:pt x="28809" y="265907"/>
                                </a:cubicBezTo>
                                <a:cubicBezTo>
                                  <a:pt x="22573" y="256575"/>
                                  <a:pt x="17307" y="246724"/>
                                  <a:pt x="13012" y="236355"/>
                                </a:cubicBezTo>
                                <a:cubicBezTo>
                                  <a:pt x="8717" y="225985"/>
                                  <a:pt x="5474" y="215296"/>
                                  <a:pt x="3285" y="204288"/>
                                </a:cubicBezTo>
                                <a:cubicBezTo>
                                  <a:pt x="1095" y="193280"/>
                                  <a:pt x="0" y="182163"/>
                                  <a:pt x="0" y="170940"/>
                                </a:cubicBezTo>
                                <a:cubicBezTo>
                                  <a:pt x="0" y="159715"/>
                                  <a:pt x="1095" y="148599"/>
                                  <a:pt x="3285" y="137590"/>
                                </a:cubicBezTo>
                                <a:cubicBezTo>
                                  <a:pt x="5474" y="126582"/>
                                  <a:pt x="8717" y="115893"/>
                                  <a:pt x="13012" y="105523"/>
                                </a:cubicBezTo>
                                <a:cubicBezTo>
                                  <a:pt x="17307" y="95154"/>
                                  <a:pt x="22573" y="85303"/>
                                  <a:pt x="28809" y="75971"/>
                                </a:cubicBezTo>
                                <a:cubicBezTo>
                                  <a:pt x="35044" y="66639"/>
                                  <a:pt x="42130" y="58003"/>
                                  <a:pt x="50067" y="50067"/>
                                </a:cubicBezTo>
                                <a:cubicBezTo>
                                  <a:pt x="58004" y="42130"/>
                                  <a:pt x="66638" y="35044"/>
                                  <a:pt x="75971" y="28808"/>
                                </a:cubicBezTo>
                                <a:cubicBezTo>
                                  <a:pt x="85303" y="22572"/>
                                  <a:pt x="95154" y="17307"/>
                                  <a:pt x="105524" y="13012"/>
                                </a:cubicBezTo>
                                <a:cubicBezTo>
                                  <a:pt x="115894" y="8716"/>
                                  <a:pt x="126583" y="5474"/>
                                  <a:pt x="137591" y="3284"/>
                                </a:cubicBezTo>
                                <a:cubicBezTo>
                                  <a:pt x="148599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5"/>
                                </a:cubicBezTo>
                                <a:cubicBezTo>
                                  <a:pt x="215297" y="5474"/>
                                  <a:pt x="225986" y="8716"/>
                                  <a:pt x="236356" y="13012"/>
                                </a:cubicBezTo>
                                <a:cubicBezTo>
                                  <a:pt x="246725" y="17307"/>
                                  <a:pt x="256576" y="22572"/>
                                  <a:pt x="265909" y="28808"/>
                                </a:cubicBezTo>
                                <a:cubicBezTo>
                                  <a:pt x="275241" y="35044"/>
                                  <a:pt x="283876" y="42130"/>
                                  <a:pt x="291812" y="50067"/>
                                </a:cubicBezTo>
                                <a:cubicBezTo>
                                  <a:pt x="299749" y="58003"/>
                                  <a:pt x="306835" y="66638"/>
                                  <a:pt x="313071" y="75970"/>
                                </a:cubicBezTo>
                                <a:cubicBezTo>
                                  <a:pt x="319307" y="85302"/>
                                  <a:pt x="324572" y="95153"/>
                                  <a:pt x="328867" y="105523"/>
                                </a:cubicBezTo>
                                <a:cubicBezTo>
                                  <a:pt x="333163" y="115892"/>
                                  <a:pt x="336405" y="126581"/>
                                  <a:pt x="338595" y="137590"/>
                                </a:cubicBezTo>
                                <a:cubicBezTo>
                                  <a:pt x="340785" y="148599"/>
                                  <a:pt x="341879" y="159715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826387" y="7990632"/>
                            <a:ext cx="75310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60926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Shape 532"/>
                        <wps:cNvSpPr/>
                        <wps:spPr>
                          <a:xfrm>
                            <a:off x="5730754" y="6841862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5700839" y="702887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5700839" y="702887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5213661" y="6324770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5478484" y="6540699"/>
                            <a:ext cx="659470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242FD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file.close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Shape 539"/>
                        <wps:cNvSpPr/>
                        <wps:spPr>
                          <a:xfrm>
                            <a:off x="5299131" y="7093998"/>
                            <a:ext cx="8546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9" y="114786"/>
                                  <a:pt x="854699" y="256410"/>
                                </a:cubicBezTo>
                                <a:cubicBezTo>
                                  <a:pt x="854699" y="398034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4"/>
                                  <a:pt x="0" y="256410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5475547" y="7309928"/>
                            <a:ext cx="667196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05B44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return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true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6393012" y="7609072"/>
                            <a:ext cx="45558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C6417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2501329" y="1797122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3B553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4262008" y="1797122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48603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1435760" y="2309941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8DF52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2512680" y="4019338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87BA6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3145157" y="6156085"/>
                            <a:ext cx="4555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06737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3749189" y="6156085"/>
                            <a:ext cx="75865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05B80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4646622" y="5557796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CD4CC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C6B84F" id="Group 7122" o:spid="_x0000_s1412" style="width:506.1pt;height:646.05pt;mso-position-horizontal-relative:char;mso-position-vertical-relative:line" coordsize="64272,82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">
                <v:shape id="Shape 462" o:spid="_x0000_s1413" style="position:absolute;left:34572;top:5170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463" o:spid="_x0000_s1414" style="position:absolute;left:34273;top:704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64" o:spid="_x0000_s1415" style="position:absolute;left:34273;top:704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66" o:spid="_x0000_s1416" style="position:absolute;left:20170;width:28718;height:5128;visibility:visible;mso-wrap-style:square;v-text-anchor:top" coordsize="287178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" path="m,l2871787,r,512819l,512819,,xe" filled="f" strokeweight=".47483mm">
                  <v:stroke miterlimit="1" joinstyle="miter"/>
                  <v:path arrowok="t" textboxrect="0,0,2871787,512819"/>
                </v:shape>
                <v:shape id="Shape 467" o:spid="_x0000_s1417" style="position:absolute;left:23076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" path="m,l,512819e" filled="f" strokeweight=".47483mm">
                  <v:stroke miterlimit="83231f" joinstyle="miter"/>
                  <v:path arrowok="t" textboxrect="0,0,0,512819"/>
                </v:shape>
                <v:shape id="Shape 468" o:spid="_x0000_s1418" style="position:absolute;left:45982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" path="m,l,512819e" filled="f" strokeweight=".47483mm">
                  <v:stroke miterlimit="83231f" joinstyle="miter"/>
                  <v:path arrowok="t" textboxrect="0,0,0,512819"/>
                </v:shape>
                <v:rect id="Rectangle 469" o:spid="_x0000_s1419" style="position:absolute;left:24909;top:2159;width:2570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  <v:textbox inset="0,0,0,0">
                    <w:txbxContent>
                      <w:p w14:paraId="513AF32E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 xml:space="preserve">bool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CreateInitialFile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(const char* filename)</w:t>
                        </w:r>
                      </w:p>
                    </w:txbxContent>
                  </v:textbox>
                </v:rect>
                <v:shape id="Shape 470" o:spid="_x0000_s1420" style="position:absolute;left:34572;top:12863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" path="m,l,287435e" filled="f" strokeweight=".23742mm">
                  <v:stroke miterlimit="83231f" joinstyle="miter"/>
                  <v:path arrowok="t" textboxrect="0,0,0,287435"/>
                </v:shape>
                <v:shape id="Shape 471" o:spid="_x0000_s1421" style="position:absolute;left:34273;top:15587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72" o:spid="_x0000_s1422" style="position:absolute;left:34273;top:15587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74" o:spid="_x0000_s1423" style="position:absolute;left:21880;top:7692;width:25299;height:5128;visibility:visible;mso-wrap-style:square;v-text-anchor:top" coordsize="252990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" path="m,l2529908,r,512819l,512819,,xe" filled="f" strokeweight=".47483mm">
                  <v:stroke miterlimit="1" joinstyle="miter"/>
                  <v:path arrowok="t" textboxrect="0,0,2529908,512819"/>
                </v:shape>
                <v:rect id="Rectangle 475" o:spid="_x0000_s1424" style="position:absolute;left:26691;top:9851;width:2084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14:paraId="7BDB053E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ofstream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 xml:space="preserve"> file(filename,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ios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::binary);</w:t>
                        </w:r>
                      </w:p>
                    </w:txbxContent>
                  </v:textbox>
                </v:rect>
                <v:shape id="Shape 476" o:spid="_x0000_s1425" style="position:absolute;left:18846;top:19700;width:9059;height:5439;visibility:visible;mso-wrap-style:square;v-text-anchor:top" coordsize="905981,54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" path="m905981,l,,,543845e" filled="f" strokeweight=".23742mm">
                  <v:stroke miterlimit="83231f" joinstyle="miter"/>
                  <v:path arrowok="t" textboxrect="0,0,905981,543845"/>
                </v:shape>
                <v:shape id="Shape 477" o:spid="_x0000_s1426" style="position:absolute;left:18546;top:24989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78" o:spid="_x0000_s1427" style="position:absolute;left:18546;top:24989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79" o:spid="_x0000_s1428" style="position:absolute;left:27863;top:16239;width:13333;height:6837;visibility:visible;mso-wrap-style:square;v-text-anchor:top" coordsize="1333330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" path="m666665,r666665,341880l666665,683759,,341880,666665,xe" stroked="f" strokeweight="0">
                  <v:stroke miterlimit="83231f" joinstyle="miter"/>
                  <v:path arrowok="t" textboxrect="0,0,1333330,683759"/>
                </v:shape>
                <v:shape id="Shape 480" o:spid="_x0000_s1429" style="position:absolute;left:27863;top:16239;width:13333;height:6837;visibility:visible;mso-wrap-style:square;v-text-anchor:top" coordsize="1333330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" path="m666665,r666665,341880l666665,683759,,341880,666665,xe" filled="f" strokeweight=".47483mm">
                  <v:stroke miterlimit="83231f" joinstyle="miter"/>
                  <v:path arrowok="t" textboxrect="0,0,1333330,683759"/>
                </v:shape>
                <v:rect id="Rectangle 481" o:spid="_x0000_s1430" style="position:absolute;left:30710;top:19253;width:101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kP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KDK6Q/EAAAA3AAAAA8A&#10;AAAAAAAAAAAAAAAABwIAAGRycy9kb3ducmV2LnhtbFBLBQYAAAAAAwADALcAAAD4AgAAAAA=&#10;" filled="f" stroked="f">
                  <v:textbox inset="0,0,0,0">
                    <w:txbxContent>
                      <w:p w14:paraId="6B30BF8F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(!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file.is_open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())</w:t>
                        </w:r>
                      </w:p>
                    </w:txbxContent>
                  </v:textbox>
                </v:rect>
                <v:shape id="Shape 482" o:spid="_x0000_s1431" style="position:absolute;left:18846;top:30811;width:0;height:2875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" path="m,l,287435e" filled="f" strokeweight=".23742mm">
                  <v:stroke miterlimit="83231f" joinstyle="miter"/>
                  <v:path arrowok="t" textboxrect="0,0,0,287435"/>
                </v:shape>
                <v:shape id="Shape 483" o:spid="_x0000_s1432" style="position:absolute;left:18546;top:33536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84" o:spid="_x0000_s1433" style="position:absolute;left:18546;top:33536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86" o:spid="_x0000_s1434" style="position:absolute;top:25640;width:37606;height:5129;visibility:visible;mso-wrap-style:square;v-text-anchor:top" coordsize="3760674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" path="m,512819l170940,,3760674,,3589734,512819,,512819xe" filled="f" strokeweight=".47483mm">
                  <v:stroke miterlimit="83231f" joinstyle="miter"/>
                  <v:path arrowok="t" textboxrect="0,0,3760674,512819"/>
                </v:shape>
                <v:rect id="Rectangle 487" o:spid="_x0000_s1435" style="position:absolute;left:3360;top:27800;width:4107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14:paraId="35D3694C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cerr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&lt;&lt; "Ошибка: Не удалось создать файл " &lt;&lt;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filename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&lt;&lt;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endl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rect>
                <v:shape id="Shape 488" o:spid="_x0000_s1436" style="position:absolute;left:18846;top:39358;width:15726;height:6294;visibility:visible;mso-wrap-style:square;v-text-anchor:top" coordsize="1572645,629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" path="m,l,341880r1572645,l1572645,629315e" filled="f" strokeweight=".23742mm">
                  <v:stroke miterlimit="83231f" joinstyle="miter"/>
                  <v:path arrowok="t" textboxrect="0,0,1572645,629315"/>
                </v:shape>
                <v:shape id="Shape 489" o:spid="_x0000_s1437" style="position:absolute;left:34273;top:4550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90" o:spid="_x0000_s1438" style="position:absolute;left:34273;top:4550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491" o:spid="_x0000_s1439" style="position:absolute;left:34230;top:19700;width:11111;height:23077;visibility:visible;mso-wrap-style:square;v-text-anchor:top" coordsize="1111108,2307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" path="m,2307686r1111108,l1111108,,700853,e" filled="f" strokeweight=".23742mm">
                  <v:stroke miterlimit="83231f" joinstyle="miter"/>
                  <v:path arrowok="t" textboxrect="0,0,1111108,2307686"/>
                </v:shape>
                <v:rect id="Rectangle 492" o:spid="_x0000_s1440" style="position:absolute;left:31451;top:6005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eGl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1cHhpcYAAADcAAAA&#10;DwAAAAAAAAAAAAAAAAAHAgAAZHJzL2Rvd25yZXYueG1sUEsFBgAAAAADAAMAtwAAAPoCAAAAAA==&#10;" filled="f" stroked="f">
                  <v:textbox inset="0,0,0,0">
                    <w:txbxContent>
                      <w:p w14:paraId="3B48BE45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{</w:t>
                        </w:r>
                      </w:p>
                    </w:txbxContent>
                  </v:textbox>
                </v:rect>
                <v:shape id="Shape 494" o:spid="_x0000_s1441" style="position:absolute;left:14529;top:34187;width:8547;height:5129;visibility:visible;mso-wrap-style:square;v-text-anchor:top" coordsize="85469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" path="m261623,l593075,c737519,,854698,114786,854698,256410v,141623,-117179,256409,-261623,256409l261623,512819c117179,512819,,398033,,256410,,114786,117179,,261623,xe" filled="f" strokeweight=".47483mm">
                  <v:stroke miterlimit="83231f" joinstyle="miter"/>
                  <v:path arrowok="t" textboxrect="0,0,854698,512819"/>
                </v:shape>
                <v:rect id="Rectangle 495" o:spid="_x0000_s1442" style="position:absolute;left:16095;top:36347;width:720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nR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BaKHnRxQAAANwAAAAP&#10;AAAAAAAAAAAAAAAAAAcCAABkcnMvZG93bnJldi54bWxQSwUGAAAAAAMAAwC3AAAA+QIAAAAA&#10;" filled="f" stroked="f">
                  <v:textbox inset="0,0,0,0">
                    <w:txbxContent>
                      <w:p w14:paraId="62733E3E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return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false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rect>
                <v:shape id="Shape 496" o:spid="_x0000_s1443" style="position:absolute;left:34572;top:51324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497" o:spid="_x0000_s1444" style="position:absolute;left:34273;top:53194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498" o:spid="_x0000_s1445" style="position:absolute;left:34273;top:53194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00" o:spid="_x0000_s1446" style="position:absolute;left:19743;top:46153;width:29573;height:5128;visibility:visible;mso-wrap-style:square;v-text-anchor:top" coordsize="295725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" path="m,512819l170940,,2957257,,2786317,512819,,512819xe" filled="f" strokeweight=".47483mm">
                  <v:stroke miterlimit="83231f" joinstyle="miter"/>
                  <v:path arrowok="t" textboxrect="0,0,2957257,512819"/>
                </v:shape>
                <v:rect id="Rectangle 501" o:spid="_x0000_s1447" style="position:absolute;left:23583;top:48313;width:2911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14:paraId="5F6BFBB2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&lt;&lt; "Введите данные для 3 пациентов:\n";</w:t>
                        </w:r>
                      </w:p>
                    </w:txbxContent>
                  </v:textbox>
                </v:rect>
                <v:shape id="Shape 502" o:spid="_x0000_s1448" style="position:absolute;left:34572;top:60726;width:0;height:2019;visibility:visible;mso-wrap-style:square;v-text-anchor:top" coordsize="0,201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" path="m,l,170939,,85469,,201964e" filled="f" strokeweight=".23742mm">
                  <v:stroke miterlimit="83231f" joinstyle="miter"/>
                  <v:path arrowok="t" textboxrect="0,0,0,201964"/>
                </v:shape>
                <v:shape id="Shape 503" o:spid="_x0000_s1449" style="position:absolute;left:34273;top:6259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04" o:spid="_x0000_s1450" style="position:absolute;left:34273;top:6259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05" o:spid="_x0000_s1451" style="position:absolute;left:43803;top:57307;width:13504;height:5438;visibility:visible;mso-wrap-style:square;v-text-anchor:top" coordsize="1350423,543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" path="m,l1350423,r,543844e" filled="f" strokeweight=".23742mm">
                  <v:stroke miterlimit="83231f" joinstyle="miter"/>
                  <v:path arrowok="t" textboxrect="0,0,1350423,543844"/>
                </v:shape>
                <v:shape id="Shape 506" o:spid="_x0000_s1452" style="position:absolute;left:57008;top:6259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07" o:spid="_x0000_s1453" style="position:absolute;left:57008;top:6259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09" o:spid="_x0000_s1454" style="position:absolute;left:25299;top:53846;width:18461;height:6837;visibility:visible;mso-wrap-style:square;v-text-anchor:top" coordsize="1846149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" path="m170940,l1675209,r170940,341880l1675209,683759r-1504269,l,341880,170940,xe" filled="f" strokeweight=".47483mm">
                  <v:stroke miterlimit="83231f" joinstyle="miter"/>
                  <v:path arrowok="t" textboxrect="0,0,1846149,683759"/>
                </v:shape>
                <v:rect id="Rectangle 510" o:spid="_x0000_s1455" style="position:absolute;left:29213;top:56860;width:1414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O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BRbdaOwgAAANwAAAAPAAAA&#10;AAAAAAAAAAAAAAcCAABkcnMvZG93bnJldi54bWxQSwUGAAAAAAMAAwC3AAAA9gIAAAAA&#10;" filled="f" stroked="f">
                  <v:textbox inset="0,0,0,0">
                    <w:txbxContent>
                      <w:p w14:paraId="429BC353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for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i = 1; i &lt;= 3; ++i)</w:t>
                        </w:r>
                      </w:p>
                    </w:txbxContent>
                  </v:textbox>
                </v:rect>
                <v:shape id="Shape 511" o:spid="_x0000_s1456" style="position:absolute;left:34572;top:68418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512" o:spid="_x0000_s1457" style="position:absolute;left:34273;top:7028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13" o:spid="_x0000_s1458" style="position:absolute;left:34273;top:7028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15" o:spid="_x0000_s1459" style="position:absolute;left:23589;top:63247;width:21880;height:5128;visibility:visible;mso-wrap-style:square;v-text-anchor:top" coordsize="218802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" path="m,512819l170940,,2188029,,2017089,512819,,512819xe" filled="f" strokeweight=".47483mm">
                  <v:stroke miterlimit="83231f" joinstyle="miter"/>
                  <v:path arrowok="t" textboxrect="0,0,2188029,512819"/>
                </v:shape>
                <v:rect id="Rectangle 516" o:spid="_x0000_s1460" style="position:absolute;left:26745;top:65406;width:20703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th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LHI62HEAAAA3AAAAA8A&#10;AAAAAAAAAAAAAAAABwIAAGRycy9kb3ducmV2LnhtbFBLBQYAAAAAAwADALcAAAD4AgAAAAA=&#10;" filled="f" stroked="f">
                  <v:textbox inset="0,0,0,0">
                    <w:txbxContent>
                      <w:p w14:paraId="7BF747E4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&lt;&lt; "\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nПациент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" &lt;&lt; i &lt;&lt; ":\n";</w:t>
                        </w:r>
                      </w:p>
                    </w:txbxContent>
                  </v:textbox>
                </v:rect>
                <v:shape id="Shape 517" o:spid="_x0000_s1461" style="position:absolute;left:34572;top:76110;width:0;height:2020;visibility:visible;mso-wrap-style:square;v-text-anchor:top" coordsize="0,20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" path="m,l,201966e" filled="f" strokeweight=".23742mm">
                  <v:stroke miterlimit="83231f" joinstyle="miter"/>
                  <v:path arrowok="t" textboxrect="0,0,0,201966"/>
                </v:shape>
                <v:shape id="Shape 518" o:spid="_x0000_s1462" style="position:absolute;left:34273;top:77980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19" o:spid="_x0000_s1463" style="position:absolute;left:34273;top:77980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21" o:spid="_x0000_s1464" style="position:absolute;left:25726;top:70939;width:17607;height:5129;visibility:visible;mso-wrap-style:square;v-text-anchor:top" coordsize="176067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" path="m,l1760679,r,512819l,512819,,xe" filled="f" strokeweight=".47483mm">
                  <v:stroke miterlimit="1" joinstyle="miter"/>
                  <v:path arrowok="t" textboxrect="0,0,1760679,512819"/>
                </v:shape>
                <v:rect id="Rectangle 522" o:spid="_x0000_s1465" style="position:absolute;left:27244;top:73099;width:1937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ff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AAnyffxQAAANwAAAAP&#10;AAAAAAAAAAAAAAAAAAcCAABkcnMvZG93bnJldi54bWxQSwUGAAAAAAMAAwC3AAAA+QIAAAAA&#10;" filled="f" stroked="f">
                  <v:textbox inset="0,0,0,0">
                    <w:txbxContent>
                      <w:p w14:paraId="58BCE74F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Patient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*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patient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=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InputPatient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();</w:t>
                        </w:r>
                      </w:p>
                    </w:txbxContent>
                  </v:textbox>
                </v:rect>
                <v:shape id="Shape 524" o:spid="_x0000_s1466" style="position:absolute;left:32820;top:78632;width:3419;height:3419;visibility:visible;mso-wrap-style:square;v-text-anchor:top" coordsize="341880,34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" path="m341880,170940v,11223,-1095,22340,-3285,33348c336405,215296,333163,225985,328868,236355v-4296,10369,-9561,20220,-15797,29553c306835,275240,299749,283874,291812,291812v-7936,7936,-16571,15022,-25903,21258c256576,319305,246725,324570,236355,328866v-10370,4296,-21058,7538,-32067,9728c193280,340784,182164,341879,170940,341879v-11224,,-22340,-1095,-33349,-3285c126583,336404,115894,333162,105524,328866,95154,324570,85303,319305,75971,313070,66638,306834,58004,299748,50067,291812,42131,283874,35045,275240,28809,265907,22573,256575,17307,246724,13012,236355,8717,225985,5474,215296,3285,204288,1095,193280,,182163,,170940,,159715,1095,148599,3285,137590v2189,-11008,5432,-21697,9727,-32067c17307,95154,22573,85303,28809,75971,35045,66639,42131,58003,50067,50067,58004,42130,66638,35044,75971,28808,85303,22572,95154,17307,105524,13012,115894,8716,126583,5474,137591,3284,148600,1095,159716,,170940,v11224,,22340,1095,33348,3285c215297,5474,225985,8716,236355,13012v10370,4295,20221,9560,29554,15796c275241,35044,283876,42130,291812,50067v7937,7936,15023,16571,21259,25903c319307,85302,324572,95153,328868,105523v4295,10369,7537,21058,9727,32067c340785,148599,341880,159715,341880,170940xe" filled="f" strokeweight=".47483mm">
                  <v:stroke miterlimit="1" joinstyle="miter"/>
                  <v:path arrowok="t" textboxrect="0,0,341880,341879"/>
                </v:shape>
                <v:rect id="Rectangle 525" o:spid="_x0000_s1467" style="position:absolute;left:34242;top:79906;width:764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r+r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j3a/q8YAAADcAAAA&#10;DwAAAAAAAAAAAAAAAAAHAgAAZHJzL2Rvd25yZXYueG1sUEsFBgAAAAADAAMAtwAAAPoCAAAAAA==&#10;" filled="f" stroked="f">
                  <v:textbox inset="0,0,0,0">
                    <w:txbxContent>
                      <w:p w14:paraId="194C6C5A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rFonts w:eastAsia="Times New Roman"/>
                            <w:sz w:val="18"/>
                            <w:szCs w:val="18"/>
                          </w:rPr>
                          <w:t>ε</w:t>
                        </w:r>
                      </w:p>
                    </w:txbxContent>
                  </v:textbox>
                </v:rect>
                <v:shape id="Shape 526" o:spid="_x0000_s1468" style="position:absolute;left:8589;top:57307;width:16208;height:21368;visibility:visible;mso-wrap-style:square;v-text-anchor:top" coordsize="1620765,2136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" path="m,2136746l,,1620765,e" filled="f" strokeweight=".23742mm">
                  <v:stroke miterlimit="83231f" joinstyle="miter"/>
                  <v:path arrowok="t" textboxrect="0,0,1620765,2136746"/>
                </v:shape>
                <v:shape id="Shape 527" o:spid="_x0000_s1469" style="position:absolute;left:24647;top:57008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528" o:spid="_x0000_s1470" style="position:absolute;left:24647;top:57008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529" o:spid="_x0000_s1471" style="position:absolute;left:6837;top:78632;width:3419;height:3419;visibility:visible;mso-wrap-style:square;v-text-anchor:top" coordsize="341880,34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" path="m170940,v11224,,22340,1095,33348,3285c215297,5474,225986,8716,236356,13012v10369,4295,20220,9560,29553,15796c275241,35044,283876,42130,291812,50067v7937,7936,15023,16571,21259,25903c319307,85302,324572,95153,328867,105523v4296,10369,7538,21058,9728,32067c340785,148599,341879,159715,341880,170940v-1,11223,-1095,22340,-3285,33348c336405,215296,333163,225985,328867,236355v-4295,10369,-9560,20220,-15796,29553c306835,275240,299749,283874,291812,291812v-7936,7936,-16571,15022,-25903,21258c256576,319305,246725,324570,236355,328866v-10369,4296,-21058,7538,-32067,9728c193280,340784,182164,341879,170940,341879v-11224,,-22341,-1095,-33349,-3285c126583,336404,115894,333162,105524,328866,95154,324570,85303,319305,75971,313070,66638,306834,58004,299748,50067,291812,42130,283874,35044,275240,28809,265907,22573,256575,17307,246724,13012,236355,8717,225985,5474,215296,3285,204288,1095,193280,,182163,,170940,,159715,1095,148599,3285,137590v2189,-11008,5432,-21697,9727,-32067c17307,95154,22573,85303,28809,75971,35044,66639,42130,58003,50067,50067,58004,42130,66638,35044,75971,28808,85303,22572,95154,17307,105524,13012,115894,8716,126583,5474,137591,3284,148599,1095,159716,,170940,xe" stroked="f" strokeweight="0">
                  <v:stroke miterlimit="83231f" joinstyle="miter"/>
                  <v:path arrowok="t" textboxrect="0,0,341880,341879"/>
                </v:shape>
                <v:shape id="Shape 530" o:spid="_x0000_s1472" style="position:absolute;left:6837;top:78632;width:3419;height:3419;visibility:visible;mso-wrap-style:square;v-text-anchor:top" coordsize="341880,34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" path="m341880,170940v-1,11223,-1095,22340,-3285,33348c336405,215296,333163,225985,328867,236355v-4295,10369,-9560,20220,-15796,29553c306835,275240,299749,283874,291812,291812v-7936,7936,-16571,15022,-25903,21258c256576,319305,246725,324570,236355,328866v-10369,4296,-21058,7538,-32067,9728c193280,340784,182164,341879,170940,341879v-11224,,-22341,-1095,-33349,-3285c126583,336404,115894,333162,105524,328866,95154,324570,85303,319305,75971,313070,66638,306834,58004,299748,50067,291812,42130,283874,35044,275240,28809,265907,22573,256575,17307,246724,13012,236355,8717,225985,5474,215296,3285,204288,1095,193280,,182163,,170940,,159715,1095,148599,3285,137590v2189,-11008,5432,-21697,9727,-32067c17307,95154,22573,85303,28809,75971,35044,66639,42130,58003,50067,50067,58004,42130,66638,35044,75971,28808,85303,22572,95154,17307,105524,13012,115894,8716,126583,5474,137591,3284,148599,1095,159716,,170940,v11224,,22340,1095,33348,3285c215297,5474,225986,8716,236356,13012v10369,4295,20220,9560,29553,15796c275241,35044,283876,42130,291812,50067v7937,7936,15023,16571,21259,25903c319307,85302,324572,95153,328867,105523v4296,10369,7538,21058,9728,32067c340785,148599,341879,159715,341880,170940xe" filled="f" strokeweight=".47483mm">
                  <v:stroke miterlimit="1" joinstyle="miter"/>
                  <v:path arrowok="t" textboxrect="0,0,341880,341879"/>
                </v:shape>
                <v:rect id="Rectangle 531" o:spid="_x0000_s1473" style="position:absolute;left:8263;top:79906;width:753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C91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dZQvdcYAAADcAAAA&#10;DwAAAAAAAAAAAAAAAAAHAgAAZHJzL2Rvd25yZXYueG1sUEsFBgAAAAADAAMAtwAAAPoCAAAAAA==&#10;" filled="f" stroked="f">
                  <v:textbox inset="0,0,0,0">
                    <w:txbxContent>
                      <w:p w14:paraId="33260926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rFonts w:eastAsia="Times New Roman"/>
                            <w:sz w:val="18"/>
                            <w:szCs w:val="18"/>
                          </w:rPr>
                          <w:t>ζ</w:t>
                        </w:r>
                      </w:p>
                    </w:txbxContent>
                  </v:textbox>
                </v:rect>
                <v:shape id="Shape 532" o:spid="_x0000_s1474" style="position:absolute;left:57307;top:68418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533" o:spid="_x0000_s1475" style="position:absolute;left:57008;top:7028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34" o:spid="_x0000_s1476" style="position:absolute;left:57008;top:7028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36" o:spid="_x0000_s1477" style="position:absolute;left:52136;top:63247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537" o:spid="_x0000_s1478" style="position:absolute;left:54784;top:65406;width:6595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Ka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JUxEprHAAAA3AAA&#10;AA8AAAAAAAAAAAAAAAAABwIAAGRycy9kb3ducmV2LnhtbFBLBQYAAAAAAwADALcAAAD7AgAAAAA=&#10;" filled="f" stroked="f">
                  <v:textbox inset="0,0,0,0">
                    <w:txbxContent>
                      <w:p w14:paraId="256242FD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file.close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();</w:t>
                        </w:r>
                      </w:p>
                    </w:txbxContent>
                  </v:textbox>
                </v:rect>
                <v:shape id="Shape 539" o:spid="_x0000_s1479" style="position:absolute;left:52991;top:70939;width:8547;height:5129;visibility:visible;mso-wrap-style:square;v-text-anchor:top" coordsize="8546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" path="m261623,l593075,c737519,,854699,114786,854699,256410v,141624,-117180,256409,-261624,256409l261623,512819c117179,512819,,398034,,256410,,114786,117179,,261623,xe" filled="f" strokeweight=".47483mm">
                  <v:stroke miterlimit="83231f" joinstyle="miter"/>
                  <v:path arrowok="t" textboxrect="0,0,854699,512819"/>
                </v:shape>
                <v:rect id="Rectangle 540" o:spid="_x0000_s1480" style="position:absolute;left:54755;top:73099;width:667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<v:textbox inset="0,0,0,0">
                    <w:txbxContent>
                      <w:p w14:paraId="23505B44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return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true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541" o:spid="_x0000_s1481" style="position:absolute;left:63930;top:76090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lw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LZJcCMYAAADcAAAA&#10;DwAAAAAAAAAAAAAAAAAHAgAAZHJzL2Rvd25yZXYueG1sUEsFBgAAAAADAAMAtwAAAPoCAAAAAA==&#10;" filled="f" stroked="f">
                  <v:textbox inset="0,0,0,0">
                    <w:txbxContent>
                      <w:p w14:paraId="4F7C6417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542" o:spid="_x0000_s1482" style="position:absolute;left:25013;top:17971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J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dQMJ/xQAAANwAAAAP&#10;AAAAAAAAAAAAAAAAAAcCAABkcnMvZG93bnJldi54bWxQSwUGAAAAAAMAAwC3AAAA+QIAAAAA&#10;" filled="f" stroked="f">
                  <v:textbox inset="0,0,0,0">
                    <w:txbxContent>
                      <w:p w14:paraId="3813B553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543" o:spid="_x0000_s1483" style="position:absolute;left:42620;top:17971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    <v:textbox inset="0,0,0,0">
                    <w:txbxContent>
                      <w:p w14:paraId="53248603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544" o:spid="_x0000_s1484" style="position:absolute;left:14357;top:23099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f+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A95f+QxQAAANwAAAAP&#10;AAAAAAAAAAAAAAAAAAcCAABkcnMvZG93bnJldi54bWxQSwUGAAAAAAMAAwC3AAAA+QIAAAAA&#10;" filled="f" stroked="f">
                  <v:textbox inset="0,0,0,0">
                    <w:txbxContent>
                      <w:p w14:paraId="24F8DF52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545" o:spid="_x0000_s1485" style="position:absolute;left:25126;top:40193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o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BSqVoLxQAAANwAAAAP&#10;AAAAAAAAAAAAAAAAAAcCAABkcnMvZG93bnJldi54bWxQSwUGAAAAAAMAAwC3AAAA+QIAAAAA&#10;" filled="f" stroked="f">
                  <v:textbox inset="0,0,0,0">
                    <w:txbxContent>
                      <w:p w14:paraId="4E587BA6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546" o:spid="_x0000_s1486" style="position:absolute;left:31451;top:61560;width:456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8R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onvEfMYAAADcAAAA&#10;DwAAAAAAAAAAAAAAAAAHAgAAZHJzL2Rvd25yZXYueG1sUEsFBgAAAAADAAMAtwAAAPoCAAAAAA==&#10;" filled="f" stroked="f">
                  <v:textbox inset="0,0,0,0">
                    <w:txbxContent>
                      <w:p w14:paraId="2F006737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547" o:spid="_x0000_s1487" style="position:absolute;left:37491;top:61560;width:759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H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M03YefHAAAA3AAA&#10;AA8AAAAAAAAAAAAAAAAABwIAAGRycy9kb3ducmV2LnhtbFBLBQYAAAAAAwADALcAAAD7AgAAAAA=&#10;" filled="f" stroked="f">
                  <v:textbox inset="0,0,0,0">
                    <w:txbxContent>
                      <w:p w14:paraId="1D905B80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548" o:spid="_x0000_s1488" style="position:absolute;left:46466;top:55577;width:758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 filled="f" stroked="f">
                  <v:textbox inset="0,0,0,0">
                    <w:txbxContent>
                      <w:p w14:paraId="62CCD4CC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A0A6960" w14:textId="77777777" w:rsidR="00941522" w:rsidRPr="00941522" w:rsidRDefault="00941522">
      <w:pPr>
        <w:spacing w:after="518"/>
        <w:ind w:left="-108"/>
        <w:rPr>
          <w:sz w:val="22"/>
          <w:szCs w:val="22"/>
        </w:rPr>
      </w:pPr>
      <w:r w:rsidRPr="00941522">
        <w:rPr>
          <w:rFonts w:ascii="Calibri" w:eastAsia="Calibri" w:hAnsi="Calibri" w:cs="Calibri"/>
          <w:noProof/>
          <w:sz w:val="22"/>
          <w:szCs w:val="22"/>
        </w:rPr>
        <w:lastRenderedPageBreak/>
        <mc:AlternateContent>
          <mc:Choice Requires="wpg">
            <w:drawing>
              <wp:inline distT="0" distB="0" distL="0" distR="0" wp14:anchorId="2CF3BA0F" wp14:editId="1D3590C4">
                <wp:extent cx="3679477" cy="3688393"/>
                <wp:effectExtent l="0" t="0" r="0" b="0"/>
                <wp:docPr id="7054" name="Group 7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9477" cy="3688393"/>
                          <a:chOff x="0" y="0"/>
                          <a:chExt cx="3679477" cy="3688393"/>
                        </a:xfrm>
                      </wpg:grpSpPr>
                      <wps:wsp>
                        <wps:cNvPr id="552" name="Shape 552"/>
                        <wps:cNvSpPr/>
                        <wps:spPr>
                          <a:xfrm>
                            <a:off x="2944436" y="346153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2914522" y="53316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2914522" y="53316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2769223" y="0"/>
                            <a:ext cx="341880" cy="34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79">
                                <a:moveTo>
                                  <a:pt x="341880" y="170940"/>
                                </a:moveTo>
                                <a:cubicBezTo>
                                  <a:pt x="341880" y="182164"/>
                                  <a:pt x="340785" y="193280"/>
                                  <a:pt x="338595" y="204288"/>
                                </a:cubicBezTo>
                                <a:cubicBezTo>
                                  <a:pt x="336405" y="215297"/>
                                  <a:pt x="333163" y="225986"/>
                                  <a:pt x="328868" y="236355"/>
                                </a:cubicBezTo>
                                <a:cubicBezTo>
                                  <a:pt x="324572" y="246725"/>
                                  <a:pt x="319307" y="256576"/>
                                  <a:pt x="313071" y="265909"/>
                                </a:cubicBezTo>
                                <a:cubicBezTo>
                                  <a:pt x="306835" y="275241"/>
                                  <a:pt x="299749" y="283876"/>
                                  <a:pt x="291812" y="291812"/>
                                </a:cubicBezTo>
                                <a:cubicBezTo>
                                  <a:pt x="283876" y="299749"/>
                                  <a:pt x="275241" y="306835"/>
                                  <a:pt x="265909" y="313071"/>
                                </a:cubicBezTo>
                                <a:cubicBezTo>
                                  <a:pt x="256576" y="319307"/>
                                  <a:pt x="246725" y="324572"/>
                                  <a:pt x="236355" y="328867"/>
                                </a:cubicBezTo>
                                <a:cubicBezTo>
                                  <a:pt x="225985" y="333163"/>
                                  <a:pt x="215297" y="336405"/>
                                  <a:pt x="204288" y="338595"/>
                                </a:cubicBezTo>
                                <a:cubicBezTo>
                                  <a:pt x="193280" y="340784"/>
                                  <a:pt x="182164" y="341879"/>
                                  <a:pt x="170940" y="341879"/>
                                </a:cubicBezTo>
                                <a:cubicBezTo>
                                  <a:pt x="159716" y="341879"/>
                                  <a:pt x="148600" y="340784"/>
                                  <a:pt x="137591" y="338595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7"/>
                                </a:cubicBezTo>
                                <a:cubicBezTo>
                                  <a:pt x="95154" y="324572"/>
                                  <a:pt x="85303" y="319307"/>
                                  <a:pt x="75971" y="313071"/>
                                </a:cubicBezTo>
                                <a:cubicBezTo>
                                  <a:pt x="66638" y="306835"/>
                                  <a:pt x="58004" y="299749"/>
                                  <a:pt x="50067" y="291812"/>
                                </a:cubicBezTo>
                                <a:cubicBezTo>
                                  <a:pt x="42131" y="283876"/>
                                  <a:pt x="35045" y="275241"/>
                                  <a:pt x="28809" y="265909"/>
                                </a:cubicBezTo>
                                <a:cubicBezTo>
                                  <a:pt x="22573" y="256576"/>
                                  <a:pt x="17307" y="246725"/>
                                  <a:pt x="13012" y="236355"/>
                                </a:cubicBezTo>
                                <a:cubicBezTo>
                                  <a:pt x="8717" y="225986"/>
                                  <a:pt x="5474" y="215297"/>
                                  <a:pt x="3285" y="204288"/>
                                </a:cubicBezTo>
                                <a:cubicBezTo>
                                  <a:pt x="1095" y="193280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599"/>
                                  <a:pt x="3285" y="137591"/>
                                </a:cubicBezTo>
                                <a:cubicBezTo>
                                  <a:pt x="5474" y="126583"/>
                                  <a:pt x="8717" y="115894"/>
                                  <a:pt x="13012" y="105524"/>
                                </a:cubicBezTo>
                                <a:cubicBezTo>
                                  <a:pt x="17307" y="95154"/>
                                  <a:pt x="22573" y="85303"/>
                                  <a:pt x="28809" y="75971"/>
                                </a:cubicBezTo>
                                <a:cubicBezTo>
                                  <a:pt x="35045" y="66638"/>
                                  <a:pt x="42131" y="58004"/>
                                  <a:pt x="50067" y="50067"/>
                                </a:cubicBezTo>
                                <a:cubicBezTo>
                                  <a:pt x="58004" y="42130"/>
                                  <a:pt x="66638" y="35044"/>
                                  <a:pt x="75971" y="28809"/>
                                </a:cubicBezTo>
                                <a:cubicBezTo>
                                  <a:pt x="85303" y="22573"/>
                                  <a:pt x="95154" y="17307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4"/>
                                  <a:pt x="137591" y="3285"/>
                                </a:cubicBezTo>
                                <a:cubicBezTo>
                                  <a:pt x="148600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5"/>
                                </a:cubicBezTo>
                                <a:cubicBezTo>
                                  <a:pt x="215297" y="5474"/>
                                  <a:pt x="225985" y="8717"/>
                                  <a:pt x="236355" y="13012"/>
                                </a:cubicBezTo>
                                <a:cubicBezTo>
                                  <a:pt x="246725" y="17307"/>
                                  <a:pt x="256576" y="22573"/>
                                  <a:pt x="265909" y="28809"/>
                                </a:cubicBezTo>
                                <a:cubicBezTo>
                                  <a:pt x="275241" y="35044"/>
                                  <a:pt x="283876" y="42130"/>
                                  <a:pt x="291812" y="50067"/>
                                </a:cubicBezTo>
                                <a:cubicBezTo>
                                  <a:pt x="299749" y="58004"/>
                                  <a:pt x="306835" y="66638"/>
                                  <a:pt x="313071" y="75971"/>
                                </a:cubicBezTo>
                                <a:cubicBezTo>
                                  <a:pt x="319307" y="85303"/>
                                  <a:pt x="324572" y="95154"/>
                                  <a:pt x="328868" y="105524"/>
                                </a:cubicBezTo>
                                <a:cubicBezTo>
                                  <a:pt x="333163" y="115894"/>
                                  <a:pt x="336405" y="126583"/>
                                  <a:pt x="338595" y="137591"/>
                                </a:cubicBezTo>
                                <a:cubicBezTo>
                                  <a:pt x="340785" y="148599"/>
                                  <a:pt x="341880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2911451" y="127405"/>
                            <a:ext cx="76375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3B872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Shape 558"/>
                        <wps:cNvSpPr/>
                        <wps:spPr>
                          <a:xfrm>
                            <a:off x="2021362" y="944442"/>
                            <a:ext cx="581195" cy="629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195" h="629315">
                                <a:moveTo>
                                  <a:pt x="5811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931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1991448" y="155879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1991448" y="155879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Shape 561"/>
                        <wps:cNvSpPr/>
                        <wps:spPr>
                          <a:xfrm>
                            <a:off x="2598284" y="598289"/>
                            <a:ext cx="683759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759" h="683759">
                                <a:moveTo>
                                  <a:pt x="341880" y="0"/>
                                </a:moveTo>
                                <a:lnTo>
                                  <a:pt x="683759" y="341880"/>
                                </a:lnTo>
                                <a:lnTo>
                                  <a:pt x="341880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3418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2598284" y="598289"/>
                            <a:ext cx="683759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759" h="683759">
                                <a:moveTo>
                                  <a:pt x="341880" y="0"/>
                                </a:moveTo>
                                <a:lnTo>
                                  <a:pt x="683759" y="341880"/>
                                </a:lnTo>
                                <a:lnTo>
                                  <a:pt x="341880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341880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2712065" y="899688"/>
                            <a:ext cx="60651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8C6A0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if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patient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Shape 564"/>
                        <wps:cNvSpPr/>
                        <wps:spPr>
                          <a:xfrm>
                            <a:off x="2021362" y="2141020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1991448" y="232802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1991448" y="232802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1264954" y="1623927"/>
                            <a:ext cx="150427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270" h="512819">
                                <a:moveTo>
                                  <a:pt x="0" y="0"/>
                                </a:moveTo>
                                <a:lnTo>
                                  <a:pt x="1504270" y="0"/>
                                </a:lnTo>
                                <a:lnTo>
                                  <a:pt x="1504270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1422272" y="1839857"/>
                            <a:ext cx="158203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186C3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WritePatient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file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, *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patient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Shape 571"/>
                        <wps:cNvSpPr/>
                        <wps:spPr>
                          <a:xfrm>
                            <a:off x="1504269" y="2393156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1694840" y="2609086"/>
                            <a:ext cx="85702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F4BD9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delete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patient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Shape 574"/>
                        <wps:cNvSpPr/>
                        <wps:spPr>
                          <a:xfrm>
                            <a:off x="0" y="0"/>
                            <a:ext cx="341879" cy="34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79" h="341879">
                                <a:moveTo>
                                  <a:pt x="341879" y="170940"/>
                                </a:moveTo>
                                <a:cubicBezTo>
                                  <a:pt x="341879" y="182164"/>
                                  <a:pt x="340785" y="193280"/>
                                  <a:pt x="338595" y="204288"/>
                                </a:cubicBezTo>
                                <a:cubicBezTo>
                                  <a:pt x="336405" y="215297"/>
                                  <a:pt x="333163" y="225986"/>
                                  <a:pt x="328867" y="236355"/>
                                </a:cubicBezTo>
                                <a:cubicBezTo>
                                  <a:pt x="324572" y="246725"/>
                                  <a:pt x="319306" y="256576"/>
                                  <a:pt x="313071" y="265909"/>
                                </a:cubicBezTo>
                                <a:cubicBezTo>
                                  <a:pt x="306835" y="275241"/>
                                  <a:pt x="299749" y="283876"/>
                                  <a:pt x="291812" y="291812"/>
                                </a:cubicBezTo>
                                <a:cubicBezTo>
                                  <a:pt x="283876" y="299749"/>
                                  <a:pt x="275241" y="306835"/>
                                  <a:pt x="265909" y="313071"/>
                                </a:cubicBezTo>
                                <a:cubicBezTo>
                                  <a:pt x="256576" y="319307"/>
                                  <a:pt x="246725" y="324572"/>
                                  <a:pt x="236355" y="328867"/>
                                </a:cubicBezTo>
                                <a:cubicBezTo>
                                  <a:pt x="225986" y="333163"/>
                                  <a:pt x="215297" y="336405"/>
                                  <a:pt x="204288" y="338595"/>
                                </a:cubicBezTo>
                                <a:cubicBezTo>
                                  <a:pt x="193280" y="340784"/>
                                  <a:pt x="182164" y="341879"/>
                                  <a:pt x="170940" y="341879"/>
                                </a:cubicBezTo>
                                <a:cubicBezTo>
                                  <a:pt x="159716" y="341879"/>
                                  <a:pt x="148599" y="340784"/>
                                  <a:pt x="137591" y="338595"/>
                                </a:cubicBezTo>
                                <a:cubicBezTo>
                                  <a:pt x="126582" y="336405"/>
                                  <a:pt x="115894" y="333163"/>
                                  <a:pt x="105524" y="328867"/>
                                </a:cubicBezTo>
                                <a:cubicBezTo>
                                  <a:pt x="95154" y="324572"/>
                                  <a:pt x="85303" y="319307"/>
                                  <a:pt x="75971" y="313071"/>
                                </a:cubicBezTo>
                                <a:cubicBezTo>
                                  <a:pt x="66638" y="306835"/>
                                  <a:pt x="58004" y="299749"/>
                                  <a:pt x="50067" y="291812"/>
                                </a:cubicBezTo>
                                <a:cubicBezTo>
                                  <a:pt x="42130" y="283876"/>
                                  <a:pt x="35044" y="275241"/>
                                  <a:pt x="28808" y="265909"/>
                                </a:cubicBezTo>
                                <a:cubicBezTo>
                                  <a:pt x="22573" y="256576"/>
                                  <a:pt x="17307" y="246725"/>
                                  <a:pt x="13012" y="236355"/>
                                </a:cubicBezTo>
                                <a:cubicBezTo>
                                  <a:pt x="8717" y="225986"/>
                                  <a:pt x="5474" y="215297"/>
                                  <a:pt x="3284" y="204288"/>
                                </a:cubicBezTo>
                                <a:cubicBezTo>
                                  <a:pt x="1095" y="193280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599"/>
                                  <a:pt x="3284" y="137591"/>
                                </a:cubicBezTo>
                                <a:cubicBezTo>
                                  <a:pt x="5474" y="126583"/>
                                  <a:pt x="8717" y="115894"/>
                                  <a:pt x="13012" y="105524"/>
                                </a:cubicBezTo>
                                <a:cubicBezTo>
                                  <a:pt x="17307" y="95154"/>
                                  <a:pt x="22573" y="85303"/>
                                  <a:pt x="28808" y="75971"/>
                                </a:cubicBezTo>
                                <a:cubicBezTo>
                                  <a:pt x="35044" y="66638"/>
                                  <a:pt x="42130" y="58004"/>
                                  <a:pt x="50067" y="50067"/>
                                </a:cubicBezTo>
                                <a:cubicBezTo>
                                  <a:pt x="58004" y="42130"/>
                                  <a:pt x="66638" y="35044"/>
                                  <a:pt x="75971" y="28809"/>
                                </a:cubicBezTo>
                                <a:cubicBezTo>
                                  <a:pt x="85303" y="22573"/>
                                  <a:pt x="95154" y="17307"/>
                                  <a:pt x="105524" y="13012"/>
                                </a:cubicBezTo>
                                <a:cubicBezTo>
                                  <a:pt x="115894" y="8717"/>
                                  <a:pt x="126582" y="5474"/>
                                  <a:pt x="137591" y="3285"/>
                                </a:cubicBezTo>
                                <a:cubicBezTo>
                                  <a:pt x="148599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5"/>
                                </a:cubicBezTo>
                                <a:cubicBezTo>
                                  <a:pt x="215297" y="5474"/>
                                  <a:pt x="225986" y="8717"/>
                                  <a:pt x="236355" y="13012"/>
                                </a:cubicBezTo>
                                <a:cubicBezTo>
                                  <a:pt x="246725" y="17307"/>
                                  <a:pt x="256576" y="22573"/>
                                  <a:pt x="265909" y="28809"/>
                                </a:cubicBezTo>
                                <a:cubicBezTo>
                                  <a:pt x="275241" y="35044"/>
                                  <a:pt x="283876" y="42130"/>
                                  <a:pt x="291812" y="50067"/>
                                </a:cubicBezTo>
                                <a:cubicBezTo>
                                  <a:pt x="299749" y="58004"/>
                                  <a:pt x="306835" y="66638"/>
                                  <a:pt x="313071" y="75971"/>
                                </a:cubicBezTo>
                                <a:cubicBezTo>
                                  <a:pt x="319307" y="85303"/>
                                  <a:pt x="324572" y="95154"/>
                                  <a:pt x="328867" y="105524"/>
                                </a:cubicBezTo>
                                <a:cubicBezTo>
                                  <a:pt x="333163" y="115894"/>
                                  <a:pt x="336405" y="126583"/>
                                  <a:pt x="338595" y="137591"/>
                                </a:cubicBezTo>
                                <a:cubicBezTo>
                                  <a:pt x="340785" y="148599"/>
                                  <a:pt x="341879" y="159716"/>
                                  <a:pt x="341879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142628" y="127405"/>
                            <a:ext cx="75310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01892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Shape 576"/>
                        <wps:cNvSpPr/>
                        <wps:spPr>
                          <a:xfrm>
                            <a:off x="2021362" y="2910248"/>
                            <a:ext cx="888886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886" h="341880">
                                <a:moveTo>
                                  <a:pt x="0" y="0"/>
                                </a:moveTo>
                                <a:lnTo>
                                  <a:pt x="0" y="341880"/>
                                </a:lnTo>
                                <a:lnTo>
                                  <a:pt x="888886" y="34188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2910249" y="944442"/>
                            <a:ext cx="769229" cy="2307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229" h="2307686">
                                <a:moveTo>
                                  <a:pt x="0" y="2307686"/>
                                </a:moveTo>
                                <a:lnTo>
                                  <a:pt x="769229" y="2307686"/>
                                </a:lnTo>
                                <a:lnTo>
                                  <a:pt x="769229" y="0"/>
                                </a:lnTo>
                                <a:lnTo>
                                  <a:pt x="376067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175213" y="400597"/>
                            <a:ext cx="2735036" cy="3193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5036" h="3193410">
                                <a:moveTo>
                                  <a:pt x="2735036" y="2851531"/>
                                </a:moveTo>
                                <a:lnTo>
                                  <a:pt x="2735036" y="3193410"/>
                                </a:lnTo>
                                <a:lnTo>
                                  <a:pt x="0" y="31934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145299" y="35572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0"/>
                                </a:moveTo>
                                <a:lnTo>
                                  <a:pt x="59829" y="59829"/>
                                </a:lnTo>
                                <a:lnTo>
                                  <a:pt x="29914" y="44872"/>
                                </a:lnTo>
                                <a:lnTo>
                                  <a:pt x="0" y="59829"/>
                                </a:lnTo>
                                <a:lnTo>
                                  <a:pt x="299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145299" y="35572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0"/>
                                </a:moveTo>
                                <a:lnTo>
                                  <a:pt x="59829" y="59829"/>
                                </a:lnTo>
                                <a:lnTo>
                                  <a:pt x="29914" y="44872"/>
                                </a:lnTo>
                                <a:lnTo>
                                  <a:pt x="0" y="59829"/>
                                </a:lnTo>
                                <a:lnTo>
                                  <a:pt x="29914" y="0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3350285" y="3591989"/>
                            <a:ext cx="4555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7339D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2313295" y="686014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F3F81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3475686" y="686014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C578C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1657982" y="1284302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A70FA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2495586" y="2993700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F8CA4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F3BA0F" id="Group 7054" o:spid="_x0000_s1489" style="width:289.7pt;height:290.4pt;mso-position-horizontal-relative:char;mso-position-vertical-relative:line" coordsize="36794,36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">
                <v:shape id="Shape 552" o:spid="_x0000_s1490" style="position:absolute;left:29444;top:3461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553" o:spid="_x0000_s1491" style="position:absolute;left:29145;top:533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54" o:spid="_x0000_s1492" style="position:absolute;left:29145;top:533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56" o:spid="_x0000_s1493" style="position:absolute;left:27692;width:3419;height:3418;visibility:visible;mso-wrap-style:square;v-text-anchor:top" coordsize="341880,34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" path="m341880,170940v,11224,-1095,22340,-3285,33348c336405,215297,333163,225986,328868,236355v-4296,10370,-9561,20221,-15797,29554c306835,275241,299749,283876,291812,291812v-7936,7937,-16571,15023,-25903,21259c256576,319307,246725,324572,236355,328867v-10370,4296,-21058,7538,-32067,9728c193280,340784,182164,341879,170940,341879v-11224,,-22340,-1095,-33349,-3284c126583,336405,115894,333163,105524,328867,95154,324572,85303,319307,75971,313071,66638,306835,58004,299749,50067,291812,42131,283876,35045,275241,28809,265909,22573,256576,17307,246725,13012,236355,8717,225986,5474,215297,3285,204288,1095,193280,,182164,,170940,,159716,1095,148599,3285,137591v2189,-11008,5432,-21697,9727,-32067c17307,95154,22573,85303,28809,75971,35045,66638,42131,58004,50067,50067,58004,42130,66638,35044,75971,28809,85303,22573,95154,17307,105524,13012,115894,8717,126583,5474,137591,3285,148600,1095,159716,,170940,v11224,,22340,1095,33348,3285c215297,5474,225985,8717,236355,13012v10370,4295,20221,9561,29554,15797c275241,35044,283876,42130,291812,50067v7937,7937,15023,16571,21259,25904c319307,85303,324572,95154,328868,105524v4295,10370,7537,21059,9727,32067c340785,148599,341880,159716,341880,170940xe" filled="f" strokeweight=".47483mm">
                  <v:stroke miterlimit="1" joinstyle="miter"/>
                  <v:path arrowok="t" textboxrect="0,0,341880,341879"/>
                </v:shape>
                <v:rect id="Rectangle 557" o:spid="_x0000_s1494" style="position:absolute;left:29114;top:1274;width:764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vc6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" filled="f" stroked="f">
                  <v:textbox inset="0,0,0,0">
                    <w:txbxContent>
                      <w:p w14:paraId="6523B872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rFonts w:eastAsia="Times New Roman"/>
                            <w:sz w:val="18"/>
                            <w:szCs w:val="18"/>
                          </w:rPr>
                          <w:t>ε</w:t>
                        </w:r>
                      </w:p>
                    </w:txbxContent>
                  </v:textbox>
                </v:rect>
                <v:shape id="Shape 558" o:spid="_x0000_s1495" style="position:absolute;left:20213;top:9444;width:5812;height:6293;visibility:visible;mso-wrap-style:square;v-text-anchor:top" coordsize="581195,629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" path="m581195,l,,,629315e" filled="f" strokeweight=".23742mm">
                  <v:stroke miterlimit="83231f" joinstyle="miter"/>
                  <v:path arrowok="t" textboxrect="0,0,581195,629315"/>
                </v:shape>
                <v:shape id="Shape 559" o:spid="_x0000_s1496" style="position:absolute;left:19914;top:15587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60" o:spid="_x0000_s1497" style="position:absolute;left:19914;top:15587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61" o:spid="_x0000_s1498" style="position:absolute;left:25982;top:5982;width:6838;height:6838;visibility:visible;mso-wrap-style:square;v-text-anchor:top" coordsize="683759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" path="m341880,l683759,341880,341880,683759,,341880,341880,xe" stroked="f" strokeweight="0">
                  <v:stroke miterlimit="83231f" joinstyle="miter"/>
                  <v:path arrowok="t" textboxrect="0,0,683759,683759"/>
                </v:shape>
                <v:shape id="Shape 562" o:spid="_x0000_s1499" style="position:absolute;left:25982;top:5982;width:6838;height:6838;visibility:visible;mso-wrap-style:square;v-text-anchor:top" coordsize="683759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" path="m341880,l683759,341880,341880,683759,,341880,341880,xe" filled="f" strokeweight=".47483mm">
                  <v:stroke miterlimit="83231f" joinstyle="miter"/>
                  <v:path arrowok="t" textboxrect="0,0,683759,683759"/>
                </v:shape>
                <v:rect id="Rectangle 563" o:spid="_x0000_s1500" style="position:absolute;left:27120;top:8996;width:6065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TuE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+bk7hMYAAADcAAAA&#10;DwAAAAAAAAAAAAAAAAAHAgAAZHJzL2Rvd25yZXYueG1sUEsFBgAAAAADAAMAtwAAAPoCAAAAAA==&#10;" filled="f" stroked="f">
                  <v:textbox inset="0,0,0,0">
                    <w:txbxContent>
                      <w:p w14:paraId="7808C6A0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patient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ect>
                <v:shape id="Shape 564" o:spid="_x0000_s1501" style="position:absolute;left:20213;top:21410;width:0;height:2019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565" o:spid="_x0000_s1502" style="position:absolute;left:19914;top:2328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66" o:spid="_x0000_s1503" style="position:absolute;left:19914;top:2328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68" o:spid="_x0000_s1504" style="position:absolute;left:12649;top:16239;width:15043;height:5128;visibility:visible;mso-wrap-style:square;v-text-anchor:top" coordsize="150427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" path="m,l1504270,r,512819l,512819,,xe" filled="f" strokeweight=".47483mm">
                  <v:stroke miterlimit="1" joinstyle="miter"/>
                  <v:path arrowok="t" textboxrect="0,0,1504270,512819"/>
                </v:shape>
                <v:rect id="Rectangle 569" o:spid="_x0000_s1505" style="position:absolute;left:14222;top:18398;width:1582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xu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CYUQxuxQAAANwAAAAP&#10;AAAAAAAAAAAAAAAAAAcCAABkcnMvZG93bnJldi54bWxQSwUGAAAAAAMAAwC3AAAA+QIAAAAA&#10;" filled="f" stroked="f">
                  <v:textbox inset="0,0,0,0">
                    <w:txbxContent>
                      <w:p w14:paraId="65C186C3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WritePatient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file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, *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patient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);</w:t>
                        </w:r>
                      </w:p>
                    </w:txbxContent>
                  </v:textbox>
                </v:rect>
                <v:shape id="Shape 571" o:spid="_x0000_s1506" style="position:absolute;left:15042;top:23931;width:10257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572" o:spid="_x0000_s1507" style="position:absolute;left:16948;top:26090;width:8570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jC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ATLAjCxQAAANwAAAAP&#10;AAAAAAAAAAAAAAAAAAcCAABkcnMvZG93bnJldi54bWxQSwUGAAAAAAMAAwC3AAAA+QIAAAAA&#10;" filled="f" stroked="f">
                  <v:textbox inset="0,0,0,0">
                    <w:txbxContent>
                      <w:p w14:paraId="7BEF4BD9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delete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patient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rect>
                <v:shape id="Shape 574" o:spid="_x0000_s1508" style="position:absolute;width:3418;height:3418;visibility:visible;mso-wrap-style:square;v-text-anchor:top" coordsize="341879,34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" path="m341879,170940v,11224,-1094,22340,-3284,33348c336405,215297,333163,225986,328867,236355v-4295,10370,-9561,20221,-15796,29554c306835,275241,299749,283876,291812,291812v-7936,7937,-16571,15023,-25903,21259c256576,319307,246725,324572,236355,328867v-10369,4296,-21058,7538,-32067,9728c193280,340784,182164,341879,170940,341879v-11224,,-22341,-1095,-33349,-3284c126582,336405,115894,333163,105524,328867,95154,324572,85303,319307,75971,313071,66638,306835,58004,299749,50067,291812,42130,283876,35044,275241,28808,265909,22573,256576,17307,246725,13012,236355,8717,225986,5474,215297,3284,204288,1095,193280,,182164,,170940,,159716,1095,148599,3284,137591v2190,-11008,5433,-21697,9728,-32067c17307,95154,22573,85303,28808,75971,35044,66638,42130,58004,50067,50067,58004,42130,66638,35044,75971,28809,85303,22573,95154,17307,105524,13012,115894,8717,126582,5474,137591,3285,148599,1095,159716,,170940,v11224,,22340,1095,33348,3285c215297,5474,225986,8717,236355,13012v10370,4295,20221,9561,29554,15797c275241,35044,283876,42130,291812,50067v7937,7937,15023,16571,21259,25904c319307,85303,324572,95154,328867,105524v4296,10370,7538,21059,9728,32067c340785,148599,341879,159716,341879,170940xe" filled="f" strokeweight=".47483mm">
                  <v:stroke miterlimit="1" joinstyle="miter"/>
                  <v:path arrowok="t" textboxrect="0,0,341879,341879"/>
                </v:shape>
                <v:rect id="Rectangle 575" o:spid="_x0000_s1509" style="position:absolute;left:1426;top:1274;width:753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C2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" filled="f" stroked="f">
                  <v:textbox inset="0,0,0,0">
                    <w:txbxContent>
                      <w:p w14:paraId="28601892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rFonts w:eastAsia="Times New Roman"/>
                            <w:sz w:val="18"/>
                            <w:szCs w:val="18"/>
                          </w:rPr>
                          <w:t>ζ</w:t>
                        </w:r>
                      </w:p>
                    </w:txbxContent>
                  </v:textbox>
                </v:rect>
                <v:shape id="Shape 576" o:spid="_x0000_s1510" style="position:absolute;left:20213;top:29102;width:8889;height:3419;visibility:visible;mso-wrap-style:square;v-text-anchor:top" coordsize="888886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" path="m,l,341880r888886,e" filled="f" strokeweight=".23742mm">
                  <v:stroke miterlimit="83231f" joinstyle="miter"/>
                  <v:path arrowok="t" textboxrect="0,0,888886,341880"/>
                </v:shape>
                <v:shape id="Shape 577" o:spid="_x0000_s1511" style="position:absolute;left:29102;top:9444;width:7692;height:23077;visibility:visible;mso-wrap-style:square;v-text-anchor:top" coordsize="769229,2307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" path="m,2307686r769229,l769229,,376067,e" filled="f" strokeweight=".23742mm">
                  <v:stroke miterlimit="83231f" joinstyle="miter"/>
                  <v:path arrowok="t" textboxrect="0,0,769229,2307686"/>
                </v:shape>
                <v:shape id="Shape 578" o:spid="_x0000_s1512" style="position:absolute;left:1752;top:4005;width:27350;height:31935;visibility:visible;mso-wrap-style:square;v-text-anchor:top" coordsize="2735036,3193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" path="m2735036,2851531r,341879l,3193410,,e" filled="f" strokeweight=".23742mm">
                  <v:stroke miterlimit="83231f" joinstyle="miter"/>
                  <v:path arrowok="t" textboxrect="0,0,2735036,3193410"/>
                </v:shape>
                <v:shape id="Shape 579" o:spid="_x0000_s1513" style="position:absolute;left:1452;top:355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" path="m29914,l59829,59829,29914,44872,,59829,29914,xe" fillcolor="black" stroked="f" strokeweight="0">
                  <v:stroke miterlimit="83231f" joinstyle="miter"/>
                  <v:path arrowok="t" textboxrect="0,0,59829,59829"/>
                </v:shape>
                <v:shape id="Shape 580" o:spid="_x0000_s1514" style="position:absolute;left:1452;top:355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" path="m29914,l59829,59829,29914,44872,,59829,29914,xe" filled="f" strokeweight=".23742mm">
                  <v:stroke miterlimit="83231f" joinstyle="miter"/>
                  <v:path arrowok="t" textboxrect="0,0,59829,59829"/>
                </v:shape>
                <v:rect id="Rectangle 623" o:spid="_x0000_s1515" style="position:absolute;left:33502;top:35919;width:456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uM4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LT24zjEAAAA3AAAAA8A&#10;AAAAAAAAAAAAAAAABwIAAGRycy9kb3ducmV2LnhtbFBLBQYAAAAAAwADALcAAAD4AgAAAAA=&#10;" filled="f" stroked="f">
                  <v:textbox inset="0,0,0,0">
                    <w:txbxContent>
                      <w:p w14:paraId="28C7339D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624" o:spid="_x0000_s1516" style="position:absolute;left:23132;top:6860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3tM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Dsfe0zEAAAA3AAAAA8A&#10;AAAAAAAAAAAAAAAABwIAAGRycy9kb3ducmV2LnhtbFBLBQYAAAAAAwADALcAAAD4AgAAAAA=&#10;" filled="f" stroked="f">
                  <v:textbox inset="0,0,0,0">
                    <w:txbxContent>
                      <w:p w14:paraId="7E2F3F81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625" o:spid="_x0000_s1517" style="position:absolute;left:34756;top:6860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97X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FRT3tfEAAAA3AAAAA8A&#10;AAAAAAAAAAAAAAAABwIAAGRycy9kb3ducmV2LnhtbFBLBQYAAAAAAwADALcAAAD4AgAAAAA=&#10;" filled="f" stroked="f">
                  <v:textbox inset="0,0,0,0">
                    <w:txbxContent>
                      <w:p w14:paraId="351C578C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626" o:spid="_x0000_s1518" style="position:absolute;left:16579;top:12843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Cg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" filled="f" stroked="f">
                  <v:textbox inset="0,0,0,0">
                    <w:txbxContent>
                      <w:p w14:paraId="04FA70FA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627" o:spid="_x0000_s1519" style="position:absolute;left:24955;top:29937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U7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xX8L/mXAE5PYPAAD//wMAUEsBAi0AFAAGAAgAAAAhANvh9svuAAAAhQEAABMAAAAAAAAA&#10;AAAAAAAAAAAAAFtDb250ZW50X1R5cGVzXS54bWxQSwECLQAUAAYACAAAACEAWvQsW78AAAAVAQAA&#10;CwAAAAAAAAAAAAAAAAAfAQAAX3JlbHMvLnJlbHNQSwECLQAUAAYACAAAACEAy83lO8YAAADcAAAA&#10;DwAAAAAAAAAAAAAAAAAHAgAAZHJzL2Rvd25yZXYueG1sUEsFBgAAAAADAAMAtwAAAPoCAAAAAA==&#10;" filled="f" stroked="f">
                  <v:textbox inset="0,0,0,0">
                    <w:txbxContent>
                      <w:p w14:paraId="4E2F8CA4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C796025" w14:textId="77777777" w:rsidR="00941522" w:rsidRPr="00941522" w:rsidRDefault="00941522">
      <w:pPr>
        <w:ind w:left="-915"/>
        <w:rPr>
          <w:sz w:val="22"/>
          <w:szCs w:val="22"/>
        </w:rPr>
      </w:pPr>
      <w:r w:rsidRPr="00941522">
        <w:rPr>
          <w:rFonts w:ascii="Calibri" w:eastAsia="Calibri" w:hAnsi="Calibri" w:cs="Calibri"/>
          <w:noProof/>
          <w:sz w:val="22"/>
          <w:szCs w:val="22"/>
        </w:rPr>
        <w:lastRenderedPageBreak/>
        <mc:AlternateContent>
          <mc:Choice Requires="wpg">
            <w:drawing>
              <wp:inline distT="0" distB="0" distL="0" distR="0" wp14:anchorId="2AFF7556" wp14:editId="25453EAF">
                <wp:extent cx="5217935" cy="5726481"/>
                <wp:effectExtent l="0" t="0" r="0" b="0"/>
                <wp:docPr id="7055" name="Group 7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7935" cy="5726481"/>
                          <a:chOff x="0" y="0"/>
                          <a:chExt cx="5217935" cy="5726481"/>
                        </a:xfrm>
                      </wpg:grpSpPr>
                      <wps:wsp>
                        <wps:cNvPr id="581" name="Shape 581"/>
                        <wps:cNvSpPr/>
                        <wps:spPr>
                          <a:xfrm>
                            <a:off x="3457256" y="517093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582"/>
                        <wps:cNvSpPr/>
                        <wps:spPr>
                          <a:xfrm>
                            <a:off x="3427341" y="70410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Shape 583"/>
                        <wps:cNvSpPr/>
                        <wps:spPr>
                          <a:xfrm>
                            <a:off x="3427341" y="70410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2273498" y="0"/>
                            <a:ext cx="235896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8968" h="512819">
                                <a:moveTo>
                                  <a:pt x="0" y="0"/>
                                </a:moveTo>
                                <a:lnTo>
                                  <a:pt x="2358968" y="0"/>
                                </a:lnTo>
                                <a:lnTo>
                                  <a:pt x="235896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2512814" y="0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4393151" y="0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2661985" y="215930"/>
                            <a:ext cx="211515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568DA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void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PrintFile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(const char* filename)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Shape 589"/>
                        <wps:cNvSpPr/>
                        <wps:spPr>
                          <a:xfrm>
                            <a:off x="3457256" y="1286322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90"/>
                        <wps:cNvSpPr/>
                        <wps:spPr>
                          <a:xfrm>
                            <a:off x="3427341" y="147333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591"/>
                        <wps:cNvSpPr/>
                        <wps:spPr>
                          <a:xfrm>
                            <a:off x="3427341" y="147333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2401703" y="769229"/>
                            <a:ext cx="210255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2559" h="512819">
                                <a:moveTo>
                                  <a:pt x="0" y="0"/>
                                </a:moveTo>
                                <a:lnTo>
                                  <a:pt x="2102559" y="0"/>
                                </a:lnTo>
                                <a:lnTo>
                                  <a:pt x="210255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2686291" y="985159"/>
                            <a:ext cx="203922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3B42A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ifstream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file(filename,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ios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::binary);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Shape 595"/>
                        <wps:cNvSpPr/>
                        <wps:spPr>
                          <a:xfrm>
                            <a:off x="2235037" y="1884611"/>
                            <a:ext cx="641024" cy="714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24" h="714784">
                                <a:moveTo>
                                  <a:pt x="6410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478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2205122" y="258443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97"/>
                        <wps:cNvSpPr/>
                        <wps:spPr>
                          <a:xfrm>
                            <a:off x="2205122" y="258443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2871787" y="1538458"/>
                            <a:ext cx="1162390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390" h="683759">
                                <a:moveTo>
                                  <a:pt x="581195" y="0"/>
                                </a:moveTo>
                                <a:lnTo>
                                  <a:pt x="1162390" y="341880"/>
                                </a:lnTo>
                                <a:lnTo>
                                  <a:pt x="581195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5811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2871787" y="1538458"/>
                            <a:ext cx="1162390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390" h="683759">
                                <a:moveTo>
                                  <a:pt x="581195" y="0"/>
                                </a:moveTo>
                                <a:lnTo>
                                  <a:pt x="1162390" y="341880"/>
                                </a:lnTo>
                                <a:lnTo>
                                  <a:pt x="581195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581195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3071039" y="1839857"/>
                            <a:ext cx="101581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F19B1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if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(!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file.is_open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())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Shape 601"/>
                        <wps:cNvSpPr/>
                        <wps:spPr>
                          <a:xfrm>
                            <a:off x="2235037" y="3166658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2205122" y="343913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2205122" y="343913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0" y="2649566"/>
                            <a:ext cx="446152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1527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4461527" y="0"/>
                                </a:lnTo>
                                <a:lnTo>
                                  <a:pt x="429058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277911" y="2865495"/>
                            <a:ext cx="5194567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56D16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cerr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&lt;&lt; "Ошибка: Не удалось открыть файл " &lt;&lt;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filename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&lt;&lt; " для чтения" &lt;&lt;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endl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Shape 607"/>
                        <wps:cNvSpPr/>
                        <wps:spPr>
                          <a:xfrm>
                            <a:off x="2235037" y="4021357"/>
                            <a:ext cx="1222219" cy="458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219" h="458374">
                                <a:moveTo>
                                  <a:pt x="0" y="0"/>
                                </a:moveTo>
                                <a:lnTo>
                                  <a:pt x="0" y="256409"/>
                                </a:lnTo>
                                <a:lnTo>
                                  <a:pt x="1222219" y="256409"/>
                                </a:lnTo>
                                <a:lnTo>
                                  <a:pt x="1222219" y="45837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3427341" y="446477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3427341" y="446477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1803414" y="3504265"/>
                            <a:ext cx="8546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20" y="0"/>
                                  <a:pt x="854699" y="114786"/>
                                  <a:pt x="854699" y="256409"/>
                                </a:cubicBezTo>
                                <a:cubicBezTo>
                                  <a:pt x="854699" y="398033"/>
                                  <a:pt x="737520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3"/>
                                  <a:pt x="0" y="256409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2082526" y="3720194"/>
                            <a:ext cx="39424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CF3D8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return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Shape 613"/>
                        <wps:cNvSpPr/>
                        <wps:spPr>
                          <a:xfrm>
                            <a:off x="3457256" y="5046995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Shape 614"/>
                        <wps:cNvSpPr/>
                        <wps:spPr>
                          <a:xfrm>
                            <a:off x="3427341" y="531947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3427341" y="531947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617"/>
                        <wps:cNvSpPr/>
                        <wps:spPr>
                          <a:xfrm>
                            <a:off x="1931619" y="4529903"/>
                            <a:ext cx="304272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2727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3042727" y="0"/>
                                </a:lnTo>
                                <a:lnTo>
                                  <a:pt x="287178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2217141" y="4745832"/>
                            <a:ext cx="328702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97B7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cout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&lt;&lt; "\n</w:t>
                              </w: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Содержимое</w:t>
                              </w:r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файла</w:t>
                              </w:r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" &lt;&lt; filename &lt;&lt; ":\n";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Shape 619"/>
                        <wps:cNvSpPr/>
                        <wps:spPr>
                          <a:xfrm>
                            <a:off x="3423068" y="1884611"/>
                            <a:ext cx="1794867" cy="2393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67" h="2393156">
                                <a:moveTo>
                                  <a:pt x="0" y="2393156"/>
                                </a:moveTo>
                                <a:lnTo>
                                  <a:pt x="1794867" y="2393156"/>
                                </a:lnTo>
                                <a:lnTo>
                                  <a:pt x="1794867" y="0"/>
                                </a:lnTo>
                                <a:lnTo>
                                  <a:pt x="615383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Shape 621"/>
                        <wps:cNvSpPr/>
                        <wps:spPr>
                          <a:xfrm>
                            <a:off x="3282042" y="5384601"/>
                            <a:ext cx="341880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80">
                                <a:moveTo>
                                  <a:pt x="341880" y="170940"/>
                                </a:moveTo>
                                <a:cubicBezTo>
                                  <a:pt x="341880" y="182164"/>
                                  <a:pt x="340785" y="193280"/>
                                  <a:pt x="338595" y="204288"/>
                                </a:cubicBezTo>
                                <a:cubicBezTo>
                                  <a:pt x="336405" y="215296"/>
                                  <a:pt x="333163" y="225984"/>
                                  <a:pt x="328868" y="236354"/>
                                </a:cubicBezTo>
                                <a:cubicBezTo>
                                  <a:pt x="324572" y="246724"/>
                                  <a:pt x="319307" y="256574"/>
                                  <a:pt x="313071" y="265907"/>
                                </a:cubicBezTo>
                                <a:cubicBezTo>
                                  <a:pt x="306835" y="275240"/>
                                  <a:pt x="299749" y="283876"/>
                                  <a:pt x="291812" y="291812"/>
                                </a:cubicBezTo>
                                <a:cubicBezTo>
                                  <a:pt x="283876" y="299749"/>
                                  <a:pt x="275241" y="306834"/>
                                  <a:pt x="265909" y="313070"/>
                                </a:cubicBezTo>
                                <a:cubicBezTo>
                                  <a:pt x="256576" y="319306"/>
                                  <a:pt x="246725" y="324572"/>
                                  <a:pt x="236355" y="328868"/>
                                </a:cubicBezTo>
                                <a:cubicBezTo>
                                  <a:pt x="225985" y="333163"/>
                                  <a:pt x="215297" y="336405"/>
                                  <a:pt x="204288" y="338595"/>
                                </a:cubicBezTo>
                                <a:cubicBezTo>
                                  <a:pt x="193280" y="340785"/>
                                  <a:pt x="182164" y="341880"/>
                                  <a:pt x="170940" y="341880"/>
                                </a:cubicBezTo>
                                <a:cubicBezTo>
                                  <a:pt x="159716" y="341880"/>
                                  <a:pt x="148600" y="340785"/>
                                  <a:pt x="137591" y="338595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8"/>
                                </a:cubicBezTo>
                                <a:cubicBezTo>
                                  <a:pt x="95154" y="324572"/>
                                  <a:pt x="85303" y="319306"/>
                                  <a:pt x="75971" y="313070"/>
                                </a:cubicBezTo>
                                <a:cubicBezTo>
                                  <a:pt x="66638" y="306834"/>
                                  <a:pt x="58004" y="299749"/>
                                  <a:pt x="50067" y="291812"/>
                                </a:cubicBezTo>
                                <a:cubicBezTo>
                                  <a:pt x="42131" y="283876"/>
                                  <a:pt x="35045" y="275240"/>
                                  <a:pt x="28809" y="265907"/>
                                </a:cubicBezTo>
                                <a:cubicBezTo>
                                  <a:pt x="22573" y="256574"/>
                                  <a:pt x="17307" y="246724"/>
                                  <a:pt x="13012" y="236354"/>
                                </a:cubicBezTo>
                                <a:cubicBezTo>
                                  <a:pt x="8717" y="225984"/>
                                  <a:pt x="5474" y="215296"/>
                                  <a:pt x="3285" y="204288"/>
                                </a:cubicBezTo>
                                <a:cubicBezTo>
                                  <a:pt x="1095" y="193280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599"/>
                                  <a:pt x="3285" y="137591"/>
                                </a:cubicBezTo>
                                <a:cubicBezTo>
                                  <a:pt x="5474" y="126583"/>
                                  <a:pt x="8717" y="115893"/>
                                  <a:pt x="13012" y="105523"/>
                                </a:cubicBezTo>
                                <a:cubicBezTo>
                                  <a:pt x="17307" y="95153"/>
                                  <a:pt x="22573" y="85302"/>
                                  <a:pt x="28809" y="75970"/>
                                </a:cubicBezTo>
                                <a:cubicBezTo>
                                  <a:pt x="35045" y="66637"/>
                                  <a:pt x="42131" y="58003"/>
                                  <a:pt x="50067" y="50067"/>
                                </a:cubicBezTo>
                                <a:cubicBezTo>
                                  <a:pt x="58004" y="42130"/>
                                  <a:pt x="66638" y="35044"/>
                                  <a:pt x="75971" y="28809"/>
                                </a:cubicBezTo>
                                <a:cubicBezTo>
                                  <a:pt x="85303" y="22573"/>
                                  <a:pt x="95154" y="17307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5"/>
                                  <a:pt x="137591" y="3284"/>
                                </a:cubicBezTo>
                                <a:cubicBezTo>
                                  <a:pt x="148600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4"/>
                                </a:cubicBezTo>
                                <a:cubicBezTo>
                                  <a:pt x="215297" y="5475"/>
                                  <a:pt x="225985" y="8717"/>
                                  <a:pt x="236355" y="13012"/>
                                </a:cubicBezTo>
                                <a:cubicBezTo>
                                  <a:pt x="246725" y="17307"/>
                                  <a:pt x="256576" y="22573"/>
                                  <a:pt x="265909" y="28809"/>
                                </a:cubicBezTo>
                                <a:cubicBezTo>
                                  <a:pt x="275241" y="35044"/>
                                  <a:pt x="283876" y="42130"/>
                                  <a:pt x="291812" y="50067"/>
                                </a:cubicBezTo>
                                <a:cubicBezTo>
                                  <a:pt x="299749" y="58003"/>
                                  <a:pt x="306835" y="66637"/>
                                  <a:pt x="313071" y="75970"/>
                                </a:cubicBezTo>
                                <a:cubicBezTo>
                                  <a:pt x="319307" y="85302"/>
                                  <a:pt x="324572" y="95153"/>
                                  <a:pt x="328868" y="105523"/>
                                </a:cubicBezTo>
                                <a:cubicBezTo>
                                  <a:pt x="333163" y="115893"/>
                                  <a:pt x="336405" y="126583"/>
                                  <a:pt x="338595" y="137591"/>
                                </a:cubicBezTo>
                                <a:cubicBezTo>
                                  <a:pt x="340785" y="148599"/>
                                  <a:pt x="341880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3417192" y="5512006"/>
                            <a:ext cx="95114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80B04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3179345" y="600544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E874A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2629533" y="1711652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C3431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4176538" y="1626183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B7723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1863109" y="2224471"/>
                            <a:ext cx="4555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A5B27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2897295" y="4019338"/>
                            <a:ext cx="4555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CA347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FF7556" id="Group 7055" o:spid="_x0000_s1520" style="width:410.85pt;height:450.9pt;mso-position-horizontal-relative:char;mso-position-vertical-relative:line" coordsize="52179,57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">
                <v:shape id="Shape 581" o:spid="_x0000_s1521" style="position:absolute;left:34572;top:5170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582" o:spid="_x0000_s1522" style="position:absolute;left:34273;top:704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83" o:spid="_x0000_s1523" style="position:absolute;left:34273;top:704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85" o:spid="_x0000_s1524" style="position:absolute;left:22734;width:23590;height:5128;visibility:visible;mso-wrap-style:square;v-text-anchor:top" coordsize="235896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" path="m,l2358968,r,512819l,512819,,xe" filled="f" strokeweight=".47483mm">
                  <v:stroke miterlimit="1" joinstyle="miter"/>
                  <v:path arrowok="t" textboxrect="0,0,2358968,512819"/>
                </v:shape>
                <v:shape id="Shape 586" o:spid="_x0000_s1525" style="position:absolute;left:25128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" path="m,l,512819e" filled="f" strokeweight=".47483mm">
                  <v:stroke miterlimit="83231f" joinstyle="miter"/>
                  <v:path arrowok="t" textboxrect="0,0,0,512819"/>
                </v:shape>
                <v:shape id="Shape 587" o:spid="_x0000_s1526" style="position:absolute;left:43931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" path="m,l,512819e" filled="f" strokeweight=".47483mm">
                  <v:stroke miterlimit="83231f" joinstyle="miter"/>
                  <v:path arrowok="t" textboxrect="0,0,0,512819"/>
                </v:shape>
                <v:rect id="Rectangle 588" o:spid="_x0000_s1527" style="position:absolute;left:26619;top:2159;width:2115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8P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EcRTw/BAAAA3AAAAA8AAAAA&#10;AAAAAAAAAAAABwIAAGRycy9kb3ducmV2LnhtbFBLBQYAAAAAAwADALcAAAD1AgAAAAA=&#10;" filled="f" stroked="f">
                  <v:textbox inset="0,0,0,0">
                    <w:txbxContent>
                      <w:p w14:paraId="76C568DA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 xml:space="preserve">void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PrintFile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(const char* filename)</w:t>
                        </w:r>
                      </w:p>
                    </w:txbxContent>
                  </v:textbox>
                </v:rect>
                <v:shape id="Shape 589" o:spid="_x0000_s1528" style="position:absolute;left:34572;top:12863;width:0;height:2019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590" o:spid="_x0000_s1529" style="position:absolute;left:34273;top:1473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91" o:spid="_x0000_s1530" style="position:absolute;left:34273;top:1473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93" o:spid="_x0000_s1531" style="position:absolute;left:24017;top:7692;width:21025;height:5128;visibility:visible;mso-wrap-style:square;v-text-anchor:top" coordsize="210255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" path="m,l2102559,r,512819l,512819,,xe" filled="f" strokeweight=".47483mm">
                  <v:stroke miterlimit="1" joinstyle="miter"/>
                  <v:path arrowok="t" textboxrect="0,0,2102559,512819"/>
                </v:shape>
                <v:rect id="Rectangle 594" o:spid="_x0000_s1532" style="position:absolute;left:26862;top:9851;width:2039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dPX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BDhdPXxQAAANwAAAAP&#10;AAAAAAAAAAAAAAAAAAcCAABkcnMvZG93bnJldi54bWxQSwUGAAAAAAMAAwC3AAAA+QIAAAAA&#10;" filled="f" stroked="f">
                  <v:textbox inset="0,0,0,0">
                    <w:txbxContent>
                      <w:p w14:paraId="5743B42A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ifstream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 xml:space="preserve"> file(filename,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ios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::binary);</w:t>
                        </w:r>
                      </w:p>
                    </w:txbxContent>
                  </v:textbox>
                </v:rect>
                <v:shape id="Shape 595" o:spid="_x0000_s1533" style="position:absolute;left:22350;top:18846;width:6410;height:7147;visibility:visible;mso-wrap-style:square;v-text-anchor:top" coordsize="641024,714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" path="m641024,l,,,714784e" filled="f" strokeweight=".23742mm">
                  <v:stroke miterlimit="83231f" joinstyle="miter"/>
                  <v:path arrowok="t" textboxrect="0,0,641024,714784"/>
                </v:shape>
                <v:shape id="Shape 596" o:spid="_x0000_s1534" style="position:absolute;left:22051;top:25844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597" o:spid="_x0000_s1535" style="position:absolute;left:22051;top:25844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598" o:spid="_x0000_s1536" style="position:absolute;left:28717;top:15384;width:11624;height:6838;visibility:visible;mso-wrap-style:square;v-text-anchor:top" coordsize="1162390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" path="m581195,r581195,341880l581195,683759,,341880,581195,xe" stroked="f" strokeweight="0">
                  <v:stroke miterlimit="83231f" joinstyle="miter"/>
                  <v:path arrowok="t" textboxrect="0,0,1162390,683759"/>
                </v:shape>
                <v:shape id="Shape 599" o:spid="_x0000_s1537" style="position:absolute;left:28717;top:15384;width:11624;height:6838;visibility:visible;mso-wrap-style:square;v-text-anchor:top" coordsize="1162390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" path="m581195,r581195,341880l581195,683759,,341880,581195,xe" filled="f" strokeweight=".47483mm">
                  <v:stroke miterlimit="83231f" joinstyle="miter"/>
                  <v:path arrowok="t" textboxrect="0,0,1162390,683759"/>
                </v:shape>
                <v:rect id="Rectangle 600" o:spid="_x0000_s1538" style="position:absolute;left:30710;top:18398;width:101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SEv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" filled="f" stroked="f">
                  <v:textbox inset="0,0,0,0">
                    <w:txbxContent>
                      <w:p w14:paraId="16FF19B1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(!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file.is_open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())</w:t>
                        </w:r>
                      </w:p>
                    </w:txbxContent>
                  </v:textbox>
                </v:rect>
                <v:shape id="Shape 601" o:spid="_x0000_s1539" style="position:absolute;left:22350;top:31666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" path="m,l,287435e" filled="f" strokeweight=".23742mm">
                  <v:stroke miterlimit="83231f" joinstyle="miter"/>
                  <v:path arrowok="t" textboxrect="0,0,0,287435"/>
                </v:shape>
                <v:shape id="Shape 602" o:spid="_x0000_s1540" style="position:absolute;left:22051;top:3439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603" o:spid="_x0000_s1541" style="position:absolute;left:22051;top:3439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605" o:spid="_x0000_s1542" style="position:absolute;top:26495;width:44615;height:5128;visibility:visible;mso-wrap-style:square;v-text-anchor:top" coordsize="446152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" path="m,512819l170940,,4461527,,4290587,512819,,512819xe" filled="f" strokeweight=".47483mm">
                  <v:stroke miterlimit="83231f" joinstyle="miter"/>
                  <v:path arrowok="t" textboxrect="0,0,4461527,512819"/>
                </v:shape>
                <v:rect id="Rectangle 606" o:spid="_x0000_s1543" style="position:absolute;left:2779;top:28654;width:51945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" filled="f" stroked="f">
                  <v:textbox inset="0,0,0,0">
                    <w:txbxContent>
                      <w:p w14:paraId="59856D16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cerr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&lt;&lt; "Ошибка: Не удалось открыть файл " &lt;&lt;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filename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&lt;&lt; " для чтения" &lt;&lt;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endl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rect>
                <v:shape id="Shape 607" o:spid="_x0000_s1544" style="position:absolute;left:22350;top:40213;width:12222;height:4584;visibility:visible;mso-wrap-style:square;v-text-anchor:top" coordsize="1222219,458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" path="m,l,256409r1222219,l1222219,458374e" filled="f" strokeweight=".23742mm">
                  <v:stroke miterlimit="83231f" joinstyle="miter"/>
                  <v:path arrowok="t" textboxrect="0,0,1222219,458374"/>
                </v:shape>
                <v:shape id="Shape 608" o:spid="_x0000_s1545" style="position:absolute;left:34273;top:44647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609" o:spid="_x0000_s1546" style="position:absolute;left:34273;top:44647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611" o:spid="_x0000_s1547" style="position:absolute;left:18034;top:35042;width:8547;height:5128;visibility:visible;mso-wrap-style:square;v-text-anchor:top" coordsize="8546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" path="m261623,l593075,c737520,,854699,114786,854699,256409v,141624,-117179,256410,-261624,256410l261623,512819c117179,512819,,398033,,256409,,114786,117179,,261623,xe" filled="f" strokeweight=".47483mm">
                  <v:stroke miterlimit="83231f" joinstyle="miter"/>
                  <v:path arrowok="t" textboxrect="0,0,854699,512819"/>
                </v:shape>
                <v:rect id="Rectangle 612" o:spid="_x0000_s1548" style="position:absolute;left:20825;top:37201;width:3942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ow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V/B7JhwBmd0BAAD//wMAUEsBAi0AFAAGAAgAAAAhANvh9svuAAAAhQEAABMAAAAAAAAA&#10;AAAAAAAAAAAAAFtDb250ZW50X1R5cGVzXS54bWxQSwECLQAUAAYACAAAACEAWvQsW78AAAAVAQAA&#10;CwAAAAAAAAAAAAAAAAAfAQAAX3JlbHMvLnJlbHNQSwECLQAUAAYACAAAACEAFdaMHsYAAADcAAAA&#10;DwAAAAAAAAAAAAAAAAAHAgAAZHJzL2Rvd25yZXYueG1sUEsFBgAAAAADAAMAtwAAAPoCAAAAAA==&#10;" filled="f" stroked="f">
                  <v:textbox inset="0,0,0,0">
                    <w:txbxContent>
                      <w:p w14:paraId="77DCF3D8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return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rect>
                <v:shape id="Shape 613" o:spid="_x0000_s1549" style="position:absolute;left:34572;top:50469;width:0;height:2875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" path="m,l,287435e" filled="f" strokeweight=".23742mm">
                  <v:stroke miterlimit="83231f" joinstyle="miter"/>
                  <v:path arrowok="t" textboxrect="0,0,0,287435"/>
                </v:shape>
                <v:shape id="Shape 614" o:spid="_x0000_s1550" style="position:absolute;left:34273;top:53194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615" o:spid="_x0000_s1551" style="position:absolute;left:34273;top:53194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617" o:spid="_x0000_s1552" style="position:absolute;left:19316;top:45299;width:30427;height:5128;visibility:visible;mso-wrap-style:square;v-text-anchor:top" coordsize="304272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" path="m,512819l170940,,3042727,,2871787,512819,,512819xe" filled="f" strokeweight=".47483mm">
                  <v:stroke miterlimit="83231f" joinstyle="miter"/>
                  <v:path arrowok="t" textboxrect="0,0,3042727,512819"/>
                </v:shape>
                <v:rect id="Rectangle 618" o:spid="_x0000_s1553" style="position:absolute;left:22171;top:47458;width:3287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rv0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" filled="f" stroked="f">
                  <v:textbox inset="0,0,0,0">
                    <w:txbxContent>
                      <w:p w14:paraId="3E3597B7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cout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 xml:space="preserve"> &lt;&lt; "\n</w:t>
                        </w:r>
                        <w:r w:rsidRPr="00941522">
                          <w:rPr>
                            <w:sz w:val="18"/>
                            <w:szCs w:val="18"/>
                          </w:rPr>
                          <w:t>Содержимое</w:t>
                        </w:r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941522">
                          <w:rPr>
                            <w:sz w:val="18"/>
                            <w:szCs w:val="18"/>
                          </w:rPr>
                          <w:t>файла</w:t>
                        </w:r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 xml:space="preserve"> " &lt;&lt; filename &lt;&lt; ":\n";</w:t>
                        </w:r>
                      </w:p>
                    </w:txbxContent>
                  </v:textbox>
                </v:rect>
                <v:shape id="Shape 619" o:spid="_x0000_s1554" style="position:absolute;left:34230;top:18846;width:17949;height:23931;visibility:visible;mso-wrap-style:square;v-text-anchor:top" coordsize="1794867,2393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" path="m,2393156r1794867,l1794867,,615383,e" filled="f" strokeweight=".23742mm">
                  <v:stroke miterlimit="83231f" joinstyle="miter"/>
                  <v:path arrowok="t" textboxrect="0,0,1794867,2393156"/>
                </v:shape>
                <v:shape id="Shape 621" o:spid="_x0000_s1555" style="position:absolute;left:32820;top:53846;width:3419;height:3418;visibility:visible;mso-wrap-style:square;v-text-anchor:top" coordsize="341880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" path="m341880,170940v,11224,-1095,22340,-3285,33348c336405,215296,333163,225984,328868,236354v-4296,10370,-9561,20220,-15797,29553c306835,275240,299749,283876,291812,291812v-7936,7937,-16571,15022,-25903,21258c256576,319306,246725,324572,236355,328868v-10370,4295,-21058,7537,-32067,9727c193280,340785,182164,341880,170940,341880v-11224,,-22340,-1095,-33349,-3285c126583,336405,115894,333163,105524,328868,95154,324572,85303,319306,75971,313070,66638,306834,58004,299749,50067,291812,42131,283876,35045,275240,28809,265907,22573,256574,17307,246724,13012,236354,8717,225984,5474,215296,3285,204288,1095,193280,,182164,,170940,,159716,1095,148599,3285,137591v2189,-11008,5432,-21698,9727,-32068c17307,95153,22573,85302,28809,75970,35045,66637,42131,58003,50067,50067,58004,42130,66638,35044,75971,28809,85303,22573,95154,17307,105524,13012,115894,8717,126583,5475,137591,3284,148600,1095,159716,,170940,v11224,,22340,1095,33348,3284c215297,5475,225985,8717,236355,13012v10370,4295,20221,9561,29554,15797c275241,35044,283876,42130,291812,50067v7937,7936,15023,16570,21259,25903c319307,85302,324572,95153,328868,105523v4295,10370,7537,21060,9727,32068c340785,148599,341880,159716,341880,170940xe" filled="f" strokeweight=".47483mm">
                  <v:stroke miterlimit="1" joinstyle="miter"/>
                  <v:path arrowok="t" textboxrect="0,0,341880,341880"/>
                </v:shape>
                <v:rect id="Rectangle 622" o:spid="_x0000_s1556" style="position:absolute;left:34171;top:55120;width:952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kaj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" filled="f" stroked="f">
                  <v:textbox inset="0,0,0,0">
                    <w:txbxContent>
                      <w:p w14:paraId="05D80B04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rFonts w:eastAsia="Times New Roman"/>
                            <w:sz w:val="18"/>
                            <w:szCs w:val="18"/>
                          </w:rPr>
                          <w:t>η</w:t>
                        </w:r>
                      </w:p>
                    </w:txbxContent>
                  </v:textbox>
                </v:rect>
                <v:rect id="Rectangle 628" o:spid="_x0000_s1557" style="position:absolute;left:31793;top:6005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nFJ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" filled="f" stroked="f">
                  <v:textbox inset="0,0,0,0">
                    <w:txbxContent>
                      <w:p w14:paraId="32FE874A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629" o:spid="_x0000_s1558" style="position:absolute;left:26295;top:17116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TS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" filled="f" stroked="f">
                  <v:textbox inset="0,0,0,0">
                    <w:txbxContent>
                      <w:p w14:paraId="2D7C3431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630" o:spid="_x0000_s1559" style="position:absolute;left:41765;top:16261;width:759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euS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DB/euSwgAAANwAAAAPAAAA&#10;AAAAAAAAAAAAAAcCAABkcnMvZG93bnJldi54bWxQSwUGAAAAAAMAAwC3AAAA9gIAAAAA&#10;" filled="f" stroked="f">
                  <v:textbox inset="0,0,0,0">
                    <w:txbxContent>
                      <w:p w14:paraId="216B7723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631" o:spid="_x0000_s1560" style="position:absolute;left:18631;top:22244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4J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K6xTgnEAAAA3AAAAA8A&#10;AAAAAAAAAAAAAAAABwIAAGRycy9kb3ducmV2LnhtbFBLBQYAAAAAAwADALcAAAD4AgAAAAA=&#10;" filled="f" stroked="f">
                  <v:textbox inset="0,0,0,0">
                    <w:txbxContent>
                      <w:p w14:paraId="7B2A5B27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632" o:spid="_x0000_s1561" style="position:absolute;left:28972;top:40193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9B+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F5j0H7EAAAA3AAAAA8A&#10;AAAAAAAAAAAAAAAABwIAAGRycy9kb3ducmV2LnhtbFBLBQYAAAAAAwADALcAAAD4AgAAAAA=&#10;" filled="f" stroked="f">
                  <v:textbox inset="0,0,0,0">
                    <w:txbxContent>
                      <w:p w14:paraId="1D5CA347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76A1DDF" w14:textId="77777777" w:rsidR="00941522" w:rsidRPr="00941522" w:rsidRDefault="00941522">
      <w:pPr>
        <w:ind w:left="1110"/>
        <w:rPr>
          <w:sz w:val="22"/>
          <w:szCs w:val="22"/>
        </w:rPr>
      </w:pPr>
      <w:r w:rsidRPr="00941522">
        <w:rPr>
          <w:rFonts w:ascii="Calibri" w:eastAsia="Calibri" w:hAnsi="Calibri" w:cs="Calibri"/>
          <w:noProof/>
          <w:sz w:val="22"/>
          <w:szCs w:val="22"/>
        </w:rPr>
        <w:lastRenderedPageBreak/>
        <mc:AlternateContent>
          <mc:Choice Requires="wpg">
            <w:drawing>
              <wp:inline distT="0" distB="0" distL="0" distR="0" wp14:anchorId="6C827C44" wp14:editId="64E61B7C">
                <wp:extent cx="4696569" cy="9414873"/>
                <wp:effectExtent l="0" t="0" r="0" b="0"/>
                <wp:docPr id="7458" name="Group 7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6569" cy="9414873"/>
                          <a:chOff x="0" y="0"/>
                          <a:chExt cx="4696569" cy="9414873"/>
                        </a:xfrm>
                      </wpg:grpSpPr>
                      <wps:wsp>
                        <wps:cNvPr id="636" name="Shape 636"/>
                        <wps:cNvSpPr/>
                        <wps:spPr>
                          <a:xfrm>
                            <a:off x="2170934" y="346153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2141020" y="61863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2141020" y="61863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1995721" y="0"/>
                            <a:ext cx="341880" cy="34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79">
                                <a:moveTo>
                                  <a:pt x="341880" y="170940"/>
                                </a:moveTo>
                                <a:cubicBezTo>
                                  <a:pt x="341880" y="182164"/>
                                  <a:pt x="340785" y="193280"/>
                                  <a:pt x="338595" y="204288"/>
                                </a:cubicBezTo>
                                <a:cubicBezTo>
                                  <a:pt x="336405" y="215297"/>
                                  <a:pt x="333163" y="225986"/>
                                  <a:pt x="328868" y="236355"/>
                                </a:cubicBezTo>
                                <a:cubicBezTo>
                                  <a:pt x="324572" y="246725"/>
                                  <a:pt x="319307" y="256576"/>
                                  <a:pt x="313071" y="265909"/>
                                </a:cubicBezTo>
                                <a:cubicBezTo>
                                  <a:pt x="306835" y="275241"/>
                                  <a:pt x="299749" y="283876"/>
                                  <a:pt x="291812" y="291812"/>
                                </a:cubicBezTo>
                                <a:cubicBezTo>
                                  <a:pt x="283876" y="299749"/>
                                  <a:pt x="275241" y="306835"/>
                                  <a:pt x="265909" y="313071"/>
                                </a:cubicBezTo>
                                <a:cubicBezTo>
                                  <a:pt x="256576" y="319307"/>
                                  <a:pt x="246725" y="324572"/>
                                  <a:pt x="236355" y="328867"/>
                                </a:cubicBezTo>
                                <a:cubicBezTo>
                                  <a:pt x="225985" y="333163"/>
                                  <a:pt x="215297" y="336405"/>
                                  <a:pt x="204288" y="338595"/>
                                </a:cubicBezTo>
                                <a:cubicBezTo>
                                  <a:pt x="193280" y="340785"/>
                                  <a:pt x="182164" y="341879"/>
                                  <a:pt x="170940" y="341879"/>
                                </a:cubicBezTo>
                                <a:cubicBezTo>
                                  <a:pt x="159716" y="341879"/>
                                  <a:pt x="148600" y="340785"/>
                                  <a:pt x="137591" y="338595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7"/>
                                </a:cubicBezTo>
                                <a:cubicBezTo>
                                  <a:pt x="95154" y="324572"/>
                                  <a:pt x="85303" y="319307"/>
                                  <a:pt x="75971" y="313071"/>
                                </a:cubicBezTo>
                                <a:cubicBezTo>
                                  <a:pt x="66638" y="306835"/>
                                  <a:pt x="58004" y="299749"/>
                                  <a:pt x="50067" y="291812"/>
                                </a:cubicBezTo>
                                <a:cubicBezTo>
                                  <a:pt x="42131" y="283876"/>
                                  <a:pt x="35045" y="275241"/>
                                  <a:pt x="28809" y="265909"/>
                                </a:cubicBezTo>
                                <a:cubicBezTo>
                                  <a:pt x="22573" y="256576"/>
                                  <a:pt x="17307" y="246725"/>
                                  <a:pt x="13012" y="236355"/>
                                </a:cubicBezTo>
                                <a:cubicBezTo>
                                  <a:pt x="8717" y="225986"/>
                                  <a:pt x="5474" y="215297"/>
                                  <a:pt x="3285" y="204288"/>
                                </a:cubicBezTo>
                                <a:cubicBezTo>
                                  <a:pt x="1095" y="193280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599"/>
                                  <a:pt x="3285" y="137591"/>
                                </a:cubicBezTo>
                                <a:cubicBezTo>
                                  <a:pt x="5474" y="126583"/>
                                  <a:pt x="8717" y="115894"/>
                                  <a:pt x="13012" y="105524"/>
                                </a:cubicBezTo>
                                <a:cubicBezTo>
                                  <a:pt x="17307" y="95154"/>
                                  <a:pt x="22573" y="85303"/>
                                  <a:pt x="28809" y="75971"/>
                                </a:cubicBezTo>
                                <a:cubicBezTo>
                                  <a:pt x="35045" y="66638"/>
                                  <a:pt x="42131" y="58004"/>
                                  <a:pt x="50067" y="50067"/>
                                </a:cubicBezTo>
                                <a:cubicBezTo>
                                  <a:pt x="58004" y="42130"/>
                                  <a:pt x="66638" y="35044"/>
                                  <a:pt x="75971" y="28809"/>
                                </a:cubicBezTo>
                                <a:cubicBezTo>
                                  <a:pt x="85303" y="22573"/>
                                  <a:pt x="95154" y="17307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4"/>
                                  <a:pt x="137591" y="3285"/>
                                </a:cubicBezTo>
                                <a:cubicBezTo>
                                  <a:pt x="148600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5"/>
                                </a:cubicBezTo>
                                <a:cubicBezTo>
                                  <a:pt x="215297" y="5474"/>
                                  <a:pt x="225985" y="8717"/>
                                  <a:pt x="236355" y="13012"/>
                                </a:cubicBezTo>
                                <a:cubicBezTo>
                                  <a:pt x="246725" y="17307"/>
                                  <a:pt x="256576" y="22573"/>
                                  <a:pt x="265909" y="28809"/>
                                </a:cubicBezTo>
                                <a:cubicBezTo>
                                  <a:pt x="275241" y="35044"/>
                                  <a:pt x="283876" y="42130"/>
                                  <a:pt x="291812" y="50067"/>
                                </a:cubicBezTo>
                                <a:cubicBezTo>
                                  <a:pt x="299749" y="58004"/>
                                  <a:pt x="306835" y="66638"/>
                                  <a:pt x="313071" y="75971"/>
                                </a:cubicBezTo>
                                <a:cubicBezTo>
                                  <a:pt x="319307" y="85303"/>
                                  <a:pt x="324572" y="95154"/>
                                  <a:pt x="328868" y="105524"/>
                                </a:cubicBezTo>
                                <a:cubicBezTo>
                                  <a:pt x="333163" y="115894"/>
                                  <a:pt x="336405" y="126583"/>
                                  <a:pt x="338595" y="137591"/>
                                </a:cubicBezTo>
                                <a:cubicBezTo>
                                  <a:pt x="340785" y="148599"/>
                                  <a:pt x="341880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2130870" y="127405"/>
                            <a:ext cx="95114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7A4D0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Shape 642"/>
                        <wps:cNvSpPr/>
                        <wps:spPr>
                          <a:xfrm>
                            <a:off x="2170934" y="1200851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43"/>
                        <wps:cNvSpPr/>
                        <wps:spPr>
                          <a:xfrm>
                            <a:off x="2141020" y="147332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Shape 644"/>
                        <wps:cNvSpPr/>
                        <wps:spPr>
                          <a:xfrm>
                            <a:off x="2141020" y="147332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Shape 646"/>
                        <wps:cNvSpPr/>
                        <wps:spPr>
                          <a:xfrm>
                            <a:off x="602562" y="683759"/>
                            <a:ext cx="312819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8197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3128197" y="0"/>
                                </a:lnTo>
                                <a:lnTo>
                                  <a:pt x="295725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1204724" y="899688"/>
                            <a:ext cx="255848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23191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cout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&lt;&lt; "----------------------------------------\n";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Shape 648"/>
                        <wps:cNvSpPr/>
                        <wps:spPr>
                          <a:xfrm>
                            <a:off x="2170934" y="2055550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2141020" y="224255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2141020" y="224255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1653842" y="1538458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1824514" y="1754387"/>
                            <a:ext cx="91004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6E210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Patient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patient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Shape 654"/>
                        <wps:cNvSpPr/>
                        <wps:spPr>
                          <a:xfrm>
                            <a:off x="2170934" y="2824778"/>
                            <a:ext cx="0" cy="201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6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2141020" y="301178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656"/>
                        <wps:cNvSpPr/>
                        <wps:spPr>
                          <a:xfrm>
                            <a:off x="2141020" y="301178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658"/>
                        <wps:cNvSpPr/>
                        <wps:spPr>
                          <a:xfrm>
                            <a:off x="1653842" y="2307686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1706192" y="2523616"/>
                            <a:ext cx="122475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6F34B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patientCount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= 0;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" name="Shape 660"/>
                        <wps:cNvSpPr/>
                        <wps:spPr>
                          <a:xfrm>
                            <a:off x="2170934" y="3764947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2141020" y="395195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2141020" y="395195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664"/>
                        <wps:cNvSpPr/>
                        <wps:spPr>
                          <a:xfrm>
                            <a:off x="1115382" y="3076915"/>
                            <a:ext cx="2102559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2559" h="683759">
                                <a:moveTo>
                                  <a:pt x="1051279" y="0"/>
                                </a:moveTo>
                                <a:lnTo>
                                  <a:pt x="2102559" y="341879"/>
                                </a:lnTo>
                                <a:lnTo>
                                  <a:pt x="1051279" y="683759"/>
                                </a:lnTo>
                                <a:lnTo>
                                  <a:pt x="0" y="341879"/>
                                </a:lnTo>
                                <a:lnTo>
                                  <a:pt x="1051279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1436962" y="3378314"/>
                            <a:ext cx="1940977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F0A88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while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ReadPatient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file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patient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Shape 666"/>
                        <wps:cNvSpPr/>
                        <wps:spPr>
                          <a:xfrm>
                            <a:off x="2170934" y="4534176"/>
                            <a:ext cx="0" cy="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940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42735"/>
                                </a:lnTo>
                                <a:lnTo>
                                  <a:pt x="0" y="159231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667"/>
                        <wps:cNvSpPr/>
                        <wps:spPr>
                          <a:xfrm>
                            <a:off x="2141020" y="467844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2141020" y="467844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Shape 670"/>
                        <wps:cNvSpPr/>
                        <wps:spPr>
                          <a:xfrm>
                            <a:off x="1653842" y="4017083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1801678" y="4233013"/>
                            <a:ext cx="970788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C52BC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patientCount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++;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Shape 672"/>
                        <wps:cNvSpPr/>
                        <wps:spPr>
                          <a:xfrm>
                            <a:off x="2170934" y="5260670"/>
                            <a:ext cx="0" cy="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940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42735"/>
                                </a:lnTo>
                                <a:lnTo>
                                  <a:pt x="0" y="15923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" name="Shape 673"/>
                        <wps:cNvSpPr/>
                        <wps:spPr>
                          <a:xfrm>
                            <a:off x="2141020" y="540494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Shape 674"/>
                        <wps:cNvSpPr/>
                        <wps:spPr>
                          <a:xfrm>
                            <a:off x="2141020" y="540494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" name="Shape 676"/>
                        <wps:cNvSpPr/>
                        <wps:spPr>
                          <a:xfrm>
                            <a:off x="773502" y="4743577"/>
                            <a:ext cx="278631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6318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786318" y="0"/>
                                </a:lnTo>
                                <a:lnTo>
                                  <a:pt x="261537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1151573" y="4959507"/>
                            <a:ext cx="269982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708F1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cout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&lt;&lt; "Пациент " &lt;&lt;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patientCount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&lt;&lt; ":\n";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Shape 678"/>
                        <wps:cNvSpPr/>
                        <wps:spPr>
                          <a:xfrm>
                            <a:off x="2170934" y="5987163"/>
                            <a:ext cx="0" cy="201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6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1"/>
                                </a:lnTo>
                                <a:lnTo>
                                  <a:pt x="0" y="20196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" name="Shape 679"/>
                        <wps:cNvSpPr/>
                        <wps:spPr>
                          <a:xfrm>
                            <a:off x="2141020" y="617417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2141020" y="617417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Shape 682"/>
                        <wps:cNvSpPr/>
                        <wps:spPr>
                          <a:xfrm>
                            <a:off x="987177" y="5470071"/>
                            <a:ext cx="235896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8968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358968" y="0"/>
                                </a:lnTo>
                                <a:lnTo>
                                  <a:pt x="218802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1188432" y="5566342"/>
                            <a:ext cx="2602045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FE289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cout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&lt;&lt; "ФИО: " &lt;&lt;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patient.lastName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&lt;&lt; " 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1508810" y="5686000"/>
                            <a:ext cx="1749750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DBAE4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   &lt;&lt;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patient.firstName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&lt;&lt; " 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1416796" y="5814205"/>
                            <a:ext cx="199432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81B6A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   &lt;&lt;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patient.patronymic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&lt;&lt;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endl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Shape 686"/>
                        <wps:cNvSpPr/>
                        <wps:spPr>
                          <a:xfrm>
                            <a:off x="2170934" y="6756392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Shape 687"/>
                        <wps:cNvSpPr/>
                        <wps:spPr>
                          <a:xfrm>
                            <a:off x="2141020" y="694340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Shape 688"/>
                        <wps:cNvSpPr/>
                        <wps:spPr>
                          <a:xfrm>
                            <a:off x="2141020" y="694340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816237" y="6239300"/>
                            <a:ext cx="270084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0848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700848" y="0"/>
                                </a:lnTo>
                                <a:lnTo>
                                  <a:pt x="252990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1130873" y="6455229"/>
                            <a:ext cx="2754907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4A737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cout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&lt;&lt; "</w:t>
                              </w: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Адрес</w:t>
                              </w:r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: " &lt;&lt;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patient.address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&lt;&lt;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endl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Shape 692"/>
                        <wps:cNvSpPr/>
                        <wps:spPr>
                          <a:xfrm>
                            <a:off x="2170934" y="7525622"/>
                            <a:ext cx="0" cy="170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939">
                                <a:moveTo>
                                  <a:pt x="0" y="0"/>
                                </a:moveTo>
                                <a:lnTo>
                                  <a:pt x="0" y="170939"/>
                                </a:lnTo>
                                <a:lnTo>
                                  <a:pt x="0" y="0"/>
                                </a:lnTo>
                                <a:lnTo>
                                  <a:pt x="0" y="11649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2141020" y="762716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" name="Shape 694"/>
                        <wps:cNvSpPr/>
                        <wps:spPr>
                          <a:xfrm>
                            <a:off x="2141020" y="762716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696"/>
                        <wps:cNvSpPr/>
                        <wps:spPr>
                          <a:xfrm>
                            <a:off x="816237" y="7008529"/>
                            <a:ext cx="270084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0848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700848" y="0"/>
                                </a:lnTo>
                                <a:lnTo>
                                  <a:pt x="252990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1409184" y="7164628"/>
                            <a:ext cx="2014577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6B234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cout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&lt;&lt; "Номер мед. карты: " &lt;&lt;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1328522" y="7292834"/>
                            <a:ext cx="222924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C8F07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patient.medicalCardNumber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&lt;&lt;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endl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Shape 699"/>
                        <wps:cNvSpPr/>
                        <wps:spPr>
                          <a:xfrm>
                            <a:off x="2170934" y="8209380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Shape 700"/>
                        <wps:cNvSpPr/>
                        <wps:spPr>
                          <a:xfrm>
                            <a:off x="2141020" y="839638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Shape 701"/>
                        <wps:cNvSpPr/>
                        <wps:spPr>
                          <a:xfrm>
                            <a:off x="2141020" y="839638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474358" y="7692287"/>
                            <a:ext cx="338460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4607" h="512819">
                                <a:moveTo>
                                  <a:pt x="170940" y="0"/>
                                </a:moveTo>
                                <a:lnTo>
                                  <a:pt x="3384607" y="0"/>
                                </a:lnTo>
                                <a:lnTo>
                                  <a:pt x="3213667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703"/>
                        <wps:cNvSpPr/>
                        <wps:spPr>
                          <a:xfrm>
                            <a:off x="474358" y="7692287"/>
                            <a:ext cx="338460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4607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3384607" y="0"/>
                                </a:lnTo>
                                <a:lnTo>
                                  <a:pt x="321366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645297" y="7908217"/>
                            <a:ext cx="4046804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56B06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cout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&lt;&lt; "</w:t>
                              </w: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Номер</w:t>
                              </w:r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страховки</w:t>
                              </w:r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: " &lt;&lt;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patient.insuranceNumber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&lt;&lt;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endl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Shape 705"/>
                        <wps:cNvSpPr/>
                        <wps:spPr>
                          <a:xfrm>
                            <a:off x="0" y="2995718"/>
                            <a:ext cx="2170934" cy="6153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0934" h="6153830">
                                <a:moveTo>
                                  <a:pt x="2170934" y="5982890"/>
                                </a:moveTo>
                                <a:lnTo>
                                  <a:pt x="2170934" y="6153830"/>
                                </a:lnTo>
                                <a:lnTo>
                                  <a:pt x="0" y="6153830"/>
                                </a:lnTo>
                                <a:lnTo>
                                  <a:pt x="0" y="0"/>
                                </a:lnTo>
                                <a:lnTo>
                                  <a:pt x="1996832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1981875" y="296580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1981875" y="296580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602562" y="8461516"/>
                            <a:ext cx="312819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8197" h="512819">
                                <a:moveTo>
                                  <a:pt x="170940" y="0"/>
                                </a:moveTo>
                                <a:lnTo>
                                  <a:pt x="3128197" y="0"/>
                                </a:lnTo>
                                <a:lnTo>
                                  <a:pt x="2957257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709"/>
                        <wps:cNvSpPr/>
                        <wps:spPr>
                          <a:xfrm>
                            <a:off x="602562" y="8461516"/>
                            <a:ext cx="312819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8197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3128197" y="0"/>
                                </a:lnTo>
                                <a:lnTo>
                                  <a:pt x="295725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1204724" y="8677446"/>
                            <a:ext cx="255848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12C07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cout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&lt;&lt; "----------------------------------------\n";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Shape 712"/>
                        <wps:cNvSpPr/>
                        <wps:spPr>
                          <a:xfrm>
                            <a:off x="4354689" y="3931613"/>
                            <a:ext cx="341880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80">
                                <a:moveTo>
                                  <a:pt x="341880" y="170940"/>
                                </a:moveTo>
                                <a:cubicBezTo>
                                  <a:pt x="341880" y="182164"/>
                                  <a:pt x="340785" y="193280"/>
                                  <a:pt x="338595" y="204288"/>
                                </a:cubicBezTo>
                                <a:cubicBezTo>
                                  <a:pt x="336405" y="215297"/>
                                  <a:pt x="333163" y="225986"/>
                                  <a:pt x="328867" y="236355"/>
                                </a:cubicBezTo>
                                <a:cubicBezTo>
                                  <a:pt x="324572" y="246725"/>
                                  <a:pt x="319306" y="256576"/>
                                  <a:pt x="313070" y="265908"/>
                                </a:cubicBezTo>
                                <a:cubicBezTo>
                                  <a:pt x="306835" y="275241"/>
                                  <a:pt x="299749" y="283875"/>
                                  <a:pt x="291813" y="291812"/>
                                </a:cubicBezTo>
                                <a:cubicBezTo>
                                  <a:pt x="283875" y="299749"/>
                                  <a:pt x="275241" y="306835"/>
                                  <a:pt x="265909" y="313070"/>
                                </a:cubicBezTo>
                                <a:cubicBezTo>
                                  <a:pt x="256576" y="319306"/>
                                  <a:pt x="246725" y="324572"/>
                                  <a:pt x="236355" y="328867"/>
                                </a:cubicBezTo>
                                <a:cubicBezTo>
                                  <a:pt x="225985" y="333163"/>
                                  <a:pt x="215297" y="336405"/>
                                  <a:pt x="204288" y="338595"/>
                                </a:cubicBezTo>
                                <a:cubicBezTo>
                                  <a:pt x="193280" y="340785"/>
                                  <a:pt x="182164" y="341880"/>
                                  <a:pt x="170940" y="341880"/>
                                </a:cubicBezTo>
                                <a:cubicBezTo>
                                  <a:pt x="159716" y="341880"/>
                                  <a:pt x="148599" y="340785"/>
                                  <a:pt x="137591" y="338595"/>
                                </a:cubicBezTo>
                                <a:cubicBezTo>
                                  <a:pt x="126582" y="336405"/>
                                  <a:pt x="115893" y="333163"/>
                                  <a:pt x="105523" y="328867"/>
                                </a:cubicBezTo>
                                <a:cubicBezTo>
                                  <a:pt x="95154" y="324572"/>
                                  <a:pt x="85303" y="319306"/>
                                  <a:pt x="75971" y="313070"/>
                                </a:cubicBezTo>
                                <a:cubicBezTo>
                                  <a:pt x="66638" y="306835"/>
                                  <a:pt x="58003" y="299749"/>
                                  <a:pt x="50067" y="291812"/>
                                </a:cubicBezTo>
                                <a:cubicBezTo>
                                  <a:pt x="42130" y="283875"/>
                                  <a:pt x="35044" y="275241"/>
                                  <a:pt x="28809" y="265908"/>
                                </a:cubicBezTo>
                                <a:cubicBezTo>
                                  <a:pt x="22573" y="256576"/>
                                  <a:pt x="17307" y="246725"/>
                                  <a:pt x="13012" y="236355"/>
                                </a:cubicBezTo>
                                <a:cubicBezTo>
                                  <a:pt x="8717" y="225986"/>
                                  <a:pt x="5474" y="215297"/>
                                  <a:pt x="3285" y="204288"/>
                                </a:cubicBezTo>
                                <a:cubicBezTo>
                                  <a:pt x="1095" y="193280"/>
                                  <a:pt x="0" y="182164"/>
                                  <a:pt x="1" y="170940"/>
                                </a:cubicBezTo>
                                <a:cubicBezTo>
                                  <a:pt x="0" y="159716"/>
                                  <a:pt x="1095" y="148599"/>
                                  <a:pt x="3285" y="137591"/>
                                </a:cubicBezTo>
                                <a:cubicBezTo>
                                  <a:pt x="5474" y="126583"/>
                                  <a:pt x="8717" y="115893"/>
                                  <a:pt x="13012" y="105524"/>
                                </a:cubicBezTo>
                                <a:cubicBezTo>
                                  <a:pt x="17307" y="95154"/>
                                  <a:pt x="22573" y="85303"/>
                                  <a:pt x="28809" y="75970"/>
                                </a:cubicBezTo>
                                <a:cubicBezTo>
                                  <a:pt x="35044" y="66638"/>
                                  <a:pt x="42130" y="58003"/>
                                  <a:pt x="50067" y="50067"/>
                                </a:cubicBezTo>
                                <a:cubicBezTo>
                                  <a:pt x="58003" y="42130"/>
                                  <a:pt x="66638" y="35044"/>
                                  <a:pt x="75971" y="28808"/>
                                </a:cubicBezTo>
                                <a:cubicBezTo>
                                  <a:pt x="85303" y="22573"/>
                                  <a:pt x="95154" y="17307"/>
                                  <a:pt x="105523" y="13012"/>
                                </a:cubicBezTo>
                                <a:cubicBezTo>
                                  <a:pt x="115893" y="8717"/>
                                  <a:pt x="126582" y="5474"/>
                                  <a:pt x="137591" y="3285"/>
                                </a:cubicBezTo>
                                <a:cubicBezTo>
                                  <a:pt x="148599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5"/>
                                </a:cubicBezTo>
                                <a:cubicBezTo>
                                  <a:pt x="215297" y="5474"/>
                                  <a:pt x="225985" y="8717"/>
                                  <a:pt x="236355" y="13012"/>
                                </a:cubicBezTo>
                                <a:cubicBezTo>
                                  <a:pt x="246725" y="17307"/>
                                  <a:pt x="256576" y="22573"/>
                                  <a:pt x="265909" y="28808"/>
                                </a:cubicBezTo>
                                <a:cubicBezTo>
                                  <a:pt x="275241" y="35044"/>
                                  <a:pt x="283875" y="42130"/>
                                  <a:pt x="291813" y="50067"/>
                                </a:cubicBezTo>
                                <a:cubicBezTo>
                                  <a:pt x="299749" y="58003"/>
                                  <a:pt x="306835" y="66638"/>
                                  <a:pt x="313070" y="75971"/>
                                </a:cubicBezTo>
                                <a:cubicBezTo>
                                  <a:pt x="319306" y="85303"/>
                                  <a:pt x="324572" y="95154"/>
                                  <a:pt x="328867" y="105524"/>
                                </a:cubicBezTo>
                                <a:cubicBezTo>
                                  <a:pt x="333163" y="115893"/>
                                  <a:pt x="336405" y="126582"/>
                                  <a:pt x="338595" y="137591"/>
                                </a:cubicBezTo>
                                <a:cubicBezTo>
                                  <a:pt x="340785" y="148599"/>
                                  <a:pt x="341880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4492777" y="4059018"/>
                            <a:ext cx="87121" cy="165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D39CC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Shape 714"/>
                        <wps:cNvSpPr/>
                        <wps:spPr>
                          <a:xfrm>
                            <a:off x="3222214" y="3423068"/>
                            <a:ext cx="1307689" cy="458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7689" h="458375">
                                <a:moveTo>
                                  <a:pt x="0" y="0"/>
                                </a:moveTo>
                                <a:lnTo>
                                  <a:pt x="1307689" y="0"/>
                                </a:lnTo>
                                <a:lnTo>
                                  <a:pt x="1307689" y="45837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4499988" y="386648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Shape 716"/>
                        <wps:cNvSpPr/>
                        <wps:spPr>
                          <a:xfrm>
                            <a:off x="4499988" y="386648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1858836" y="3848399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447AA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2542595" y="9318468"/>
                            <a:ext cx="4555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DD3CF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2531243" y="3848399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593AC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3385942" y="3164640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CF838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827C44" id="Group 7458" o:spid="_x0000_s1562" style="width:369.8pt;height:741.35pt;mso-position-horizontal-relative:char;mso-position-vertical-relative:line" coordsize="46965,94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">
                <v:shape id="Shape 636" o:spid="_x0000_s1563" style="position:absolute;left:21709;top:3461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" path="m,l,287435e" filled="f" strokeweight=".23742mm">
                  <v:stroke miterlimit="83231f" joinstyle="miter"/>
                  <v:path arrowok="t" textboxrect="0,0,0,287435"/>
                </v:shape>
                <v:shape id="Shape 637" o:spid="_x0000_s1564" style="position:absolute;left:21410;top:618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638" o:spid="_x0000_s1565" style="position:absolute;left:21410;top:618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640" o:spid="_x0000_s1566" style="position:absolute;left:19957;width:3419;height:3418;visibility:visible;mso-wrap-style:square;v-text-anchor:top" coordsize="341880,34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" path="m341880,170940v,11224,-1095,22340,-3285,33348c336405,215297,333163,225986,328868,236355v-4296,10370,-9561,20221,-15797,29554c306835,275241,299749,283876,291812,291812v-7936,7937,-16571,15023,-25903,21259c256576,319307,246725,324572,236355,328867v-10370,4296,-21058,7538,-32067,9728c193280,340785,182164,341879,170940,341879v-11224,,-22340,-1094,-33349,-3284c126583,336405,115894,333163,105524,328867,95154,324572,85303,319307,75971,313071,66638,306835,58004,299749,50067,291812,42131,283876,35045,275241,28809,265909,22573,256576,17307,246725,13012,236355,8717,225986,5474,215297,3285,204288,1095,193280,,182164,,170940,,159716,1095,148599,3285,137591v2189,-11008,5432,-21697,9727,-32067c17307,95154,22573,85303,28809,75971,35045,66638,42131,58004,50067,50067,58004,42130,66638,35044,75971,28809,85303,22573,95154,17307,105524,13012,115894,8717,126583,5474,137591,3285,148600,1095,159716,,170940,v11224,,22340,1095,33348,3285c215297,5474,225985,8717,236355,13012v10370,4295,20221,9561,29554,15797c275241,35044,283876,42130,291812,50067v7937,7937,15023,16571,21259,25904c319307,85303,324572,95154,328868,105524v4295,10370,7537,21059,9727,32067c340785,148599,341880,159716,341880,170940xe" filled="f" strokeweight=".47483mm">
                  <v:stroke miterlimit="1" joinstyle="miter"/>
                  <v:path arrowok="t" textboxrect="0,0,341880,341879"/>
                </v:shape>
                <v:rect id="Rectangle 641" o:spid="_x0000_s1567" style="position:absolute;left:21308;top:1274;width:951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z10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Pa3PXTEAAAA3AAAAA8A&#10;AAAAAAAAAAAAAAAABwIAAGRycy9kb3ducmV2LnhtbFBLBQYAAAAAAwADALcAAAD4AgAAAAA=&#10;" filled="f" stroked="f">
                  <v:textbox inset="0,0,0,0">
                    <w:txbxContent>
                      <w:p w14:paraId="7807A4D0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rFonts w:eastAsia="Times New Roman"/>
                            <w:sz w:val="18"/>
                            <w:szCs w:val="18"/>
                          </w:rPr>
                          <w:t>η</w:t>
                        </w:r>
                      </w:p>
                    </w:txbxContent>
                  </v:textbox>
                </v:rect>
                <v:shape id="Shape 642" o:spid="_x0000_s1568" style="position:absolute;left:21709;top:12008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" path="m,l,287435e" filled="f" strokeweight=".23742mm">
                  <v:stroke miterlimit="83231f" joinstyle="miter"/>
                  <v:path arrowok="t" textboxrect="0,0,0,287435"/>
                </v:shape>
                <v:shape id="Shape 643" o:spid="_x0000_s1569" style="position:absolute;left:21410;top:1473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644" o:spid="_x0000_s1570" style="position:absolute;left:21410;top:1473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646" o:spid="_x0000_s1571" style="position:absolute;left:6025;top:6837;width:31282;height:5128;visibility:visible;mso-wrap-style:square;v-text-anchor:top" coordsize="312819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" path="m,512819l170940,,3128197,,2957257,512819,,512819xe" filled="f" strokeweight=".47483mm">
                  <v:stroke miterlimit="83231f" joinstyle="miter"/>
                  <v:path arrowok="t" textboxrect="0,0,3128197,512819"/>
                </v:shape>
                <v:rect id="Rectangle 647" o:spid="_x0000_s1572" style="position:absolute;left:12047;top:8996;width:25585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gCb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AWEgCbxQAAANwAAAAP&#10;AAAAAAAAAAAAAAAAAAcCAABkcnMvZG93bnJldi54bWxQSwUGAAAAAAMAAwC3AAAA+QIAAAAA&#10;" filled="f" stroked="f">
                  <v:textbox inset="0,0,0,0">
                    <w:txbxContent>
                      <w:p w14:paraId="46E23191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&lt;&lt; "----------------------------------------\n";</w:t>
                        </w:r>
                      </w:p>
                    </w:txbxContent>
                  </v:textbox>
                </v:rect>
                <v:shape id="Shape 648" o:spid="_x0000_s1573" style="position:absolute;left:21709;top:20555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" path="m,l,170940,,85470,,201965e" filled="f" strokeweight=".23742mm">
                  <v:stroke miterlimit="83231f" joinstyle="miter"/>
                  <v:path arrowok="t" textboxrect="0,0,0,201965"/>
                </v:shape>
                <v:shape id="Shape 649" o:spid="_x0000_s1574" style="position:absolute;left:21410;top:2242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650" o:spid="_x0000_s1575" style="position:absolute;left:21410;top:2242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652" o:spid="_x0000_s1576" style="position:absolute;left:16538;top:15384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653" o:spid="_x0000_s1577" style="position:absolute;left:18245;top:17543;width:9100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JBF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7PCQRcYAAADcAAAA&#10;DwAAAAAAAAAAAAAAAAAHAgAAZHJzL2Rvd25yZXYueG1sUEsFBgAAAAADAAMAtwAAAPoCAAAAAA==&#10;" filled="f" stroked="f">
                  <v:textbox inset="0,0,0,0">
                    <w:txbxContent>
                      <w:p w14:paraId="4F36E210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Patient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patient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rect>
                <v:shape id="Shape 654" o:spid="_x0000_s1578" style="position:absolute;left:21709;top:28247;width:0;height:2020;visibility:visible;mso-wrap-style:square;v-text-anchor:top" coordsize="0,20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" path="m,l,170940,,85470,,201966e" filled="f" strokeweight=".23742mm">
                  <v:stroke miterlimit="83231f" joinstyle="miter"/>
                  <v:path arrowok="t" textboxrect="0,0,0,201966"/>
                </v:shape>
                <v:shape id="Shape 655" o:spid="_x0000_s1579" style="position:absolute;left:21410;top:30117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656" o:spid="_x0000_s1580" style="position:absolute;left:21410;top:30117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658" o:spid="_x0000_s1581" style="position:absolute;left:16538;top:23076;width:10256;height:5129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659" o:spid="_x0000_s1582" style="position:absolute;left:17061;top:25236;width:1224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ev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CNGKevxQAAANwAAAAP&#10;AAAAAAAAAAAAAAAAAAcCAABkcnMvZG93bnJldi54bWxQSwUGAAAAAAMAAwC3AAAA+QIAAAAA&#10;" filled="f" stroked="f">
                  <v:textbox inset="0,0,0,0">
                    <w:txbxContent>
                      <w:p w14:paraId="0776F34B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patientCount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= 0;</w:t>
                        </w:r>
                      </w:p>
                    </w:txbxContent>
                  </v:textbox>
                </v:rect>
                <v:shape id="Shape 660" o:spid="_x0000_s1583" style="position:absolute;left:21709;top:37649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661" o:spid="_x0000_s1584" style="position:absolute;left:21410;top:3951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662" o:spid="_x0000_s1585" style="position:absolute;left:21410;top:3951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664" o:spid="_x0000_s1586" style="position:absolute;left:11153;top:30769;width:21026;height:6837;visibility:visible;mso-wrap-style:square;v-text-anchor:top" coordsize="2102559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" path="m1051279,l2102559,341879,1051279,683759,,341879,1051279,xe" filled="f" strokeweight=".47483mm">
                  <v:stroke miterlimit="83231f" joinstyle="miter"/>
                  <v:path arrowok="t" textboxrect="0,0,2102559,683759"/>
                </v:shape>
                <v:rect id="Rectangle 665" o:spid="_x0000_s1587" style="position:absolute;left:14369;top:33783;width:1941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WcX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wjlnF8YAAADcAAAA&#10;DwAAAAAAAAAAAAAAAAAHAgAAZHJzL2Rvd25yZXYueG1sUEsFBgAAAAADAAMAtwAAAPoCAAAAAA==&#10;" filled="f" stroked="f">
                  <v:textbox inset="0,0,0,0">
                    <w:txbxContent>
                      <w:p w14:paraId="7ADF0A88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while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ReadPatient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file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patient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))</w:t>
                        </w:r>
                      </w:p>
                    </w:txbxContent>
                  </v:textbox>
                </v:rect>
                <v:shape id="Shape 666" o:spid="_x0000_s1588" style="position:absolute;left:21709;top:45341;width:0;height:1710;visibility:visible;mso-wrap-style:square;v-text-anchor:top" coordsize="0,17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" path="m,l,170940,,42735,,159231e" filled="f" strokeweight=".23742mm">
                  <v:stroke miterlimit="83231f" joinstyle="miter"/>
                  <v:path arrowok="t" textboxrect="0,0,0,170940"/>
                </v:shape>
                <v:shape id="Shape 667" o:spid="_x0000_s1589" style="position:absolute;left:21410;top:46784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668" o:spid="_x0000_s1590" style="position:absolute;left:21410;top:46784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670" o:spid="_x0000_s1591" style="position:absolute;left:16538;top:40170;width:10256;height:5129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671" o:spid="_x0000_s1592" style="position:absolute;left:18016;top:42330;width:970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/f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9DWE55lwBOTsAQAA//8DAFBLAQItABQABgAIAAAAIQDb4fbL7gAAAIUBAAATAAAAAAAAAAAA&#10;AAAAAAAAAABbQ29udGVudF9UeXBlc10ueG1sUEsBAi0AFAAGAAgAAAAhAFr0LFu/AAAAFQEAAAsA&#10;AAAAAAAAAAAAAAAAHwEAAF9yZWxzLy5yZWxzUEsBAi0AFAAGAAgAAAAhADjb98nEAAAA3AAAAA8A&#10;AAAAAAAAAAAAAAAABwIAAGRycy9kb3ducmV2LnhtbFBLBQYAAAAAAwADALcAAAD4AgAAAAA=&#10;" filled="f" stroked="f">
                  <v:textbox inset="0,0,0,0">
                    <w:txbxContent>
                      <w:p w14:paraId="035C52BC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patientCount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++;</w:t>
                        </w:r>
                      </w:p>
                    </w:txbxContent>
                  </v:textbox>
                </v:rect>
                <v:shape id="Shape 672" o:spid="_x0000_s1593" style="position:absolute;left:21709;top:52606;width:0;height:1710;visibility:visible;mso-wrap-style:square;v-text-anchor:top" coordsize="0,17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" path="m,l,170940,,42735,,159230e" filled="f" strokeweight=".23742mm">
                  <v:stroke miterlimit="83231f" joinstyle="miter"/>
                  <v:path arrowok="t" textboxrect="0,0,0,170940"/>
                </v:shape>
                <v:shape id="Shape 673" o:spid="_x0000_s1594" style="position:absolute;left:21410;top:5404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674" o:spid="_x0000_s1595" style="position:absolute;left:21410;top:5404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676" o:spid="_x0000_s1596" style="position:absolute;left:7735;top:47435;width:27863;height:5128;visibility:visible;mso-wrap-style:square;v-text-anchor:top" coordsize="278631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" path="m,512819l170940,,2786318,,2615378,512819,,512819xe" filled="f" strokeweight=".47483mm">
                  <v:stroke miterlimit="83231f" joinstyle="miter"/>
                  <v:path arrowok="t" textboxrect="0,0,2786318,512819"/>
                </v:shape>
                <v:rect id="Rectangle 677" o:spid="_x0000_s1597" style="position:absolute;left:11515;top:49595;width:2699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o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cDSCz5lwBOT8DQAA//8DAFBLAQItABQABgAIAAAAIQDb4fbL7gAAAIUBAAATAAAAAAAAAAAA&#10;AAAAAAAAAABbQ29udGVudF9UeXBlc10ueG1sUEsBAi0AFAAGAAgAAAAhAFr0LFu/AAAAFQEAAAsA&#10;AAAAAAAAAAAAAAAAHwEAAF9yZWxzLy5yZWxzUEsBAi0AFAAGAAgAAAAhANh+yibEAAAA3AAAAA8A&#10;AAAAAAAAAAAAAAAABwIAAGRycy9kb3ducmV2LnhtbFBLBQYAAAAAAwADALcAAAD4AgAAAAA=&#10;" filled="f" stroked="f">
                  <v:textbox inset="0,0,0,0">
                    <w:txbxContent>
                      <w:p w14:paraId="039708F1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&lt;&lt; "Пациент " &lt;&lt;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patientCount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&lt;&lt; ":\n";</w:t>
                        </w:r>
                      </w:p>
                    </w:txbxContent>
                  </v:textbox>
                </v:rect>
                <v:shape id="Shape 678" o:spid="_x0000_s1598" style="position:absolute;left:21709;top:59871;width:0;height:2020;visibility:visible;mso-wrap-style:square;v-text-anchor:top" coordsize="0,20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" path="m,l,170940,,85471,,201966e" filled="f" strokeweight=".23742mm">
                  <v:stroke miterlimit="83231f" joinstyle="miter"/>
                  <v:path arrowok="t" textboxrect="0,0,0,201966"/>
                </v:shape>
                <v:shape id="Shape 679" o:spid="_x0000_s1599" style="position:absolute;left:21410;top:61741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680" o:spid="_x0000_s1600" style="position:absolute;left:21410;top:61741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682" o:spid="_x0000_s1601" style="position:absolute;left:9871;top:54700;width:23590;height:5128;visibility:visible;mso-wrap-style:square;v-text-anchor:top" coordsize="235896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" path="m,512819l170940,,2358968,,2188028,512819,,512819xe" filled="f" strokeweight=".47483mm">
                  <v:stroke miterlimit="83231f" joinstyle="miter"/>
                  <v:path arrowok="t" textboxrect="0,0,2358968,512819"/>
                </v:shape>
                <v:rect id="Rectangle 683" o:spid="_x0000_s1602" style="position:absolute;left:11884;top:55663;width:2602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LwC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CSkLwCxQAAANwAAAAP&#10;AAAAAAAAAAAAAAAAAAcCAABkcnMvZG93bnJldi54bWxQSwUGAAAAAAMAAwC3AAAA+QIAAAAA&#10;" filled="f" stroked="f">
                  <v:textbox inset="0,0,0,0">
                    <w:txbxContent>
                      <w:p w14:paraId="06BFE289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&lt;&lt; "ФИО: " &lt;&lt;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patient.lastName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&lt;&lt; " "</w:t>
                        </w:r>
                      </w:p>
                    </w:txbxContent>
                  </v:textbox>
                </v:rect>
                <v:rect id="Rectangle 684" o:spid="_x0000_s1603" style="position:absolute;left:15088;top:56860;width:17497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SR2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AdeSR2xQAAANwAAAAP&#10;AAAAAAAAAAAAAAAAAAcCAABkcnMvZG93bnJldi54bWxQSwUGAAAAAAMAAwC3AAAA+QIAAAAA&#10;" filled="f" stroked="f">
                  <v:textbox inset="0,0,0,0">
                    <w:txbxContent>
                      <w:p w14:paraId="7A2DBAE4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 xml:space="preserve">    &lt;&lt;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patient.firstName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&lt;&lt; " "</w:t>
                        </w:r>
                      </w:p>
                    </w:txbxContent>
                  </v:textbox>
                </v:rect>
                <v:rect id="Rectangle 685" o:spid="_x0000_s1604" style="position:absolute;left:14167;top:58142;width:1994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YHt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ByNYHtxQAAANwAAAAP&#10;AAAAAAAAAAAAAAAAAAcCAABkcnMvZG93bnJldi54bWxQSwUGAAAAAAMAAwC3AAAA+QIAAAAA&#10;" filled="f" stroked="f">
                  <v:textbox inset="0,0,0,0">
                    <w:txbxContent>
                      <w:p w14:paraId="70981B6A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 xml:space="preserve">    &lt;&lt;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patient.patronymic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&lt;&lt;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endl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rect>
                <v:shape id="Shape 686" o:spid="_x0000_s1605" style="position:absolute;left:21709;top:67563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687" o:spid="_x0000_s1606" style="position:absolute;left:21410;top:69434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688" o:spid="_x0000_s1607" style="position:absolute;left:21410;top:69434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690" o:spid="_x0000_s1608" style="position:absolute;left:8162;top:62393;width:27008;height:5128;visibility:visible;mso-wrap-style:square;v-text-anchor:top" coordsize="270084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" path="m,512819l170940,,2700848,,2529908,512819,,512819xe" filled="f" strokeweight=".47483mm">
                  <v:stroke miterlimit="83231f" joinstyle="miter"/>
                  <v:path arrowok="t" textboxrect="0,0,2700848,512819"/>
                </v:shape>
                <v:rect id="Rectangle 691" o:spid="_x0000_s1609" style="position:absolute;left:11308;top:64552;width:2754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xEz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JB7B35lwBOT8BQAA//8DAFBLAQItABQABgAIAAAAIQDb4fbL7gAAAIUBAAATAAAAAAAAAAAA&#10;AAAAAAAAAABbQ29udGVudF9UeXBlc10ueG1sUEsBAi0AFAAGAAgAAAAhAFr0LFu/AAAAFQEAAAsA&#10;AAAAAAAAAAAAAAAAHwEAAF9yZWxzLy5yZWxzUEsBAi0AFAAGAAgAAAAhAIjXETPEAAAA3AAAAA8A&#10;AAAAAAAAAAAAAAAABwIAAGRycy9kb3ducmV2LnhtbFBLBQYAAAAAAwADALcAAAD4AgAAAAA=&#10;" filled="f" stroked="f">
                  <v:textbox inset="0,0,0,0">
                    <w:txbxContent>
                      <w:p w14:paraId="1394A737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cout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 xml:space="preserve"> &lt;&lt; "</w:t>
                        </w:r>
                        <w:r w:rsidRPr="00941522">
                          <w:rPr>
                            <w:sz w:val="18"/>
                            <w:szCs w:val="18"/>
                          </w:rPr>
                          <w:t>Адрес</w:t>
                        </w:r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 xml:space="preserve">: " &lt;&lt;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patient.address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 xml:space="preserve"> &lt;&lt;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endl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;</w:t>
                        </w:r>
                      </w:p>
                    </w:txbxContent>
                  </v:textbox>
                </v:rect>
                <v:shape id="Shape 692" o:spid="_x0000_s1610" style="position:absolute;left:21709;top:75256;width:0;height:1709;visibility:visible;mso-wrap-style:square;v-text-anchor:top" coordsize="0,170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" path="m,l,170939,,,,116495e" filled="f" strokeweight=".23742mm">
                  <v:stroke miterlimit="83231f" joinstyle="miter"/>
                  <v:path arrowok="t" textboxrect="0,0,0,170939"/>
                </v:shape>
                <v:shape id="Shape 693" o:spid="_x0000_s1611" style="position:absolute;left:21410;top:7627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694" o:spid="_x0000_s1612" style="position:absolute;left:21410;top:7627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696" o:spid="_x0000_s1613" style="position:absolute;left:8162;top:70085;width:27008;height:5128;visibility:visible;mso-wrap-style:square;v-text-anchor:top" coordsize="270084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" path="m,512819l170940,,2700848,,2529908,512819,,512819xe" filled="f" strokeweight=".47483mm">
                  <v:stroke miterlimit="83231f" joinstyle="miter"/>
                  <v:path arrowok="t" textboxrect="0,0,2700848,512819"/>
                </v:shape>
                <v:rect id="Rectangle 697" o:spid="_x0000_s1614" style="position:absolute;left:14091;top:71646;width:2014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izc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" filled="f" stroked="f">
                  <v:textbox inset="0,0,0,0">
                    <w:txbxContent>
                      <w:p w14:paraId="4476B234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&lt;&lt; "Номер мед. карты: " &lt;&lt;</w:t>
                        </w:r>
                      </w:p>
                    </w:txbxContent>
                  </v:textbox>
                </v:rect>
                <v:rect id="Rectangle 698" o:spid="_x0000_s1615" style="position:absolute;left:13285;top:72928;width:2229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biu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" filled="f" stroked="f">
                  <v:textbox inset="0,0,0,0">
                    <w:txbxContent>
                      <w:p w14:paraId="327C8F07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patient.medicalCardNumber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&lt;&lt;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endl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rect>
                <v:shape id="Shape 699" o:spid="_x0000_s1616" style="position:absolute;left:21709;top:82093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700" o:spid="_x0000_s1617" style="position:absolute;left:21410;top:83963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701" o:spid="_x0000_s1618" style="position:absolute;left:21410;top:83963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702" o:spid="_x0000_s1619" style="position:absolute;left:4743;top:76922;width:33846;height:5129;visibility:visible;mso-wrap-style:square;v-text-anchor:top" coordsize="338460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" path="m170940,l3384607,,3213667,512819,,512819,170940,xe" stroked="f" strokeweight="0">
                  <v:stroke miterlimit="83231f" joinstyle="miter"/>
                  <v:path arrowok="t" textboxrect="0,0,3384607,512819"/>
                </v:shape>
                <v:shape id="Shape 703" o:spid="_x0000_s1620" style="position:absolute;left:4743;top:76922;width:33846;height:5129;visibility:visible;mso-wrap-style:square;v-text-anchor:top" coordsize="338460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" path="m,512819l170940,,3384607,,3213667,512819,,512819xe" filled="f" strokeweight=".47483mm">
                  <v:stroke miterlimit="83231f" joinstyle="miter"/>
                  <v:path arrowok="t" textboxrect="0,0,3384607,512819"/>
                </v:shape>
                <v:rect id="Rectangle 704" o:spid="_x0000_s1621" style="position:absolute;left:6452;top:79082;width:4046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ix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AGSyixxQAAANwAAAAP&#10;AAAAAAAAAAAAAAAAAAcCAABkcnMvZG93bnJldi54bWxQSwUGAAAAAAMAAwC3AAAA+QIAAAAA&#10;" filled="f" stroked="f">
                  <v:textbox inset="0,0,0,0">
                    <w:txbxContent>
                      <w:p w14:paraId="4AA56B06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cout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 xml:space="preserve"> &lt;&lt; "</w:t>
                        </w:r>
                        <w:r w:rsidRPr="00941522">
                          <w:rPr>
                            <w:sz w:val="18"/>
                            <w:szCs w:val="18"/>
                          </w:rPr>
                          <w:t>Номер</w:t>
                        </w:r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941522">
                          <w:rPr>
                            <w:sz w:val="18"/>
                            <w:szCs w:val="18"/>
                          </w:rPr>
                          <w:t>страховки</w:t>
                        </w:r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 xml:space="preserve">: " &lt;&lt;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patient.insuranceNumber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 xml:space="preserve"> &lt;&lt;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endl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;</w:t>
                        </w:r>
                      </w:p>
                    </w:txbxContent>
                  </v:textbox>
                </v:rect>
                <v:shape id="Shape 705" o:spid="_x0000_s1622" style="position:absolute;top:29957;width:21709;height:61538;visibility:visible;mso-wrap-style:square;v-text-anchor:top" coordsize="2170934,615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" path="m2170934,5982890r,170940l,6153830,,,1996832,e" filled="f" strokeweight=".23742mm">
                  <v:stroke miterlimit="83231f" joinstyle="miter"/>
                  <v:path arrowok="t" textboxrect="0,0,2170934,6153830"/>
                </v:shape>
                <v:shape id="Shape 706" o:spid="_x0000_s1623" style="position:absolute;left:19818;top:29658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707" o:spid="_x0000_s1624" style="position:absolute;left:19818;top:29658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708" o:spid="_x0000_s1625" style="position:absolute;left:6025;top:84615;width:31282;height:5128;visibility:visible;mso-wrap-style:square;v-text-anchor:top" coordsize="312819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" path="m170940,l3128197,,2957257,512819,,512819,170940,xe" stroked="f" strokeweight="0">
                  <v:stroke miterlimit="83231f" joinstyle="miter"/>
                  <v:path arrowok="t" textboxrect="0,0,3128197,512819"/>
                </v:shape>
                <v:shape id="Shape 709" o:spid="_x0000_s1626" style="position:absolute;left:6025;top:84615;width:31282;height:5128;visibility:visible;mso-wrap-style:square;v-text-anchor:top" coordsize="312819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" path="m,512819l170940,,3128197,,2957257,512819,,512819xe" filled="f" strokeweight=".47483mm">
                  <v:stroke miterlimit="83231f" joinstyle="miter"/>
                  <v:path arrowok="t" textboxrect="0,0,3128197,512819"/>
                </v:shape>
                <v:rect id="Rectangle 710" o:spid="_x0000_s1627" style="position:absolute;left:12047;top:86774;width:2558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bhv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zA9nwhGQ6ycAAAD//wMAUEsBAi0AFAAGAAgAAAAhANvh9svuAAAAhQEAABMAAAAAAAAAAAAA&#10;AAAAAAAAAFtDb250ZW50X1R5cGVzXS54bWxQSwECLQAUAAYACAAAACEAWvQsW78AAAAVAQAACwAA&#10;AAAAAAAAAAAAAAAfAQAAX3JlbHMvLnJlbHNQSwECLQAUAAYACAAAACEA/Km4b8MAAADcAAAADwAA&#10;AAAAAAAAAAAAAAAHAgAAZHJzL2Rvd25yZXYueG1sUEsFBgAAAAADAAMAtwAAAPcCAAAAAA==&#10;" filled="f" stroked="f">
                  <v:textbox inset="0,0,0,0">
                    <w:txbxContent>
                      <w:p w14:paraId="08612C07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&lt;&lt; "----------------------------------------\n";</w:t>
                        </w:r>
                      </w:p>
                    </w:txbxContent>
                  </v:textbox>
                </v:rect>
                <v:shape id="Shape 712" o:spid="_x0000_s1628" style="position:absolute;left:43546;top:39316;width:3419;height:3418;visibility:visible;mso-wrap-style:square;v-text-anchor:top" coordsize="341880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" path="m341880,170940v,11224,-1095,22340,-3285,33348c336405,215297,333163,225986,328867,236355v-4295,10370,-9561,20221,-15797,29553c306835,275241,299749,283875,291813,291812v-7938,7937,-16572,15023,-25904,21258c256576,319306,246725,324572,236355,328867v-10370,4296,-21058,7538,-32067,9728c193280,340785,182164,341880,170940,341880v-11224,,-22341,-1095,-33349,-3285c126582,336405,115893,333163,105523,328867,95154,324572,85303,319306,75971,313070,66638,306835,58003,299749,50067,291812,42130,283875,35044,275241,28809,265908,22573,256576,17307,246725,13012,236355,8717,225986,5474,215297,3285,204288,1095,193280,,182164,1,170940,,159716,1095,148599,3285,137591v2189,-11008,5432,-21698,9727,-32067c17307,95154,22573,85303,28809,75970,35044,66638,42130,58003,50067,50067,58003,42130,66638,35044,75971,28808,85303,22573,95154,17307,105523,13012,115893,8717,126582,5474,137591,3285,148599,1095,159716,,170940,v11224,,22340,1095,33348,3285c215297,5474,225985,8717,236355,13012v10370,4295,20221,9561,29554,15796c275241,35044,283875,42130,291813,50067v7936,7936,15022,16571,21257,25904c319306,85303,324572,95154,328867,105524v4296,10369,7538,21058,9728,32067c340785,148599,341880,159716,341880,170940xe" filled="f" strokeweight=".47483mm">
                  <v:stroke miterlimit="1" joinstyle="miter"/>
                  <v:path arrowok="t" textboxrect="0,0,341880,341880"/>
                </v:shape>
                <v:rect id="Rectangle 713" o:spid="_x0000_s1629" style="position:absolute;left:44927;top:40590;width:871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YY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DHsmGMYAAADcAAAA&#10;DwAAAAAAAAAAAAAAAAAHAgAAZHJzL2Rvd25yZXYueG1sUEsFBgAAAAADAAMAtwAAAPoCAAAAAA==&#10;" filled="f" stroked="f">
                  <v:textbox inset="0,0,0,0">
                    <w:txbxContent>
                      <w:p w14:paraId="226D39CC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rFonts w:eastAsia="Times New Roman"/>
                            <w:sz w:val="18"/>
                            <w:szCs w:val="18"/>
                          </w:rPr>
                          <w:t>θ</w:t>
                        </w:r>
                      </w:p>
                    </w:txbxContent>
                  </v:textbox>
                </v:rect>
                <v:shape id="Shape 714" o:spid="_x0000_s1630" style="position:absolute;left:32222;top:34230;width:13077;height:4584;visibility:visible;mso-wrap-style:square;v-text-anchor:top" coordsize="1307689,458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" path="m,l1307689,r,458375e" filled="f" strokeweight=".23742mm">
                  <v:stroke miterlimit="83231f" joinstyle="miter"/>
                  <v:path arrowok="t" textboxrect="0,0,1307689,458375"/>
                </v:shape>
                <v:shape id="Shape 715" o:spid="_x0000_s1631" style="position:absolute;left:44999;top:38664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716" o:spid="_x0000_s1632" style="position:absolute;left:44999;top:38664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rect id="Rectangle 717" o:spid="_x0000_s1633" style="position:absolute;left:18588;top:38483;width:455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CAb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ozg90w4AnL+AQAA//8DAFBLAQItABQABgAIAAAAIQDb4fbL7gAAAIUBAAATAAAAAAAAAAAA&#10;AAAAAAAAAABbQ29udGVudF9UeXBlc10ueG1sUEsBAi0AFAAGAAgAAAAhAFr0LFu/AAAAFQEAAAsA&#10;AAAAAAAAAAAAAAAAHwEAAF9yZWxzLy5yZWxzUEsBAi0AFAAGAAgAAAAhAHNAIBvEAAAA3AAAAA8A&#10;AAAAAAAAAAAAAAAABwIAAGRycy9kb3ducmV2LnhtbFBLBQYAAAAAAwADALcAAAD4AgAAAAA=&#10;" filled="f" stroked="f">
                  <v:textbox inset="0,0,0,0">
                    <w:txbxContent>
                      <w:p w14:paraId="19E447AA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718" o:spid="_x0000_s1634" style="position:absolute;left:25425;top:93184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7Rp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rA1nwhGQ6ycAAAD//wMAUEsBAi0AFAAGAAgAAAAhANvh9svuAAAAhQEAABMAAAAAAAAAAAAA&#10;AAAAAAAAAFtDb250ZW50X1R5cGVzXS54bWxQSwECLQAUAAYACAAAACEAWvQsW78AAAAVAQAACwAA&#10;AAAAAAAAAAAAAAAfAQAAX3JlbHMvLnJlbHNQSwECLQAUAAYACAAAACEAAt+0acMAAADcAAAADwAA&#10;AAAAAAAAAAAAAAAHAgAAZHJzL2Rvd25yZXYueG1sUEsFBgAAAAADAAMAtwAAAPcCAAAAAA==&#10;" filled="f" stroked="f">
                  <v:textbox inset="0,0,0,0">
                    <w:txbxContent>
                      <w:p w14:paraId="79FDD3CF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719" o:spid="_x0000_s1635" style="position:absolute;left:25312;top:38483;width:759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Hy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NYzh/0w4AnL2BAAA//8DAFBLAQItABQABgAIAAAAIQDb4fbL7gAAAIUBAAATAAAAAAAAAAAA&#10;AAAAAAAAAABbQ29udGVudF9UeXBlc10ueG1sUEsBAi0AFAAGAAgAAAAhAFr0LFu/AAAAFQEAAAsA&#10;AAAAAAAAAAAAAAAAHwEAAF9yZWxzLy5yZWxzUEsBAi0AFAAGAAgAAAAhAG2TEfLEAAAA3AAAAA8A&#10;AAAAAAAAAAAAAAAABwIAAGRycy9kb3ducmV2LnhtbFBLBQYAAAAAAwADALcAAAD4AgAAAAA=&#10;" filled="f" stroked="f">
                  <v:textbox inset="0,0,0,0">
                    <w:txbxContent>
                      <w:p w14:paraId="1AF593AC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720" o:spid="_x0000_s1636" style="position:absolute;left:33859;top:31646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XLS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mB/OhCMgV78AAAD//wMAUEsBAi0AFAAGAAgAAAAhANvh9svuAAAAhQEAABMAAAAAAAAAAAAA&#10;AAAAAAAAAFtDb250ZW50X1R5cGVzXS54bWxQSwECLQAUAAYACAAAACEAWvQsW78AAAAVAQAACwAA&#10;AAAAAAAAAAAAAAAfAQAAX3JlbHMvLnJlbHNQSwECLQAUAAYACAAAACEAMsVy0sMAAADcAAAADwAA&#10;AAAAAAAAAAAAAAAHAgAAZHJzL2Rvd25yZXYueG1sUEsFBgAAAAADAAMAtwAAAPcCAAAAAA==&#10;" filled="f" stroked="f">
                  <v:textbox inset="0,0,0,0">
                    <w:txbxContent>
                      <w:p w14:paraId="52ACF838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D08B0DB" w14:textId="77777777" w:rsidR="00941522" w:rsidRPr="00941522" w:rsidRDefault="00941522">
      <w:pPr>
        <w:ind w:left="-915"/>
        <w:rPr>
          <w:sz w:val="22"/>
          <w:szCs w:val="22"/>
        </w:rPr>
      </w:pPr>
      <w:r w:rsidRPr="00941522">
        <w:rPr>
          <w:rFonts w:ascii="Calibri" w:eastAsia="Calibri" w:hAnsi="Calibri" w:cs="Calibri"/>
          <w:noProof/>
          <w:sz w:val="22"/>
          <w:szCs w:val="22"/>
        </w:rPr>
        <w:lastRenderedPageBreak/>
        <mc:AlternateContent>
          <mc:Choice Requires="wpg">
            <w:drawing>
              <wp:inline distT="0" distB="0" distL="0" distR="0" wp14:anchorId="6AB95BB4" wp14:editId="64000BAA">
                <wp:extent cx="5658105" cy="9658093"/>
                <wp:effectExtent l="0" t="0" r="0" b="0"/>
                <wp:docPr id="7795" name="Group 7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8105" cy="9658093"/>
                          <a:chOff x="0" y="0"/>
                          <a:chExt cx="5658105" cy="9658093"/>
                        </a:xfrm>
                      </wpg:grpSpPr>
                      <wps:wsp>
                        <wps:cNvPr id="724" name="Shape 724"/>
                        <wps:cNvSpPr/>
                        <wps:spPr>
                          <a:xfrm>
                            <a:off x="3457256" y="346152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3427341" y="61863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3427341" y="61863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3282042" y="0"/>
                            <a:ext cx="341880" cy="34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79">
                                <a:moveTo>
                                  <a:pt x="341880" y="170940"/>
                                </a:moveTo>
                                <a:cubicBezTo>
                                  <a:pt x="341880" y="182164"/>
                                  <a:pt x="340785" y="193280"/>
                                  <a:pt x="338595" y="204289"/>
                                </a:cubicBezTo>
                                <a:cubicBezTo>
                                  <a:pt x="336405" y="215297"/>
                                  <a:pt x="333163" y="225987"/>
                                  <a:pt x="328868" y="236357"/>
                                </a:cubicBezTo>
                                <a:cubicBezTo>
                                  <a:pt x="324572" y="246727"/>
                                  <a:pt x="319307" y="256577"/>
                                  <a:pt x="313071" y="265910"/>
                                </a:cubicBezTo>
                                <a:cubicBezTo>
                                  <a:pt x="306835" y="275243"/>
                                  <a:pt x="299749" y="283876"/>
                                  <a:pt x="291812" y="291813"/>
                                </a:cubicBezTo>
                                <a:cubicBezTo>
                                  <a:pt x="283876" y="299750"/>
                                  <a:pt x="275241" y="306836"/>
                                  <a:pt x="265909" y="313072"/>
                                </a:cubicBezTo>
                                <a:cubicBezTo>
                                  <a:pt x="256576" y="319308"/>
                                  <a:pt x="246725" y="324574"/>
                                  <a:pt x="236355" y="328869"/>
                                </a:cubicBezTo>
                                <a:cubicBezTo>
                                  <a:pt x="225985" y="333163"/>
                                  <a:pt x="215297" y="336405"/>
                                  <a:pt x="204288" y="338595"/>
                                </a:cubicBezTo>
                                <a:cubicBezTo>
                                  <a:pt x="193280" y="340785"/>
                                  <a:pt x="182164" y="341879"/>
                                  <a:pt x="170940" y="341879"/>
                                </a:cubicBezTo>
                                <a:cubicBezTo>
                                  <a:pt x="159716" y="341879"/>
                                  <a:pt x="148600" y="340785"/>
                                  <a:pt x="137591" y="338595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8"/>
                                </a:cubicBezTo>
                                <a:cubicBezTo>
                                  <a:pt x="95154" y="324572"/>
                                  <a:pt x="85303" y="319308"/>
                                  <a:pt x="75971" y="313072"/>
                                </a:cubicBezTo>
                                <a:cubicBezTo>
                                  <a:pt x="66638" y="306836"/>
                                  <a:pt x="58004" y="299750"/>
                                  <a:pt x="50067" y="291813"/>
                                </a:cubicBezTo>
                                <a:cubicBezTo>
                                  <a:pt x="42131" y="283876"/>
                                  <a:pt x="35045" y="275243"/>
                                  <a:pt x="28809" y="265910"/>
                                </a:cubicBezTo>
                                <a:cubicBezTo>
                                  <a:pt x="22573" y="256577"/>
                                  <a:pt x="17307" y="246727"/>
                                  <a:pt x="13012" y="236357"/>
                                </a:cubicBezTo>
                                <a:cubicBezTo>
                                  <a:pt x="8717" y="225987"/>
                                  <a:pt x="5474" y="215297"/>
                                  <a:pt x="3285" y="204289"/>
                                </a:cubicBezTo>
                                <a:cubicBezTo>
                                  <a:pt x="1095" y="193280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600"/>
                                  <a:pt x="3285" y="137592"/>
                                </a:cubicBezTo>
                                <a:cubicBezTo>
                                  <a:pt x="5474" y="126584"/>
                                  <a:pt x="8717" y="115894"/>
                                  <a:pt x="13012" y="105525"/>
                                </a:cubicBezTo>
                                <a:cubicBezTo>
                                  <a:pt x="17307" y="95155"/>
                                  <a:pt x="22573" y="85304"/>
                                  <a:pt x="28809" y="75971"/>
                                </a:cubicBezTo>
                                <a:cubicBezTo>
                                  <a:pt x="35045" y="66639"/>
                                  <a:pt x="42131" y="58004"/>
                                  <a:pt x="50067" y="50067"/>
                                </a:cubicBezTo>
                                <a:cubicBezTo>
                                  <a:pt x="58004" y="42131"/>
                                  <a:pt x="66638" y="35044"/>
                                  <a:pt x="75971" y="28808"/>
                                </a:cubicBezTo>
                                <a:cubicBezTo>
                                  <a:pt x="85303" y="22572"/>
                                  <a:pt x="95154" y="17308"/>
                                  <a:pt x="105524" y="13013"/>
                                </a:cubicBezTo>
                                <a:cubicBezTo>
                                  <a:pt x="115894" y="8718"/>
                                  <a:pt x="126583" y="5476"/>
                                  <a:pt x="137591" y="3286"/>
                                </a:cubicBezTo>
                                <a:cubicBezTo>
                                  <a:pt x="148600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6"/>
                                </a:cubicBezTo>
                                <a:cubicBezTo>
                                  <a:pt x="215297" y="5476"/>
                                  <a:pt x="225985" y="8718"/>
                                  <a:pt x="236355" y="13013"/>
                                </a:cubicBezTo>
                                <a:cubicBezTo>
                                  <a:pt x="246725" y="17308"/>
                                  <a:pt x="256576" y="22572"/>
                                  <a:pt x="265909" y="28808"/>
                                </a:cubicBezTo>
                                <a:cubicBezTo>
                                  <a:pt x="275241" y="35044"/>
                                  <a:pt x="283876" y="42131"/>
                                  <a:pt x="291812" y="50067"/>
                                </a:cubicBezTo>
                                <a:cubicBezTo>
                                  <a:pt x="299749" y="58004"/>
                                  <a:pt x="306835" y="66639"/>
                                  <a:pt x="313071" y="75971"/>
                                </a:cubicBezTo>
                                <a:cubicBezTo>
                                  <a:pt x="319307" y="85304"/>
                                  <a:pt x="324572" y="95155"/>
                                  <a:pt x="328868" y="105525"/>
                                </a:cubicBezTo>
                                <a:cubicBezTo>
                                  <a:pt x="333163" y="115894"/>
                                  <a:pt x="336405" y="126584"/>
                                  <a:pt x="338595" y="137592"/>
                                </a:cubicBezTo>
                                <a:cubicBezTo>
                                  <a:pt x="340785" y="148600"/>
                                  <a:pt x="341880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3420130" y="127404"/>
                            <a:ext cx="87121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F9202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0" name="Shape 730"/>
                        <wps:cNvSpPr/>
                        <wps:spPr>
                          <a:xfrm>
                            <a:off x="2106832" y="1029911"/>
                            <a:ext cx="512819" cy="543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19" h="543845">
                                <a:moveTo>
                                  <a:pt x="5128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384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2076917" y="155879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732"/>
                        <wps:cNvSpPr/>
                        <wps:spPr>
                          <a:xfrm>
                            <a:off x="2076917" y="155879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733"/>
                        <wps:cNvSpPr/>
                        <wps:spPr>
                          <a:xfrm>
                            <a:off x="3457256" y="1029911"/>
                            <a:ext cx="1418800" cy="1484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8800" h="1484013">
                                <a:moveTo>
                                  <a:pt x="837605" y="0"/>
                                </a:moveTo>
                                <a:lnTo>
                                  <a:pt x="1418800" y="0"/>
                                </a:lnTo>
                                <a:lnTo>
                                  <a:pt x="1418800" y="1367518"/>
                                </a:lnTo>
                                <a:lnTo>
                                  <a:pt x="0" y="1367518"/>
                                </a:lnTo>
                                <a:lnTo>
                                  <a:pt x="0" y="1484013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Shape 734"/>
                        <wps:cNvSpPr/>
                        <wps:spPr>
                          <a:xfrm>
                            <a:off x="3427341" y="249896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735"/>
                        <wps:cNvSpPr/>
                        <wps:spPr>
                          <a:xfrm>
                            <a:off x="3427341" y="249896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" name="Shape 736"/>
                        <wps:cNvSpPr/>
                        <wps:spPr>
                          <a:xfrm>
                            <a:off x="2615378" y="683759"/>
                            <a:ext cx="1675209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5209" h="683759">
                                <a:moveTo>
                                  <a:pt x="837605" y="0"/>
                                </a:moveTo>
                                <a:lnTo>
                                  <a:pt x="1675209" y="341879"/>
                                </a:lnTo>
                                <a:lnTo>
                                  <a:pt x="837605" y="683759"/>
                                </a:lnTo>
                                <a:lnTo>
                                  <a:pt x="0" y="341879"/>
                                </a:lnTo>
                                <a:lnTo>
                                  <a:pt x="8376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2615378" y="683759"/>
                            <a:ext cx="1675209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5209" h="683759">
                                <a:moveTo>
                                  <a:pt x="837605" y="0"/>
                                </a:moveTo>
                                <a:lnTo>
                                  <a:pt x="1675209" y="341879"/>
                                </a:lnTo>
                                <a:lnTo>
                                  <a:pt x="837605" y="683759"/>
                                </a:lnTo>
                                <a:lnTo>
                                  <a:pt x="0" y="341879"/>
                                </a:lnTo>
                                <a:lnTo>
                                  <a:pt x="837605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2971146" y="985157"/>
                            <a:ext cx="1281507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E5265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if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patientCount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== 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" name="Shape 740"/>
                        <wps:cNvSpPr/>
                        <wps:spPr>
                          <a:xfrm>
                            <a:off x="1196578" y="1623927"/>
                            <a:ext cx="1829055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5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829055" y="0"/>
                                </a:lnTo>
                                <a:lnTo>
                                  <a:pt x="1658115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1590006" y="1839856"/>
                            <a:ext cx="138594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E75EA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cout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&lt;&lt; "Файл пуст\n";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" name="Shape 742"/>
                        <wps:cNvSpPr/>
                        <wps:spPr>
                          <a:xfrm>
                            <a:off x="3457256" y="3081187"/>
                            <a:ext cx="0" cy="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940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0"/>
                                </a:lnTo>
                                <a:lnTo>
                                  <a:pt x="0" y="11649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743"/>
                        <wps:cNvSpPr/>
                        <wps:spPr>
                          <a:xfrm>
                            <a:off x="3427341" y="318272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Shape 744"/>
                        <wps:cNvSpPr/>
                        <wps:spPr>
                          <a:xfrm>
                            <a:off x="3427341" y="318272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Shape 746"/>
                        <wps:cNvSpPr/>
                        <wps:spPr>
                          <a:xfrm>
                            <a:off x="2940163" y="2564096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3204986" y="2780024"/>
                            <a:ext cx="659470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CD73E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file.close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" name="Shape 748"/>
                        <wps:cNvSpPr/>
                        <wps:spPr>
                          <a:xfrm>
                            <a:off x="2115379" y="2141019"/>
                            <a:ext cx="1393159" cy="256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159" h="256410">
                                <a:moveTo>
                                  <a:pt x="1393159" y="256410"/>
                                </a:moveTo>
                                <a:lnTo>
                                  <a:pt x="0" y="2564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749"/>
                        <wps:cNvSpPr/>
                        <wps:spPr>
                          <a:xfrm>
                            <a:off x="3457256" y="4534175"/>
                            <a:ext cx="0" cy="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940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51282"/>
                                </a:lnTo>
                                <a:lnTo>
                                  <a:pt x="0" y="167777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" name="Shape 750"/>
                        <wps:cNvSpPr/>
                        <wps:spPr>
                          <a:xfrm>
                            <a:off x="3427341" y="468699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751"/>
                        <wps:cNvSpPr/>
                        <wps:spPr>
                          <a:xfrm>
                            <a:off x="3427341" y="468699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53"/>
                        <wps:cNvSpPr/>
                        <wps:spPr>
                          <a:xfrm>
                            <a:off x="1247860" y="4017083"/>
                            <a:ext cx="4410245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245" h="512819">
                                <a:moveTo>
                                  <a:pt x="0" y="0"/>
                                </a:moveTo>
                                <a:lnTo>
                                  <a:pt x="4410245" y="0"/>
                                </a:lnTo>
                                <a:lnTo>
                                  <a:pt x="4410245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1692303" y="4017083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Shape 755"/>
                        <wps:cNvSpPr/>
                        <wps:spPr>
                          <a:xfrm>
                            <a:off x="5213661" y="4017083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1972217" y="4233012"/>
                            <a:ext cx="3950158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32E4A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bool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DeletePatient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(const char* filename, int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medicalCardNumber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Shape 757"/>
                        <wps:cNvSpPr/>
                        <wps:spPr>
                          <a:xfrm>
                            <a:off x="3457256" y="5269216"/>
                            <a:ext cx="0" cy="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940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34188"/>
                                </a:lnTo>
                                <a:lnTo>
                                  <a:pt x="0" y="150683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" name="Shape 758"/>
                        <wps:cNvSpPr/>
                        <wps:spPr>
                          <a:xfrm>
                            <a:off x="3427341" y="540494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" name="Shape 759"/>
                        <wps:cNvSpPr/>
                        <wps:spPr>
                          <a:xfrm>
                            <a:off x="3427341" y="540494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" name="Shape 761"/>
                        <wps:cNvSpPr/>
                        <wps:spPr>
                          <a:xfrm>
                            <a:off x="2188028" y="4752124"/>
                            <a:ext cx="252990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908" h="512819">
                                <a:moveTo>
                                  <a:pt x="0" y="0"/>
                                </a:moveTo>
                                <a:lnTo>
                                  <a:pt x="2529908" y="0"/>
                                </a:lnTo>
                                <a:lnTo>
                                  <a:pt x="252990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2548604" y="4968052"/>
                            <a:ext cx="2405557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610C0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const char*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tempFilename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= "temp.dat";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Shape 763"/>
                        <wps:cNvSpPr/>
                        <wps:spPr>
                          <a:xfrm>
                            <a:off x="3457256" y="5987163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" name="Shape 764"/>
                        <wps:cNvSpPr/>
                        <wps:spPr>
                          <a:xfrm>
                            <a:off x="3427341" y="617417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3427341" y="617417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767"/>
                        <wps:cNvSpPr/>
                        <wps:spPr>
                          <a:xfrm>
                            <a:off x="2017089" y="5470071"/>
                            <a:ext cx="287178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1787" h="512819">
                                <a:moveTo>
                                  <a:pt x="0" y="0"/>
                                </a:moveTo>
                                <a:lnTo>
                                  <a:pt x="2871787" y="0"/>
                                </a:lnTo>
                                <a:lnTo>
                                  <a:pt x="287178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2629266" y="5686000"/>
                            <a:ext cx="219081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3AD9F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ifstream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inFile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(filename,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ios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::binary);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Shape 769"/>
                        <wps:cNvSpPr/>
                        <wps:spPr>
                          <a:xfrm>
                            <a:off x="3457256" y="6756392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39"/>
                                </a:lnTo>
                                <a:lnTo>
                                  <a:pt x="0" y="85469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" name="Shape 770"/>
                        <wps:cNvSpPr/>
                        <wps:spPr>
                          <a:xfrm>
                            <a:off x="3427341" y="694340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Shape 771"/>
                        <wps:cNvSpPr/>
                        <wps:spPr>
                          <a:xfrm>
                            <a:off x="3427341" y="694340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Shape 773"/>
                        <wps:cNvSpPr/>
                        <wps:spPr>
                          <a:xfrm>
                            <a:off x="2145293" y="6239299"/>
                            <a:ext cx="2615378" cy="512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5378" h="512820">
                                <a:moveTo>
                                  <a:pt x="0" y="0"/>
                                </a:moveTo>
                                <a:lnTo>
                                  <a:pt x="2615378" y="0"/>
                                </a:lnTo>
                                <a:lnTo>
                                  <a:pt x="2615378" y="512820"/>
                                </a:lnTo>
                                <a:lnTo>
                                  <a:pt x="0" y="51282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2449780" y="6455228"/>
                            <a:ext cx="266851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A42B0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ofstream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outFile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tempFilename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ios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::binary);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" name="Shape 775"/>
                        <wps:cNvSpPr/>
                        <wps:spPr>
                          <a:xfrm>
                            <a:off x="1329056" y="7354681"/>
                            <a:ext cx="735041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041" h="287435">
                                <a:moveTo>
                                  <a:pt x="7350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1299142" y="762715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1299142" y="762715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778"/>
                        <wps:cNvSpPr/>
                        <wps:spPr>
                          <a:xfrm>
                            <a:off x="2059823" y="7008528"/>
                            <a:ext cx="2786318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6318" h="683759">
                                <a:moveTo>
                                  <a:pt x="1393159" y="0"/>
                                </a:moveTo>
                                <a:lnTo>
                                  <a:pt x="2786318" y="341880"/>
                                </a:lnTo>
                                <a:lnTo>
                                  <a:pt x="1393159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13931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2059823" y="7008528"/>
                            <a:ext cx="2786318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6318" h="683759">
                                <a:moveTo>
                                  <a:pt x="1393159" y="0"/>
                                </a:moveTo>
                                <a:lnTo>
                                  <a:pt x="2786318" y="341880"/>
                                </a:lnTo>
                                <a:lnTo>
                                  <a:pt x="1393159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1393159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2562760" y="7309926"/>
                            <a:ext cx="2367991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C22E0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if (!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inFile.is_open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() || !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outFile.is_open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" name="Shape 781"/>
                        <wps:cNvSpPr/>
                        <wps:spPr>
                          <a:xfrm>
                            <a:off x="1329056" y="8209379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Shape 782"/>
                        <wps:cNvSpPr/>
                        <wps:spPr>
                          <a:xfrm>
                            <a:off x="1299142" y="848185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1299142" y="848185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Shape 784"/>
                        <wps:cNvSpPr/>
                        <wps:spPr>
                          <a:xfrm>
                            <a:off x="0" y="7692287"/>
                            <a:ext cx="2649566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9566" h="512819">
                                <a:moveTo>
                                  <a:pt x="170940" y="0"/>
                                </a:moveTo>
                                <a:lnTo>
                                  <a:pt x="2649566" y="0"/>
                                </a:lnTo>
                                <a:lnTo>
                                  <a:pt x="2478626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Shape 785"/>
                        <wps:cNvSpPr/>
                        <wps:spPr>
                          <a:xfrm>
                            <a:off x="0" y="7692287"/>
                            <a:ext cx="2649566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9566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649566" y="0"/>
                                </a:lnTo>
                                <a:lnTo>
                                  <a:pt x="2478626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151175" y="7848386"/>
                            <a:ext cx="312150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4F186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cerr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&lt;&lt; "Ошибка: Не удалось открыть файлы для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638620" y="7976592"/>
                            <a:ext cx="182508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3B566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операции удаления" &lt;&lt;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endl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Shape 789"/>
                        <wps:cNvSpPr/>
                        <wps:spPr>
                          <a:xfrm>
                            <a:off x="897433" y="8546985"/>
                            <a:ext cx="85469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8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8" y="114786"/>
                                  <a:pt x="854698" y="256410"/>
                                </a:cubicBezTo>
                                <a:cubicBezTo>
                                  <a:pt x="854698" y="398033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3"/>
                                  <a:pt x="0" y="256410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1053950" y="8762914"/>
                            <a:ext cx="72028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260D9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return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false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Shape 792"/>
                        <wps:cNvSpPr/>
                        <wps:spPr>
                          <a:xfrm>
                            <a:off x="3282042" y="9316214"/>
                            <a:ext cx="341880" cy="34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79">
                                <a:moveTo>
                                  <a:pt x="341880" y="170939"/>
                                </a:moveTo>
                                <a:cubicBezTo>
                                  <a:pt x="341880" y="182163"/>
                                  <a:pt x="340785" y="193280"/>
                                  <a:pt x="338595" y="204288"/>
                                </a:cubicBezTo>
                                <a:cubicBezTo>
                                  <a:pt x="336405" y="215297"/>
                                  <a:pt x="333163" y="225985"/>
                                  <a:pt x="328868" y="236355"/>
                                </a:cubicBezTo>
                                <a:cubicBezTo>
                                  <a:pt x="324572" y="246725"/>
                                  <a:pt x="319307" y="256576"/>
                                  <a:pt x="313071" y="265909"/>
                                </a:cubicBezTo>
                                <a:cubicBezTo>
                                  <a:pt x="306835" y="275241"/>
                                  <a:pt x="299749" y="283876"/>
                                  <a:pt x="291812" y="291812"/>
                                </a:cubicBezTo>
                                <a:cubicBezTo>
                                  <a:pt x="283876" y="299749"/>
                                  <a:pt x="275241" y="306835"/>
                                  <a:pt x="265909" y="313071"/>
                                </a:cubicBezTo>
                                <a:cubicBezTo>
                                  <a:pt x="256576" y="319307"/>
                                  <a:pt x="246725" y="324572"/>
                                  <a:pt x="236355" y="328868"/>
                                </a:cubicBezTo>
                                <a:cubicBezTo>
                                  <a:pt x="225985" y="333163"/>
                                  <a:pt x="215297" y="336405"/>
                                  <a:pt x="204288" y="338595"/>
                                </a:cubicBezTo>
                                <a:cubicBezTo>
                                  <a:pt x="193280" y="340785"/>
                                  <a:pt x="182164" y="341879"/>
                                  <a:pt x="170940" y="341879"/>
                                </a:cubicBezTo>
                                <a:cubicBezTo>
                                  <a:pt x="159716" y="341879"/>
                                  <a:pt x="148600" y="340785"/>
                                  <a:pt x="137591" y="338595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8"/>
                                </a:cubicBezTo>
                                <a:cubicBezTo>
                                  <a:pt x="95154" y="324572"/>
                                  <a:pt x="85303" y="319307"/>
                                  <a:pt x="75971" y="313071"/>
                                </a:cubicBezTo>
                                <a:cubicBezTo>
                                  <a:pt x="66638" y="306835"/>
                                  <a:pt x="58004" y="299749"/>
                                  <a:pt x="50067" y="291812"/>
                                </a:cubicBezTo>
                                <a:cubicBezTo>
                                  <a:pt x="42131" y="283876"/>
                                  <a:pt x="35045" y="275241"/>
                                  <a:pt x="28809" y="265909"/>
                                </a:cubicBezTo>
                                <a:cubicBezTo>
                                  <a:pt x="22573" y="256576"/>
                                  <a:pt x="17307" y="246725"/>
                                  <a:pt x="13012" y="236355"/>
                                </a:cubicBezTo>
                                <a:cubicBezTo>
                                  <a:pt x="8717" y="225985"/>
                                  <a:pt x="5474" y="215297"/>
                                  <a:pt x="3285" y="204288"/>
                                </a:cubicBezTo>
                                <a:cubicBezTo>
                                  <a:pt x="1095" y="193280"/>
                                  <a:pt x="0" y="182163"/>
                                  <a:pt x="0" y="170939"/>
                                </a:cubicBezTo>
                                <a:cubicBezTo>
                                  <a:pt x="0" y="159716"/>
                                  <a:pt x="1095" y="148599"/>
                                  <a:pt x="3285" y="137591"/>
                                </a:cubicBezTo>
                                <a:cubicBezTo>
                                  <a:pt x="5474" y="126582"/>
                                  <a:pt x="8717" y="115894"/>
                                  <a:pt x="13012" y="105524"/>
                                </a:cubicBezTo>
                                <a:cubicBezTo>
                                  <a:pt x="17307" y="95154"/>
                                  <a:pt x="22573" y="85303"/>
                                  <a:pt x="28809" y="75971"/>
                                </a:cubicBezTo>
                                <a:cubicBezTo>
                                  <a:pt x="35045" y="66638"/>
                                  <a:pt x="42131" y="58003"/>
                                  <a:pt x="50067" y="50067"/>
                                </a:cubicBezTo>
                                <a:cubicBezTo>
                                  <a:pt x="58004" y="42130"/>
                                  <a:pt x="66638" y="35044"/>
                                  <a:pt x="75971" y="28808"/>
                                </a:cubicBezTo>
                                <a:cubicBezTo>
                                  <a:pt x="85303" y="22573"/>
                                  <a:pt x="95154" y="17307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4"/>
                                  <a:pt x="137591" y="3284"/>
                                </a:cubicBezTo>
                                <a:cubicBezTo>
                                  <a:pt x="148600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4"/>
                                </a:cubicBezTo>
                                <a:cubicBezTo>
                                  <a:pt x="215297" y="5474"/>
                                  <a:pt x="225985" y="8717"/>
                                  <a:pt x="236355" y="13012"/>
                                </a:cubicBezTo>
                                <a:cubicBezTo>
                                  <a:pt x="246725" y="17307"/>
                                  <a:pt x="256576" y="22573"/>
                                  <a:pt x="265909" y="28808"/>
                                </a:cubicBezTo>
                                <a:cubicBezTo>
                                  <a:pt x="275241" y="35044"/>
                                  <a:pt x="283876" y="42130"/>
                                  <a:pt x="291812" y="50067"/>
                                </a:cubicBezTo>
                                <a:cubicBezTo>
                                  <a:pt x="299749" y="58003"/>
                                  <a:pt x="306835" y="66638"/>
                                  <a:pt x="313071" y="75971"/>
                                </a:cubicBezTo>
                                <a:cubicBezTo>
                                  <a:pt x="319307" y="85303"/>
                                  <a:pt x="324572" y="95154"/>
                                  <a:pt x="328868" y="105524"/>
                                </a:cubicBezTo>
                                <a:cubicBezTo>
                                  <a:pt x="333163" y="115894"/>
                                  <a:pt x="336405" y="126582"/>
                                  <a:pt x="338595" y="137591"/>
                                </a:cubicBezTo>
                                <a:cubicBezTo>
                                  <a:pt x="340785" y="148599"/>
                                  <a:pt x="341880" y="159716"/>
                                  <a:pt x="341880" y="170939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3434553" y="9443617"/>
                            <a:ext cx="48933" cy="165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CAC1F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Shape 794"/>
                        <wps:cNvSpPr/>
                        <wps:spPr>
                          <a:xfrm>
                            <a:off x="1329056" y="9064077"/>
                            <a:ext cx="2128199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8199" h="201965">
                                <a:moveTo>
                                  <a:pt x="0" y="0"/>
                                </a:moveTo>
                                <a:lnTo>
                                  <a:pt x="0" y="85470"/>
                                </a:lnTo>
                                <a:lnTo>
                                  <a:pt x="2128199" y="85470"/>
                                </a:lnTo>
                                <a:lnTo>
                                  <a:pt x="2128199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" name="Shape 795"/>
                        <wps:cNvSpPr/>
                        <wps:spPr>
                          <a:xfrm>
                            <a:off x="3427341" y="925108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" name="Shape 796"/>
                        <wps:cNvSpPr/>
                        <wps:spPr>
                          <a:xfrm>
                            <a:off x="3427341" y="925108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" name="Shape 797"/>
                        <wps:cNvSpPr/>
                        <wps:spPr>
                          <a:xfrm>
                            <a:off x="3423068" y="7354681"/>
                            <a:ext cx="1623927" cy="1794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3927" h="1794866">
                                <a:moveTo>
                                  <a:pt x="0" y="1794866"/>
                                </a:moveTo>
                                <a:lnTo>
                                  <a:pt x="1623927" y="1794866"/>
                                </a:lnTo>
                                <a:lnTo>
                                  <a:pt x="1623927" y="0"/>
                                </a:lnTo>
                                <a:lnTo>
                                  <a:pt x="1427347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4085326" y="3591988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8FF10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" name="Shape 799"/>
                        <wps:cNvSpPr/>
                        <wps:spPr>
                          <a:xfrm>
                            <a:off x="3025633" y="3247855"/>
                            <a:ext cx="8546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9" y="114786"/>
                                  <a:pt x="854699" y="256410"/>
                                </a:cubicBezTo>
                                <a:cubicBezTo>
                                  <a:pt x="854699" y="398033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3"/>
                                  <a:pt x="0" y="256410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" name="Shape 800"/>
                        <wps:cNvSpPr/>
                        <wps:spPr>
                          <a:xfrm>
                            <a:off x="3025633" y="3247855"/>
                            <a:ext cx="8546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9" y="114786"/>
                                  <a:pt x="854699" y="256410"/>
                                </a:cubicBezTo>
                                <a:cubicBezTo>
                                  <a:pt x="854699" y="398033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3"/>
                                  <a:pt x="0" y="256410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3304746" y="3463783"/>
                            <a:ext cx="39424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21057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return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2287654" y="771482"/>
                            <a:ext cx="75865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171E6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4415854" y="771482"/>
                            <a:ext cx="75865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53536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3145157" y="4583439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44F30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1860305" y="7096252"/>
                            <a:ext cx="75865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5EA48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4928673" y="7181722"/>
                            <a:ext cx="75865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A0195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922941" y="7438132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5A4AD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2034049" y="8891119"/>
                            <a:ext cx="4555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995F5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B95BB4" id="Group 7795" o:spid="_x0000_s1637" style="width:445.5pt;height:760.5pt;mso-position-horizontal-relative:char;mso-position-vertical-relative:line" coordsize="56581,96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">
                <v:shape id="Shape 724" o:spid="_x0000_s1638" style="position:absolute;left:34572;top:3461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" path="m,l,287435e" filled="f" strokeweight=".23742mm">
                  <v:stroke miterlimit="83231f" joinstyle="miter"/>
                  <v:path arrowok="t" textboxrect="0,0,0,287435"/>
                </v:shape>
                <v:shape id="Shape 725" o:spid="_x0000_s1639" style="position:absolute;left:34273;top:618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726" o:spid="_x0000_s1640" style="position:absolute;left:34273;top:618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728" o:spid="_x0000_s1641" style="position:absolute;left:32820;width:3419;height:3418;visibility:visible;mso-wrap-style:square;v-text-anchor:top" coordsize="341880,34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" path="m341880,170940v,11224,-1095,22340,-3285,33349c336405,215297,333163,225987,328868,236357v-4296,10370,-9561,20220,-15797,29553c306835,275243,299749,283876,291812,291813v-7936,7937,-16571,15023,-25903,21259c256576,319308,246725,324574,236355,328869v-10370,4294,-21058,7536,-32067,9726c193280,340785,182164,341879,170940,341879v-11224,,-22340,-1094,-33349,-3284c126583,336405,115894,333163,105524,328868,95154,324572,85303,319308,75971,313072,66638,306836,58004,299750,50067,291813,42131,283876,35045,275243,28809,265910,22573,256577,17307,246727,13012,236357,8717,225987,5474,215297,3285,204289,1095,193280,,182164,,170940,,159716,1095,148600,3285,137592v2189,-11008,5432,-21698,9727,-32067c17307,95155,22573,85304,28809,75971,35045,66639,42131,58004,50067,50067,58004,42131,66638,35044,75971,28808,85303,22572,95154,17308,105524,13013,115894,8718,126583,5476,137591,3286,148600,1095,159716,,170940,v11224,,22340,1095,33348,3286c215297,5476,225985,8718,236355,13013v10370,4295,20221,9559,29554,15795c275241,35044,283876,42131,291812,50067v7937,7937,15023,16572,21259,25904c319307,85304,324572,95155,328868,105525v4295,10369,7537,21059,9727,32067c340785,148600,341880,159716,341880,170940xe" filled="f" strokeweight=".47483mm">
                  <v:stroke miterlimit="1" joinstyle="miter"/>
                  <v:path arrowok="t" textboxrect="0,0,341880,341879"/>
                </v:shape>
                <v:rect id="Rectangle 729" o:spid="_x0000_s1642" style="position:absolute;left:34201;top:1274;width:871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9tP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7iBP7PhCMg138AAAD//wMAUEsBAi0AFAAGAAgAAAAhANvh9svuAAAAhQEAABMAAAAAAAAA&#10;AAAAAAAAAAAAAFtDb250ZW50X1R5cGVzXS54bWxQSwECLQAUAAYACAAAACEAWvQsW78AAAAVAQAA&#10;CwAAAAAAAAAAAAAAAAAfAQAAX3JlbHMvLnJlbHNQSwECLQAUAAYACAAAACEAo//bT8YAAADcAAAA&#10;DwAAAAAAAAAAAAAAAAAHAgAAZHJzL2Rvd25yZXYueG1sUEsFBgAAAAADAAMAtwAAAPoCAAAAAA==&#10;" filled="f" stroked="f">
                  <v:textbox inset="0,0,0,0">
                    <w:txbxContent>
                      <w:p w14:paraId="416F9202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rFonts w:eastAsia="Times New Roman"/>
                            <w:sz w:val="18"/>
                            <w:szCs w:val="18"/>
                          </w:rPr>
                          <w:t>θ</w:t>
                        </w:r>
                      </w:p>
                    </w:txbxContent>
                  </v:textbox>
                </v:rect>
                <v:shape id="Shape 730" o:spid="_x0000_s1643" style="position:absolute;left:21068;top:10299;width:5128;height:5438;visibility:visible;mso-wrap-style:square;v-text-anchor:top" coordsize="512819,54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" path="m512819,l,,,543845e" filled="f" strokeweight=".23742mm">
                  <v:stroke miterlimit="83231f" joinstyle="miter"/>
                  <v:path arrowok="t" textboxrect="0,0,512819,543845"/>
                </v:shape>
                <v:shape id="Shape 731" o:spid="_x0000_s1644" style="position:absolute;left:20769;top:15587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732" o:spid="_x0000_s1645" style="position:absolute;left:20769;top:15587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733" o:spid="_x0000_s1646" style="position:absolute;left:34572;top:10299;width:14188;height:14840;visibility:visible;mso-wrap-style:square;v-text-anchor:top" coordsize="1418800,1484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" path="m837605,r581195,l1418800,1367518,,1367518r,116495e" filled="f" strokeweight=".23742mm">
                  <v:stroke miterlimit="83231f" joinstyle="miter"/>
                  <v:path arrowok="t" textboxrect="0,0,1418800,1484013"/>
                </v:shape>
                <v:shape id="Shape 734" o:spid="_x0000_s1647" style="position:absolute;left:34273;top:2498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735" o:spid="_x0000_s1648" style="position:absolute;left:34273;top:2498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736" o:spid="_x0000_s1649" style="position:absolute;left:26153;top:6837;width:16752;height:6838;visibility:visible;mso-wrap-style:square;v-text-anchor:top" coordsize="1675209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" path="m837605,r837604,341879l837605,683759,,341879,837605,xe" stroked="f" strokeweight="0">
                  <v:stroke miterlimit="83231f" joinstyle="miter"/>
                  <v:path arrowok="t" textboxrect="0,0,1675209,683759"/>
                </v:shape>
                <v:shape id="Shape 737" o:spid="_x0000_s1650" style="position:absolute;left:26153;top:6837;width:16752;height:6838;visibility:visible;mso-wrap-style:square;v-text-anchor:top" coordsize="1675209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" path="m837605,r837604,341879l837605,683759,,341879,837605,xe" filled="f" strokeweight=".47483mm">
                  <v:stroke miterlimit="83231f" joinstyle="miter"/>
                  <v:path arrowok="t" textboxrect="0,0,1675209,683759"/>
                </v:shape>
                <v:rect id="Rectangle 738" o:spid="_x0000_s1651" style="position:absolute;left:29711;top:9851;width:1281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gJ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Elq6AnBAAAA3AAAAA8AAAAA&#10;AAAAAAAAAAAABwIAAGRycy9kb3ducmV2LnhtbFBLBQYAAAAAAwADALcAAAD1AgAAAAA=&#10;" filled="f" stroked="f">
                  <v:textbox inset="0,0,0,0">
                    <w:txbxContent>
                      <w:p w14:paraId="10CE5265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patientCount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== 0)</w:t>
                        </w:r>
                      </w:p>
                    </w:txbxContent>
                  </v:textbox>
                </v:rect>
                <v:shape id="Shape 740" o:spid="_x0000_s1652" style="position:absolute;left:11965;top:16239;width:18291;height:5128;visibility:visible;mso-wrap-style:square;v-text-anchor:top" coordsize="1829055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" path="m,512819l170940,,1829055,,1658115,512819,,512819xe" filled="f" strokeweight=".47483mm">
                  <v:stroke miterlimit="83231f" joinstyle="miter"/>
                  <v:path arrowok="t" textboxrect="0,0,1829055,512819"/>
                </v:shape>
                <v:rect id="Rectangle 741" o:spid="_x0000_s1653" style="position:absolute;left:15900;top:18398;width:138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jLp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gFYy6cYAAADcAAAA&#10;DwAAAAAAAAAAAAAAAAAHAgAAZHJzL2Rvd25yZXYueG1sUEsFBgAAAAADAAMAtwAAAPoCAAAAAA==&#10;" filled="f" stroked="f">
                  <v:textbox inset="0,0,0,0">
                    <w:txbxContent>
                      <w:p w14:paraId="46DE75EA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&lt;&lt; "Файл пуст\n";</w:t>
                        </w:r>
                      </w:p>
                    </w:txbxContent>
                  </v:textbox>
                </v:rect>
                <v:shape id="Shape 742" o:spid="_x0000_s1654" style="position:absolute;left:34572;top:30811;width:0;height:1710;visibility:visible;mso-wrap-style:square;v-text-anchor:top" coordsize="0,17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" path="m,l,170940,,,,116496e" filled="f" strokeweight=".23742mm">
                  <v:stroke miterlimit="83231f" joinstyle="miter"/>
                  <v:path arrowok="t" textboxrect="0,0,0,170940"/>
                </v:shape>
                <v:shape id="Shape 743" o:spid="_x0000_s1655" style="position:absolute;left:34273;top:3182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744" o:spid="_x0000_s1656" style="position:absolute;left:34273;top:3182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746" o:spid="_x0000_s1657" style="position:absolute;left:29401;top:25640;width:10257;height:5129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747" o:spid="_x0000_s1658" style="position:absolute;left:32049;top:27800;width:659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w8G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YPMPBsYAAADcAAAA&#10;DwAAAAAAAAAAAAAAAAAHAgAAZHJzL2Rvd25yZXYueG1sUEsFBgAAAAADAAMAtwAAAPoCAAAAAA==&#10;" filled="f" stroked="f">
                  <v:textbox inset="0,0,0,0">
                    <w:txbxContent>
                      <w:p w14:paraId="46FCD73E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file.close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();</w:t>
                        </w:r>
                      </w:p>
                    </w:txbxContent>
                  </v:textbox>
                </v:rect>
                <v:shape id="Shape 748" o:spid="_x0000_s1659" style="position:absolute;left:21153;top:21410;width:13932;height:2564;visibility:visible;mso-wrap-style:square;v-text-anchor:top" coordsize="1393159,256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" path="m1393159,256410l,256410,,e" filled="f" strokeweight=".23742mm">
                  <v:stroke miterlimit="83231f" joinstyle="miter"/>
                  <v:path arrowok="t" textboxrect="0,0,1393159,256410"/>
                </v:shape>
                <v:shape id="Shape 749" o:spid="_x0000_s1660" style="position:absolute;left:34572;top:45341;width:0;height:1710;visibility:visible;mso-wrap-style:square;v-text-anchor:top" coordsize="0,17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" path="m,l,170940,,51282,,167777e" filled="f" strokeweight=".23742mm">
                  <v:stroke miterlimit="83231f" joinstyle="miter"/>
                  <v:path arrowok="t" textboxrect="0,0,0,170940"/>
                </v:shape>
                <v:shape id="Shape 750" o:spid="_x0000_s1661" style="position:absolute;left:34273;top:46869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751" o:spid="_x0000_s1662" style="position:absolute;left:34273;top:46869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753" o:spid="_x0000_s1663" style="position:absolute;left:12478;top:40170;width:44103;height:5129;visibility:visible;mso-wrap-style:square;v-text-anchor:top" coordsize="4410245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" path="m,l4410245,r,512819l,512819,,xe" filled="f" strokeweight=".47483mm">
                  <v:stroke miterlimit="1" joinstyle="miter"/>
                  <v:path arrowok="t" textboxrect="0,0,4410245,512819"/>
                </v:shape>
                <v:shape id="Shape 754" o:spid="_x0000_s1664" style="position:absolute;left:16923;top:40170;width:0;height:5129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" path="m,l,512819e" filled="f" strokeweight=".47483mm">
                  <v:stroke miterlimit="83231f" joinstyle="miter"/>
                  <v:path arrowok="t" textboxrect="0,0,0,512819"/>
                </v:shape>
                <v:shape id="Shape 755" o:spid="_x0000_s1665" style="position:absolute;left:52136;top:40170;width:0;height:5129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" path="m,l,512819e" filled="f" strokeweight=".47483mm">
                  <v:stroke miterlimit="83231f" joinstyle="miter"/>
                  <v:path arrowok="t" textboxrect="0,0,0,512819"/>
                </v:shape>
                <v:rect id="Rectangle 756" o:spid="_x0000_s1666" style="position:absolute;left:19722;top:42330;width:3950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xA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CKZjxAxQAAANwAAAAP&#10;AAAAAAAAAAAAAAAAAAcCAABkcnMvZG93bnJldi54bWxQSwUGAAAAAAMAAwC3AAAA+QIAAAAA&#10;" filled="f" stroked="f">
                  <v:textbox inset="0,0,0,0">
                    <w:txbxContent>
                      <w:p w14:paraId="0AE32E4A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 xml:space="preserve">bool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DeletePatient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 xml:space="preserve">(const char* filename, int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medicalCardNumber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shape id="Shape 757" o:spid="_x0000_s1667" style="position:absolute;left:34572;top:52692;width:0;height:1709;visibility:visible;mso-wrap-style:square;v-text-anchor:top" coordsize="0,17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" path="m,l,170940,,34188,,150683e" filled="f" strokeweight=".23742mm">
                  <v:stroke miterlimit="83231f" joinstyle="miter"/>
                  <v:path arrowok="t" textboxrect="0,0,0,170940"/>
                </v:shape>
                <v:shape id="Shape 758" o:spid="_x0000_s1668" style="position:absolute;left:34273;top:5404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759" o:spid="_x0000_s1669" style="position:absolute;left:34273;top:5404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761" o:spid="_x0000_s1670" style="position:absolute;left:21880;top:47521;width:25299;height:5128;visibility:visible;mso-wrap-style:square;v-text-anchor:top" coordsize="252990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" path="m,l2529908,r,512819l,512819,,xe" filled="f" strokeweight=".47483mm">
                  <v:stroke miterlimit="1" joinstyle="miter"/>
                  <v:path arrowok="t" textboxrect="0,0,2529908,512819"/>
                </v:shape>
                <v:rect id="Rectangle 762" o:spid="_x0000_s1671" style="position:absolute;left:25486;top:49680;width:240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fD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5mMP/mXAE5PYPAAD//wMAUEsBAi0AFAAGAAgAAAAhANvh9svuAAAAhQEAABMAAAAAAAAA&#10;AAAAAAAAAAAAAFtDb250ZW50X1R5cGVzXS54bWxQSwECLQAUAAYACAAAACEAWvQsW78AAAAVAQAA&#10;CwAAAAAAAAAAAAAAAAAfAQAAX3JlbHMvLnJlbHNQSwECLQAUAAYACAAAACEAOzHw/sYAAADcAAAA&#10;DwAAAAAAAAAAAAAAAAAHAgAAZHJzL2Rvd25yZXYueG1sUEsFBgAAAAADAAMAtwAAAPoCAAAAAA==&#10;" filled="f" stroked="f">
                  <v:textbox inset="0,0,0,0">
                    <w:txbxContent>
                      <w:p w14:paraId="12F610C0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 xml:space="preserve">const char*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tempFilename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 xml:space="preserve"> = "temp.dat";</w:t>
                        </w:r>
                      </w:p>
                    </w:txbxContent>
                  </v:textbox>
                </v:rect>
                <v:shape id="Shape 763" o:spid="_x0000_s1672" style="position:absolute;left:34572;top:59871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" path="m,l,170940,,85470,,201965e" filled="f" strokeweight=".23742mm">
                  <v:stroke miterlimit="83231f" joinstyle="miter"/>
                  <v:path arrowok="t" textboxrect="0,0,0,201965"/>
                </v:shape>
                <v:shape id="Shape 764" o:spid="_x0000_s1673" style="position:absolute;left:34273;top:61741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765" o:spid="_x0000_s1674" style="position:absolute;left:34273;top:61741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767" o:spid="_x0000_s1675" style="position:absolute;left:20170;top:54700;width:28718;height:5128;visibility:visible;mso-wrap-style:square;v-text-anchor:top" coordsize="287178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" path="m,l2871787,r,512819l,512819,,xe" filled="f" strokeweight=".47483mm">
                  <v:stroke miterlimit="1" joinstyle="miter"/>
                  <v:path arrowok="t" textboxrect="0,0,2871787,512819"/>
                </v:shape>
                <v:rect id="Rectangle 768" o:spid="_x0000_s1676" style="position:absolute;left:26292;top:56860;width:2190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cc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" filled="f" stroked="f">
                  <v:textbox inset="0,0,0,0">
                    <w:txbxContent>
                      <w:p w14:paraId="2063AD9F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ifstream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inFile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 xml:space="preserve">(filename,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ios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::binary);</w:t>
                        </w:r>
                      </w:p>
                    </w:txbxContent>
                  </v:textbox>
                </v:rect>
                <v:shape id="Shape 769" o:spid="_x0000_s1677" style="position:absolute;left:34572;top:67563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" path="m,l,170939,,85469,,201965e" filled="f" strokeweight=".23742mm">
                  <v:stroke miterlimit="83231f" joinstyle="miter"/>
                  <v:path arrowok="t" textboxrect="0,0,0,201965"/>
                </v:shape>
                <v:shape id="Shape 770" o:spid="_x0000_s1678" style="position:absolute;left:34273;top:69434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771" o:spid="_x0000_s1679" style="position:absolute;left:34273;top:69434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773" o:spid="_x0000_s1680" style="position:absolute;left:21452;top:62392;width:26154;height:5129;visibility:visible;mso-wrap-style:square;v-text-anchor:top" coordsize="2615378,512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" path="m,l2615378,r,512820l,512820,,xe" filled="f" strokeweight=".47483mm">
                  <v:stroke miterlimit="1" joinstyle="miter"/>
                  <v:path arrowok="t" textboxrect="0,0,2615378,512820"/>
                </v:shape>
                <v:rect id="Rectangle 774" o:spid="_x0000_s1681" style="position:absolute;left:24497;top:64552;width:2668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vM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Xk1bzMYAAADcAAAA&#10;DwAAAAAAAAAAAAAAAAAHAgAAZHJzL2Rvd25yZXYueG1sUEsFBgAAAAADAAMAtwAAAPoCAAAAAA==&#10;" filled="f" stroked="f">
                  <v:textbox inset="0,0,0,0">
                    <w:txbxContent>
                      <w:p w14:paraId="7D0A42B0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ofstream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outFile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tempFilename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ios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::binary);</w:t>
                        </w:r>
                      </w:p>
                    </w:txbxContent>
                  </v:textbox>
                </v:rect>
                <v:shape id="Shape 775" o:spid="_x0000_s1682" style="position:absolute;left:13290;top:73546;width:7350;height:2875;visibility:visible;mso-wrap-style:square;v-text-anchor:top" coordsize="735041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" path="m735041,l,,,287435e" filled="f" strokeweight=".23742mm">
                  <v:stroke miterlimit="83231f" joinstyle="miter"/>
                  <v:path arrowok="t" textboxrect="0,0,735041,287435"/>
                </v:shape>
                <v:shape id="Shape 776" o:spid="_x0000_s1683" style="position:absolute;left:12991;top:7627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777" o:spid="_x0000_s1684" style="position:absolute;left:12991;top:7627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778" o:spid="_x0000_s1685" style="position:absolute;left:20598;top:70085;width:27863;height:6837;visibility:visible;mso-wrap-style:square;v-text-anchor:top" coordsize="2786318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" path="m1393159,l2786318,341880,1393159,683759,,341880,1393159,xe" stroked="f" strokeweight="0">
                  <v:stroke miterlimit="83231f" joinstyle="miter"/>
                  <v:path arrowok="t" textboxrect="0,0,2786318,683759"/>
                </v:shape>
                <v:shape id="Shape 779" o:spid="_x0000_s1686" style="position:absolute;left:20598;top:70085;width:27863;height:6837;visibility:visible;mso-wrap-style:square;v-text-anchor:top" coordsize="2786318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" path="m1393159,l2786318,341880,1393159,683759,,341880,1393159,xe" filled="f" strokeweight=".47483mm">
                  <v:stroke miterlimit="83231f" joinstyle="miter"/>
                  <v:path arrowok="t" textboxrect="0,0,2786318,683759"/>
                </v:shape>
                <v:rect id="Rectangle 780" o:spid="_x0000_s1687" style="position:absolute;left:25627;top:73099;width:2368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y3o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f54Uw4AnLxBgAA//8DAFBLAQItABQABgAIAAAAIQDb4fbL7gAAAIUBAAATAAAAAAAAAAAAAAAA&#10;AAAAAABbQ29udGVudF9UeXBlc10ueG1sUEsBAi0AFAAGAAgAAAAhAFr0LFu/AAAAFQEAAAsAAAAA&#10;AAAAAAAAAAAAHwEAAF9yZWxzLy5yZWxzUEsBAi0AFAAGAAgAAAAhABSjLejBAAAA3AAAAA8AAAAA&#10;AAAAAAAAAAAABwIAAGRycy9kb3ducmV2LnhtbFBLBQYAAAAAAwADALcAAAD1AgAAAAA=&#10;" filled="f" stroked="f">
                  <v:textbox inset="0,0,0,0">
                    <w:txbxContent>
                      <w:p w14:paraId="4EEC22E0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if (!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inFile.is_open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() || !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outFile.is_open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())</w:t>
                        </w:r>
                      </w:p>
                    </w:txbxContent>
                  </v:textbox>
                </v:rect>
                <v:shape id="Shape 781" o:spid="_x0000_s1688" style="position:absolute;left:13290;top:82093;width:0;height:2875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" path="m,l,287435e" filled="f" strokeweight=".23742mm">
                  <v:stroke miterlimit="83231f" joinstyle="miter"/>
                  <v:path arrowok="t" textboxrect="0,0,0,287435"/>
                </v:shape>
                <v:shape id="Shape 782" o:spid="_x0000_s1689" style="position:absolute;left:12991;top:8481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783" o:spid="_x0000_s1690" style="position:absolute;left:12991;top:8481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784" o:spid="_x0000_s1691" style="position:absolute;top:76922;width:26495;height:5129;visibility:visible;mso-wrap-style:square;v-text-anchor:top" coordsize="2649566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" path="m170940,l2649566,,2478626,512819,,512819,170940,xe" stroked="f" strokeweight="0">
                  <v:stroke miterlimit="83231f" joinstyle="miter"/>
                  <v:path arrowok="t" textboxrect="0,0,2649566,512819"/>
                </v:shape>
                <v:shape id="Shape 785" o:spid="_x0000_s1692" style="position:absolute;top:76922;width:26495;height:5129;visibility:visible;mso-wrap-style:square;v-text-anchor:top" coordsize="2649566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" path="m,512819l170940,,2649566,,2478626,512819,,512819xe" filled="f" strokeweight=".47483mm">
                  <v:stroke miterlimit="83231f" joinstyle="miter"/>
                  <v:path arrowok="t" textboxrect="0,0,2649566,512819"/>
                </v:shape>
                <v:rect id="Rectangle 786" o:spid="_x0000_s1693" style="position:absolute;left:1511;top:78483;width:31215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AH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TGfyfCUdA5n8AAAD//wMAUEsBAi0AFAAGAAgAAAAhANvh9svuAAAAhQEAABMAAAAAAAAA&#10;AAAAAAAAAAAAAFtDb250ZW50X1R5cGVzXS54bWxQSwECLQAUAAYACAAAACEAWvQsW78AAAAVAQAA&#10;CwAAAAAAAAAAAAAAAAAfAQAAX3JlbHMvLnJlbHNQSwECLQAUAAYACAAAACEA9AYQB8YAAADcAAAA&#10;DwAAAAAAAAAAAAAAAAAHAgAAZHJzL2Rvd25yZXYueG1sUEsFBgAAAAADAAMAtwAAAPoCAAAAAA==&#10;" filled="f" stroked="f">
                  <v:textbox inset="0,0,0,0">
                    <w:txbxContent>
                      <w:p w14:paraId="0AA4F186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cerr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&lt;&lt; "Ошибка: Не удалось открыть файлы для</w:t>
                        </w:r>
                      </w:p>
                    </w:txbxContent>
                  </v:textbox>
                </v:rect>
                <v:rect id="Rectangle 787" o:spid="_x0000_s1694" style="position:absolute;left:6386;top:79765;width:18251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Wc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" filled="f" stroked="f">
                  <v:textbox inset="0,0,0,0">
                    <w:txbxContent>
                      <w:p w14:paraId="4683B566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 xml:space="preserve">операции удаления" &lt;&lt;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endl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rect>
                <v:shape id="Shape 789" o:spid="_x0000_s1695" style="position:absolute;left:8974;top:85469;width:8547;height:5129;visibility:visible;mso-wrap-style:square;v-text-anchor:top" coordsize="85469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" path="m261623,l593075,c737519,,854698,114786,854698,256410v,141623,-117179,256409,-261623,256409l261623,512819c117179,512819,,398033,,256410,,114786,117179,,261623,xe" filled="f" strokeweight=".47483mm">
                  <v:stroke miterlimit="83231f" joinstyle="miter"/>
                  <v:path arrowok="t" textboxrect="0,0,854698,512819"/>
                </v:shape>
                <v:rect id="Rectangle 790" o:spid="_x0000_s1696" style="position:absolute;left:10539;top:87629;width:720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s1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f54Uw4AnLxBgAA//8DAFBLAQItABQABgAIAAAAIQDb4fbL7gAAAIUBAAATAAAAAAAAAAAAAAAA&#10;AAAAAABbQ29udGVudF9UeXBlc10ueG1sUEsBAi0AFAAGAAgAAAAhAFr0LFu/AAAAFQEAAAsAAAAA&#10;AAAAAAAAAAAAHwEAAF9yZWxzLy5yZWxzUEsBAi0AFAAGAAgAAAAhAJF6uzXBAAAA3AAAAA8AAAAA&#10;AAAAAAAAAAAABwIAAGRycy9kb3ducmV2LnhtbFBLBQYAAAAAAwADALcAAAD1AgAAAAA=&#10;" filled="f" stroked="f">
                  <v:textbox inset="0,0,0,0">
                    <w:txbxContent>
                      <w:p w14:paraId="45E260D9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return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false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rect>
                <v:shape id="Shape 792" o:spid="_x0000_s1697" style="position:absolute;left:32820;top:93162;width:3419;height:3418;visibility:visible;mso-wrap-style:square;v-text-anchor:top" coordsize="341880,34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" path="m341880,170939v,11224,-1095,22341,-3285,33349c336405,215297,333163,225985,328868,236355v-4296,10370,-9561,20221,-15797,29554c306835,275241,299749,283876,291812,291812v-7936,7937,-16571,15023,-25903,21259c256576,319307,246725,324572,236355,328868v-10370,4295,-21058,7537,-32067,9727c193280,340785,182164,341879,170940,341879v-11224,,-22340,-1094,-33349,-3284c126583,336405,115894,333163,105524,328868,95154,324572,85303,319307,75971,313071,66638,306835,58004,299749,50067,291812,42131,283876,35045,275241,28809,265909,22573,256576,17307,246725,13012,236355,8717,225985,5474,215297,3285,204288,1095,193280,,182163,,170939,,159716,1095,148599,3285,137591v2189,-11009,5432,-21697,9727,-32067c17307,95154,22573,85303,28809,75971,35045,66638,42131,58003,50067,50067,58004,42130,66638,35044,75971,28808,85303,22573,95154,17307,105524,13012,115894,8717,126583,5474,137591,3284,148600,1095,159716,,170940,v11224,,22340,1095,33348,3284c215297,5474,225985,8717,236355,13012v10370,4295,20221,9561,29554,15796c275241,35044,283876,42130,291812,50067v7937,7936,15023,16571,21259,25904c319307,85303,324572,95154,328868,105524v4295,10370,7537,21058,9727,32067c340785,148599,341880,159716,341880,170939xe" filled="f" strokeweight=".47483mm">
                  <v:stroke miterlimit="1" joinstyle="miter"/>
                  <v:path arrowok="t" textboxrect="0,0,341880,341879"/>
                </v:shape>
                <v:rect id="Rectangle 793" o:spid="_x0000_s1698" style="position:absolute;left:34345;top:94436;width:489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CVC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BhqCVCxQAAANwAAAAP&#10;AAAAAAAAAAAAAAAAAAcCAABkcnMvZG93bnJldi54bWxQSwUGAAAAAAMAAwC3AAAA+QIAAAAA&#10;" filled="f" stroked="f">
                  <v:textbox inset="0,0,0,0">
                    <w:txbxContent>
                      <w:p w14:paraId="54FCAC1F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rFonts w:eastAsia="Times New Roman"/>
                            <w:sz w:val="18"/>
                            <w:szCs w:val="18"/>
                          </w:rPr>
                          <w:t>ί</w:t>
                        </w:r>
                      </w:p>
                    </w:txbxContent>
                  </v:textbox>
                </v:rect>
                <v:shape id="Shape 794" o:spid="_x0000_s1699" style="position:absolute;left:13290;top:90640;width:21282;height:2020;visibility:visible;mso-wrap-style:square;v-text-anchor:top" coordsize="2128199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" path="m,l,85470r2128199,l2128199,201965e" filled="f" strokeweight=".23742mm">
                  <v:stroke miterlimit="83231f" joinstyle="miter"/>
                  <v:path arrowok="t" textboxrect="0,0,2128199,201965"/>
                </v:shape>
                <v:shape id="Shape 795" o:spid="_x0000_s1700" style="position:absolute;left:34273;top:92510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796" o:spid="_x0000_s1701" style="position:absolute;left:34273;top:92510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797" o:spid="_x0000_s1702" style="position:absolute;left:34230;top:73546;width:16239;height:17949;visibility:visible;mso-wrap-style:square;v-text-anchor:top" coordsize="1623927,1794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" path="m,1794866r1623927,l1623927,,1427347,e" filled="f" strokeweight=".23742mm">
                  <v:stroke miterlimit="83231f" joinstyle="miter"/>
                  <v:path arrowok="t" textboxrect="0,0,1623927,1794866"/>
                </v:shape>
                <v:rect id="Rectangle 798" o:spid="_x0000_s1703" style="position:absolute;left:40853;top:35919;width:455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Lcz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e14Uw4AnLxBgAA//8DAFBLAQItABQABgAIAAAAIQDb4fbL7gAAAIUBAAATAAAAAAAAAAAAAAAA&#10;AAAAAABbQ29udGVudF9UeXBlc10ueG1sUEsBAi0AFAAGAAgAAAAhAFr0LFu/AAAAFQEAAAsAAAAA&#10;AAAAAAAAAAAAHwEAAF9yZWxzLy5yZWxzUEsBAi0AFAAGAAgAAAAhAG8MtzPBAAAA3AAAAA8AAAAA&#10;AAAAAAAAAAAABwIAAGRycy9kb3ducmV2LnhtbFBLBQYAAAAAAwADALcAAAD1AgAAAAA=&#10;" filled="f" stroked="f">
                  <v:textbox inset="0,0,0,0">
                    <w:txbxContent>
                      <w:p w14:paraId="2608FF10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rect>
                <v:shape id="Shape 799" o:spid="_x0000_s1704" style="position:absolute;left:30256;top:32478;width:8547;height:5128;visibility:visible;mso-wrap-style:square;v-text-anchor:top" coordsize="8546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" path="m261623,l593075,c737519,,854699,114786,854699,256410v,141623,-117180,256409,-261624,256409l261623,512819c117179,512819,,398033,,256410,,114786,117179,,261623,xe" stroked="f" strokeweight="0">
                  <v:stroke miterlimit="83231f" joinstyle="miter"/>
                  <v:path arrowok="t" textboxrect="0,0,854699,512819"/>
                </v:shape>
                <v:shape id="Shape 800" o:spid="_x0000_s1705" style="position:absolute;left:30256;top:32478;width:8547;height:5128;visibility:visible;mso-wrap-style:square;v-text-anchor:top" coordsize="8546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" path="m261623,l593075,c737519,,854699,114786,854699,256410v,141623,-117180,256409,-261624,256409l261623,512819c117179,512819,,398033,,256410,,114786,117179,,261623,xe" filled="f" strokeweight=".47483mm">
                  <v:stroke miterlimit="83231f" joinstyle="miter"/>
                  <v:path arrowok="t" textboxrect="0,0,854699,512819"/>
                </v:shape>
                <v:rect id="Rectangle 801" o:spid="_x0000_s1706" style="position:absolute;left:33047;top:34637;width:3942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9/xQAAANw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" filled="f" stroked="f">
                  <v:textbox inset="0,0,0,0">
                    <w:txbxContent>
                      <w:p w14:paraId="72C21057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return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802" o:spid="_x0000_s1707" style="position:absolute;left:22876;top:7714;width:759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EI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8gr8z4QjIzS8AAAD//wMAUEsBAi0AFAAGAAgAAAAhANvh9svuAAAAhQEAABMAAAAAAAAA&#10;AAAAAAAAAAAAAFtDb250ZW50X1R5cGVzXS54bWxQSwECLQAUAAYACAAAACEAWvQsW78AAAAVAQAA&#10;CwAAAAAAAAAAAAAAAAAfAQAAX3JlbHMvLnJlbHNQSwECLQAUAAYACAAAACEAEFqBCMYAAADcAAAA&#10;DwAAAAAAAAAAAAAAAAAHAgAAZHJzL2Rvd25yZXYueG1sUEsFBgAAAAADAAMAtwAAAPoCAAAAAA==&#10;" filled="f" stroked="f">
                  <v:textbox inset="0,0,0,0">
                    <w:txbxContent>
                      <w:p w14:paraId="20A171E6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803" o:spid="_x0000_s1708" style="position:absolute;left:44158;top:7714;width:759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iSTxQAAANwAAAAPAAAAZHJzL2Rvd25yZXYueG1sRI9Li8JA&#10;EITvgv9haMGbTlSQ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B/FiSTxQAAANwAAAAP&#10;AAAAAAAAAAAAAAAAAAcCAABkcnMvZG93bnJldi54bWxQSwUGAAAAAAMAAwC3AAAA+QIAAAAA&#10;" filled="f" stroked="f">
                  <v:textbox inset="0,0,0,0">
                    <w:txbxContent>
                      <w:p w14:paraId="1A653536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804" o:spid="_x0000_s1709" style="position:absolute;left:31451;top:45834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7znxQAAANwAAAAPAAAAZHJzL2Rvd25yZXYueG1sRI9Li8JA&#10;EITvgv9haMGbThSR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Dw/7znxQAAANwAAAAP&#10;AAAAAAAAAAAAAAAAAAcCAABkcnMvZG93bnJldi54bWxQSwUGAAAAAAMAAwC3AAAA+QIAAAAA&#10;" filled="f" stroked="f">
                  <v:textbox inset="0,0,0,0">
                    <w:txbxContent>
                      <w:p w14:paraId="03944F30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805" o:spid="_x0000_s1710" style="position:absolute;left:18603;top:70962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xl8xQAAANwAAAAPAAAAZHJzL2Rvd25yZXYueG1sRI9Li8JA&#10;EITvgv9haMGbThSU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Cfsxl8xQAAANwAAAAP&#10;AAAAAAAAAAAAAAAAAAcCAABkcnMvZG93bnJldi54bWxQSwUGAAAAAAMAAwC3AAAA+QIAAAAA&#10;" filled="f" stroked="f">
                  <v:textbox inset="0,0,0,0">
                    <w:txbxContent>
                      <w:p w14:paraId="25B5EA48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806" o:spid="_x0000_s1711" style="position:absolute;left:49286;top:71817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" filled="f" stroked="f">
                  <v:textbox inset="0,0,0,0">
                    <w:txbxContent>
                      <w:p w14:paraId="73DA0195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807" o:spid="_x0000_s1712" style="position:absolute;left:9229;top:74381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" filled="f" stroked="f">
                  <v:textbox inset="0,0,0,0">
                    <w:txbxContent>
                      <w:p w14:paraId="5C85A4AD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808" o:spid="_x0000_s1713" style="position:absolute;left:20340;top:88911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rbi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NaGM+EIyNkbAAD//wMAUEsBAi0AFAAGAAgAAAAhANvh9svuAAAAhQEAABMAAAAAAAAAAAAAAAAA&#10;AAAAAFtDb250ZW50X1R5cGVzXS54bWxQSwECLQAUAAYACAAAACEAWvQsW78AAAAVAQAACwAAAAAA&#10;AAAAAAAAAAAfAQAAX3JlbHMvLnJlbHNQSwECLQAUAAYACAAAACEAcbK24sAAAADcAAAADwAAAAAA&#10;AAAAAAAAAAAHAgAAZHJzL2Rvd25yZXYueG1sUEsFBgAAAAADAAMAtwAAAPQCAAAAAA==&#10;" filled="f" stroked="f">
                  <v:textbox inset="0,0,0,0">
                    <w:txbxContent>
                      <w:p w14:paraId="689995F5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17587EB" w14:textId="77777777" w:rsidR="00941522" w:rsidRPr="00941522" w:rsidRDefault="00941522">
      <w:pPr>
        <w:ind w:left="34" w:right="-167"/>
        <w:rPr>
          <w:sz w:val="22"/>
          <w:szCs w:val="22"/>
        </w:rPr>
      </w:pPr>
      <w:r w:rsidRPr="00941522">
        <w:rPr>
          <w:rFonts w:ascii="Calibri" w:eastAsia="Calibri" w:hAnsi="Calibri" w:cs="Calibri"/>
          <w:noProof/>
          <w:sz w:val="22"/>
          <w:szCs w:val="22"/>
        </w:rPr>
        <w:lastRenderedPageBreak/>
        <mc:AlternateContent>
          <mc:Choice Requires="wpg">
            <w:drawing>
              <wp:inline distT="0" distB="0" distL="0" distR="0" wp14:anchorId="70CC5B96" wp14:editId="6AE279BC">
                <wp:extent cx="5811950" cy="8717925"/>
                <wp:effectExtent l="0" t="0" r="0" b="0"/>
                <wp:docPr id="7392" name="Group 7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1950" cy="8717925"/>
                          <a:chOff x="0" y="0"/>
                          <a:chExt cx="5811950" cy="8717925"/>
                        </a:xfrm>
                      </wpg:grpSpPr>
                      <wps:wsp>
                        <wps:cNvPr id="812" name="Shape 812"/>
                        <wps:cNvSpPr/>
                        <wps:spPr>
                          <a:xfrm>
                            <a:off x="2940163" y="346153"/>
                            <a:ext cx="0" cy="543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3844">
                                <a:moveTo>
                                  <a:pt x="0" y="0"/>
                                </a:moveTo>
                                <a:lnTo>
                                  <a:pt x="0" y="54384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" name="Shape 813"/>
                        <wps:cNvSpPr/>
                        <wps:spPr>
                          <a:xfrm>
                            <a:off x="2910249" y="87504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" name="Shape 814"/>
                        <wps:cNvSpPr/>
                        <wps:spPr>
                          <a:xfrm>
                            <a:off x="2910249" y="87504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Shape 816"/>
                        <wps:cNvSpPr/>
                        <wps:spPr>
                          <a:xfrm>
                            <a:off x="2764950" y="0"/>
                            <a:ext cx="341879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79" h="341880">
                                <a:moveTo>
                                  <a:pt x="341879" y="170940"/>
                                </a:moveTo>
                                <a:cubicBezTo>
                                  <a:pt x="341879" y="182164"/>
                                  <a:pt x="340784" y="193280"/>
                                  <a:pt x="338594" y="204289"/>
                                </a:cubicBezTo>
                                <a:cubicBezTo>
                                  <a:pt x="336405" y="215297"/>
                                  <a:pt x="333162" y="225987"/>
                                  <a:pt x="328867" y="236357"/>
                                </a:cubicBezTo>
                                <a:cubicBezTo>
                                  <a:pt x="324572" y="246727"/>
                                  <a:pt x="319306" y="256577"/>
                                  <a:pt x="313070" y="265910"/>
                                </a:cubicBezTo>
                                <a:cubicBezTo>
                                  <a:pt x="306834" y="275243"/>
                                  <a:pt x="299748" y="283876"/>
                                  <a:pt x="291812" y="291813"/>
                                </a:cubicBezTo>
                                <a:cubicBezTo>
                                  <a:pt x="283875" y="299750"/>
                                  <a:pt x="275241" y="306836"/>
                                  <a:pt x="265908" y="313071"/>
                                </a:cubicBezTo>
                                <a:cubicBezTo>
                                  <a:pt x="256576" y="319307"/>
                                  <a:pt x="246725" y="324572"/>
                                  <a:pt x="236355" y="328868"/>
                                </a:cubicBezTo>
                                <a:cubicBezTo>
                                  <a:pt x="225985" y="333163"/>
                                  <a:pt x="215296" y="336405"/>
                                  <a:pt x="204288" y="338595"/>
                                </a:cubicBezTo>
                                <a:cubicBezTo>
                                  <a:pt x="193280" y="340784"/>
                                  <a:pt x="182163" y="341878"/>
                                  <a:pt x="170940" y="341880"/>
                                </a:cubicBezTo>
                                <a:cubicBezTo>
                                  <a:pt x="159715" y="341878"/>
                                  <a:pt x="148599" y="340784"/>
                                  <a:pt x="137591" y="338595"/>
                                </a:cubicBezTo>
                                <a:cubicBezTo>
                                  <a:pt x="126582" y="336405"/>
                                  <a:pt x="115893" y="333163"/>
                                  <a:pt x="105523" y="328868"/>
                                </a:cubicBezTo>
                                <a:cubicBezTo>
                                  <a:pt x="95153" y="324572"/>
                                  <a:pt x="85303" y="319307"/>
                                  <a:pt x="75971" y="313071"/>
                                </a:cubicBezTo>
                                <a:cubicBezTo>
                                  <a:pt x="66638" y="306836"/>
                                  <a:pt x="58003" y="299750"/>
                                  <a:pt x="50067" y="291813"/>
                                </a:cubicBezTo>
                                <a:cubicBezTo>
                                  <a:pt x="42130" y="283876"/>
                                  <a:pt x="35044" y="275243"/>
                                  <a:pt x="28808" y="265910"/>
                                </a:cubicBezTo>
                                <a:cubicBezTo>
                                  <a:pt x="22572" y="256577"/>
                                  <a:pt x="17307" y="246727"/>
                                  <a:pt x="13012" y="236357"/>
                                </a:cubicBezTo>
                                <a:cubicBezTo>
                                  <a:pt x="8717" y="225987"/>
                                  <a:pt x="5474" y="215297"/>
                                  <a:pt x="3284" y="204289"/>
                                </a:cubicBezTo>
                                <a:cubicBezTo>
                                  <a:pt x="1095" y="193280"/>
                                  <a:pt x="0" y="182164"/>
                                  <a:pt x="0" y="170940"/>
                                </a:cubicBezTo>
                                <a:cubicBezTo>
                                  <a:pt x="0" y="159717"/>
                                  <a:pt x="1095" y="148600"/>
                                  <a:pt x="3284" y="137592"/>
                                </a:cubicBezTo>
                                <a:cubicBezTo>
                                  <a:pt x="5474" y="126584"/>
                                  <a:pt x="8717" y="115894"/>
                                  <a:pt x="13012" y="105525"/>
                                </a:cubicBezTo>
                                <a:cubicBezTo>
                                  <a:pt x="17307" y="95155"/>
                                  <a:pt x="22572" y="85305"/>
                                  <a:pt x="28808" y="75973"/>
                                </a:cubicBezTo>
                                <a:cubicBezTo>
                                  <a:pt x="35044" y="66640"/>
                                  <a:pt x="42130" y="58004"/>
                                  <a:pt x="50067" y="50067"/>
                                </a:cubicBezTo>
                                <a:cubicBezTo>
                                  <a:pt x="58003" y="42131"/>
                                  <a:pt x="66637" y="35044"/>
                                  <a:pt x="75970" y="28808"/>
                                </a:cubicBezTo>
                                <a:cubicBezTo>
                                  <a:pt x="85302" y="22573"/>
                                  <a:pt x="95153" y="17308"/>
                                  <a:pt x="105523" y="13012"/>
                                </a:cubicBezTo>
                                <a:cubicBezTo>
                                  <a:pt x="115893" y="8718"/>
                                  <a:pt x="126582" y="5476"/>
                                  <a:pt x="137591" y="3286"/>
                                </a:cubicBezTo>
                                <a:cubicBezTo>
                                  <a:pt x="148599" y="1095"/>
                                  <a:pt x="159715" y="2"/>
                                  <a:pt x="170940" y="0"/>
                                </a:cubicBezTo>
                                <a:cubicBezTo>
                                  <a:pt x="182163" y="2"/>
                                  <a:pt x="193280" y="1095"/>
                                  <a:pt x="204288" y="3286"/>
                                </a:cubicBezTo>
                                <a:cubicBezTo>
                                  <a:pt x="215296" y="5476"/>
                                  <a:pt x="225985" y="8718"/>
                                  <a:pt x="236355" y="13012"/>
                                </a:cubicBezTo>
                                <a:cubicBezTo>
                                  <a:pt x="246725" y="17308"/>
                                  <a:pt x="256576" y="22573"/>
                                  <a:pt x="265908" y="28808"/>
                                </a:cubicBezTo>
                                <a:cubicBezTo>
                                  <a:pt x="275241" y="35044"/>
                                  <a:pt x="283875" y="42131"/>
                                  <a:pt x="291812" y="50067"/>
                                </a:cubicBezTo>
                                <a:cubicBezTo>
                                  <a:pt x="299748" y="58004"/>
                                  <a:pt x="306834" y="66640"/>
                                  <a:pt x="313070" y="75973"/>
                                </a:cubicBezTo>
                                <a:cubicBezTo>
                                  <a:pt x="319306" y="85305"/>
                                  <a:pt x="324572" y="95155"/>
                                  <a:pt x="328867" y="105525"/>
                                </a:cubicBezTo>
                                <a:cubicBezTo>
                                  <a:pt x="333162" y="115894"/>
                                  <a:pt x="336405" y="126584"/>
                                  <a:pt x="338594" y="137592"/>
                                </a:cubicBezTo>
                                <a:cubicBezTo>
                                  <a:pt x="340784" y="148600"/>
                                  <a:pt x="341879" y="159717"/>
                                  <a:pt x="341879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2917460" y="127404"/>
                            <a:ext cx="48933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A189E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Shape 818"/>
                        <wps:cNvSpPr/>
                        <wps:spPr>
                          <a:xfrm>
                            <a:off x="2940163" y="1457261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39"/>
                                </a:lnTo>
                                <a:lnTo>
                                  <a:pt x="0" y="85469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Shape 819"/>
                        <wps:cNvSpPr/>
                        <wps:spPr>
                          <a:xfrm>
                            <a:off x="2910249" y="164426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Shape 820"/>
                        <wps:cNvSpPr/>
                        <wps:spPr>
                          <a:xfrm>
                            <a:off x="2910249" y="164426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" name="Shape 822"/>
                        <wps:cNvSpPr/>
                        <wps:spPr>
                          <a:xfrm>
                            <a:off x="2423071" y="940168"/>
                            <a:ext cx="1025638" cy="512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20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20"/>
                                </a:lnTo>
                                <a:lnTo>
                                  <a:pt x="0" y="51282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2515218" y="1156098"/>
                            <a:ext cx="1118654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A6BEA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bool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found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false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Shape 824"/>
                        <wps:cNvSpPr/>
                        <wps:spPr>
                          <a:xfrm>
                            <a:off x="2940163" y="2226489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" name="Shape 825"/>
                        <wps:cNvSpPr/>
                        <wps:spPr>
                          <a:xfrm>
                            <a:off x="2910249" y="241349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" name="Shape 826"/>
                        <wps:cNvSpPr/>
                        <wps:spPr>
                          <a:xfrm>
                            <a:off x="2910249" y="241349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" name="Shape 828"/>
                        <wps:cNvSpPr/>
                        <wps:spPr>
                          <a:xfrm>
                            <a:off x="2423071" y="1709397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2593743" y="1925326"/>
                            <a:ext cx="91004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B3F93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Patient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patient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" name="Shape 830"/>
                        <wps:cNvSpPr/>
                        <wps:spPr>
                          <a:xfrm>
                            <a:off x="2940163" y="3166657"/>
                            <a:ext cx="0" cy="372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2905">
                                <a:moveTo>
                                  <a:pt x="0" y="0"/>
                                </a:moveTo>
                                <a:lnTo>
                                  <a:pt x="0" y="37290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" name="Shape 831"/>
                        <wps:cNvSpPr/>
                        <wps:spPr>
                          <a:xfrm>
                            <a:off x="2910249" y="352460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" name="Shape 832"/>
                        <wps:cNvSpPr/>
                        <wps:spPr>
                          <a:xfrm>
                            <a:off x="2910249" y="352460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" name="Shape 833"/>
                        <wps:cNvSpPr/>
                        <wps:spPr>
                          <a:xfrm>
                            <a:off x="2991445" y="2824778"/>
                            <a:ext cx="2820505" cy="3620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0505" h="3620760">
                                <a:moveTo>
                                  <a:pt x="999998" y="0"/>
                                </a:moveTo>
                                <a:lnTo>
                                  <a:pt x="2820505" y="0"/>
                                </a:lnTo>
                                <a:lnTo>
                                  <a:pt x="2820505" y="3333325"/>
                                </a:lnTo>
                                <a:lnTo>
                                  <a:pt x="0" y="3333325"/>
                                </a:lnTo>
                                <a:lnTo>
                                  <a:pt x="0" y="362076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" name="Shape 834"/>
                        <wps:cNvSpPr/>
                        <wps:spPr>
                          <a:xfrm>
                            <a:off x="2961530" y="643058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" name="Shape 835"/>
                        <wps:cNvSpPr/>
                        <wps:spPr>
                          <a:xfrm>
                            <a:off x="2961530" y="643058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" name="Shape 836"/>
                        <wps:cNvSpPr/>
                        <wps:spPr>
                          <a:xfrm>
                            <a:off x="1884610" y="2478626"/>
                            <a:ext cx="2102559" cy="683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2559" h="683758">
                                <a:moveTo>
                                  <a:pt x="1051279" y="0"/>
                                </a:moveTo>
                                <a:lnTo>
                                  <a:pt x="2102559" y="341879"/>
                                </a:lnTo>
                                <a:lnTo>
                                  <a:pt x="1051279" y="683758"/>
                                </a:lnTo>
                                <a:lnTo>
                                  <a:pt x="0" y="341879"/>
                                </a:lnTo>
                                <a:lnTo>
                                  <a:pt x="10512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" name="Shape 837"/>
                        <wps:cNvSpPr/>
                        <wps:spPr>
                          <a:xfrm>
                            <a:off x="1884610" y="2478626"/>
                            <a:ext cx="2102559" cy="683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2559" h="683758">
                                <a:moveTo>
                                  <a:pt x="1051279" y="0"/>
                                </a:moveTo>
                                <a:lnTo>
                                  <a:pt x="2102559" y="341879"/>
                                </a:lnTo>
                                <a:lnTo>
                                  <a:pt x="1051279" y="683758"/>
                                </a:lnTo>
                                <a:lnTo>
                                  <a:pt x="0" y="341879"/>
                                </a:lnTo>
                                <a:lnTo>
                                  <a:pt x="1051279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2149166" y="2780025"/>
                            <a:ext cx="209257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360A3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while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ReadPatient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inFile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patient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" name="Shape 839"/>
                        <wps:cNvSpPr/>
                        <wps:spPr>
                          <a:xfrm>
                            <a:off x="4564091" y="3935886"/>
                            <a:ext cx="427349" cy="372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349" h="372905">
                                <a:moveTo>
                                  <a:pt x="0" y="0"/>
                                </a:moveTo>
                                <a:lnTo>
                                  <a:pt x="427349" y="0"/>
                                </a:lnTo>
                                <a:lnTo>
                                  <a:pt x="427349" y="37290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" name="Shape 840"/>
                        <wps:cNvSpPr/>
                        <wps:spPr>
                          <a:xfrm>
                            <a:off x="4961525" y="429383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1" name="Shape 841"/>
                        <wps:cNvSpPr/>
                        <wps:spPr>
                          <a:xfrm>
                            <a:off x="4961525" y="429383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" name="Shape 842"/>
                        <wps:cNvSpPr/>
                        <wps:spPr>
                          <a:xfrm>
                            <a:off x="1119655" y="3935886"/>
                            <a:ext cx="196581" cy="372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581" h="372905">
                                <a:moveTo>
                                  <a:pt x="1965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290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" name="Shape 843"/>
                        <wps:cNvSpPr/>
                        <wps:spPr>
                          <a:xfrm>
                            <a:off x="1089741" y="429383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" name="Shape 844"/>
                        <wps:cNvSpPr/>
                        <wps:spPr>
                          <a:xfrm>
                            <a:off x="1089741" y="429383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5" name="Shape 845"/>
                        <wps:cNvSpPr/>
                        <wps:spPr>
                          <a:xfrm>
                            <a:off x="1311962" y="3589734"/>
                            <a:ext cx="3247855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855" h="683759">
                                <a:moveTo>
                                  <a:pt x="1623927" y="0"/>
                                </a:moveTo>
                                <a:lnTo>
                                  <a:pt x="3247855" y="341880"/>
                                </a:lnTo>
                                <a:lnTo>
                                  <a:pt x="1623927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16239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" name="Shape 846"/>
                        <wps:cNvSpPr/>
                        <wps:spPr>
                          <a:xfrm>
                            <a:off x="1311962" y="3589734"/>
                            <a:ext cx="3247855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7855" h="683759">
                                <a:moveTo>
                                  <a:pt x="1623927" y="0"/>
                                </a:moveTo>
                                <a:lnTo>
                                  <a:pt x="3247855" y="341880"/>
                                </a:lnTo>
                                <a:lnTo>
                                  <a:pt x="1623927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1623927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1680417" y="3891133"/>
                            <a:ext cx="333951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AA2B1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if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patient.medicalCardNumber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!=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medicalCardNumber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9" name="Shape 849"/>
                        <wps:cNvSpPr/>
                        <wps:spPr>
                          <a:xfrm>
                            <a:off x="346153" y="4358963"/>
                            <a:ext cx="153845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8457" h="512819">
                                <a:moveTo>
                                  <a:pt x="0" y="0"/>
                                </a:moveTo>
                                <a:lnTo>
                                  <a:pt x="1538457" y="0"/>
                                </a:lnTo>
                                <a:lnTo>
                                  <a:pt x="153845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452189" y="4574892"/>
                            <a:ext cx="1764004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69A98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WritePatient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outFile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patient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0" name="Shape 8030"/>
                        <wps:cNvSpPr/>
                        <wps:spPr>
                          <a:xfrm>
                            <a:off x="4474347" y="4358963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" name="Shape 852"/>
                        <wps:cNvSpPr/>
                        <wps:spPr>
                          <a:xfrm>
                            <a:off x="4474347" y="4358963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" name="Rectangle 853"/>
                        <wps:cNvSpPr/>
                        <wps:spPr>
                          <a:xfrm>
                            <a:off x="4697771" y="4574892"/>
                            <a:ext cx="769770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34265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found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true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" name="Shape 854"/>
                        <wps:cNvSpPr/>
                        <wps:spPr>
                          <a:xfrm>
                            <a:off x="2991445" y="7012801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" name="Shape 855"/>
                        <wps:cNvSpPr/>
                        <wps:spPr>
                          <a:xfrm>
                            <a:off x="2961530" y="728527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" name="Shape 856"/>
                        <wps:cNvSpPr/>
                        <wps:spPr>
                          <a:xfrm>
                            <a:off x="2961530" y="728527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" name="Shape 858"/>
                        <wps:cNvSpPr/>
                        <wps:spPr>
                          <a:xfrm>
                            <a:off x="2474352" y="6495709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Rectangle 859"/>
                        <wps:cNvSpPr/>
                        <wps:spPr>
                          <a:xfrm>
                            <a:off x="2682151" y="6711638"/>
                            <a:ext cx="811066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57115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inFile.close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0" name="Shape 860"/>
                        <wps:cNvSpPr/>
                        <wps:spPr>
                          <a:xfrm>
                            <a:off x="2991445" y="7867500"/>
                            <a:ext cx="0" cy="458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8374">
                                <a:moveTo>
                                  <a:pt x="0" y="0"/>
                                </a:moveTo>
                                <a:lnTo>
                                  <a:pt x="0" y="45837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" name="Shape 861"/>
                        <wps:cNvSpPr/>
                        <wps:spPr>
                          <a:xfrm>
                            <a:off x="2961530" y="831091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" name="Shape 862"/>
                        <wps:cNvSpPr/>
                        <wps:spPr>
                          <a:xfrm>
                            <a:off x="2961530" y="831091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" name="Shape 864"/>
                        <wps:cNvSpPr/>
                        <wps:spPr>
                          <a:xfrm>
                            <a:off x="2474352" y="7350407"/>
                            <a:ext cx="1025638" cy="512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20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20"/>
                                </a:lnTo>
                                <a:lnTo>
                                  <a:pt x="0" y="51282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" name="Rectangle 865"/>
                        <wps:cNvSpPr/>
                        <wps:spPr>
                          <a:xfrm>
                            <a:off x="2650768" y="7566336"/>
                            <a:ext cx="894524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6686E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outFile.close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7" name="Shape 867"/>
                        <wps:cNvSpPr/>
                        <wps:spPr>
                          <a:xfrm>
                            <a:off x="2816232" y="8376046"/>
                            <a:ext cx="341880" cy="34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79">
                                <a:moveTo>
                                  <a:pt x="341880" y="170939"/>
                                </a:moveTo>
                                <a:cubicBezTo>
                                  <a:pt x="341880" y="182163"/>
                                  <a:pt x="340785" y="193280"/>
                                  <a:pt x="338595" y="204288"/>
                                </a:cubicBezTo>
                                <a:cubicBezTo>
                                  <a:pt x="336405" y="215296"/>
                                  <a:pt x="333163" y="225985"/>
                                  <a:pt x="328868" y="236355"/>
                                </a:cubicBezTo>
                                <a:cubicBezTo>
                                  <a:pt x="324572" y="246725"/>
                                  <a:pt x="319307" y="256576"/>
                                  <a:pt x="313071" y="265909"/>
                                </a:cubicBezTo>
                                <a:cubicBezTo>
                                  <a:pt x="306835" y="275241"/>
                                  <a:pt x="299749" y="283876"/>
                                  <a:pt x="291812" y="291812"/>
                                </a:cubicBezTo>
                                <a:cubicBezTo>
                                  <a:pt x="283876" y="299748"/>
                                  <a:pt x="275241" y="306835"/>
                                  <a:pt x="265909" y="313071"/>
                                </a:cubicBezTo>
                                <a:cubicBezTo>
                                  <a:pt x="256576" y="319306"/>
                                  <a:pt x="246725" y="324572"/>
                                  <a:pt x="236355" y="328868"/>
                                </a:cubicBezTo>
                                <a:cubicBezTo>
                                  <a:pt x="225986" y="333163"/>
                                  <a:pt x="215297" y="336405"/>
                                  <a:pt x="204289" y="338595"/>
                                </a:cubicBezTo>
                                <a:cubicBezTo>
                                  <a:pt x="193280" y="340785"/>
                                  <a:pt x="182164" y="341879"/>
                                  <a:pt x="170940" y="341879"/>
                                </a:cubicBezTo>
                                <a:cubicBezTo>
                                  <a:pt x="159716" y="341879"/>
                                  <a:pt x="148599" y="340785"/>
                                  <a:pt x="137591" y="338595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8"/>
                                </a:cubicBezTo>
                                <a:cubicBezTo>
                                  <a:pt x="95154" y="324572"/>
                                  <a:pt x="85303" y="319306"/>
                                  <a:pt x="75971" y="313071"/>
                                </a:cubicBezTo>
                                <a:cubicBezTo>
                                  <a:pt x="66638" y="306835"/>
                                  <a:pt x="58004" y="299748"/>
                                  <a:pt x="50067" y="291812"/>
                                </a:cubicBezTo>
                                <a:cubicBezTo>
                                  <a:pt x="42130" y="283876"/>
                                  <a:pt x="35044" y="275241"/>
                                  <a:pt x="28809" y="265909"/>
                                </a:cubicBezTo>
                                <a:cubicBezTo>
                                  <a:pt x="22573" y="256576"/>
                                  <a:pt x="17307" y="246725"/>
                                  <a:pt x="13012" y="236355"/>
                                </a:cubicBezTo>
                                <a:cubicBezTo>
                                  <a:pt x="8717" y="225985"/>
                                  <a:pt x="5474" y="215296"/>
                                  <a:pt x="3285" y="204288"/>
                                </a:cubicBezTo>
                                <a:cubicBezTo>
                                  <a:pt x="1095" y="193280"/>
                                  <a:pt x="0" y="182163"/>
                                  <a:pt x="0" y="170939"/>
                                </a:cubicBezTo>
                                <a:cubicBezTo>
                                  <a:pt x="0" y="159715"/>
                                  <a:pt x="1095" y="148599"/>
                                  <a:pt x="3285" y="137591"/>
                                </a:cubicBezTo>
                                <a:cubicBezTo>
                                  <a:pt x="5474" y="126582"/>
                                  <a:pt x="8717" y="115894"/>
                                  <a:pt x="13012" y="105524"/>
                                </a:cubicBezTo>
                                <a:cubicBezTo>
                                  <a:pt x="17307" y="95154"/>
                                  <a:pt x="22573" y="85303"/>
                                  <a:pt x="28809" y="75971"/>
                                </a:cubicBezTo>
                                <a:cubicBezTo>
                                  <a:pt x="35044" y="66638"/>
                                  <a:pt x="42130" y="58003"/>
                                  <a:pt x="50067" y="50067"/>
                                </a:cubicBezTo>
                                <a:cubicBezTo>
                                  <a:pt x="58004" y="42130"/>
                                  <a:pt x="66639" y="35044"/>
                                  <a:pt x="75971" y="28808"/>
                                </a:cubicBezTo>
                                <a:cubicBezTo>
                                  <a:pt x="85303" y="22573"/>
                                  <a:pt x="95154" y="17307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4"/>
                                  <a:pt x="137591" y="3284"/>
                                </a:cubicBezTo>
                                <a:cubicBezTo>
                                  <a:pt x="148599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9" y="3284"/>
                                </a:cubicBezTo>
                                <a:cubicBezTo>
                                  <a:pt x="215297" y="5474"/>
                                  <a:pt x="225986" y="8717"/>
                                  <a:pt x="236355" y="13012"/>
                                </a:cubicBezTo>
                                <a:cubicBezTo>
                                  <a:pt x="246725" y="17307"/>
                                  <a:pt x="256576" y="22573"/>
                                  <a:pt x="265909" y="28808"/>
                                </a:cubicBezTo>
                                <a:cubicBezTo>
                                  <a:pt x="275241" y="35044"/>
                                  <a:pt x="283876" y="42130"/>
                                  <a:pt x="291812" y="50067"/>
                                </a:cubicBezTo>
                                <a:cubicBezTo>
                                  <a:pt x="299749" y="58003"/>
                                  <a:pt x="306835" y="66638"/>
                                  <a:pt x="313071" y="75971"/>
                                </a:cubicBezTo>
                                <a:cubicBezTo>
                                  <a:pt x="319307" y="85303"/>
                                  <a:pt x="324572" y="95154"/>
                                  <a:pt x="328868" y="105524"/>
                                </a:cubicBezTo>
                                <a:cubicBezTo>
                                  <a:pt x="333163" y="115894"/>
                                  <a:pt x="336405" y="126582"/>
                                  <a:pt x="338595" y="137591"/>
                                </a:cubicBezTo>
                                <a:cubicBezTo>
                                  <a:pt x="340785" y="148599"/>
                                  <a:pt x="341880" y="159715"/>
                                  <a:pt x="341880" y="170939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2952717" y="8503449"/>
                            <a:ext cx="91650" cy="165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BB914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" name="Shape 869"/>
                        <wps:cNvSpPr/>
                        <wps:spPr>
                          <a:xfrm>
                            <a:off x="1119655" y="4876055"/>
                            <a:ext cx="178632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6320" h="512819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1786320" y="170940"/>
                                </a:lnTo>
                                <a:lnTo>
                                  <a:pt x="1786320" y="512819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" name="Shape 870"/>
                        <wps:cNvSpPr/>
                        <wps:spPr>
                          <a:xfrm>
                            <a:off x="2905975" y="4876055"/>
                            <a:ext cx="2085464" cy="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5464" h="170940">
                                <a:moveTo>
                                  <a:pt x="0" y="170940"/>
                                </a:moveTo>
                                <a:lnTo>
                                  <a:pt x="2085464" y="170940"/>
                                </a:lnTo>
                                <a:lnTo>
                                  <a:pt x="2085464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" name="Shape 871"/>
                        <wps:cNvSpPr/>
                        <wps:spPr>
                          <a:xfrm>
                            <a:off x="0" y="2397429"/>
                            <a:ext cx="2905975" cy="2991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975" h="2991445">
                                <a:moveTo>
                                  <a:pt x="2905975" y="2991445"/>
                                </a:moveTo>
                                <a:lnTo>
                                  <a:pt x="0" y="2991445"/>
                                </a:lnTo>
                                <a:lnTo>
                                  <a:pt x="0" y="0"/>
                                </a:lnTo>
                                <a:lnTo>
                                  <a:pt x="2766061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" name="Shape 872"/>
                        <wps:cNvSpPr/>
                        <wps:spPr>
                          <a:xfrm>
                            <a:off x="2751104" y="236751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" name="Shape 873"/>
                        <wps:cNvSpPr/>
                        <wps:spPr>
                          <a:xfrm>
                            <a:off x="2751104" y="236751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4" name="Rectangle 874"/>
                        <wps:cNvSpPr/>
                        <wps:spPr>
                          <a:xfrm>
                            <a:off x="3385942" y="3335578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AA3A6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" name="Rectangle 875"/>
                        <wps:cNvSpPr/>
                        <wps:spPr>
                          <a:xfrm>
                            <a:off x="2371655" y="3335578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870C8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" name="Rectangle 876"/>
                        <wps:cNvSpPr/>
                        <wps:spPr>
                          <a:xfrm>
                            <a:off x="3346011" y="5643265"/>
                            <a:ext cx="4555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B0C91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" name="Rectangle 877"/>
                        <wps:cNvSpPr/>
                        <wps:spPr>
                          <a:xfrm>
                            <a:off x="4215000" y="2566350"/>
                            <a:ext cx="75865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88B6F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1249195" y="3677458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9AB58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4787648" y="3677458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4E685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CC5B96" id="Group 7392" o:spid="_x0000_s1714" style="width:457.65pt;height:686.45pt;mso-position-horizontal-relative:char;mso-position-vertical-relative:line" coordsize="58119,87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">
                <v:shape id="Shape 812" o:spid="_x0000_s1715" style="position:absolute;left:29401;top:3461;width:0;height:5438;visibility:visible;mso-wrap-style:square;v-text-anchor:top" coordsize="0,543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" path="m,l,543844e" filled="f" strokeweight=".23742mm">
                  <v:stroke miterlimit="83231f" joinstyle="miter"/>
                  <v:path arrowok="t" textboxrect="0,0,0,543844"/>
                </v:shape>
                <v:shape id="Shape 813" o:spid="_x0000_s1716" style="position:absolute;left:29102;top:875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814" o:spid="_x0000_s1717" style="position:absolute;left:29102;top:875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816" o:spid="_x0000_s1718" style="position:absolute;left:27649;width:3419;height:3418;visibility:visible;mso-wrap-style:square;v-text-anchor:top" coordsize="341879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" path="m341879,170940v,11224,-1095,22340,-3285,33349c336405,215297,333162,225987,328867,236357v-4295,10370,-9561,20220,-15797,29553c306834,275243,299748,283876,291812,291813v-7937,7937,-16571,15023,-25904,21258c256576,319307,246725,324572,236355,328868v-10370,4295,-21059,7537,-32067,9727c193280,340784,182163,341878,170940,341880v-11225,-2,-22341,-1096,-33349,-3285c126582,336405,115893,333163,105523,328868,95153,324572,85303,319307,75971,313071,66638,306836,58003,299750,50067,291813,42130,283876,35044,275243,28808,265910,22572,256577,17307,246727,13012,236357,8717,225987,5474,215297,3284,204289,1095,193280,,182164,,170940,,159717,1095,148600,3284,137592v2190,-11008,5433,-21698,9728,-32067c17307,95155,22572,85305,28808,75973,35044,66640,42130,58004,50067,50067,58003,42131,66637,35044,75970,28808,85302,22573,95153,17308,105523,13012,115893,8718,126582,5476,137591,3286,148599,1095,159715,2,170940,v11223,2,22340,1095,33348,3286c215296,5476,225985,8718,236355,13012v10370,4296,20221,9561,29553,15796c275241,35044,283875,42131,291812,50067v7936,7937,15022,16573,21258,25906c319306,85305,324572,95155,328867,105525v4295,10369,7538,21059,9727,32067c340784,148600,341879,159717,341879,170940xe" filled="f" strokeweight=".47483mm">
                  <v:stroke miterlimit="1" joinstyle="miter"/>
                  <v:path arrowok="t" textboxrect="0,0,341879,341880"/>
                </v:shape>
                <v:rect id="Rectangle 817" o:spid="_x0000_s1719" style="position:absolute;left:29174;top:1274;width:489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LRN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D7/g/0w4AnL2BAAA//8DAFBLAQItABQABgAIAAAAIQDb4fbL7gAAAIUBAAATAAAAAAAAAAAA&#10;AAAAAAAAAABbQ29udGVudF9UeXBlc10ueG1sUEsBAi0AFAAGAAgAAAAhAFr0LFu/AAAAFQEAAAsA&#10;AAAAAAAAAAAAAAAAHwEAAF9yZWxzLy5yZWxzUEsBAi0AFAAGAAgAAAAhAIX0tE3EAAAA3AAAAA8A&#10;AAAAAAAAAAAAAAAABwIAAGRycy9kb3ducmV2LnhtbFBLBQYAAAAAAwADALcAAAD4AgAAAAA=&#10;" filled="f" stroked="f">
                  <v:textbox inset="0,0,0,0">
                    <w:txbxContent>
                      <w:p w14:paraId="068A189E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rFonts w:eastAsia="Times New Roman"/>
                            <w:sz w:val="18"/>
                            <w:szCs w:val="18"/>
                          </w:rPr>
                          <w:t>ί</w:t>
                        </w:r>
                      </w:p>
                    </w:txbxContent>
                  </v:textbox>
                </v:rect>
                <v:shape id="Shape 818" o:spid="_x0000_s1720" style="position:absolute;left:29401;top:14572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" path="m,l,170939,,85469,,201965e" filled="f" strokeweight=".23742mm">
                  <v:stroke miterlimit="83231f" joinstyle="miter"/>
                  <v:path arrowok="t" textboxrect="0,0,0,201965"/>
                </v:shape>
                <v:shape id="Shape 819" o:spid="_x0000_s1721" style="position:absolute;left:29102;top:1644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820" o:spid="_x0000_s1722" style="position:absolute;left:29102;top:1644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822" o:spid="_x0000_s1723" style="position:absolute;left:24230;top:9401;width:10257;height:5128;visibility:visible;mso-wrap-style:square;v-text-anchor:top" coordsize="1025638,512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" path="m,l1025638,r,512820l,512820,,xe" filled="f" strokeweight=".47483mm">
                  <v:stroke miterlimit="1" joinstyle="miter"/>
                  <v:path arrowok="t" textboxrect="0,0,1025638,512820"/>
                </v:shape>
                <v:rect id="Rectangle 823" o:spid="_x0000_s1724" style="position:absolute;left:25152;top:11560;width:11186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3jz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NKN488YAAADcAAAA&#10;DwAAAAAAAAAAAAAAAAAHAgAAZHJzL2Rvd25yZXYueG1sUEsFBgAAAAADAAMAtwAAAPoCAAAAAA==&#10;" filled="f" stroked="f">
                  <v:textbox inset="0,0,0,0">
                    <w:txbxContent>
                      <w:p w14:paraId="5D1A6BEA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bool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found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=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false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rect>
                <v:shape id="Shape 824" o:spid="_x0000_s1725" style="position:absolute;left:29401;top:22264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825" o:spid="_x0000_s1726" style="position:absolute;left:29102;top:24134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826" o:spid="_x0000_s1727" style="position:absolute;left:29102;top:24134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828" o:spid="_x0000_s1728" style="position:absolute;left:24230;top:17093;width:10257;height:5129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829" o:spid="_x0000_s1729" style="position:absolute;left:25937;top:19253;width:910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    <v:textbox inset="0,0,0,0">
                    <w:txbxContent>
                      <w:p w14:paraId="0A7B3F93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Patient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patient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rect>
                <v:shape id="Shape 830" o:spid="_x0000_s1730" style="position:absolute;left:29401;top:31666;width:0;height:3729;visibility:visible;mso-wrap-style:square;v-text-anchor:top" coordsize="0,37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" path="m,l,372905e" filled="f" strokeweight=".23742mm">
                  <v:stroke miterlimit="83231f" joinstyle="miter"/>
                  <v:path arrowok="t" textboxrect="0,0,0,372905"/>
                </v:shape>
                <v:shape id="Shape 831" o:spid="_x0000_s1731" style="position:absolute;left:29102;top:3524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832" o:spid="_x0000_s1732" style="position:absolute;left:29102;top:3524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833" o:spid="_x0000_s1733" style="position:absolute;left:29914;top:28247;width:28205;height:36208;visibility:visible;mso-wrap-style:square;v-text-anchor:top" coordsize="2820505,3620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" path="m999998,l2820505,r,3333325l,3333325r,287435e" filled="f" strokeweight=".23742mm">
                  <v:stroke miterlimit="83231f" joinstyle="miter"/>
                  <v:path arrowok="t" textboxrect="0,0,2820505,3620760"/>
                </v:shape>
                <v:shape id="Shape 834" o:spid="_x0000_s1734" style="position:absolute;left:29615;top:64305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835" o:spid="_x0000_s1735" style="position:absolute;left:29615;top:64305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836" o:spid="_x0000_s1736" style="position:absolute;left:18846;top:24786;width:21025;height:6837;visibility:visible;mso-wrap-style:square;v-text-anchor:top" coordsize="2102559,683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" path="m1051279,l2102559,341879,1051279,683758,,341879,1051279,xe" stroked="f" strokeweight="0">
                  <v:stroke miterlimit="83231f" joinstyle="miter"/>
                  <v:path arrowok="t" textboxrect="0,0,2102559,683758"/>
                </v:shape>
                <v:shape id="Shape 837" o:spid="_x0000_s1737" style="position:absolute;left:18846;top:24786;width:21025;height:6837;visibility:visible;mso-wrap-style:square;v-text-anchor:top" coordsize="2102559,683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" path="m1051279,l2102559,341879,1051279,683758,,341879,1051279,xe" filled="f" strokeweight=".47483mm">
                  <v:stroke miterlimit="83231f" joinstyle="miter"/>
                  <v:path arrowok="t" textboxrect="0,0,2102559,683758"/>
                </v:shape>
                <v:rect id="Rectangle 838" o:spid="_x0000_s1738" style="position:absolute;left:21491;top:27800;width:2092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    <v:textbox inset="0,0,0,0">
                    <w:txbxContent>
                      <w:p w14:paraId="567360A3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while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ReadPatient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inFile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patient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))</w:t>
                        </w:r>
                      </w:p>
                    </w:txbxContent>
                  </v:textbox>
                </v:rect>
                <v:shape id="Shape 839" o:spid="_x0000_s1739" style="position:absolute;left:45640;top:39358;width:4274;height:3729;visibility:visible;mso-wrap-style:square;v-text-anchor:top" coordsize="427349,37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" path="m,l427349,r,372905e" filled="f" strokeweight=".23742mm">
                  <v:stroke miterlimit="83231f" joinstyle="miter"/>
                  <v:path arrowok="t" textboxrect="0,0,427349,372905"/>
                </v:shape>
                <v:shape id="Shape 840" o:spid="_x0000_s1740" style="position:absolute;left:49615;top:4293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841" o:spid="_x0000_s1741" style="position:absolute;left:49615;top:4293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842" o:spid="_x0000_s1742" style="position:absolute;left:11196;top:39358;width:1966;height:3729;visibility:visible;mso-wrap-style:square;v-text-anchor:top" coordsize="196581,37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" path="m196581,l,,,372905e" filled="f" strokeweight=".23742mm">
                  <v:stroke miterlimit="83231f" joinstyle="miter"/>
                  <v:path arrowok="t" textboxrect="0,0,196581,372905"/>
                </v:shape>
                <v:shape id="Shape 843" o:spid="_x0000_s1743" style="position:absolute;left:10897;top:4293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844" o:spid="_x0000_s1744" style="position:absolute;left:10897;top:4293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845" o:spid="_x0000_s1745" style="position:absolute;left:13119;top:35897;width:32479;height:6837;visibility:visible;mso-wrap-style:square;v-text-anchor:top" coordsize="3247855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" path="m1623927,l3247855,341880,1623927,683759,,341880,1623927,xe" stroked="f" strokeweight="0">
                  <v:stroke miterlimit="83231f" joinstyle="miter"/>
                  <v:path arrowok="t" textboxrect="0,0,3247855,683759"/>
                </v:shape>
                <v:shape id="Shape 846" o:spid="_x0000_s1746" style="position:absolute;left:13119;top:35897;width:32479;height:6837;visibility:visible;mso-wrap-style:square;v-text-anchor:top" coordsize="3247855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" path="m1623927,l3247855,341880,1623927,683759,,341880,1623927,xe" filled="f" strokeweight=".47483mm">
                  <v:stroke miterlimit="83231f" joinstyle="miter"/>
                  <v:path arrowok="t" textboxrect="0,0,3247855,683759"/>
                </v:shape>
                <v:rect id="Rectangle 847" o:spid="_x0000_s1747" style="position:absolute;left:16804;top:38911;width:3339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5tQ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lkebUMYAAADcAAAA&#10;DwAAAAAAAAAAAAAAAAAHAgAAZHJzL2Rvd25yZXYueG1sUEsFBgAAAAADAAMAtwAAAPoCAAAAAA==&#10;" filled="f" stroked="f">
                  <v:textbox inset="0,0,0,0">
                    <w:txbxContent>
                      <w:p w14:paraId="2D7AA2B1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patient.medicalCardNumber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!=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medicalCardNumber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ect>
                <v:shape id="Shape 849" o:spid="_x0000_s1748" style="position:absolute;left:3461;top:43589;width:15385;height:5128;visibility:visible;mso-wrap-style:square;v-text-anchor:top" coordsize="153845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" path="m,l1538457,r,512819l,512819,,xe" filled="f" strokeweight=".47483mm">
                  <v:stroke miterlimit="1" joinstyle="miter"/>
                  <v:path arrowok="t" textboxrect="0,0,1538457,512819"/>
                </v:shape>
                <v:rect id="Rectangle 850" o:spid="_x0000_s1749" style="position:absolute;left:4521;top:45748;width:17640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5X5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Jx3lfnBAAAA3AAAAA8AAAAA&#10;AAAAAAAAAAAABwIAAGRycy9kb3ducmV2LnhtbFBLBQYAAAAAAwADALcAAAD1AgAAAAA=&#10;" filled="f" stroked="f">
                  <v:textbox inset="0,0,0,0">
                    <w:txbxContent>
                      <w:p w14:paraId="6BF69A98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WritePatient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outFile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patient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);</w:t>
                        </w:r>
                      </w:p>
                    </w:txbxContent>
                  </v:textbox>
                </v:rect>
                <v:shape id="Shape 8030" o:spid="_x0000_s1750" style="position:absolute;left:44743;top:43589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" path="m,l1025638,r,512819l,512819,,e" stroked="f" strokeweight="0">
                  <v:stroke miterlimit="1" joinstyle="miter"/>
                  <v:path arrowok="t" textboxrect="0,0,1025638,512819"/>
                </v:shape>
                <v:shape id="Shape 852" o:spid="_x0000_s1751" style="position:absolute;left:44743;top:43589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853" o:spid="_x0000_s1752" style="position:absolute;left:46977;top:45748;width:7698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QuO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bKULjsYAAADcAAAA&#10;DwAAAAAAAAAAAAAAAAAHAgAAZHJzL2Rvd25yZXYueG1sUEsFBgAAAAADAAMAtwAAAPoCAAAAAA==&#10;" filled="f" stroked="f">
                  <v:textbox inset="0,0,0,0">
                    <w:txbxContent>
                      <w:p w14:paraId="7FE34265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found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=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true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rect>
                <v:shape id="Shape 854" o:spid="_x0000_s1753" style="position:absolute;left:29914;top:70128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" path="m,l,287435e" filled="f" strokeweight=".23742mm">
                  <v:stroke miterlimit="83231f" joinstyle="miter"/>
                  <v:path arrowok="t" textboxrect="0,0,0,287435"/>
                </v:shape>
                <v:shape id="Shape 855" o:spid="_x0000_s1754" style="position:absolute;left:29615;top:72852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856" o:spid="_x0000_s1755" style="position:absolute;left:29615;top:72852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858" o:spid="_x0000_s1756" style="position:absolute;left:24743;top:64957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859" o:spid="_x0000_s1757" style="position:absolute;left:26821;top:67116;width:811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Txk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ANTTxkxQAAANwAAAAP&#10;AAAAAAAAAAAAAAAAAAcCAABkcnMvZG93bnJldi54bWxQSwUGAAAAAAMAAwC3AAAA+QIAAAAA&#10;" filled="f" stroked="f">
                  <v:textbox inset="0,0,0,0">
                    <w:txbxContent>
                      <w:p w14:paraId="0DA57115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inFile.close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();</w:t>
                        </w:r>
                      </w:p>
                    </w:txbxContent>
                  </v:textbox>
                </v:rect>
                <v:shape id="Shape 860" o:spid="_x0000_s1758" style="position:absolute;left:29914;top:78675;width:0;height:4583;visibility:visible;mso-wrap-style:square;v-text-anchor:top" coordsize="0,458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" path="m,l,458374e" filled="f" strokeweight=".23742mm">
                  <v:stroke miterlimit="83231f" joinstyle="miter"/>
                  <v:path arrowok="t" textboxrect="0,0,0,458374"/>
                </v:shape>
                <v:shape id="Shape 861" o:spid="_x0000_s1759" style="position:absolute;left:29615;top:8310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862" o:spid="_x0000_s1760" style="position:absolute;left:29615;top:8310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864" o:spid="_x0000_s1761" style="position:absolute;left:24743;top:73504;width:10256;height:5128;visibility:visible;mso-wrap-style:square;v-text-anchor:top" coordsize="1025638,512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" path="m,l1025638,r,512820l,512820,,xe" filled="f" strokeweight=".47483mm">
                  <v:stroke miterlimit="1" joinstyle="miter"/>
                  <v:path arrowok="t" textboxrect="0,0,1025638,512820"/>
                </v:shape>
                <v:rect id="Rectangle 865" o:spid="_x0000_s1762" style="position:absolute;left:26507;top:75663;width:894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zc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BCbPzcxQAAANwAAAAP&#10;AAAAAAAAAAAAAAAAAAcCAABkcnMvZG93bnJldi54bWxQSwUGAAAAAAMAAwC3AAAA+QIAAAAA&#10;" filled="f" stroked="f">
                  <v:textbox inset="0,0,0,0">
                    <w:txbxContent>
                      <w:p w14:paraId="7766686E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outFile.close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();</w:t>
                        </w:r>
                      </w:p>
                    </w:txbxContent>
                  </v:textbox>
                </v:rect>
                <v:shape id="Shape 867" o:spid="_x0000_s1763" style="position:absolute;left:28162;top:83760;width:3419;height:3419;visibility:visible;mso-wrap-style:square;v-text-anchor:top" coordsize="341880,34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" path="m341880,170939v,11224,-1095,22341,-3285,33349c336405,215296,333163,225985,328868,236355v-4296,10370,-9561,20221,-15797,29554c306835,275241,299749,283876,291812,291812v-7936,7936,-16571,15023,-25903,21259c256576,319306,246725,324572,236355,328868v-10369,4295,-21058,7537,-32066,9727c193280,340785,182164,341879,170940,341879v-11224,,-22341,-1094,-33349,-3284c126583,336405,115894,333163,105524,328868,95154,324572,85303,319306,75971,313071,66638,306835,58004,299748,50067,291812,42130,283876,35044,275241,28809,265909,22573,256576,17307,246725,13012,236355,8717,225985,5474,215296,3285,204288,1095,193280,,182163,,170939,,159715,1095,148599,3285,137591v2189,-11009,5432,-21697,9727,-32067c17307,95154,22573,85303,28809,75971,35044,66638,42130,58003,50067,50067,58004,42130,66639,35044,75971,28808,85303,22573,95154,17307,105524,13012,115894,8717,126583,5474,137591,3284,148599,1095,159716,,170940,v11224,,22340,1095,33349,3284c215297,5474,225986,8717,236355,13012v10370,4295,20221,9561,29554,15796c275241,35044,283876,42130,291812,50067v7937,7936,15023,16571,21259,25904c319307,85303,324572,95154,328868,105524v4295,10370,7537,21058,9727,32067c340785,148599,341880,159715,341880,170939xe" filled="f" strokeweight=".47483mm">
                  <v:stroke miterlimit="1" joinstyle="miter"/>
                  <v:path arrowok="t" textboxrect="0,0,341880,341879"/>
                </v:shape>
                <v:rect id="Rectangle 868" o:spid="_x0000_s1764" style="position:absolute;left:29527;top:85034;width:916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VNC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taGM+EIyMUbAAD//wMAUEsBAi0AFAAGAAgAAAAhANvh9svuAAAAhQEAABMAAAAAAAAAAAAAAAAA&#10;AAAAAFtDb250ZW50X1R5cGVzXS54bWxQSwECLQAUAAYACAAAACEAWvQsW78AAAAVAQAACwAAAAAA&#10;AAAAAAAAAAAfAQAAX3JlbHMvLnJlbHNQSwECLQAUAAYACAAAACEArG1TQsAAAADcAAAADwAAAAAA&#10;AAAAAAAAAAAHAgAAZHJzL2Rvd25yZXYueG1sUEsFBgAAAAADAAMAtwAAAPQCAAAAAA==&#10;" filled="f" stroked="f">
                  <v:textbox inset="0,0,0,0">
                    <w:txbxContent>
                      <w:p w14:paraId="46ABB914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rFonts w:eastAsia="Times New Roman"/>
                            <w:sz w:val="18"/>
                            <w:szCs w:val="18"/>
                          </w:rPr>
                          <w:t>κ</w:t>
                        </w:r>
                      </w:p>
                    </w:txbxContent>
                  </v:textbox>
                </v:rect>
                <v:shape id="Shape 869" o:spid="_x0000_s1765" style="position:absolute;left:11196;top:48760;width:17863;height:5128;visibility:visible;mso-wrap-style:square;v-text-anchor:top" coordsize="178632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" path="m,l,170940r1786320,l1786320,512819e" filled="f" strokeweight=".23742mm">
                  <v:stroke miterlimit="83231f" joinstyle="miter"/>
                  <v:path arrowok="t" textboxrect="0,0,1786320,512819"/>
                </v:shape>
                <v:shape id="Shape 870" o:spid="_x0000_s1766" style="position:absolute;left:29059;top:48760;width:20855;height:1709;visibility:visible;mso-wrap-style:square;v-text-anchor:top" coordsize="2085464,17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" path="m,170940r2085464,l2085464,e" filled="f" strokeweight=".23742mm">
                  <v:stroke miterlimit="83231f" joinstyle="miter"/>
                  <v:path arrowok="t" textboxrect="0,0,2085464,170940"/>
                </v:shape>
                <v:shape id="Shape 871" o:spid="_x0000_s1767" style="position:absolute;top:23974;width:29059;height:29914;visibility:visible;mso-wrap-style:square;v-text-anchor:top" coordsize="2905975,299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" path="m2905975,2991445l,2991445,,,2766061,e" filled="f" strokeweight=".23742mm">
                  <v:stroke miterlimit="83231f" joinstyle="miter"/>
                  <v:path arrowok="t" textboxrect="0,0,2905975,2991445"/>
                </v:shape>
                <v:shape id="Shape 872" o:spid="_x0000_s1768" style="position:absolute;left:27511;top:2367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873" o:spid="_x0000_s1769" style="position:absolute;left:27511;top:2367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rect id="Rectangle 874" o:spid="_x0000_s1770" style="position:absolute;left:33859;top:33355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c+a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qPnPmsYAAADcAAAA&#10;DwAAAAAAAAAAAAAAAAAHAgAAZHJzL2Rvd25yZXYueG1sUEsFBgAAAAADAAMAtwAAAPoCAAAAAA==&#10;" filled="f" stroked="f">
                  <v:textbox inset="0,0,0,0">
                    <w:txbxContent>
                      <w:p w14:paraId="140AA3A6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875" o:spid="_x0000_s1771" style="position:absolute;left:23716;top:33355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WoB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x7VqAcYAAADcAAAA&#10;DwAAAAAAAAAAAAAAAAAHAgAAZHJzL2Rvd25yZXYueG1sUEsFBgAAAAADAAMAtwAAAPoCAAAAAA==&#10;" filled="f" stroked="f">
                  <v:textbox inset="0,0,0,0">
                    <w:txbxContent>
                      <w:p w14:paraId="41B870C8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876" o:spid="_x0000_s1772" style="position:absolute;left:33460;top:56432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/R2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TzGfyfCUdA5n8AAAD//wMAUEsBAi0AFAAGAAgAAAAhANvh9svuAAAAhQEAABMAAAAAAAAA&#10;AAAAAAAAAAAAAFtDb250ZW50X1R5cGVzXS54bWxQSwECLQAUAAYACAAAACEAWvQsW78AAAAVAQAA&#10;CwAAAAAAAAAAAAAAAAAfAQAAX3JlbHMvLnJlbHNQSwECLQAUAAYACAAAACEAN2f0dsYAAADcAAAA&#10;DwAAAAAAAAAAAAAAAAAHAgAAZHJzL2Rvd25yZXYueG1sUEsFBgAAAAADAAMAtwAAAPoCAAAAAA==&#10;" filled="f" stroked="f">
                  <v:textbox inset="0,0,0,0">
                    <w:txbxContent>
                      <w:p w14:paraId="29FB0C91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877" o:spid="_x0000_s1773" style="position:absolute;left:42150;top:25663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1Ht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" filled="f" stroked="f">
                  <v:textbox inset="0,0,0,0">
                    <w:txbxContent>
                      <w:p w14:paraId="5A788B6F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878" o:spid="_x0000_s1774" style="position:absolute;left:12491;top:36774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MWf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a14Uw4AnLxBgAA//8DAFBLAQItABQABgAIAAAAIQDb4fbL7gAAAIUBAAATAAAAAAAAAAAAAAAA&#10;AAAAAABbQ29udGVudF9UeXBlc10ueG1sUEsBAi0AFAAGAAgAAAAhAFr0LFu/AAAAFQEAAAsAAAAA&#10;AAAAAAAAAAAAHwEAAF9yZWxzLy5yZWxzUEsBAi0AFAAGAAgAAAAhACm0xZ/BAAAA3AAAAA8AAAAA&#10;AAAAAAAAAAAABwIAAGRycy9kb3ducmV2LnhtbFBLBQYAAAAAAwADALcAAAD1AgAAAAA=&#10;" filled="f" stroked="f">
                  <v:textbox inset="0,0,0,0">
                    <w:txbxContent>
                      <w:p w14:paraId="1449AB58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879" o:spid="_x0000_s1775" style="position:absolute;left:47876;top:36774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GAE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" filled="f" stroked="f">
                  <v:textbox inset="0,0,0,0">
                    <w:txbxContent>
                      <w:p w14:paraId="30D4E685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4EC0B5A" w14:textId="77777777" w:rsidR="00941522" w:rsidRPr="00941522" w:rsidRDefault="00941522">
      <w:pPr>
        <w:ind w:left="-915"/>
        <w:rPr>
          <w:sz w:val="22"/>
          <w:szCs w:val="22"/>
        </w:rPr>
      </w:pPr>
      <w:r w:rsidRPr="00941522">
        <w:rPr>
          <w:rFonts w:ascii="Calibri" w:eastAsia="Calibri" w:hAnsi="Calibri" w:cs="Calibri"/>
          <w:noProof/>
          <w:sz w:val="22"/>
          <w:szCs w:val="22"/>
        </w:rPr>
        <w:lastRenderedPageBreak/>
        <mc:AlternateContent>
          <mc:Choice Requires="wpg">
            <w:drawing>
              <wp:inline distT="0" distB="0" distL="0" distR="0" wp14:anchorId="0D64FF09" wp14:editId="7698B8BC">
                <wp:extent cx="5217935" cy="7790946"/>
                <wp:effectExtent l="0" t="0" r="0" b="0"/>
                <wp:docPr id="7322" name="Group 7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7935" cy="7790946"/>
                          <a:chOff x="0" y="0"/>
                          <a:chExt cx="5217935" cy="7790946"/>
                        </a:xfrm>
                      </wpg:grpSpPr>
                      <wps:wsp>
                        <wps:cNvPr id="883" name="Shape 883"/>
                        <wps:cNvSpPr/>
                        <wps:spPr>
                          <a:xfrm>
                            <a:off x="3457256" y="346153"/>
                            <a:ext cx="0" cy="372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2905">
                                <a:moveTo>
                                  <a:pt x="0" y="0"/>
                                </a:moveTo>
                                <a:lnTo>
                                  <a:pt x="0" y="37290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" name="Shape 884"/>
                        <wps:cNvSpPr/>
                        <wps:spPr>
                          <a:xfrm>
                            <a:off x="3427341" y="70410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" name="Shape 885"/>
                        <wps:cNvSpPr/>
                        <wps:spPr>
                          <a:xfrm>
                            <a:off x="3427341" y="70410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" name="Shape 887"/>
                        <wps:cNvSpPr/>
                        <wps:spPr>
                          <a:xfrm>
                            <a:off x="3282042" y="0"/>
                            <a:ext cx="341880" cy="34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79">
                                <a:moveTo>
                                  <a:pt x="341880" y="170940"/>
                                </a:moveTo>
                                <a:cubicBezTo>
                                  <a:pt x="341880" y="182164"/>
                                  <a:pt x="340785" y="193280"/>
                                  <a:pt x="338595" y="204288"/>
                                </a:cubicBezTo>
                                <a:cubicBezTo>
                                  <a:pt x="336405" y="215297"/>
                                  <a:pt x="333163" y="225986"/>
                                  <a:pt x="328868" y="236355"/>
                                </a:cubicBezTo>
                                <a:cubicBezTo>
                                  <a:pt x="324572" y="246725"/>
                                  <a:pt x="319307" y="256576"/>
                                  <a:pt x="313071" y="265909"/>
                                </a:cubicBezTo>
                                <a:cubicBezTo>
                                  <a:pt x="306835" y="275241"/>
                                  <a:pt x="299749" y="283876"/>
                                  <a:pt x="291812" y="291812"/>
                                </a:cubicBezTo>
                                <a:cubicBezTo>
                                  <a:pt x="283876" y="299749"/>
                                  <a:pt x="275241" y="306835"/>
                                  <a:pt x="265909" y="313071"/>
                                </a:cubicBezTo>
                                <a:cubicBezTo>
                                  <a:pt x="256576" y="319307"/>
                                  <a:pt x="246725" y="324572"/>
                                  <a:pt x="236355" y="328867"/>
                                </a:cubicBezTo>
                                <a:cubicBezTo>
                                  <a:pt x="225985" y="333163"/>
                                  <a:pt x="215297" y="336405"/>
                                  <a:pt x="204288" y="338595"/>
                                </a:cubicBezTo>
                                <a:cubicBezTo>
                                  <a:pt x="193280" y="340784"/>
                                  <a:pt x="182164" y="341879"/>
                                  <a:pt x="170940" y="341879"/>
                                </a:cubicBezTo>
                                <a:cubicBezTo>
                                  <a:pt x="159716" y="341879"/>
                                  <a:pt x="148600" y="340784"/>
                                  <a:pt x="137591" y="338595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7"/>
                                </a:cubicBezTo>
                                <a:cubicBezTo>
                                  <a:pt x="95154" y="324572"/>
                                  <a:pt x="85303" y="319307"/>
                                  <a:pt x="75971" y="313071"/>
                                </a:cubicBezTo>
                                <a:cubicBezTo>
                                  <a:pt x="66638" y="306835"/>
                                  <a:pt x="58004" y="299749"/>
                                  <a:pt x="50067" y="291812"/>
                                </a:cubicBezTo>
                                <a:cubicBezTo>
                                  <a:pt x="42131" y="283876"/>
                                  <a:pt x="35045" y="275241"/>
                                  <a:pt x="28809" y="265909"/>
                                </a:cubicBezTo>
                                <a:cubicBezTo>
                                  <a:pt x="22573" y="256576"/>
                                  <a:pt x="17307" y="246725"/>
                                  <a:pt x="13012" y="236355"/>
                                </a:cubicBezTo>
                                <a:cubicBezTo>
                                  <a:pt x="8717" y="225986"/>
                                  <a:pt x="5474" y="215297"/>
                                  <a:pt x="3285" y="204288"/>
                                </a:cubicBezTo>
                                <a:cubicBezTo>
                                  <a:pt x="1095" y="193280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599"/>
                                  <a:pt x="3285" y="137591"/>
                                </a:cubicBezTo>
                                <a:cubicBezTo>
                                  <a:pt x="5474" y="126583"/>
                                  <a:pt x="8717" y="115894"/>
                                  <a:pt x="13012" y="105524"/>
                                </a:cubicBezTo>
                                <a:cubicBezTo>
                                  <a:pt x="17307" y="95154"/>
                                  <a:pt x="22573" y="85303"/>
                                  <a:pt x="28809" y="75971"/>
                                </a:cubicBezTo>
                                <a:cubicBezTo>
                                  <a:pt x="35045" y="66638"/>
                                  <a:pt x="42131" y="58004"/>
                                  <a:pt x="50067" y="50067"/>
                                </a:cubicBezTo>
                                <a:cubicBezTo>
                                  <a:pt x="58004" y="42130"/>
                                  <a:pt x="66638" y="35044"/>
                                  <a:pt x="75971" y="28809"/>
                                </a:cubicBezTo>
                                <a:cubicBezTo>
                                  <a:pt x="85303" y="22573"/>
                                  <a:pt x="95154" y="17307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4"/>
                                  <a:pt x="137591" y="3285"/>
                                </a:cubicBezTo>
                                <a:cubicBezTo>
                                  <a:pt x="148600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5"/>
                                </a:cubicBezTo>
                                <a:cubicBezTo>
                                  <a:pt x="215297" y="5474"/>
                                  <a:pt x="225985" y="8717"/>
                                  <a:pt x="236355" y="13012"/>
                                </a:cubicBezTo>
                                <a:cubicBezTo>
                                  <a:pt x="246725" y="17307"/>
                                  <a:pt x="256576" y="22573"/>
                                  <a:pt x="265909" y="28809"/>
                                </a:cubicBezTo>
                                <a:cubicBezTo>
                                  <a:pt x="275241" y="35044"/>
                                  <a:pt x="283876" y="42130"/>
                                  <a:pt x="291812" y="50067"/>
                                </a:cubicBezTo>
                                <a:cubicBezTo>
                                  <a:pt x="299749" y="58004"/>
                                  <a:pt x="306835" y="66638"/>
                                  <a:pt x="313071" y="75971"/>
                                </a:cubicBezTo>
                                <a:cubicBezTo>
                                  <a:pt x="319307" y="85303"/>
                                  <a:pt x="324572" y="95154"/>
                                  <a:pt x="328868" y="105524"/>
                                </a:cubicBezTo>
                                <a:cubicBezTo>
                                  <a:pt x="333163" y="115894"/>
                                  <a:pt x="336405" y="126583"/>
                                  <a:pt x="338595" y="137591"/>
                                </a:cubicBezTo>
                                <a:cubicBezTo>
                                  <a:pt x="340785" y="148599"/>
                                  <a:pt x="341880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" name="Rectangle 888"/>
                        <wps:cNvSpPr/>
                        <wps:spPr>
                          <a:xfrm>
                            <a:off x="3418528" y="127405"/>
                            <a:ext cx="91650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22F4F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" name="Shape 889"/>
                        <wps:cNvSpPr/>
                        <wps:spPr>
                          <a:xfrm>
                            <a:off x="1841875" y="1115381"/>
                            <a:ext cx="478631" cy="971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631" h="971194">
                                <a:moveTo>
                                  <a:pt x="478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119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" name="Shape 890"/>
                        <wps:cNvSpPr/>
                        <wps:spPr>
                          <a:xfrm>
                            <a:off x="1811961" y="207161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" name="Shape 891"/>
                        <wps:cNvSpPr/>
                        <wps:spPr>
                          <a:xfrm>
                            <a:off x="1811961" y="207161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" name="Shape 892"/>
                        <wps:cNvSpPr/>
                        <wps:spPr>
                          <a:xfrm>
                            <a:off x="3457256" y="1115381"/>
                            <a:ext cx="1760679" cy="2937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0679" h="2937001">
                                <a:moveTo>
                                  <a:pt x="1136749" y="0"/>
                                </a:moveTo>
                                <a:lnTo>
                                  <a:pt x="1760679" y="0"/>
                                </a:lnTo>
                                <a:lnTo>
                                  <a:pt x="1760679" y="2735036"/>
                                </a:lnTo>
                                <a:lnTo>
                                  <a:pt x="0" y="2735036"/>
                                </a:lnTo>
                                <a:lnTo>
                                  <a:pt x="0" y="2937001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" name="Shape 893"/>
                        <wps:cNvSpPr/>
                        <wps:spPr>
                          <a:xfrm>
                            <a:off x="3427341" y="403742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" name="Shape 894"/>
                        <wps:cNvSpPr/>
                        <wps:spPr>
                          <a:xfrm>
                            <a:off x="3427341" y="403742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5" name="Shape 895"/>
                        <wps:cNvSpPr/>
                        <wps:spPr>
                          <a:xfrm>
                            <a:off x="2316233" y="769229"/>
                            <a:ext cx="2273499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3499" h="683759">
                                <a:moveTo>
                                  <a:pt x="1136749" y="0"/>
                                </a:moveTo>
                                <a:lnTo>
                                  <a:pt x="2273499" y="341879"/>
                                </a:lnTo>
                                <a:lnTo>
                                  <a:pt x="1136749" y="683759"/>
                                </a:lnTo>
                                <a:lnTo>
                                  <a:pt x="0" y="341879"/>
                                </a:lnTo>
                                <a:lnTo>
                                  <a:pt x="11367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" name="Shape 896"/>
                        <wps:cNvSpPr/>
                        <wps:spPr>
                          <a:xfrm>
                            <a:off x="2316233" y="769229"/>
                            <a:ext cx="2273499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3499" h="683759">
                                <a:moveTo>
                                  <a:pt x="1136749" y="0"/>
                                </a:moveTo>
                                <a:lnTo>
                                  <a:pt x="2273499" y="341879"/>
                                </a:lnTo>
                                <a:lnTo>
                                  <a:pt x="1136749" y="683759"/>
                                </a:lnTo>
                                <a:lnTo>
                                  <a:pt x="0" y="341879"/>
                                </a:lnTo>
                                <a:lnTo>
                                  <a:pt x="1136749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" name="Rectangle 897"/>
                        <wps:cNvSpPr/>
                        <wps:spPr>
                          <a:xfrm>
                            <a:off x="2878732" y="1070629"/>
                            <a:ext cx="1527485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7B64A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if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remove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filename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) != 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8" name="Shape 898"/>
                        <wps:cNvSpPr/>
                        <wps:spPr>
                          <a:xfrm>
                            <a:off x="1841875" y="2653839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" name="Shape 899"/>
                        <wps:cNvSpPr/>
                        <wps:spPr>
                          <a:xfrm>
                            <a:off x="1811961" y="292631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" name="Shape 900"/>
                        <wps:cNvSpPr/>
                        <wps:spPr>
                          <a:xfrm>
                            <a:off x="1811961" y="292631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Shape 901"/>
                        <wps:cNvSpPr/>
                        <wps:spPr>
                          <a:xfrm>
                            <a:off x="0" y="2136746"/>
                            <a:ext cx="3675204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5204" h="512819">
                                <a:moveTo>
                                  <a:pt x="170940" y="0"/>
                                </a:moveTo>
                                <a:lnTo>
                                  <a:pt x="3675204" y="0"/>
                                </a:lnTo>
                                <a:lnTo>
                                  <a:pt x="3504265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Shape 902"/>
                        <wps:cNvSpPr/>
                        <wps:spPr>
                          <a:xfrm>
                            <a:off x="0" y="2136746"/>
                            <a:ext cx="3675204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5204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3675204" y="0"/>
                                </a:lnTo>
                                <a:lnTo>
                                  <a:pt x="3504265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171474" y="2352677"/>
                            <a:ext cx="4431789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93A49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cerr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&lt;&lt; "Ошибка при удалении исходного файла " &lt;&lt;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filename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&lt;&lt;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endl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" name="Shape 905"/>
                        <wps:cNvSpPr/>
                        <wps:spPr>
                          <a:xfrm>
                            <a:off x="1410253" y="2991445"/>
                            <a:ext cx="8546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20" y="0"/>
                                  <a:pt x="854699" y="114786"/>
                                  <a:pt x="854699" y="256410"/>
                                </a:cubicBezTo>
                                <a:cubicBezTo>
                                  <a:pt x="854699" y="398033"/>
                                  <a:pt x="737520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3"/>
                                  <a:pt x="0" y="256410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Rectangle 906"/>
                        <wps:cNvSpPr/>
                        <wps:spPr>
                          <a:xfrm>
                            <a:off x="1566769" y="3207375"/>
                            <a:ext cx="72028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CE76E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return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false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" name="Shape 907"/>
                        <wps:cNvSpPr/>
                        <wps:spPr>
                          <a:xfrm>
                            <a:off x="1884610" y="4448706"/>
                            <a:ext cx="294871" cy="629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871" h="629315">
                                <a:moveTo>
                                  <a:pt x="1794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2819"/>
                                </a:lnTo>
                                <a:lnTo>
                                  <a:pt x="294871" y="512819"/>
                                </a:lnTo>
                                <a:lnTo>
                                  <a:pt x="294871" y="62931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908"/>
                        <wps:cNvSpPr/>
                        <wps:spPr>
                          <a:xfrm>
                            <a:off x="2149567" y="506306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Shape 909"/>
                        <wps:cNvSpPr/>
                        <wps:spPr>
                          <a:xfrm>
                            <a:off x="2149567" y="506306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Shape 910"/>
                        <wps:cNvSpPr/>
                        <wps:spPr>
                          <a:xfrm>
                            <a:off x="2059823" y="4102553"/>
                            <a:ext cx="2786318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6318" h="683759">
                                <a:moveTo>
                                  <a:pt x="1393159" y="0"/>
                                </a:moveTo>
                                <a:lnTo>
                                  <a:pt x="2786318" y="341880"/>
                                </a:lnTo>
                                <a:lnTo>
                                  <a:pt x="1393159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13931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911"/>
                        <wps:cNvSpPr/>
                        <wps:spPr>
                          <a:xfrm>
                            <a:off x="2059823" y="4102553"/>
                            <a:ext cx="2786318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6318" h="683759">
                                <a:moveTo>
                                  <a:pt x="1393159" y="0"/>
                                </a:moveTo>
                                <a:lnTo>
                                  <a:pt x="2786318" y="341880"/>
                                </a:lnTo>
                                <a:lnTo>
                                  <a:pt x="1393159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1393159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Rectangle 912"/>
                        <wps:cNvSpPr/>
                        <wps:spPr>
                          <a:xfrm>
                            <a:off x="2522429" y="4403952"/>
                            <a:ext cx="2475227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82DB4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if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rename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tempFilename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filename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) != 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3" name="Shape 913"/>
                        <wps:cNvSpPr/>
                        <wps:spPr>
                          <a:xfrm>
                            <a:off x="1841875" y="3508538"/>
                            <a:ext cx="1666662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662" h="341880">
                                <a:moveTo>
                                  <a:pt x="1666662" y="341880"/>
                                </a:moveTo>
                                <a:lnTo>
                                  <a:pt x="0" y="341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Shape 914"/>
                        <wps:cNvSpPr/>
                        <wps:spPr>
                          <a:xfrm>
                            <a:off x="2179481" y="5645284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915"/>
                        <wps:cNvSpPr/>
                        <wps:spPr>
                          <a:xfrm>
                            <a:off x="2149567" y="591776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Shape 916"/>
                        <wps:cNvSpPr/>
                        <wps:spPr>
                          <a:xfrm>
                            <a:off x="2149567" y="591776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0" y="5128191"/>
                            <a:ext cx="4350416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0416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4350416" y="0"/>
                                </a:lnTo>
                                <a:lnTo>
                                  <a:pt x="4179476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Rectangle 919"/>
                        <wps:cNvSpPr/>
                        <wps:spPr>
                          <a:xfrm>
                            <a:off x="250934" y="5344121"/>
                            <a:ext cx="511850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BF35B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cerr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&lt;&lt; "Ошибка при переименовании временного файла в " &lt;&lt;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filename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&lt;&lt;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endl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1" name="Shape 921"/>
                        <wps:cNvSpPr/>
                        <wps:spPr>
                          <a:xfrm>
                            <a:off x="1747858" y="5982890"/>
                            <a:ext cx="854698" cy="512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8" h="512820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8" y="114787"/>
                                  <a:pt x="854698" y="256410"/>
                                </a:cubicBezTo>
                                <a:cubicBezTo>
                                  <a:pt x="854698" y="398034"/>
                                  <a:pt x="737519" y="512820"/>
                                  <a:pt x="593075" y="512820"/>
                                </a:cubicBezTo>
                                <a:lnTo>
                                  <a:pt x="261623" y="512820"/>
                                </a:lnTo>
                                <a:cubicBezTo>
                                  <a:pt x="117179" y="512820"/>
                                  <a:pt x="0" y="398034"/>
                                  <a:pt x="0" y="256410"/>
                                </a:cubicBezTo>
                                <a:cubicBezTo>
                                  <a:pt x="0" y="114787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" name="Rectangle 922"/>
                        <wps:cNvSpPr/>
                        <wps:spPr>
                          <a:xfrm>
                            <a:off x="1908649" y="6198820"/>
                            <a:ext cx="72028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0298A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return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false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" name="Shape 924"/>
                        <wps:cNvSpPr/>
                        <wps:spPr>
                          <a:xfrm>
                            <a:off x="3025633" y="7093998"/>
                            <a:ext cx="8546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9" y="114785"/>
                                  <a:pt x="854699" y="256409"/>
                                </a:cubicBezTo>
                                <a:cubicBezTo>
                                  <a:pt x="854699" y="398033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3"/>
                                  <a:pt x="0" y="256409"/>
                                </a:cubicBezTo>
                                <a:cubicBezTo>
                                  <a:pt x="0" y="114785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Rectangle 925"/>
                        <wps:cNvSpPr/>
                        <wps:spPr>
                          <a:xfrm>
                            <a:off x="3162118" y="7309927"/>
                            <a:ext cx="773500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7307E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return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found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6" name="Shape 926"/>
                        <wps:cNvSpPr/>
                        <wps:spPr>
                          <a:xfrm>
                            <a:off x="3457256" y="4448706"/>
                            <a:ext cx="1760679" cy="2595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0679" h="2595121">
                                <a:moveTo>
                                  <a:pt x="1393159" y="0"/>
                                </a:moveTo>
                                <a:lnTo>
                                  <a:pt x="1760679" y="0"/>
                                </a:lnTo>
                                <a:lnTo>
                                  <a:pt x="1760679" y="2307686"/>
                                </a:lnTo>
                                <a:lnTo>
                                  <a:pt x="0" y="2307686"/>
                                </a:lnTo>
                                <a:lnTo>
                                  <a:pt x="0" y="2595121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Shape 927"/>
                        <wps:cNvSpPr/>
                        <wps:spPr>
                          <a:xfrm>
                            <a:off x="3427341" y="702887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Shape 928"/>
                        <wps:cNvSpPr/>
                        <wps:spPr>
                          <a:xfrm>
                            <a:off x="3427341" y="702887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2179481" y="6499983"/>
                            <a:ext cx="1329056" cy="256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9056" h="256409">
                                <a:moveTo>
                                  <a:pt x="1329056" y="256409"/>
                                </a:moveTo>
                                <a:lnTo>
                                  <a:pt x="4273" y="2564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Rectangle 930"/>
                        <wps:cNvSpPr/>
                        <wps:spPr>
                          <a:xfrm>
                            <a:off x="4256266" y="7694541"/>
                            <a:ext cx="4555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667BE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" name="Rectangle 931"/>
                        <wps:cNvSpPr/>
                        <wps:spPr>
                          <a:xfrm>
                            <a:off x="2031244" y="856954"/>
                            <a:ext cx="75865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100DA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2" name="Rectangle 932"/>
                        <wps:cNvSpPr/>
                        <wps:spPr>
                          <a:xfrm>
                            <a:off x="4817562" y="856954"/>
                            <a:ext cx="75865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694C6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3" name="Rectangle 933"/>
                        <wps:cNvSpPr/>
                        <wps:spPr>
                          <a:xfrm>
                            <a:off x="1478495" y="1711652"/>
                            <a:ext cx="45559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57597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4" name="Rectangle 934"/>
                        <wps:cNvSpPr/>
                        <wps:spPr>
                          <a:xfrm>
                            <a:off x="2632338" y="3506519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02CB5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5" name="Rectangle 935"/>
                        <wps:cNvSpPr/>
                        <wps:spPr>
                          <a:xfrm>
                            <a:off x="1937228" y="4190278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5B2B9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" name="Rectangle 936"/>
                        <wps:cNvSpPr/>
                        <wps:spPr>
                          <a:xfrm>
                            <a:off x="4928673" y="4275748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7A0A3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" name="Rectangle 937"/>
                        <wps:cNvSpPr/>
                        <wps:spPr>
                          <a:xfrm>
                            <a:off x="1435760" y="4874037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BC4B0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8" name="Rectangle 938"/>
                        <wps:cNvSpPr/>
                        <wps:spPr>
                          <a:xfrm>
                            <a:off x="2974218" y="6412494"/>
                            <a:ext cx="4555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789A3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64FF09" id="Group 7322" o:spid="_x0000_s1776" style="width:410.85pt;height:613.45pt;mso-position-horizontal-relative:char;mso-position-vertical-relative:line" coordsize="52179,77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">
                <v:shape id="Shape 883" o:spid="_x0000_s1777" style="position:absolute;left:34572;top:3461;width:0;height:3729;visibility:visible;mso-wrap-style:square;v-text-anchor:top" coordsize="0,37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" path="m,l,372905e" filled="f" strokeweight=".23742mm">
                  <v:stroke miterlimit="83231f" joinstyle="miter"/>
                  <v:path arrowok="t" textboxrect="0,0,0,372905"/>
                </v:shape>
                <v:shape id="Shape 884" o:spid="_x0000_s1778" style="position:absolute;left:34273;top:704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885" o:spid="_x0000_s1779" style="position:absolute;left:34273;top:704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887" o:spid="_x0000_s1780" style="position:absolute;left:32820;width:3419;height:3418;visibility:visible;mso-wrap-style:square;v-text-anchor:top" coordsize="341880,34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" path="m341880,170940v,11224,-1095,22340,-3285,33348c336405,215297,333163,225986,328868,236355v-4296,10370,-9561,20221,-15797,29554c306835,275241,299749,283876,291812,291812v-7936,7937,-16571,15023,-25903,21259c256576,319307,246725,324572,236355,328867v-10370,4296,-21058,7538,-32067,9728c193280,340784,182164,341879,170940,341879v-11224,,-22340,-1095,-33349,-3284c126583,336405,115894,333163,105524,328867,95154,324572,85303,319307,75971,313071,66638,306835,58004,299749,50067,291812,42131,283876,35045,275241,28809,265909,22573,256576,17307,246725,13012,236355,8717,225986,5474,215297,3285,204288,1095,193280,,182164,,170940,,159716,1095,148599,3285,137591v2189,-11008,5432,-21697,9727,-32067c17307,95154,22573,85303,28809,75971,35045,66638,42131,58004,50067,50067,58004,42130,66638,35044,75971,28809,85303,22573,95154,17307,105524,13012,115894,8717,126583,5474,137591,3285,148600,1095,159716,,170940,v11224,,22340,1095,33348,3285c215297,5474,225985,8717,236355,13012v10370,4295,20221,9561,29554,15797c275241,35044,283876,42130,291812,50067v7937,7937,15023,16571,21259,25904c319307,85303,324572,95154,328868,105524v4295,10370,7537,21059,9727,32067c340785,148599,341880,159716,341880,170940xe" filled="f" strokeweight=".47483mm">
                  <v:stroke miterlimit="1" joinstyle="miter"/>
                  <v:path arrowok="t" textboxrect="0,0,341880,341879"/>
                </v:shape>
                <v:rect id="Rectangle 888" o:spid="_x0000_s1781" style="position:absolute;left:34185;top:1274;width:916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bW4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NaGM+EIyNkbAAD//wMAUEsBAi0AFAAGAAgAAAAhANvh9svuAAAAhQEAABMAAAAAAAAAAAAAAAAA&#10;AAAAAFtDb250ZW50X1R5cGVzXS54bWxQSwECLQAUAAYACAAAACEAWvQsW78AAAAVAQAACwAAAAAA&#10;AAAAAAAAAAAfAQAAX3JlbHMvLnJlbHNQSwECLQAUAAYACAAAACEAHGG1uMAAAADcAAAADwAAAAAA&#10;AAAAAAAAAAAHAgAAZHJzL2Rvd25yZXYueG1sUEsFBgAAAAADAAMAtwAAAPQCAAAAAA==&#10;" filled="f" stroked="f">
                  <v:textbox inset="0,0,0,0">
                    <w:txbxContent>
                      <w:p w14:paraId="6FC22F4F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rFonts w:eastAsia="Times New Roman"/>
                            <w:sz w:val="18"/>
                            <w:szCs w:val="18"/>
                          </w:rPr>
                          <w:t>κ</w:t>
                        </w:r>
                      </w:p>
                    </w:txbxContent>
                  </v:textbox>
                </v:rect>
                <v:shape id="Shape 889" o:spid="_x0000_s1782" style="position:absolute;left:18418;top:11153;width:4787;height:9712;visibility:visible;mso-wrap-style:square;v-text-anchor:top" coordsize="478631,971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" path="m478631,l,,,971194e" filled="f" strokeweight=".23742mm">
                  <v:stroke miterlimit="83231f" joinstyle="miter"/>
                  <v:path arrowok="t" textboxrect="0,0,478631,971194"/>
                </v:shape>
                <v:shape id="Shape 890" o:spid="_x0000_s1783" style="position:absolute;left:18119;top:2071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891" o:spid="_x0000_s1784" style="position:absolute;left:18119;top:2071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892" o:spid="_x0000_s1785" style="position:absolute;left:34572;top:11153;width:17607;height:29370;visibility:visible;mso-wrap-style:square;v-text-anchor:top" coordsize="1760679,2937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" path="m1136749,r623930,l1760679,2735036,,2735036r,201965e" filled="f" strokeweight=".23742mm">
                  <v:stroke miterlimit="83231f" joinstyle="miter"/>
                  <v:path arrowok="t" textboxrect="0,0,1760679,2937001"/>
                </v:shape>
                <v:shape id="Shape 893" o:spid="_x0000_s1786" style="position:absolute;left:34273;top:40374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894" o:spid="_x0000_s1787" style="position:absolute;left:34273;top:40374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895" o:spid="_x0000_s1788" style="position:absolute;left:23162;top:7692;width:22735;height:6837;visibility:visible;mso-wrap-style:square;v-text-anchor:top" coordsize="2273499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" path="m1136749,l2273499,341879,1136749,683759,,341879,1136749,xe" stroked="f" strokeweight="0">
                  <v:stroke miterlimit="83231f" joinstyle="miter"/>
                  <v:path arrowok="t" textboxrect="0,0,2273499,683759"/>
                </v:shape>
                <v:shape id="Shape 896" o:spid="_x0000_s1789" style="position:absolute;left:23162;top:7692;width:22735;height:6837;visibility:visible;mso-wrap-style:square;v-text-anchor:top" coordsize="2273499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" path="m1136749,l2273499,341879,1136749,683759,,341879,1136749,xe" filled="f" strokeweight=".47483mm">
                  <v:stroke miterlimit="83231f" joinstyle="miter"/>
                  <v:path arrowok="t" textboxrect="0,0,2273499,683759"/>
                </v:shape>
                <v:rect id="Rectangle 897" o:spid="_x0000_s1790" style="position:absolute;left:28787;top:10706;width:1527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7c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" filled="f" stroked="f">
                  <v:textbox inset="0,0,0,0">
                    <w:txbxContent>
                      <w:p w14:paraId="4D37B64A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remove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filename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) != 0)</w:t>
                        </w:r>
                      </w:p>
                    </w:txbxContent>
                  </v:textbox>
                </v:rect>
                <v:shape id="Shape 898" o:spid="_x0000_s1791" style="position:absolute;left:18418;top:26538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" path="m,l,287435e" filled="f" strokeweight=".23742mm">
                  <v:stroke miterlimit="83231f" joinstyle="miter"/>
                  <v:path arrowok="t" textboxrect="0,0,0,287435"/>
                </v:shape>
                <v:shape id="Shape 899" o:spid="_x0000_s1792" style="position:absolute;left:18119;top:2926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900" o:spid="_x0000_s1793" style="position:absolute;left:18119;top:2926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901" o:spid="_x0000_s1794" style="position:absolute;top:21367;width:36752;height:5128;visibility:visible;mso-wrap-style:square;v-text-anchor:top" coordsize="3675204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" path="m170940,l3675204,,3504265,512819,,512819,170940,xe" stroked="f" strokeweight="0">
                  <v:stroke miterlimit="83231f" joinstyle="miter"/>
                  <v:path arrowok="t" textboxrect="0,0,3675204,512819"/>
                </v:shape>
                <v:shape id="Shape 902" o:spid="_x0000_s1795" style="position:absolute;top:21367;width:36752;height:5128;visibility:visible;mso-wrap-style:square;v-text-anchor:top" coordsize="3675204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" path="m,512819l170940,,3675204,,3504265,512819,,512819xe" filled="f" strokeweight=".47483mm">
                  <v:stroke miterlimit="83231f" joinstyle="miter"/>
                  <v:path arrowok="t" textboxrect="0,0,3675204,512819"/>
                </v:shape>
                <v:rect id="Rectangle 903" o:spid="_x0000_s1796" style="position:absolute;left:1714;top:23526;width:4431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ysO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CfcrDsYAAADcAAAA&#10;DwAAAAAAAAAAAAAAAAAHAgAAZHJzL2Rvd25yZXYueG1sUEsFBgAAAAADAAMAtwAAAPoCAAAAAA==&#10;" filled="f" stroked="f">
                  <v:textbox inset="0,0,0,0">
                    <w:txbxContent>
                      <w:p w14:paraId="0D293A49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cerr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&lt;&lt; "Ошибка при удалении исходного файла " &lt;&lt;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filename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&lt;&lt;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endl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rect>
                <v:shape id="Shape 905" o:spid="_x0000_s1797" style="position:absolute;left:14102;top:29914;width:8547;height:5128;visibility:visible;mso-wrap-style:square;v-text-anchor:top" coordsize="8546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" path="m261623,l593075,c737520,,854699,114786,854699,256410v,141623,-117179,256409,-261624,256409l261623,512819c117179,512819,,398033,,256410,,114786,117179,,261623,xe" filled="f" strokeweight=".47483mm">
                  <v:stroke miterlimit="83231f" joinstyle="miter"/>
                  <v:path arrowok="t" textboxrect="0,0,854699,512819"/>
                </v:shape>
                <v:rect id="Rectangle 906" o:spid="_x0000_s1798" style="position:absolute;left:15667;top:32073;width:720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IiW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OJrC80w4AnLxAAAA//8DAFBLAQItABQABgAIAAAAIQDb4fbL7gAAAIUBAAATAAAAAAAAAAAA&#10;AAAAAAAAAABbQ29udGVudF9UeXBlc10ueG1sUEsBAi0AFAAGAAgAAAAhAFr0LFu/AAAAFQEAAAsA&#10;AAAAAAAAAAAAAAAAHwEAAF9yZWxzLy5yZWxzUEsBAi0AFAAGAAgAAAAhABmAiJbEAAAA3AAAAA8A&#10;AAAAAAAAAAAAAAAABwIAAGRycy9kb3ducmV2LnhtbFBLBQYAAAAAAwADALcAAAD4AgAAAAA=&#10;" filled="f" stroked="f">
                  <v:textbox inset="0,0,0,0">
                    <w:txbxContent>
                      <w:p w14:paraId="031CE76E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return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false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rect>
                <v:shape id="Shape 907" o:spid="_x0000_s1799" style="position:absolute;left:18846;top:44487;width:2948;height:6293;visibility:visible;mso-wrap-style:square;v-text-anchor:top" coordsize="294871,629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" path="m179487,l,,,512819r294871,l294871,629315e" filled="f" strokeweight=".23742mm">
                  <v:stroke miterlimit="83231f" joinstyle="miter"/>
                  <v:path arrowok="t" textboxrect="0,0,294871,629315"/>
                </v:shape>
                <v:shape id="Shape 908" o:spid="_x0000_s1800" style="position:absolute;left:21495;top:5063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909" o:spid="_x0000_s1801" style="position:absolute;left:21495;top:5063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910" o:spid="_x0000_s1802" style="position:absolute;left:20598;top:41025;width:27863;height:6838;visibility:visible;mso-wrap-style:square;v-text-anchor:top" coordsize="2786318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" path="m1393159,l2786318,341880,1393159,683759,,341880,1393159,xe" stroked="f" strokeweight="0">
                  <v:stroke miterlimit="83231f" joinstyle="miter"/>
                  <v:path arrowok="t" textboxrect="0,0,2786318,683759"/>
                </v:shape>
                <v:shape id="Shape 911" o:spid="_x0000_s1803" style="position:absolute;left:20598;top:41025;width:27863;height:6838;visibility:visible;mso-wrap-style:square;v-text-anchor:top" coordsize="2786318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" path="m1393159,l2786318,341880,1393159,683759,,341880,1393159,xe" filled="f" strokeweight=".47483mm">
                  <v:stroke miterlimit="83231f" joinstyle="miter"/>
                  <v:path arrowok="t" textboxrect="0,0,2786318,683759"/>
                </v:shape>
                <v:rect id="Rectangle 912" o:spid="_x0000_s1804" style="position:absolute;left:25224;top:44039;width:2475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hhI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" filled="f" stroked="f">
                  <v:textbox inset="0,0,0,0">
                    <w:txbxContent>
                      <w:p w14:paraId="6A082DB4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rename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tempFilename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filename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) != 0)</w:t>
                        </w:r>
                      </w:p>
                    </w:txbxContent>
                  </v:textbox>
                </v:rect>
                <v:shape id="Shape 913" o:spid="_x0000_s1805" style="position:absolute;left:18418;top:35085;width:16667;height:3419;visibility:visible;mso-wrap-style:square;v-text-anchor:top" coordsize="1666662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" path="m1666662,341880l,341880,,e" filled="f" strokeweight=".23742mm">
                  <v:stroke miterlimit="83231f" joinstyle="miter"/>
                  <v:path arrowok="t" textboxrect="0,0,1666662,341880"/>
                </v:shape>
                <v:shape id="Shape 914" o:spid="_x0000_s1806" style="position:absolute;left:21794;top:56452;width:0;height:2875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" path="m,l,287435e" filled="f" strokeweight=".23742mm">
                  <v:stroke miterlimit="83231f" joinstyle="miter"/>
                  <v:path arrowok="t" textboxrect="0,0,0,287435"/>
                </v:shape>
                <v:shape id="Shape 915" o:spid="_x0000_s1807" style="position:absolute;left:21495;top:5917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916" o:spid="_x0000_s1808" style="position:absolute;left:21495;top:5917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918" o:spid="_x0000_s1809" style="position:absolute;top:51281;width:43504;height:5129;visibility:visible;mso-wrap-style:square;v-text-anchor:top" coordsize="4350416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" path="m,512819l170940,,4350416,,4179476,512819,,512819xe" filled="f" strokeweight=".47483mm">
                  <v:stroke miterlimit="83231f" joinstyle="miter"/>
                  <v:path arrowok="t" textboxrect="0,0,4350416,512819"/>
                </v:shape>
                <v:rect id="Rectangle 919" o:spid="_x0000_s1810" style="position:absolute;left:2509;top:53441;width:5118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oo5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khd8z4QjIzQ8AAAD//wMAUEsBAi0AFAAGAAgAAAAhANvh9svuAAAAhQEAABMAAAAAAAAA&#10;AAAAAAAAAAAAAFtDb250ZW50X1R5cGVzXS54bWxQSwECLQAUAAYACAAAACEAWvQsW78AAAAVAQAA&#10;CwAAAAAAAAAAAAAAAAAfAQAAX3JlbHMvLnJlbHNQSwECLQAUAAYACAAAACEA7caKOcYAAADcAAAA&#10;DwAAAAAAAAAAAAAAAAAHAgAAZHJzL2Rvd25yZXYueG1sUEsFBgAAAAADAAMAtwAAAPoCAAAAAA==&#10;" filled="f" stroked="f">
                  <v:textbox inset="0,0,0,0">
                    <w:txbxContent>
                      <w:p w14:paraId="3F5BF35B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cerr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&lt;&lt; "Ошибка при переименовании временного файла в " &lt;&lt;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filename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&lt;&lt;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endl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rect>
                <v:shape id="Shape 921" o:spid="_x0000_s1811" style="position:absolute;left:17478;top:59828;width:8547;height:5129;visibility:visible;mso-wrap-style:square;v-text-anchor:top" coordsize="854698,512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" path="m261623,l593075,c737519,,854698,114787,854698,256410v,141624,-117179,256410,-261623,256410l261623,512820c117179,512820,,398034,,256410,,114787,117179,,261623,xe" filled="f" strokeweight=".47483mm">
                  <v:stroke miterlimit="83231f" joinstyle="miter"/>
                  <v:path arrowok="t" textboxrect="0,0,854698,512820"/>
                </v:shape>
                <v:rect id="Rectangle 922" o:spid="_x0000_s1812" style="position:absolute;left:19086;top:61988;width:720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tL1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JHEMzzPhCMjpAwAA//8DAFBLAQItABQABgAIAAAAIQDb4fbL7gAAAIUBAAATAAAAAAAAAAAA&#10;AAAAAAAAAABbQ29udGVudF9UeXBlc10ueG1sUEsBAi0AFAAGAAgAAAAhAFr0LFu/AAAAFQEAAAsA&#10;AAAAAAAAAAAAAAAAHwEAAF9yZWxzLy5yZWxzUEsBAi0AFAAGAAgAAAAhAC0O0vXEAAAA3AAAAA8A&#10;AAAAAAAAAAAAAAAABwIAAGRycy9kb3ducmV2LnhtbFBLBQYAAAAAAwADALcAAAD4AgAAAAA=&#10;" filled="f" stroked="f">
                  <v:textbox inset="0,0,0,0">
                    <w:txbxContent>
                      <w:p w14:paraId="5000298A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return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false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rect>
                <v:shape id="Shape 924" o:spid="_x0000_s1813" style="position:absolute;left:30256;top:70939;width:8547;height:5129;visibility:visible;mso-wrap-style:square;v-text-anchor:top" coordsize="8546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" path="m261623,l593075,c737519,,854699,114785,854699,256409v,141624,-117180,256410,-261624,256410l261623,512819c117179,512819,,398033,,256409,,114785,117179,,261623,xe" filled="f" strokeweight=".47483mm">
                  <v:stroke miterlimit="83231f" joinstyle="miter"/>
                  <v:path arrowok="t" textboxrect="0,0,854699,512819"/>
                </v:shape>
                <v:rect id="Rectangle 925" o:spid="_x0000_s1814" style="position:absolute;left:31621;top:73099;width:773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0qB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oudKgcYAAADcAAAA&#10;DwAAAAAAAAAAAAAAAAAHAgAAZHJzL2Rvd25yZXYueG1sUEsFBgAAAAADAAMAtwAAAPoCAAAAAA==&#10;" filled="f" stroked="f">
                  <v:textbox inset="0,0,0,0">
                    <w:txbxContent>
                      <w:p w14:paraId="7437307E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return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found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rect>
                <v:shape id="Shape 926" o:spid="_x0000_s1815" style="position:absolute;left:34572;top:44487;width:17607;height:25951;visibility:visible;mso-wrap-style:square;v-text-anchor:top" coordsize="1760679,2595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" path="m1393159,r367520,l1760679,2307686,,2307686r,287435e" filled="f" strokeweight=".23742mm">
                  <v:stroke miterlimit="83231f" joinstyle="miter"/>
                  <v:path arrowok="t" textboxrect="0,0,1760679,2595121"/>
                </v:shape>
                <v:shape id="Shape 927" o:spid="_x0000_s1816" style="position:absolute;left:34273;top:7028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928" o:spid="_x0000_s1817" style="position:absolute;left:34273;top:7028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929" o:spid="_x0000_s1818" style="position:absolute;left:21794;top:64999;width:13291;height:2564;visibility:visible;mso-wrap-style:square;v-text-anchor:top" coordsize="1329056,256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" path="m1329056,256409r-1324783,l,e" filled="f" strokeweight=".23742mm">
                  <v:stroke miterlimit="83231f" joinstyle="miter"/>
                  <v:path arrowok="t" textboxrect="0,0,1329056,256409"/>
                </v:shape>
                <v:rect id="Rectangle 930" o:spid="_x0000_s1819" style="position:absolute;left:42562;top:76945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X/E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DdJf8TBAAAA3AAAAA8AAAAA&#10;AAAAAAAAAAAABwIAAGRycy9kb3ducmV2LnhtbFBLBQYAAAAAAwADALcAAAD1AgAAAAA=&#10;" filled="f" stroked="f">
                  <v:textbox inset="0,0,0,0">
                    <w:txbxContent>
                      <w:p w14:paraId="7A9667BE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931" o:spid="_x0000_s1820" style="position:absolute;left:20312;top:8569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dpf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FgF2l/EAAAA3AAAAA8A&#10;AAAAAAAAAAAAAAAABwIAAGRycy9kb3ducmV2LnhtbFBLBQYAAAAAAwADALcAAAD4AgAAAAA=&#10;" filled="f" stroked="f">
                  <v:textbox inset="0,0,0,0">
                    <w:txbxContent>
                      <w:p w14:paraId="436100DA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932" o:spid="_x0000_s1821" style="position:absolute;left:48175;top:8569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0Qo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qNdEKMYAAADcAAAA&#10;DwAAAAAAAAAAAAAAAAAHAgAAZHJzL2Rvd25yZXYueG1sUEsFBgAAAAADAAMAtwAAAPoCAAAAAA==&#10;" filled="f" stroked="f">
                  <v:textbox inset="0,0,0,0">
                    <w:txbxContent>
                      <w:p w14:paraId="3E5694C6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933" o:spid="_x0000_s1822" style="position:absolute;left:14784;top:17116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+Gz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Hm+GzxQAAANwAAAAP&#10;AAAAAAAAAAAAAAAAAAcCAABkcnMvZG93bnJldi54bWxQSwUGAAAAAAMAAwC3AAAA+QIAAAAA&#10;" filled="f" stroked="f">
                  <v:textbox inset="0,0,0,0">
                    <w:txbxContent>
                      <w:p w14:paraId="10657597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934" o:spid="_x0000_s1823" style="position:absolute;left:26323;top:35065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nnH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IcnnHxQAAANwAAAAP&#10;AAAAAAAAAAAAAAAAAAcCAABkcnMvZG93bnJldi54bWxQSwUGAAAAAAMAAwC3AAAA+QIAAAAA&#10;" filled="f" stroked="f">
                  <v:textbox inset="0,0,0,0">
                    <w:txbxContent>
                      <w:p w14:paraId="47B02CB5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935" o:spid="_x0000_s1824" style="position:absolute;left:19372;top:41902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txc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AnPtxcxQAAANwAAAAP&#10;AAAAAAAAAAAAAAAAAAcCAABkcnMvZG93bnJldi54bWxQSwUGAAAAAAMAAwC3AAAA+QIAAAAA&#10;" filled="f" stroked="f">
                  <v:textbox inset="0,0,0,0">
                    <w:txbxContent>
                      <w:p w14:paraId="1345B2B9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936" o:spid="_x0000_s1825" style="position:absolute;left:49286;top:42757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EIr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DX7EIrxQAAANwAAAAP&#10;AAAAAAAAAAAAAAAAAAcCAABkcnMvZG93bnJldi54bWxQSwUGAAAAAAMAAwC3AAAA+QIAAAAA&#10;" filled="f" stroked="f">
                  <v:textbox inset="0,0,0,0">
                    <w:txbxContent>
                      <w:p w14:paraId="6087A0A3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937" o:spid="_x0000_s1826" style="position:absolute;left:14357;top:48740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Oew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C4oOewxQAAANwAAAAP&#10;AAAAAAAAAAAAAAAAAAcCAABkcnMvZG93bnJldi54bWxQSwUGAAAAAAMAAwC3AAAA+QIAAAAA&#10;" filled="f" stroked="f">
                  <v:textbox inset="0,0,0,0">
                    <w:txbxContent>
                      <w:p w14:paraId="4D3BC4B0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938" o:spid="_x0000_s1827" style="position:absolute;left:29742;top:64124;width:455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3PC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Mk/c8LBAAAA3AAAAA8AAAAA&#10;AAAAAAAAAAAABwIAAGRycy9kb3ducmV2LnhtbFBLBQYAAAAAAwADALcAAAD1AgAAAAA=&#10;" filled="f" stroked="f">
                  <v:textbox inset="0,0,0,0">
                    <w:txbxContent>
                      <w:p w14:paraId="496789A3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E7C5262" w14:textId="77777777" w:rsidR="00941522" w:rsidRPr="00941522" w:rsidRDefault="00941522">
      <w:pPr>
        <w:ind w:left="-915"/>
        <w:rPr>
          <w:sz w:val="22"/>
          <w:szCs w:val="22"/>
        </w:rPr>
      </w:pPr>
      <w:r w:rsidRPr="00941522">
        <w:rPr>
          <w:rFonts w:ascii="Calibri" w:eastAsia="Calibri" w:hAnsi="Calibri" w:cs="Calibri"/>
          <w:noProof/>
          <w:sz w:val="22"/>
          <w:szCs w:val="22"/>
        </w:rPr>
        <w:lastRenderedPageBreak/>
        <mc:AlternateContent>
          <mc:Choice Requires="wpg">
            <w:drawing>
              <wp:inline distT="0" distB="0" distL="0" distR="0" wp14:anchorId="5BF3F48A" wp14:editId="38F92FDE">
                <wp:extent cx="4961525" cy="9401683"/>
                <wp:effectExtent l="0" t="0" r="0" b="0"/>
                <wp:docPr id="7682" name="Group 7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1525" cy="9401683"/>
                          <a:chOff x="0" y="0"/>
                          <a:chExt cx="4961525" cy="9401683"/>
                        </a:xfrm>
                      </wpg:grpSpPr>
                      <wps:wsp>
                        <wps:cNvPr id="942" name="Shape 942"/>
                        <wps:cNvSpPr/>
                        <wps:spPr>
                          <a:xfrm>
                            <a:off x="3457256" y="517092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" name="Shape 943"/>
                        <wps:cNvSpPr/>
                        <wps:spPr>
                          <a:xfrm>
                            <a:off x="3427341" y="70410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Shape 944"/>
                        <wps:cNvSpPr/>
                        <wps:spPr>
                          <a:xfrm>
                            <a:off x="3427341" y="70410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Shape 946"/>
                        <wps:cNvSpPr/>
                        <wps:spPr>
                          <a:xfrm>
                            <a:off x="1974354" y="0"/>
                            <a:ext cx="295725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7257" h="512819">
                                <a:moveTo>
                                  <a:pt x="0" y="0"/>
                                </a:moveTo>
                                <a:lnTo>
                                  <a:pt x="2957257" y="0"/>
                                </a:lnTo>
                                <a:lnTo>
                                  <a:pt x="295725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" name="Shape 947"/>
                        <wps:cNvSpPr/>
                        <wps:spPr>
                          <a:xfrm>
                            <a:off x="2273498" y="0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Shape 948"/>
                        <wps:cNvSpPr/>
                        <wps:spPr>
                          <a:xfrm>
                            <a:off x="4632467" y="0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2317034" y="215929"/>
                            <a:ext cx="303292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A249E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bool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AddTwoPatientsToStart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(const char* filename)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Shape 950"/>
                        <wps:cNvSpPr/>
                        <wps:spPr>
                          <a:xfrm>
                            <a:off x="3457256" y="1286321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" name="Shape 951"/>
                        <wps:cNvSpPr/>
                        <wps:spPr>
                          <a:xfrm>
                            <a:off x="3427341" y="147332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" name="Shape 952"/>
                        <wps:cNvSpPr/>
                        <wps:spPr>
                          <a:xfrm>
                            <a:off x="3427341" y="147332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" name="Shape 954"/>
                        <wps:cNvSpPr/>
                        <wps:spPr>
                          <a:xfrm>
                            <a:off x="1974354" y="769229"/>
                            <a:ext cx="295725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7257" h="512819">
                                <a:moveTo>
                                  <a:pt x="0" y="0"/>
                                </a:moveTo>
                                <a:lnTo>
                                  <a:pt x="2957257" y="0"/>
                                </a:lnTo>
                                <a:lnTo>
                                  <a:pt x="295725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2548604" y="985159"/>
                            <a:ext cx="2405557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D1D67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const char*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tempFilename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= "temp.dat";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Shape 956"/>
                        <wps:cNvSpPr/>
                        <wps:spPr>
                          <a:xfrm>
                            <a:off x="3457256" y="2055550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" name="Shape 957"/>
                        <wps:cNvSpPr/>
                        <wps:spPr>
                          <a:xfrm>
                            <a:off x="3427341" y="224255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" name="Shape 958"/>
                        <wps:cNvSpPr/>
                        <wps:spPr>
                          <a:xfrm>
                            <a:off x="3427341" y="224255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0" name="Shape 960"/>
                        <wps:cNvSpPr/>
                        <wps:spPr>
                          <a:xfrm>
                            <a:off x="2059823" y="1538458"/>
                            <a:ext cx="278631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6318" h="512819">
                                <a:moveTo>
                                  <a:pt x="0" y="0"/>
                                </a:moveTo>
                                <a:lnTo>
                                  <a:pt x="2786318" y="0"/>
                                </a:lnTo>
                                <a:lnTo>
                                  <a:pt x="278631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1" name="Rectangle 961"/>
                        <wps:cNvSpPr/>
                        <wps:spPr>
                          <a:xfrm>
                            <a:off x="2407045" y="1754387"/>
                            <a:ext cx="278214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26544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ofstream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tempFile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tempFilename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ios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::binary);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2" name="Shape 962"/>
                        <wps:cNvSpPr/>
                        <wps:spPr>
                          <a:xfrm>
                            <a:off x="1884610" y="2653839"/>
                            <a:ext cx="435896" cy="543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896" h="543845">
                                <a:moveTo>
                                  <a:pt x="4358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384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" name="Shape 963"/>
                        <wps:cNvSpPr/>
                        <wps:spPr>
                          <a:xfrm>
                            <a:off x="1854696" y="318272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4" name="Shape 964"/>
                        <wps:cNvSpPr/>
                        <wps:spPr>
                          <a:xfrm>
                            <a:off x="1854696" y="318272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5" name="Shape 965"/>
                        <wps:cNvSpPr/>
                        <wps:spPr>
                          <a:xfrm>
                            <a:off x="3457256" y="2653839"/>
                            <a:ext cx="1504269" cy="2253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269" h="2253242">
                                <a:moveTo>
                                  <a:pt x="1136749" y="0"/>
                                </a:moveTo>
                                <a:lnTo>
                                  <a:pt x="1504269" y="0"/>
                                </a:lnTo>
                                <a:lnTo>
                                  <a:pt x="1504269" y="2136746"/>
                                </a:lnTo>
                                <a:lnTo>
                                  <a:pt x="0" y="2136746"/>
                                </a:lnTo>
                                <a:lnTo>
                                  <a:pt x="0" y="2253242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" name="Shape 966"/>
                        <wps:cNvSpPr/>
                        <wps:spPr>
                          <a:xfrm>
                            <a:off x="3427341" y="489212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7" name="Shape 967"/>
                        <wps:cNvSpPr/>
                        <wps:spPr>
                          <a:xfrm>
                            <a:off x="3427341" y="489212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" name="Shape 968"/>
                        <wps:cNvSpPr/>
                        <wps:spPr>
                          <a:xfrm>
                            <a:off x="2316233" y="2307686"/>
                            <a:ext cx="2273499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3499" h="683759">
                                <a:moveTo>
                                  <a:pt x="1136749" y="0"/>
                                </a:moveTo>
                                <a:lnTo>
                                  <a:pt x="2273499" y="341879"/>
                                </a:lnTo>
                                <a:lnTo>
                                  <a:pt x="1136749" y="683759"/>
                                </a:lnTo>
                                <a:lnTo>
                                  <a:pt x="0" y="341879"/>
                                </a:lnTo>
                                <a:lnTo>
                                  <a:pt x="11367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" name="Shape 969"/>
                        <wps:cNvSpPr/>
                        <wps:spPr>
                          <a:xfrm>
                            <a:off x="2316233" y="2307686"/>
                            <a:ext cx="2273499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3499" h="683759">
                                <a:moveTo>
                                  <a:pt x="1136749" y="0"/>
                                </a:moveTo>
                                <a:lnTo>
                                  <a:pt x="2273499" y="341879"/>
                                </a:lnTo>
                                <a:lnTo>
                                  <a:pt x="1136749" y="683759"/>
                                </a:lnTo>
                                <a:lnTo>
                                  <a:pt x="0" y="341879"/>
                                </a:lnTo>
                                <a:lnTo>
                                  <a:pt x="1136749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0" name="Rectangle 970"/>
                        <wps:cNvSpPr/>
                        <wps:spPr>
                          <a:xfrm>
                            <a:off x="2939896" y="2609086"/>
                            <a:ext cx="136449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18FFE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if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(!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tempFile.is_open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())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1" name="Shape 971"/>
                        <wps:cNvSpPr/>
                        <wps:spPr>
                          <a:xfrm>
                            <a:off x="1884610" y="3764947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2" name="Shape 972"/>
                        <wps:cNvSpPr/>
                        <wps:spPr>
                          <a:xfrm>
                            <a:off x="1854696" y="403742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3" name="Shape 973"/>
                        <wps:cNvSpPr/>
                        <wps:spPr>
                          <a:xfrm>
                            <a:off x="1854696" y="403742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4" name="Shape 974"/>
                        <wps:cNvSpPr/>
                        <wps:spPr>
                          <a:xfrm>
                            <a:off x="0" y="3247855"/>
                            <a:ext cx="3760674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0674" h="512819">
                                <a:moveTo>
                                  <a:pt x="170940" y="0"/>
                                </a:moveTo>
                                <a:lnTo>
                                  <a:pt x="3760674" y="0"/>
                                </a:lnTo>
                                <a:lnTo>
                                  <a:pt x="3589734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5" name="Shape 975"/>
                        <wps:cNvSpPr/>
                        <wps:spPr>
                          <a:xfrm>
                            <a:off x="0" y="3247855"/>
                            <a:ext cx="3760674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0674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3760674" y="0"/>
                                </a:lnTo>
                                <a:lnTo>
                                  <a:pt x="3589734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" name="Rectangle 976"/>
                        <wps:cNvSpPr/>
                        <wps:spPr>
                          <a:xfrm>
                            <a:off x="348023" y="3463784"/>
                            <a:ext cx="407564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2056D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cerr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&lt;&lt; "Ошибка: Не удалось создать временный файл" &lt;&lt;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endl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" name="Shape 978"/>
                        <wps:cNvSpPr/>
                        <wps:spPr>
                          <a:xfrm>
                            <a:off x="1452988" y="4102553"/>
                            <a:ext cx="85469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8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8" y="114786"/>
                                  <a:pt x="854698" y="256410"/>
                                </a:cubicBezTo>
                                <a:cubicBezTo>
                                  <a:pt x="854698" y="398033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3"/>
                                  <a:pt x="0" y="256410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9" name="Rectangle 979"/>
                        <wps:cNvSpPr/>
                        <wps:spPr>
                          <a:xfrm>
                            <a:off x="1609504" y="4318482"/>
                            <a:ext cx="720282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F1CF2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return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false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0" name="Shape 980"/>
                        <wps:cNvSpPr/>
                        <wps:spPr>
                          <a:xfrm>
                            <a:off x="3457256" y="5474344"/>
                            <a:ext cx="0" cy="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940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0"/>
                                </a:lnTo>
                                <a:lnTo>
                                  <a:pt x="0" y="11649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" name="Shape 981"/>
                        <wps:cNvSpPr/>
                        <wps:spPr>
                          <a:xfrm>
                            <a:off x="3427341" y="557588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" name="Shape 982"/>
                        <wps:cNvSpPr/>
                        <wps:spPr>
                          <a:xfrm>
                            <a:off x="3427341" y="557588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" name="Shape 984"/>
                        <wps:cNvSpPr/>
                        <wps:spPr>
                          <a:xfrm>
                            <a:off x="1974354" y="4957252"/>
                            <a:ext cx="295725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7257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957257" y="0"/>
                                </a:lnTo>
                                <a:lnTo>
                                  <a:pt x="278631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2389417" y="5173181"/>
                            <a:ext cx="2828840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179BB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cout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&lt;&lt; "\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nДобавление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первого пациента:\n";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" name="Shape 986"/>
                        <wps:cNvSpPr/>
                        <wps:spPr>
                          <a:xfrm>
                            <a:off x="1884610" y="4619646"/>
                            <a:ext cx="1623927" cy="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3927" h="170940">
                                <a:moveTo>
                                  <a:pt x="1623927" y="17094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" name="Shape 987"/>
                        <wps:cNvSpPr/>
                        <wps:spPr>
                          <a:xfrm>
                            <a:off x="3457256" y="6158103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" name="Shape 988"/>
                        <wps:cNvSpPr/>
                        <wps:spPr>
                          <a:xfrm>
                            <a:off x="3427341" y="634511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" name="Shape 989"/>
                        <wps:cNvSpPr/>
                        <wps:spPr>
                          <a:xfrm>
                            <a:off x="3427341" y="634511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2" name="Shape 8032"/>
                        <wps:cNvSpPr/>
                        <wps:spPr>
                          <a:xfrm>
                            <a:off x="2188028" y="5641011"/>
                            <a:ext cx="252990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908" h="512819">
                                <a:moveTo>
                                  <a:pt x="0" y="0"/>
                                </a:moveTo>
                                <a:lnTo>
                                  <a:pt x="2529908" y="0"/>
                                </a:lnTo>
                                <a:lnTo>
                                  <a:pt x="2529908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" name="Shape 991"/>
                        <wps:cNvSpPr/>
                        <wps:spPr>
                          <a:xfrm>
                            <a:off x="2188028" y="5641011"/>
                            <a:ext cx="252990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908" h="512819">
                                <a:moveTo>
                                  <a:pt x="0" y="0"/>
                                </a:moveTo>
                                <a:lnTo>
                                  <a:pt x="2529908" y="0"/>
                                </a:lnTo>
                                <a:lnTo>
                                  <a:pt x="252990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" name="Rectangle 992"/>
                        <wps:cNvSpPr/>
                        <wps:spPr>
                          <a:xfrm>
                            <a:off x="2696040" y="5856940"/>
                            <a:ext cx="201337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C6290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Patient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* patient1 =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InputPatient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3" name="Shape 993"/>
                        <wps:cNvSpPr/>
                        <wps:spPr>
                          <a:xfrm>
                            <a:off x="2440164" y="6756392"/>
                            <a:ext cx="606836" cy="458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836" h="458375">
                                <a:moveTo>
                                  <a:pt x="6068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837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4" name="Shape 994"/>
                        <wps:cNvSpPr/>
                        <wps:spPr>
                          <a:xfrm>
                            <a:off x="2410250" y="719981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" name="Shape 995"/>
                        <wps:cNvSpPr/>
                        <wps:spPr>
                          <a:xfrm>
                            <a:off x="2410250" y="719981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6" name="Shape 996"/>
                        <wps:cNvSpPr/>
                        <wps:spPr>
                          <a:xfrm>
                            <a:off x="3042727" y="6410240"/>
                            <a:ext cx="820511" cy="683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511" h="683758">
                                <a:moveTo>
                                  <a:pt x="410255" y="0"/>
                                </a:moveTo>
                                <a:lnTo>
                                  <a:pt x="820511" y="341879"/>
                                </a:lnTo>
                                <a:lnTo>
                                  <a:pt x="410255" y="683758"/>
                                </a:lnTo>
                                <a:lnTo>
                                  <a:pt x="0" y="341879"/>
                                </a:lnTo>
                                <a:lnTo>
                                  <a:pt x="4102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" name="Shape 997"/>
                        <wps:cNvSpPr/>
                        <wps:spPr>
                          <a:xfrm>
                            <a:off x="3042727" y="6410240"/>
                            <a:ext cx="820511" cy="683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511" h="683758">
                                <a:moveTo>
                                  <a:pt x="410255" y="0"/>
                                </a:moveTo>
                                <a:lnTo>
                                  <a:pt x="820511" y="341879"/>
                                </a:lnTo>
                                <a:lnTo>
                                  <a:pt x="410255" y="683758"/>
                                </a:lnTo>
                                <a:lnTo>
                                  <a:pt x="0" y="341879"/>
                                </a:lnTo>
                                <a:lnTo>
                                  <a:pt x="410255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8" name="Rectangle 998"/>
                        <wps:cNvSpPr/>
                        <wps:spPr>
                          <a:xfrm>
                            <a:off x="3196439" y="6711639"/>
                            <a:ext cx="682382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C4422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if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(patient1)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9" name="Shape 999"/>
                        <wps:cNvSpPr/>
                        <wps:spPr>
                          <a:xfrm>
                            <a:off x="2440164" y="7782031"/>
                            <a:ext cx="0" cy="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940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0"/>
                                </a:lnTo>
                                <a:lnTo>
                                  <a:pt x="0" y="11649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" name="Shape 1000"/>
                        <wps:cNvSpPr/>
                        <wps:spPr>
                          <a:xfrm>
                            <a:off x="2410250" y="788356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" name="Shape 1001"/>
                        <wps:cNvSpPr/>
                        <wps:spPr>
                          <a:xfrm>
                            <a:off x="2410250" y="788356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" name="Shape 1003"/>
                        <wps:cNvSpPr/>
                        <wps:spPr>
                          <a:xfrm>
                            <a:off x="1623927" y="7264938"/>
                            <a:ext cx="162392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3928" h="512819">
                                <a:moveTo>
                                  <a:pt x="0" y="0"/>
                                </a:moveTo>
                                <a:lnTo>
                                  <a:pt x="1623928" y="0"/>
                                </a:lnTo>
                                <a:lnTo>
                                  <a:pt x="162392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" name="Rectangle 1004"/>
                        <wps:cNvSpPr/>
                        <wps:spPr>
                          <a:xfrm>
                            <a:off x="1681486" y="7480868"/>
                            <a:ext cx="2006584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011DB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WritePatient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tempFile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, *patient1);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3" name="Shape 8033"/>
                        <wps:cNvSpPr/>
                        <wps:spPr>
                          <a:xfrm>
                            <a:off x="1923072" y="7948696"/>
                            <a:ext cx="102563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9" h="512819">
                                <a:moveTo>
                                  <a:pt x="0" y="0"/>
                                </a:moveTo>
                                <a:lnTo>
                                  <a:pt x="1025639" y="0"/>
                                </a:lnTo>
                                <a:lnTo>
                                  <a:pt x="1025639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" name="Shape 1006"/>
                        <wps:cNvSpPr/>
                        <wps:spPr>
                          <a:xfrm>
                            <a:off x="1923072" y="7948696"/>
                            <a:ext cx="102563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9" h="512819">
                                <a:moveTo>
                                  <a:pt x="0" y="0"/>
                                </a:moveTo>
                                <a:lnTo>
                                  <a:pt x="1025639" y="0"/>
                                </a:lnTo>
                                <a:lnTo>
                                  <a:pt x="102563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" name="Rectangle 1007"/>
                        <wps:cNvSpPr/>
                        <wps:spPr>
                          <a:xfrm>
                            <a:off x="2085064" y="8164626"/>
                            <a:ext cx="93288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FD932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delete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patient1;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" name="Shape 1009"/>
                        <wps:cNvSpPr/>
                        <wps:spPr>
                          <a:xfrm>
                            <a:off x="3282042" y="9059805"/>
                            <a:ext cx="341880" cy="34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79">
                                <a:moveTo>
                                  <a:pt x="341880" y="170939"/>
                                </a:moveTo>
                                <a:cubicBezTo>
                                  <a:pt x="341880" y="182163"/>
                                  <a:pt x="340785" y="193280"/>
                                  <a:pt x="338595" y="204288"/>
                                </a:cubicBezTo>
                                <a:cubicBezTo>
                                  <a:pt x="336405" y="215296"/>
                                  <a:pt x="333163" y="225985"/>
                                  <a:pt x="328868" y="236355"/>
                                </a:cubicBezTo>
                                <a:cubicBezTo>
                                  <a:pt x="324572" y="246724"/>
                                  <a:pt x="319307" y="256574"/>
                                  <a:pt x="313071" y="265907"/>
                                </a:cubicBezTo>
                                <a:cubicBezTo>
                                  <a:pt x="306835" y="275240"/>
                                  <a:pt x="299749" y="283875"/>
                                  <a:pt x="291812" y="291812"/>
                                </a:cubicBezTo>
                                <a:cubicBezTo>
                                  <a:pt x="283876" y="299748"/>
                                  <a:pt x="275241" y="306834"/>
                                  <a:pt x="265909" y="313070"/>
                                </a:cubicBezTo>
                                <a:cubicBezTo>
                                  <a:pt x="256576" y="319305"/>
                                  <a:pt x="246725" y="324570"/>
                                  <a:pt x="236355" y="328866"/>
                                </a:cubicBezTo>
                                <a:cubicBezTo>
                                  <a:pt x="225985" y="333161"/>
                                  <a:pt x="215297" y="336404"/>
                                  <a:pt x="204288" y="338594"/>
                                </a:cubicBezTo>
                                <a:cubicBezTo>
                                  <a:pt x="193280" y="340784"/>
                                  <a:pt x="182164" y="341878"/>
                                  <a:pt x="170940" y="341879"/>
                                </a:cubicBezTo>
                                <a:cubicBezTo>
                                  <a:pt x="159716" y="341878"/>
                                  <a:pt x="148600" y="340784"/>
                                  <a:pt x="137591" y="338594"/>
                                </a:cubicBezTo>
                                <a:cubicBezTo>
                                  <a:pt x="126583" y="336404"/>
                                  <a:pt x="115894" y="333161"/>
                                  <a:pt x="105524" y="328866"/>
                                </a:cubicBezTo>
                                <a:cubicBezTo>
                                  <a:pt x="95154" y="324570"/>
                                  <a:pt x="85303" y="319305"/>
                                  <a:pt x="75971" y="313070"/>
                                </a:cubicBezTo>
                                <a:cubicBezTo>
                                  <a:pt x="66638" y="306834"/>
                                  <a:pt x="58004" y="299748"/>
                                  <a:pt x="50067" y="291812"/>
                                </a:cubicBezTo>
                                <a:cubicBezTo>
                                  <a:pt x="42131" y="283875"/>
                                  <a:pt x="35045" y="275240"/>
                                  <a:pt x="28809" y="265907"/>
                                </a:cubicBezTo>
                                <a:cubicBezTo>
                                  <a:pt x="22573" y="256574"/>
                                  <a:pt x="17307" y="246724"/>
                                  <a:pt x="13012" y="236355"/>
                                </a:cubicBezTo>
                                <a:cubicBezTo>
                                  <a:pt x="8717" y="225985"/>
                                  <a:pt x="5474" y="215296"/>
                                  <a:pt x="3285" y="204288"/>
                                </a:cubicBezTo>
                                <a:cubicBezTo>
                                  <a:pt x="1095" y="193280"/>
                                  <a:pt x="0" y="182163"/>
                                  <a:pt x="0" y="170939"/>
                                </a:cubicBezTo>
                                <a:cubicBezTo>
                                  <a:pt x="0" y="159715"/>
                                  <a:pt x="1095" y="148599"/>
                                  <a:pt x="3285" y="137590"/>
                                </a:cubicBezTo>
                                <a:cubicBezTo>
                                  <a:pt x="5474" y="126582"/>
                                  <a:pt x="8717" y="115892"/>
                                  <a:pt x="13012" y="105522"/>
                                </a:cubicBezTo>
                                <a:cubicBezTo>
                                  <a:pt x="17307" y="95153"/>
                                  <a:pt x="22573" y="85302"/>
                                  <a:pt x="28809" y="75969"/>
                                </a:cubicBezTo>
                                <a:cubicBezTo>
                                  <a:pt x="35045" y="66636"/>
                                  <a:pt x="42131" y="58003"/>
                                  <a:pt x="50067" y="50066"/>
                                </a:cubicBezTo>
                                <a:cubicBezTo>
                                  <a:pt x="58004" y="42130"/>
                                  <a:pt x="66638" y="35042"/>
                                  <a:pt x="75971" y="28806"/>
                                </a:cubicBezTo>
                                <a:cubicBezTo>
                                  <a:pt x="85303" y="22571"/>
                                  <a:pt x="95154" y="17306"/>
                                  <a:pt x="105524" y="13010"/>
                                </a:cubicBezTo>
                                <a:cubicBezTo>
                                  <a:pt x="115894" y="8715"/>
                                  <a:pt x="126583" y="5473"/>
                                  <a:pt x="137591" y="3284"/>
                                </a:cubicBezTo>
                                <a:cubicBezTo>
                                  <a:pt x="148600" y="1095"/>
                                  <a:pt x="159716" y="1"/>
                                  <a:pt x="170940" y="0"/>
                                </a:cubicBezTo>
                                <a:cubicBezTo>
                                  <a:pt x="182164" y="1"/>
                                  <a:pt x="193280" y="1095"/>
                                  <a:pt x="204288" y="3284"/>
                                </a:cubicBezTo>
                                <a:cubicBezTo>
                                  <a:pt x="215297" y="5474"/>
                                  <a:pt x="225985" y="8716"/>
                                  <a:pt x="236355" y="13011"/>
                                </a:cubicBezTo>
                                <a:cubicBezTo>
                                  <a:pt x="246725" y="17307"/>
                                  <a:pt x="256576" y="22571"/>
                                  <a:pt x="265909" y="28808"/>
                                </a:cubicBezTo>
                                <a:cubicBezTo>
                                  <a:pt x="275241" y="35044"/>
                                  <a:pt x="283876" y="42130"/>
                                  <a:pt x="291812" y="50066"/>
                                </a:cubicBezTo>
                                <a:cubicBezTo>
                                  <a:pt x="299749" y="58003"/>
                                  <a:pt x="306835" y="66636"/>
                                  <a:pt x="313071" y="75969"/>
                                </a:cubicBezTo>
                                <a:cubicBezTo>
                                  <a:pt x="319307" y="85302"/>
                                  <a:pt x="324572" y="95152"/>
                                  <a:pt x="328868" y="105521"/>
                                </a:cubicBezTo>
                                <a:cubicBezTo>
                                  <a:pt x="333163" y="115891"/>
                                  <a:pt x="336405" y="126581"/>
                                  <a:pt x="338595" y="137590"/>
                                </a:cubicBezTo>
                                <a:cubicBezTo>
                                  <a:pt x="340785" y="148599"/>
                                  <a:pt x="341880" y="159715"/>
                                  <a:pt x="341880" y="170939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0" name="Rectangle 1010"/>
                        <wps:cNvSpPr/>
                        <wps:spPr>
                          <a:xfrm>
                            <a:off x="3419729" y="9187210"/>
                            <a:ext cx="88187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87B75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1" name="Shape 1011"/>
                        <wps:cNvSpPr/>
                        <wps:spPr>
                          <a:xfrm>
                            <a:off x="2440164" y="8465789"/>
                            <a:ext cx="1017091" cy="543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091" h="543844">
                                <a:moveTo>
                                  <a:pt x="0" y="0"/>
                                </a:moveTo>
                                <a:lnTo>
                                  <a:pt x="0" y="341879"/>
                                </a:lnTo>
                                <a:lnTo>
                                  <a:pt x="1017091" y="341879"/>
                                </a:lnTo>
                                <a:lnTo>
                                  <a:pt x="1017091" y="54384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" name="Shape 1012"/>
                        <wps:cNvSpPr/>
                        <wps:spPr>
                          <a:xfrm>
                            <a:off x="3427341" y="899467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" name="Shape 1013"/>
                        <wps:cNvSpPr/>
                        <wps:spPr>
                          <a:xfrm>
                            <a:off x="3427341" y="899467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" name="Shape 1014"/>
                        <wps:cNvSpPr/>
                        <wps:spPr>
                          <a:xfrm>
                            <a:off x="3423068" y="6756392"/>
                            <a:ext cx="940169" cy="2051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69" h="2051276">
                                <a:moveTo>
                                  <a:pt x="0" y="2051276"/>
                                </a:moveTo>
                                <a:lnTo>
                                  <a:pt x="940169" y="2051276"/>
                                </a:lnTo>
                                <a:lnTo>
                                  <a:pt x="940169" y="0"/>
                                </a:lnTo>
                                <a:lnTo>
                                  <a:pt x="444443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" name="Rectangle 1015"/>
                        <wps:cNvSpPr/>
                        <wps:spPr>
                          <a:xfrm>
                            <a:off x="3281909" y="600544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F221C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" name="Rectangle 1016"/>
                        <wps:cNvSpPr/>
                        <wps:spPr>
                          <a:xfrm>
                            <a:off x="2202184" y="2395411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6A1B0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7" name="Rectangle 1017"/>
                        <wps:cNvSpPr/>
                        <wps:spPr>
                          <a:xfrm>
                            <a:off x="4757733" y="2395411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408C0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8" name="Rectangle 1018"/>
                        <wps:cNvSpPr/>
                        <wps:spPr>
                          <a:xfrm>
                            <a:off x="1350290" y="2908230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39561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2555415" y="4446688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A9652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0" name="Rectangle 1020"/>
                        <wps:cNvSpPr/>
                        <wps:spPr>
                          <a:xfrm>
                            <a:off x="2877396" y="6497964"/>
                            <a:ext cx="75865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8D70D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3988505" y="6497964"/>
                            <a:ext cx="75865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E279A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2" name="Rectangle 1022"/>
                        <wps:cNvSpPr/>
                        <wps:spPr>
                          <a:xfrm>
                            <a:off x="1863109" y="7010783"/>
                            <a:ext cx="4555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4824D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Rectangle 1023"/>
                        <wps:cNvSpPr/>
                        <wps:spPr>
                          <a:xfrm>
                            <a:off x="3008405" y="8634710"/>
                            <a:ext cx="4555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9B761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F3F48A" id="Group 7682" o:spid="_x0000_s1828" style="width:390.65pt;height:740.3pt;mso-position-horizontal-relative:char;mso-position-vertical-relative:line" coordsize="49615,94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">
                <v:shape id="Shape 942" o:spid="_x0000_s1829" style="position:absolute;left:34572;top:5170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943" o:spid="_x0000_s1830" style="position:absolute;left:34273;top:704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944" o:spid="_x0000_s1831" style="position:absolute;left:34273;top:704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946" o:spid="_x0000_s1832" style="position:absolute;left:19743;width:29573;height:5128;visibility:visible;mso-wrap-style:square;v-text-anchor:top" coordsize="295725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" path="m,l2957257,r,512819l,512819,,xe" filled="f" strokeweight=".47483mm">
                  <v:stroke miterlimit="1" joinstyle="miter"/>
                  <v:path arrowok="t" textboxrect="0,0,2957257,512819"/>
                </v:shape>
                <v:shape id="Shape 947" o:spid="_x0000_s1833" style="position:absolute;left:22734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" path="m,l,512819e" filled="f" strokeweight=".47483mm">
                  <v:stroke miterlimit="83231f" joinstyle="miter"/>
                  <v:path arrowok="t" textboxrect="0,0,0,512819"/>
                </v:shape>
                <v:shape id="Shape 948" o:spid="_x0000_s1834" style="position:absolute;left:46324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" path="m,l,512819e" filled="f" strokeweight=".47483mm">
                  <v:stroke miterlimit="83231f" joinstyle="miter"/>
                  <v:path arrowok="t" textboxrect="0,0,0,512819"/>
                </v:shape>
                <v:rect id="Rectangle 949" o:spid="_x0000_s1835" style="position:absolute;left:23170;top:2159;width:3032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aUk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P51pSTEAAAA3AAAAA8A&#10;AAAAAAAAAAAAAAAABwIAAGRycy9kb3ducmV2LnhtbFBLBQYAAAAAAwADALcAAAD4AgAAAAA=&#10;" filled="f" stroked="f">
                  <v:textbox inset="0,0,0,0">
                    <w:txbxContent>
                      <w:p w14:paraId="4C8A249E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 xml:space="preserve">bool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AddTwoPatientsToStart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(const char* filename)</w:t>
                        </w:r>
                      </w:p>
                    </w:txbxContent>
                  </v:textbox>
                </v:rect>
                <v:shape id="Shape 950" o:spid="_x0000_s1836" style="position:absolute;left:34572;top:12863;width:0;height:2019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" path="m,l,170940,,85470,,201965e" filled="f" strokeweight=".23742mm">
                  <v:stroke miterlimit="83231f" joinstyle="miter"/>
                  <v:path arrowok="t" textboxrect="0,0,0,201965"/>
                </v:shape>
                <v:shape id="Shape 951" o:spid="_x0000_s1837" style="position:absolute;left:34273;top:1473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952" o:spid="_x0000_s1838" style="position:absolute;left:34273;top:14733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954" o:spid="_x0000_s1839" style="position:absolute;left:19743;top:7692;width:29573;height:5128;visibility:visible;mso-wrap-style:square;v-text-anchor:top" coordsize="295725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" path="m,l2957257,r,512819l,512819,,xe" filled="f" strokeweight=".47483mm">
                  <v:stroke miterlimit="1" joinstyle="miter"/>
                  <v:path arrowok="t" textboxrect="0,0,2957257,512819"/>
                </v:shape>
                <v:rect id="Rectangle 955" o:spid="_x0000_s1840" style="position:absolute;left:25486;top:9851;width:240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Tn8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64Tn8xQAAANwAAAAP&#10;AAAAAAAAAAAAAAAAAAcCAABkcnMvZG93bnJldi54bWxQSwUGAAAAAAMAAwC3AAAA+QIAAAAA&#10;" filled="f" stroked="f">
                  <v:textbox inset="0,0,0,0">
                    <w:txbxContent>
                      <w:p w14:paraId="524D1D67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 xml:space="preserve">const char*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tempFilename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 xml:space="preserve"> = "temp.dat";</w:t>
                        </w:r>
                      </w:p>
                    </w:txbxContent>
                  </v:textbox>
                </v:rect>
                <v:shape id="Shape 956" o:spid="_x0000_s1841" style="position:absolute;left:34572;top:20555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957" o:spid="_x0000_s1842" style="position:absolute;left:34273;top:2242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958" o:spid="_x0000_s1843" style="position:absolute;left:34273;top:2242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960" o:spid="_x0000_s1844" style="position:absolute;left:20598;top:15384;width:27863;height:5128;visibility:visible;mso-wrap-style:square;v-text-anchor:top" coordsize="278631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" path="m,l2786318,r,512819l,512819,,xe" filled="f" strokeweight=".47483mm">
                  <v:stroke miterlimit="1" joinstyle="miter"/>
                  <v:path arrowok="t" textboxrect="0,0,2786318,512819"/>
                </v:shape>
                <v:rect id="Rectangle 961" o:spid="_x0000_s1845" style="position:absolute;left:24070;top:17543;width:27821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vVC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BnB35lwBOT8BQAA//8DAFBLAQItABQABgAIAAAAIQDb4fbL7gAAAIUBAAATAAAAAAAAAAAA&#10;AAAAAAAAAABbQ29udGVudF9UeXBlc10ueG1sUEsBAi0AFAAGAAgAAAAhAFr0LFu/AAAAFQEAAAsA&#10;AAAAAAAAAAAAAAAAHwEAAF9yZWxzLy5yZWxzUEsBAi0AFAAGAAgAAAAhAEu29ULEAAAA3AAAAA8A&#10;AAAAAAAAAAAAAAAABwIAAGRycy9kb3ducmV2LnhtbFBLBQYAAAAAAwADALcAAAD4AgAAAAA=&#10;" filled="f" stroked="f">
                  <v:textbox inset="0,0,0,0">
                    <w:txbxContent>
                      <w:p w14:paraId="59726544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ofstream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tempFile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tempFilename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ios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::binary);</w:t>
                        </w:r>
                      </w:p>
                    </w:txbxContent>
                  </v:textbox>
                </v:rect>
                <v:shape id="Shape 962" o:spid="_x0000_s1846" style="position:absolute;left:18846;top:26538;width:4359;height:5438;visibility:visible;mso-wrap-style:square;v-text-anchor:top" coordsize="435896,54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" path="m435896,l,,,543845e" filled="f" strokeweight=".23742mm">
                  <v:stroke miterlimit="83231f" joinstyle="miter"/>
                  <v:path arrowok="t" textboxrect="0,0,435896,543845"/>
                </v:shape>
                <v:shape id="Shape 963" o:spid="_x0000_s1847" style="position:absolute;left:18546;top:3182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964" o:spid="_x0000_s1848" style="position:absolute;left:18546;top:31827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965" o:spid="_x0000_s1849" style="position:absolute;left:34572;top:26538;width:15043;height:22532;visibility:visible;mso-wrap-style:square;v-text-anchor:top" coordsize="1504269,2253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" path="m1136749,r367520,l1504269,2136746,,2136746r,116496e" filled="f" strokeweight=".23742mm">
                  <v:stroke miterlimit="83231f" joinstyle="miter"/>
                  <v:path arrowok="t" textboxrect="0,0,1504269,2253242"/>
                </v:shape>
                <v:shape id="Shape 966" o:spid="_x0000_s1850" style="position:absolute;left:34273;top:4892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967" o:spid="_x0000_s1851" style="position:absolute;left:34273;top:4892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968" o:spid="_x0000_s1852" style="position:absolute;left:23162;top:23076;width:22735;height:6838;visibility:visible;mso-wrap-style:square;v-text-anchor:top" coordsize="2273499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" path="m1136749,l2273499,341879,1136749,683759,,341879,1136749,xe" stroked="f" strokeweight="0">
                  <v:stroke miterlimit="83231f" joinstyle="miter"/>
                  <v:path arrowok="t" textboxrect="0,0,2273499,683759"/>
                </v:shape>
                <v:shape id="Shape 969" o:spid="_x0000_s1853" style="position:absolute;left:23162;top:23076;width:22735;height:6838;visibility:visible;mso-wrap-style:square;v-text-anchor:top" coordsize="2273499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" path="m1136749,l2273499,341879,1136749,683759,,341879,1136749,xe" filled="f" strokeweight=".47483mm">
                  <v:stroke miterlimit="83231f" joinstyle="miter"/>
                  <v:path arrowok="t" textboxrect="0,0,2273499,683759"/>
                </v:shape>
                <v:rect id="Rectangle 970" o:spid="_x0000_s1854" style="position:absolute;left:29398;top:26090;width:13645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8YE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0g&#10;nob54Uw4AnLxBgAA//8DAFBLAQItABQABgAIAAAAIQDb4fbL7gAAAIUBAAATAAAAAAAAAAAAAAAA&#10;AAAAAABbQ29udGVudF9UeXBlc10ueG1sUEsBAi0AFAAGAAgAAAAhAFr0LFu/AAAAFQEAAAsAAAAA&#10;AAAAAAAAAAAAHwEAAF9yZWxzLy5yZWxzUEsBAi0AFAAGAAgAAAAhAKEjxgTBAAAA3AAAAA8AAAAA&#10;AAAAAAAAAAAABwIAAGRycy9kb3ducmV2LnhtbFBLBQYAAAAAAwADALcAAAD1AgAAAAA=&#10;" filled="f" stroked="f">
                  <v:textbox inset="0,0,0,0">
                    <w:txbxContent>
                      <w:p w14:paraId="68D18FFE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(!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tempFile.is_open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())</w:t>
                        </w:r>
                      </w:p>
                    </w:txbxContent>
                  </v:textbox>
                </v:rect>
                <v:shape id="Shape 971" o:spid="_x0000_s1855" style="position:absolute;left:18846;top:37649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" path="m,l,287435e" filled="f" strokeweight=".23742mm">
                  <v:stroke miterlimit="83231f" joinstyle="miter"/>
                  <v:path arrowok="t" textboxrect="0,0,0,287435"/>
                </v:shape>
                <v:shape id="Shape 972" o:spid="_x0000_s1856" style="position:absolute;left:18546;top:40374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973" o:spid="_x0000_s1857" style="position:absolute;left:18546;top:40374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974" o:spid="_x0000_s1858" style="position:absolute;top:32478;width:37606;height:5128;visibility:visible;mso-wrap-style:square;v-text-anchor:top" coordsize="3760674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" path="m170940,l3760674,,3589734,512819,,512819,170940,xe" stroked="f" strokeweight="0">
                  <v:stroke miterlimit="83231f" joinstyle="miter"/>
                  <v:path arrowok="t" textboxrect="0,0,3760674,512819"/>
                </v:shape>
                <v:shape id="Shape 975" o:spid="_x0000_s1859" style="position:absolute;top:32478;width:37606;height:5128;visibility:visible;mso-wrap-style:square;v-text-anchor:top" coordsize="3760674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" path="m,512819l170940,,3760674,,3589734,512819,,512819xe" filled="f" strokeweight=".47483mm">
                  <v:stroke miterlimit="83231f" joinstyle="miter"/>
                  <v:path arrowok="t" textboxrect="0,0,3760674,512819"/>
                </v:shape>
                <v:rect id="Rectangle 976" o:spid="_x0000_s1860" style="position:absolute;left:3480;top:34637;width:40756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vvr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" filled="f" stroked="f">
                  <v:textbox inset="0,0,0,0">
                    <w:txbxContent>
                      <w:p w14:paraId="4362056D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cerr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&lt;&lt; "Ошибка: Не удалось создать временный файл" &lt;&lt;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endl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rect>
                <v:shape id="Shape 978" o:spid="_x0000_s1861" style="position:absolute;left:14529;top:41025;width:8547;height:5128;visibility:visible;mso-wrap-style:square;v-text-anchor:top" coordsize="85469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" path="m261623,l593075,c737519,,854698,114786,854698,256410v,141623,-117179,256409,-261623,256409l261623,512819c117179,512819,,398033,,256410,,114786,117179,,261623,xe" filled="f" strokeweight=".47483mm">
                  <v:stroke miterlimit="83231f" joinstyle="miter"/>
                  <v:path arrowok="t" textboxrect="0,0,854698,512819"/>
                </v:shape>
                <v:rect id="Rectangle 979" o:spid="_x0000_s1862" style="position:absolute;left:16095;top:43184;width:7202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W+Z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+CuG95lwBOTsBQAA//8DAFBLAQItABQABgAIAAAAIQDb4fbL7gAAAIUBAAATAAAAAAAAAAAA&#10;AAAAAAAAAABbQ29udGVudF9UeXBlc10ueG1sUEsBAi0AFAAGAAgAAAAhAFr0LFu/AAAAFQEAAAsA&#10;AAAAAAAAAAAAAAAAHwEAAF9yZWxzLy5yZWxzUEsBAi0AFAAGAAgAAAAhADAZb5nEAAAA3AAAAA8A&#10;AAAAAAAAAAAAAAAABwIAAGRycy9kb3ducmV2LnhtbFBLBQYAAAAAAwADALcAAAD4AgAAAAA=&#10;" filled="f" stroked="f">
                  <v:textbox inset="0,0,0,0">
                    <w:txbxContent>
                      <w:p w14:paraId="4A1F1CF2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return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false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rect>
                <v:shape id="Shape 980" o:spid="_x0000_s1863" style="position:absolute;left:34572;top:54743;width:0;height:1709;visibility:visible;mso-wrap-style:square;v-text-anchor:top" coordsize="0,17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" path="m,l,170940,,,,116495e" filled="f" strokeweight=".23742mm">
                  <v:stroke miterlimit="83231f" joinstyle="miter"/>
                  <v:path arrowok="t" textboxrect="0,0,0,170940"/>
                </v:shape>
                <v:shape id="Shape 981" o:spid="_x0000_s1864" style="position:absolute;left:34273;top:55758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982" o:spid="_x0000_s1865" style="position:absolute;left:34273;top:55758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984" o:spid="_x0000_s1866" style="position:absolute;left:19743;top:49572;width:29573;height:5128;visibility:visible;mso-wrap-style:square;v-text-anchor:top" coordsize="295725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" path="m,512819l170940,,2957257,,2786317,512819,,512819xe" filled="f" strokeweight=".47483mm">
                  <v:stroke miterlimit="83231f" joinstyle="miter"/>
                  <v:path arrowok="t" textboxrect="0,0,2957257,512819"/>
                </v:shape>
                <v:rect id="Rectangle 985" o:spid="_x0000_s1867" style="position:absolute;left:23894;top:51731;width:2828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RW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CEgRW7xQAAANwAAAAP&#10;AAAAAAAAAAAAAAAAAAcCAABkcnMvZG93bnJldi54bWxQSwUGAAAAAAMAAwC3AAAA+QIAAAAA&#10;" filled="f" stroked="f">
                  <v:textbox inset="0,0,0,0">
                    <w:txbxContent>
                      <w:p w14:paraId="553179BB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&lt;&lt; "\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nДобавление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первого пациента:\n";</w:t>
                        </w:r>
                      </w:p>
                    </w:txbxContent>
                  </v:textbox>
                </v:rect>
                <v:shape id="Shape 986" o:spid="_x0000_s1868" style="position:absolute;left:18846;top:46196;width:16239;height:1709;visibility:visible;mso-wrap-style:square;v-text-anchor:top" coordsize="1623927,17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" path="m1623927,170940l,170940,,e" filled="f" strokeweight=".23742mm">
                  <v:stroke miterlimit="83231f" joinstyle="miter"/>
                  <v:path arrowok="t" textboxrect="0,0,1623927,170940"/>
                </v:shape>
                <v:shape id="Shape 987" o:spid="_x0000_s1869" style="position:absolute;left:34572;top:61581;width:0;height:2019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" path="m,l,170940,,85470,,201965e" filled="f" strokeweight=".23742mm">
                  <v:stroke miterlimit="83231f" joinstyle="miter"/>
                  <v:path arrowok="t" textboxrect="0,0,0,201965"/>
                </v:shape>
                <v:shape id="Shape 988" o:spid="_x0000_s1870" style="position:absolute;left:34273;top:6345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989" o:spid="_x0000_s1871" style="position:absolute;left:34273;top:6345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8032" o:spid="_x0000_s1872" style="position:absolute;left:21880;top:56410;width:25299;height:5128;visibility:visible;mso-wrap-style:square;v-text-anchor:top" coordsize="252990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" path="m,l2529908,r,512819l,512819,,e" stroked="f" strokeweight="0">
                  <v:stroke miterlimit="83231f" joinstyle="miter"/>
                  <v:path arrowok="t" textboxrect="0,0,2529908,512819"/>
                </v:shape>
                <v:shape id="Shape 991" o:spid="_x0000_s1873" style="position:absolute;left:21880;top:56410;width:25299;height:5128;visibility:visible;mso-wrap-style:square;v-text-anchor:top" coordsize="252990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" path="m,l2529908,r,512819l,512819,,xe" filled="f" strokeweight=".47483mm">
                  <v:stroke miterlimit="1" joinstyle="miter"/>
                  <v:path arrowok="t" textboxrect="0,0,2529908,512819"/>
                </v:shape>
                <v:rect id="Rectangle 992" o:spid="_x0000_s1874" style="position:absolute;left:26960;top:58569;width:2013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Rs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" filled="f" stroked="f">
                  <v:textbox inset="0,0,0,0">
                    <w:txbxContent>
                      <w:p w14:paraId="3DFC6290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Patient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* patient1 =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InputPatient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();</w:t>
                        </w:r>
                      </w:p>
                    </w:txbxContent>
                  </v:textbox>
                </v:rect>
                <v:shape id="Shape 993" o:spid="_x0000_s1875" style="position:absolute;left:24401;top:67563;width:6069;height:4584;visibility:visible;mso-wrap-style:square;v-text-anchor:top" coordsize="606836,458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" path="m606836,l,,,458375e" filled="f" strokeweight=".23742mm">
                  <v:stroke miterlimit="83231f" joinstyle="miter"/>
                  <v:path arrowok="t" textboxrect="0,0,606836,458375"/>
                </v:shape>
                <v:shape id="Shape 994" o:spid="_x0000_s1876" style="position:absolute;left:24102;top:7199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995" o:spid="_x0000_s1877" style="position:absolute;left:24102;top:7199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996" o:spid="_x0000_s1878" style="position:absolute;left:30427;top:64102;width:8205;height:6837;visibility:visible;mso-wrap-style:square;v-text-anchor:top" coordsize="820511,683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" path="m410255,l820511,341879,410255,683758,,341879,410255,xe" stroked="f" strokeweight="0">
                  <v:stroke miterlimit="83231f" joinstyle="miter"/>
                  <v:path arrowok="t" textboxrect="0,0,820511,683758"/>
                </v:shape>
                <v:shape id="Shape 997" o:spid="_x0000_s1879" style="position:absolute;left:30427;top:64102;width:8205;height:6837;visibility:visible;mso-wrap-style:square;v-text-anchor:top" coordsize="820511,683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" path="m410255,l820511,341879,410255,683758,,341879,410255,xe" filled="f" strokeweight=".47483mm">
                  <v:stroke miterlimit="83231f" joinstyle="miter"/>
                  <v:path arrowok="t" textboxrect="0,0,820511,683758"/>
                </v:shape>
                <v:rect id="Rectangle 998" o:spid="_x0000_s1880" style="position:absolute;left:31964;top:67116;width:682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Sz4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" filled="f" stroked="f">
                  <v:textbox inset="0,0,0,0">
                    <w:txbxContent>
                      <w:p w14:paraId="319C4422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(patient1)</w:t>
                        </w:r>
                      </w:p>
                    </w:txbxContent>
                  </v:textbox>
                </v:rect>
                <v:shape id="Shape 999" o:spid="_x0000_s1881" style="position:absolute;left:24401;top:77820;width:0;height:1709;visibility:visible;mso-wrap-style:square;v-text-anchor:top" coordsize="0,17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" path="m,l,170940,,,,116495e" filled="f" strokeweight=".23742mm">
                  <v:stroke miterlimit="83231f" joinstyle="miter"/>
                  <v:path arrowok="t" textboxrect="0,0,0,170940"/>
                </v:shape>
                <v:shape id="Shape 1000" o:spid="_x0000_s1882" style="position:absolute;left:24102;top:7883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001" o:spid="_x0000_s1883" style="position:absolute;left:24102;top:7883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003" o:spid="_x0000_s1884" style="position:absolute;left:16239;top:72649;width:16239;height:5128;visibility:visible;mso-wrap-style:square;v-text-anchor:top" coordsize="162392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" path="m,l1623928,r,512819l,512819,,xe" filled="f" strokeweight=".47483mm">
                  <v:stroke miterlimit="1" joinstyle="miter"/>
                  <v:path arrowok="t" textboxrect="0,0,1623928,512819"/>
                </v:shape>
                <v:rect id="Rectangle 1004" o:spid="_x0000_s1885" style="position:absolute;left:16814;top:74808;width:2006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KyKxAAAAN0AAAAPAAAAZHJzL2Rvd25yZXYueG1sRE9La8JA&#10;EL4L/Q/LFHrT3ZZS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NaQrIrEAAAA3QAAAA8A&#10;AAAAAAAAAAAAAAAABwIAAGRycy9kb3ducmV2LnhtbFBLBQYAAAAAAwADALcAAAD4AgAAAAA=&#10;" filled="f" stroked="f">
                  <v:textbox inset="0,0,0,0">
                    <w:txbxContent>
                      <w:p w14:paraId="262011DB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WritePatient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tempFile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, *patient1);</w:t>
                        </w:r>
                      </w:p>
                    </w:txbxContent>
                  </v:textbox>
                </v:rect>
                <v:shape id="Shape 8033" o:spid="_x0000_s1886" style="position:absolute;left:19230;top:79486;width:10257;height:5129;visibility:visible;mso-wrap-style:square;v-text-anchor:top" coordsize="102563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" path="m,l1025639,r,512819l,512819,,e" stroked="f" strokeweight="0">
                  <v:stroke miterlimit="1" joinstyle="miter"/>
                  <v:path arrowok="t" textboxrect="0,0,1025639,512819"/>
                </v:shape>
                <v:shape id="Shape 1006" o:spid="_x0000_s1887" style="position:absolute;left:19230;top:79486;width:10257;height:5129;visibility:visible;mso-wrap-style:square;v-text-anchor:top" coordsize="102563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" path="m,l1025639,r,512819l,512819,,xe" filled="f" strokeweight=".47483mm">
                  <v:stroke miterlimit="1" joinstyle="miter"/>
                  <v:path arrowok="t" textboxrect="0,0,1025639,512819"/>
                </v:shape>
                <v:rect id="Rectangle 1007" o:spid="_x0000_s1888" style="position:absolute;left:20850;top:81646;width:932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" filled="f" stroked="f">
                  <v:textbox inset="0,0,0,0">
                    <w:txbxContent>
                      <w:p w14:paraId="0C3FD932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delete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patient1;</w:t>
                        </w:r>
                      </w:p>
                    </w:txbxContent>
                  </v:textbox>
                </v:rect>
                <v:shape id="Shape 1009" o:spid="_x0000_s1889" style="position:absolute;left:32820;top:90598;width:3419;height:3418;visibility:visible;mso-wrap-style:square;v-text-anchor:top" coordsize="341880,34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" path="m341880,170939v,11224,-1095,22341,-3285,33349c336405,215296,333163,225985,328868,236355v-4296,10369,-9561,20219,-15797,29552c306835,275240,299749,283875,291812,291812v-7936,7936,-16571,15022,-25903,21258c256576,319305,246725,324570,236355,328866v-10370,4295,-21058,7538,-32067,9728c193280,340784,182164,341878,170940,341879v-11224,-1,-22340,-1095,-33349,-3285c126583,336404,115894,333161,105524,328866,95154,324570,85303,319305,75971,313070,66638,306834,58004,299748,50067,291812,42131,283875,35045,275240,28809,265907,22573,256574,17307,246724,13012,236355,8717,225985,5474,215296,3285,204288,1095,193280,,182163,,170939,,159715,1095,148599,3285,137590v2189,-11008,5432,-21698,9727,-32068c17307,95153,22573,85302,28809,75969,35045,66636,42131,58003,50067,50066,58004,42130,66638,35042,75971,28806,85303,22571,95154,17306,105524,13010,115894,8715,126583,5473,137591,3284,148600,1095,159716,1,170940,v11224,1,22340,1095,33348,3284c215297,5474,225985,8716,236355,13011v10370,4296,20221,9560,29554,15797c275241,35044,283876,42130,291812,50066v7937,7937,15023,16570,21259,25903c319307,85302,324572,95152,328868,105521v4295,10370,7537,21060,9727,32069c340785,148599,341880,159715,341880,170939xe" filled="f" strokeweight=".47483mm">
                  <v:stroke miterlimit="1" joinstyle="miter"/>
                  <v:path arrowok="t" textboxrect="0,0,341880,341879"/>
                </v:shape>
                <v:rect id="Rectangle 1010" o:spid="_x0000_s1890" style="position:absolute;left:34197;top:91872;width:882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jxU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" filled="f" stroked="f">
                  <v:textbox inset="0,0,0,0">
                    <w:txbxContent>
                      <w:p w14:paraId="1B287B75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rFonts w:eastAsia="Times New Roman"/>
                            <w:sz w:val="18"/>
                            <w:szCs w:val="18"/>
                          </w:rPr>
                          <w:t>λ</w:t>
                        </w:r>
                      </w:p>
                    </w:txbxContent>
                  </v:textbox>
                </v:rect>
                <v:shape id="Shape 1011" o:spid="_x0000_s1891" style="position:absolute;left:24401;top:84657;width:10171;height:5439;visibility:visible;mso-wrap-style:square;v-text-anchor:top" coordsize="1017091,543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" path="m,l,341879r1017091,l1017091,543844e" filled="f" strokeweight=".23742mm">
                  <v:stroke miterlimit="83231f" joinstyle="miter"/>
                  <v:path arrowok="t" textboxrect="0,0,1017091,543844"/>
                </v:shape>
                <v:shape id="Shape 1012" o:spid="_x0000_s1892" style="position:absolute;left:34273;top:89946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013" o:spid="_x0000_s1893" style="position:absolute;left:34273;top:89946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014" o:spid="_x0000_s1894" style="position:absolute;left:34230;top:67563;width:9402;height:20513;visibility:visible;mso-wrap-style:square;v-text-anchor:top" coordsize="940169,2051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" path="m,2051276r940169,l940169,,444443,e" filled="f" strokeweight=".23742mm">
                  <v:stroke miterlimit="83231f" joinstyle="miter"/>
                  <v:path arrowok="t" textboxrect="0,0,940169,2051276"/>
                </v:shape>
                <v:rect id="Rectangle 1015" o:spid="_x0000_s1895" style="position:absolute;left:32819;top:6005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Z/M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A8BZ/MwgAAAN0AAAAPAAAA&#10;AAAAAAAAAAAAAAcCAABkcnMvZG93bnJldi54bWxQSwUGAAAAAAMAAwC3AAAA9gIAAAAA&#10;" filled="f" stroked="f">
                  <v:textbox inset="0,0,0,0">
                    <w:txbxContent>
                      <w:p w14:paraId="6DCF221C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1016" o:spid="_x0000_s1896" style="position:absolute;left:22021;top:23954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wG7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" filled="f" stroked="f">
                  <v:textbox inset="0,0,0,0">
                    <w:txbxContent>
                      <w:p w14:paraId="7E06A1B0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017" o:spid="_x0000_s1897" style="position:absolute;left:47577;top:23954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Qg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keDMfx/E06Q8xcAAAD//wMAUEsBAi0AFAAGAAgAAAAhANvh9svuAAAAhQEAABMAAAAAAAAAAAAA&#10;AAAAAAAAAFtDb250ZW50X1R5cGVzXS54bWxQSwECLQAUAAYACAAAACEAWvQsW78AAAAVAQAACwAA&#10;AAAAAAAAAAAAAAAfAQAAX3JlbHMvLnJlbHNQSwECLQAUAAYACAAAACEAo5ukIMMAAADdAAAADwAA&#10;AAAAAAAAAAAAAAAHAgAAZHJzL2Rvd25yZXYueG1sUEsFBgAAAAADAAMAtwAAAPcCAAAAAA==&#10;" filled="f" stroked="f">
                  <v:textbox inset="0,0,0,0">
                    <w:txbxContent>
                      <w:p w14:paraId="49B408C0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018" o:spid="_x0000_s1898" style="position:absolute;left:13502;top:29082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BS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" filled="f" stroked="f">
                  <v:textbox inset="0,0,0,0">
                    <w:txbxContent>
                      <w:p w14:paraId="67D39561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1019" o:spid="_x0000_s1899" style="position:absolute;left:25554;top:44466;width:455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JXJ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0ieH5TThBLh4AAAD//wMAUEsBAi0AFAAGAAgAAAAhANvh9svuAAAAhQEAABMAAAAAAAAAAAAA&#10;AAAAAAAAAFtDb250ZW50X1R5cGVzXS54bWxQSwECLQAUAAYACAAAACEAWvQsW78AAAAVAQAACwAA&#10;AAAAAAAAAAAAAAAfAQAAX3JlbHMvLnJlbHNQSwECLQAUAAYACAAAACEAvUiVycMAAADdAAAADwAA&#10;AAAAAAAAAAAAAAAHAgAAZHJzL2Rvd25yZXYueG1sUEsFBgAAAAADAAMAtwAAAPcCAAAAAA==&#10;" filled="f" stroked="f">
                  <v:textbox inset="0,0,0,0">
                    <w:txbxContent>
                      <w:p w14:paraId="6B1A9652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1020" o:spid="_x0000_s1900" style="position:absolute;left:28773;top:64979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vbp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" filled="f" stroked="f">
                  <v:textbox inset="0,0,0,0">
                    <w:txbxContent>
                      <w:p w14:paraId="55F8D70D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021" o:spid="_x0000_s1901" style="position:absolute;left:39885;top:64979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Ny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" filled="f" stroked="f">
                  <v:textbox inset="0,0,0,0">
                    <w:txbxContent>
                      <w:p w14:paraId="457E279A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022" o:spid="_x0000_s1902" style="position:absolute;left:18631;top:70107;width:455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" filled="f" stroked="f">
                  <v:textbox inset="0,0,0,0">
                    <w:txbxContent>
                      <w:p w14:paraId="1604824D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1023" o:spid="_x0000_s1903" style="position:absolute;left:30084;top:86347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Gie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EsxonsMAAADdAAAADwAA&#10;AAAAAAAAAAAAAAAHAgAAZHJzL2Rvd25yZXYueG1sUEsFBgAAAAADAAMAtwAAAPcCAAAAAA==&#10;" filled="f" stroked="f">
                  <v:textbox inset="0,0,0,0">
                    <w:txbxContent>
                      <w:p w14:paraId="28F9B761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2717FE1" w14:textId="77777777" w:rsidR="00941522" w:rsidRPr="00941522" w:rsidRDefault="00941522">
      <w:pPr>
        <w:ind w:left="-505"/>
        <w:rPr>
          <w:sz w:val="22"/>
          <w:szCs w:val="22"/>
        </w:rPr>
      </w:pPr>
      <w:r w:rsidRPr="00941522">
        <w:rPr>
          <w:rFonts w:ascii="Calibri" w:eastAsia="Calibri" w:hAnsi="Calibri" w:cs="Calibri"/>
          <w:noProof/>
          <w:sz w:val="22"/>
          <w:szCs w:val="22"/>
        </w:rPr>
        <w:lastRenderedPageBreak/>
        <mc:AlternateContent>
          <mc:Choice Requires="wpg">
            <w:drawing>
              <wp:inline distT="0" distB="0" distL="0" distR="0" wp14:anchorId="4AAE3A67" wp14:editId="19036AB2">
                <wp:extent cx="5811950" cy="9743563"/>
                <wp:effectExtent l="0" t="0" r="0" b="0"/>
                <wp:docPr id="7611" name="Group 7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1950" cy="9743563"/>
                          <a:chOff x="0" y="0"/>
                          <a:chExt cx="5811950" cy="9743563"/>
                        </a:xfrm>
                      </wpg:grpSpPr>
                      <wps:wsp>
                        <wps:cNvPr id="1027" name="Shape 1027"/>
                        <wps:cNvSpPr/>
                        <wps:spPr>
                          <a:xfrm>
                            <a:off x="3196572" y="346153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" name="Shape 1028"/>
                        <wps:cNvSpPr/>
                        <wps:spPr>
                          <a:xfrm>
                            <a:off x="3166658" y="61863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" name="Shape 1029"/>
                        <wps:cNvSpPr/>
                        <wps:spPr>
                          <a:xfrm>
                            <a:off x="3166658" y="61863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" name="Shape 1031"/>
                        <wps:cNvSpPr/>
                        <wps:spPr>
                          <a:xfrm>
                            <a:off x="3021359" y="0"/>
                            <a:ext cx="341880" cy="34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79">
                                <a:moveTo>
                                  <a:pt x="341880" y="170940"/>
                                </a:moveTo>
                                <a:cubicBezTo>
                                  <a:pt x="341880" y="182164"/>
                                  <a:pt x="340785" y="193280"/>
                                  <a:pt x="338595" y="204288"/>
                                </a:cubicBezTo>
                                <a:cubicBezTo>
                                  <a:pt x="336405" y="215297"/>
                                  <a:pt x="333163" y="225986"/>
                                  <a:pt x="328868" y="236355"/>
                                </a:cubicBezTo>
                                <a:cubicBezTo>
                                  <a:pt x="324572" y="246725"/>
                                  <a:pt x="319307" y="256576"/>
                                  <a:pt x="313071" y="265909"/>
                                </a:cubicBezTo>
                                <a:cubicBezTo>
                                  <a:pt x="306835" y="275241"/>
                                  <a:pt x="299749" y="283876"/>
                                  <a:pt x="291812" y="291812"/>
                                </a:cubicBezTo>
                                <a:cubicBezTo>
                                  <a:pt x="283876" y="299749"/>
                                  <a:pt x="275241" y="306835"/>
                                  <a:pt x="265909" y="313071"/>
                                </a:cubicBezTo>
                                <a:cubicBezTo>
                                  <a:pt x="256576" y="319307"/>
                                  <a:pt x="246725" y="324572"/>
                                  <a:pt x="236355" y="328867"/>
                                </a:cubicBezTo>
                                <a:cubicBezTo>
                                  <a:pt x="225985" y="333163"/>
                                  <a:pt x="215297" y="336405"/>
                                  <a:pt x="204288" y="338595"/>
                                </a:cubicBezTo>
                                <a:cubicBezTo>
                                  <a:pt x="193280" y="340784"/>
                                  <a:pt x="182164" y="341879"/>
                                  <a:pt x="170940" y="341879"/>
                                </a:cubicBezTo>
                                <a:cubicBezTo>
                                  <a:pt x="159716" y="341879"/>
                                  <a:pt x="148600" y="340784"/>
                                  <a:pt x="137591" y="338595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7"/>
                                </a:cubicBezTo>
                                <a:cubicBezTo>
                                  <a:pt x="95154" y="324572"/>
                                  <a:pt x="85303" y="319307"/>
                                  <a:pt x="75971" y="313071"/>
                                </a:cubicBezTo>
                                <a:cubicBezTo>
                                  <a:pt x="66638" y="306835"/>
                                  <a:pt x="58004" y="299749"/>
                                  <a:pt x="50067" y="291812"/>
                                </a:cubicBezTo>
                                <a:cubicBezTo>
                                  <a:pt x="42131" y="283876"/>
                                  <a:pt x="35045" y="275241"/>
                                  <a:pt x="28809" y="265909"/>
                                </a:cubicBezTo>
                                <a:cubicBezTo>
                                  <a:pt x="22573" y="256576"/>
                                  <a:pt x="17307" y="246725"/>
                                  <a:pt x="13012" y="236355"/>
                                </a:cubicBezTo>
                                <a:cubicBezTo>
                                  <a:pt x="8717" y="225986"/>
                                  <a:pt x="5474" y="215297"/>
                                  <a:pt x="3285" y="204288"/>
                                </a:cubicBezTo>
                                <a:cubicBezTo>
                                  <a:pt x="1095" y="193280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599"/>
                                  <a:pt x="3285" y="137591"/>
                                </a:cubicBezTo>
                                <a:cubicBezTo>
                                  <a:pt x="5474" y="126583"/>
                                  <a:pt x="8717" y="115894"/>
                                  <a:pt x="13012" y="105524"/>
                                </a:cubicBezTo>
                                <a:cubicBezTo>
                                  <a:pt x="17307" y="95154"/>
                                  <a:pt x="22573" y="85303"/>
                                  <a:pt x="28809" y="75971"/>
                                </a:cubicBezTo>
                                <a:cubicBezTo>
                                  <a:pt x="35045" y="66638"/>
                                  <a:pt x="42131" y="58004"/>
                                  <a:pt x="50067" y="50067"/>
                                </a:cubicBezTo>
                                <a:cubicBezTo>
                                  <a:pt x="58004" y="42130"/>
                                  <a:pt x="66638" y="35044"/>
                                  <a:pt x="75971" y="28809"/>
                                </a:cubicBezTo>
                                <a:cubicBezTo>
                                  <a:pt x="85303" y="22573"/>
                                  <a:pt x="95154" y="17307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4"/>
                                  <a:pt x="137591" y="3285"/>
                                </a:cubicBezTo>
                                <a:cubicBezTo>
                                  <a:pt x="148600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5"/>
                                </a:cubicBezTo>
                                <a:cubicBezTo>
                                  <a:pt x="215297" y="5474"/>
                                  <a:pt x="225985" y="8717"/>
                                  <a:pt x="236355" y="13012"/>
                                </a:cubicBezTo>
                                <a:cubicBezTo>
                                  <a:pt x="246725" y="17307"/>
                                  <a:pt x="256576" y="22573"/>
                                  <a:pt x="265909" y="28809"/>
                                </a:cubicBezTo>
                                <a:cubicBezTo>
                                  <a:pt x="275241" y="35044"/>
                                  <a:pt x="283876" y="42130"/>
                                  <a:pt x="291812" y="50067"/>
                                </a:cubicBezTo>
                                <a:cubicBezTo>
                                  <a:pt x="299749" y="58004"/>
                                  <a:pt x="306835" y="66638"/>
                                  <a:pt x="313071" y="75971"/>
                                </a:cubicBezTo>
                                <a:cubicBezTo>
                                  <a:pt x="319307" y="85303"/>
                                  <a:pt x="324572" y="95154"/>
                                  <a:pt x="328868" y="105524"/>
                                </a:cubicBezTo>
                                <a:cubicBezTo>
                                  <a:pt x="333163" y="115894"/>
                                  <a:pt x="336405" y="126583"/>
                                  <a:pt x="338595" y="137591"/>
                                </a:cubicBezTo>
                                <a:cubicBezTo>
                                  <a:pt x="340785" y="148599"/>
                                  <a:pt x="341880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2" name="Rectangle 1032"/>
                        <wps:cNvSpPr/>
                        <wps:spPr>
                          <a:xfrm>
                            <a:off x="3159046" y="127405"/>
                            <a:ext cx="88187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6C39D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3" name="Shape 1033"/>
                        <wps:cNvSpPr/>
                        <wps:spPr>
                          <a:xfrm>
                            <a:off x="3196572" y="1200851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" name="Shape 1034"/>
                        <wps:cNvSpPr/>
                        <wps:spPr>
                          <a:xfrm>
                            <a:off x="3166658" y="138785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" name="Shape 1035"/>
                        <wps:cNvSpPr/>
                        <wps:spPr>
                          <a:xfrm>
                            <a:off x="3166658" y="138785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" name="Shape 1037"/>
                        <wps:cNvSpPr/>
                        <wps:spPr>
                          <a:xfrm>
                            <a:off x="1927345" y="683759"/>
                            <a:ext cx="252990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908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529908" y="0"/>
                                </a:lnTo>
                                <a:lnTo>
                                  <a:pt x="235896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" name="Rectangle 1038"/>
                        <wps:cNvSpPr/>
                        <wps:spPr>
                          <a:xfrm>
                            <a:off x="2134209" y="899688"/>
                            <a:ext cx="281445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27E1E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cout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&lt;&lt; "\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nДобавление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второго пациента:\n";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9" name="Shape 1039"/>
                        <wps:cNvSpPr/>
                        <wps:spPr>
                          <a:xfrm>
                            <a:off x="3196572" y="1970080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" name="Shape 1040"/>
                        <wps:cNvSpPr/>
                        <wps:spPr>
                          <a:xfrm>
                            <a:off x="3166658" y="215708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" name="Shape 1041"/>
                        <wps:cNvSpPr/>
                        <wps:spPr>
                          <a:xfrm>
                            <a:off x="3166658" y="215708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" name="Shape 1043"/>
                        <wps:cNvSpPr/>
                        <wps:spPr>
                          <a:xfrm>
                            <a:off x="2098285" y="1452988"/>
                            <a:ext cx="218802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8029" h="512819">
                                <a:moveTo>
                                  <a:pt x="0" y="0"/>
                                </a:moveTo>
                                <a:lnTo>
                                  <a:pt x="2188029" y="0"/>
                                </a:lnTo>
                                <a:lnTo>
                                  <a:pt x="218802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" name="Rectangle 1044"/>
                        <wps:cNvSpPr/>
                        <wps:spPr>
                          <a:xfrm>
                            <a:off x="2435357" y="1668917"/>
                            <a:ext cx="201337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EA0B1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Patient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* patient2 =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InputPatient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" name="Shape 1045"/>
                        <wps:cNvSpPr/>
                        <wps:spPr>
                          <a:xfrm>
                            <a:off x="2008542" y="2568369"/>
                            <a:ext cx="846151" cy="543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151" h="543845">
                                <a:moveTo>
                                  <a:pt x="846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384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" name="Shape 1046"/>
                        <wps:cNvSpPr/>
                        <wps:spPr>
                          <a:xfrm>
                            <a:off x="1978627" y="309725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" name="Shape 1047"/>
                        <wps:cNvSpPr/>
                        <wps:spPr>
                          <a:xfrm>
                            <a:off x="1978627" y="309725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" name="Shape 1048"/>
                        <wps:cNvSpPr/>
                        <wps:spPr>
                          <a:xfrm>
                            <a:off x="2850420" y="2222216"/>
                            <a:ext cx="683759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759" h="683759">
                                <a:moveTo>
                                  <a:pt x="341880" y="0"/>
                                </a:moveTo>
                                <a:lnTo>
                                  <a:pt x="683759" y="341880"/>
                                </a:lnTo>
                                <a:lnTo>
                                  <a:pt x="341880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3418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" name="Shape 1049"/>
                        <wps:cNvSpPr/>
                        <wps:spPr>
                          <a:xfrm>
                            <a:off x="2850420" y="2222216"/>
                            <a:ext cx="683759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759" h="683759">
                                <a:moveTo>
                                  <a:pt x="341880" y="0"/>
                                </a:moveTo>
                                <a:lnTo>
                                  <a:pt x="683759" y="341880"/>
                                </a:lnTo>
                                <a:lnTo>
                                  <a:pt x="341880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341880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" name="Rectangle 1050"/>
                        <wps:cNvSpPr/>
                        <wps:spPr>
                          <a:xfrm>
                            <a:off x="2935756" y="2523616"/>
                            <a:ext cx="682382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65E96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if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(patient2)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" name="Shape 1051"/>
                        <wps:cNvSpPr/>
                        <wps:spPr>
                          <a:xfrm>
                            <a:off x="2008542" y="3679477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" name="Shape 1052"/>
                        <wps:cNvSpPr/>
                        <wps:spPr>
                          <a:xfrm>
                            <a:off x="1978627" y="386648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" name="Shape 1053"/>
                        <wps:cNvSpPr/>
                        <wps:spPr>
                          <a:xfrm>
                            <a:off x="1978627" y="386648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" name="Shape 1055"/>
                        <wps:cNvSpPr/>
                        <wps:spPr>
                          <a:xfrm>
                            <a:off x="935895" y="3162385"/>
                            <a:ext cx="2136746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746" h="512819">
                                <a:moveTo>
                                  <a:pt x="0" y="0"/>
                                </a:moveTo>
                                <a:lnTo>
                                  <a:pt x="2136746" y="0"/>
                                </a:lnTo>
                                <a:lnTo>
                                  <a:pt x="2136746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" name="Rectangle 1056"/>
                        <wps:cNvSpPr/>
                        <wps:spPr>
                          <a:xfrm>
                            <a:off x="1249863" y="3378315"/>
                            <a:ext cx="2006584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A5DD9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WritePatient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tempFile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, *patient2);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7" name="Shape 1057"/>
                        <wps:cNvSpPr/>
                        <wps:spPr>
                          <a:xfrm>
                            <a:off x="2008542" y="4448706"/>
                            <a:ext cx="1188031" cy="885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031" h="885724">
                                <a:moveTo>
                                  <a:pt x="0" y="0"/>
                                </a:moveTo>
                                <a:lnTo>
                                  <a:pt x="0" y="598289"/>
                                </a:lnTo>
                                <a:lnTo>
                                  <a:pt x="1188031" y="598289"/>
                                </a:lnTo>
                                <a:lnTo>
                                  <a:pt x="1188031" y="88572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" name="Shape 1058"/>
                        <wps:cNvSpPr/>
                        <wps:spPr>
                          <a:xfrm>
                            <a:off x="3166658" y="531947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" name="Shape 1059"/>
                        <wps:cNvSpPr/>
                        <wps:spPr>
                          <a:xfrm>
                            <a:off x="3166658" y="531947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" name="Shape 1061"/>
                        <wps:cNvSpPr/>
                        <wps:spPr>
                          <a:xfrm>
                            <a:off x="1491449" y="3931614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" name="Rectangle 1062"/>
                        <wps:cNvSpPr/>
                        <wps:spPr>
                          <a:xfrm>
                            <a:off x="1653441" y="4147543"/>
                            <a:ext cx="93288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78739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delete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patient2;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3" name="Shape 1063"/>
                        <wps:cNvSpPr/>
                        <wps:spPr>
                          <a:xfrm>
                            <a:off x="3196572" y="5901694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39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" name="Shape 1064"/>
                        <wps:cNvSpPr/>
                        <wps:spPr>
                          <a:xfrm>
                            <a:off x="3166658" y="608870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" name="Shape 1065"/>
                        <wps:cNvSpPr/>
                        <wps:spPr>
                          <a:xfrm>
                            <a:off x="3166658" y="608870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" name="Shape 1067"/>
                        <wps:cNvSpPr/>
                        <wps:spPr>
                          <a:xfrm>
                            <a:off x="1927345" y="5384601"/>
                            <a:ext cx="252990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908" h="512819">
                                <a:moveTo>
                                  <a:pt x="0" y="0"/>
                                </a:moveTo>
                                <a:lnTo>
                                  <a:pt x="2529908" y="0"/>
                                </a:lnTo>
                                <a:lnTo>
                                  <a:pt x="252990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" name="Rectangle 1068"/>
                        <wps:cNvSpPr/>
                        <wps:spPr>
                          <a:xfrm>
                            <a:off x="2243183" y="5600531"/>
                            <a:ext cx="252444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32A15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ifstream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originalFile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(filename,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ios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::binary);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" name="Shape 1069"/>
                        <wps:cNvSpPr/>
                        <wps:spPr>
                          <a:xfrm>
                            <a:off x="3162385" y="2568369"/>
                            <a:ext cx="940169" cy="2478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69" h="2478626">
                                <a:moveTo>
                                  <a:pt x="0" y="2478626"/>
                                </a:moveTo>
                                <a:lnTo>
                                  <a:pt x="940169" y="2478626"/>
                                </a:lnTo>
                                <a:lnTo>
                                  <a:pt x="940169" y="0"/>
                                </a:lnTo>
                                <a:lnTo>
                                  <a:pt x="376067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" name="Shape 1070"/>
                        <wps:cNvSpPr/>
                        <wps:spPr>
                          <a:xfrm>
                            <a:off x="1709397" y="6499983"/>
                            <a:ext cx="564101" cy="458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101" h="458374">
                                <a:moveTo>
                                  <a:pt x="5641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837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" name="Shape 1071"/>
                        <wps:cNvSpPr/>
                        <wps:spPr>
                          <a:xfrm>
                            <a:off x="1679483" y="694340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" name="Shape 1072"/>
                        <wps:cNvSpPr/>
                        <wps:spPr>
                          <a:xfrm>
                            <a:off x="1679483" y="694340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" name="Shape 1073"/>
                        <wps:cNvSpPr/>
                        <wps:spPr>
                          <a:xfrm>
                            <a:off x="2269225" y="6153830"/>
                            <a:ext cx="1846149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6149" h="683759">
                                <a:moveTo>
                                  <a:pt x="923075" y="0"/>
                                </a:moveTo>
                                <a:lnTo>
                                  <a:pt x="1846149" y="341880"/>
                                </a:lnTo>
                                <a:lnTo>
                                  <a:pt x="923075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9230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" name="Shape 1074"/>
                        <wps:cNvSpPr/>
                        <wps:spPr>
                          <a:xfrm>
                            <a:off x="2269225" y="6153830"/>
                            <a:ext cx="1846149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6149" h="683759">
                                <a:moveTo>
                                  <a:pt x="923075" y="0"/>
                                </a:moveTo>
                                <a:lnTo>
                                  <a:pt x="1846149" y="341880"/>
                                </a:lnTo>
                                <a:lnTo>
                                  <a:pt x="923075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923075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" name="Rectangle 1075"/>
                        <wps:cNvSpPr/>
                        <wps:spPr>
                          <a:xfrm>
                            <a:off x="2642221" y="6455229"/>
                            <a:ext cx="1463143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4EEFA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if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originalFile.is_open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())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6" name="Shape 1076"/>
                        <wps:cNvSpPr/>
                        <wps:spPr>
                          <a:xfrm>
                            <a:off x="1709397" y="7525621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" name="Shape 1077"/>
                        <wps:cNvSpPr/>
                        <wps:spPr>
                          <a:xfrm>
                            <a:off x="1679483" y="779809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" name="Shape 1078"/>
                        <wps:cNvSpPr/>
                        <wps:spPr>
                          <a:xfrm>
                            <a:off x="1679483" y="779809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0" name="Shape 1080"/>
                        <wps:cNvSpPr/>
                        <wps:spPr>
                          <a:xfrm>
                            <a:off x="1192305" y="7008528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" name="Rectangle 1081"/>
                        <wps:cNvSpPr/>
                        <wps:spPr>
                          <a:xfrm>
                            <a:off x="1362977" y="7224457"/>
                            <a:ext cx="910043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C5DBB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Patient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patient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2" name="Shape 1082"/>
                        <wps:cNvSpPr/>
                        <wps:spPr>
                          <a:xfrm>
                            <a:off x="1709397" y="8551259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" name="Shape 1083"/>
                        <wps:cNvSpPr/>
                        <wps:spPr>
                          <a:xfrm>
                            <a:off x="1679483" y="873826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4" name="Shape 1084"/>
                        <wps:cNvSpPr/>
                        <wps:spPr>
                          <a:xfrm>
                            <a:off x="1679483" y="873826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" name="Shape 1085"/>
                        <wps:cNvSpPr/>
                        <wps:spPr>
                          <a:xfrm>
                            <a:off x="2820505" y="8209379"/>
                            <a:ext cx="769229" cy="201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229" h="201966">
                                <a:moveTo>
                                  <a:pt x="0" y="0"/>
                                </a:moveTo>
                                <a:lnTo>
                                  <a:pt x="769229" y="0"/>
                                </a:lnTo>
                                <a:lnTo>
                                  <a:pt x="769229" y="20196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" name="Shape 1086"/>
                        <wps:cNvSpPr/>
                        <wps:spPr>
                          <a:xfrm>
                            <a:off x="3559819" y="839638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" name="Shape 1087"/>
                        <wps:cNvSpPr/>
                        <wps:spPr>
                          <a:xfrm>
                            <a:off x="3559819" y="839638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9" name="Shape 1089"/>
                        <wps:cNvSpPr/>
                        <wps:spPr>
                          <a:xfrm>
                            <a:off x="594016" y="7863226"/>
                            <a:ext cx="2222216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216" h="683759">
                                <a:moveTo>
                                  <a:pt x="1111108" y="0"/>
                                </a:moveTo>
                                <a:lnTo>
                                  <a:pt x="2222216" y="341879"/>
                                </a:lnTo>
                                <a:lnTo>
                                  <a:pt x="1111108" y="683759"/>
                                </a:lnTo>
                                <a:lnTo>
                                  <a:pt x="0" y="341879"/>
                                </a:lnTo>
                                <a:lnTo>
                                  <a:pt x="1111108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" name="Rectangle 1090"/>
                        <wps:cNvSpPr/>
                        <wps:spPr>
                          <a:xfrm>
                            <a:off x="793000" y="8164626"/>
                            <a:ext cx="242620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FD65C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while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ReadPatient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originalFile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patient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" name="Shape 1092"/>
                        <wps:cNvSpPr/>
                        <wps:spPr>
                          <a:xfrm>
                            <a:off x="764955" y="8803394"/>
                            <a:ext cx="1880337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0337" h="512819">
                                <a:moveTo>
                                  <a:pt x="0" y="0"/>
                                </a:moveTo>
                                <a:lnTo>
                                  <a:pt x="1880337" y="0"/>
                                </a:lnTo>
                                <a:lnTo>
                                  <a:pt x="1880337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" name="Rectangle 1093"/>
                        <wps:cNvSpPr/>
                        <wps:spPr>
                          <a:xfrm>
                            <a:off x="999196" y="9019324"/>
                            <a:ext cx="1877634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F1B06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WritePatient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tempFile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patient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4" name="Shape 1094"/>
                        <wps:cNvSpPr/>
                        <wps:spPr>
                          <a:xfrm>
                            <a:off x="0" y="7696560"/>
                            <a:ext cx="1709397" cy="1880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397" h="1880337">
                                <a:moveTo>
                                  <a:pt x="1709397" y="1623927"/>
                                </a:moveTo>
                                <a:lnTo>
                                  <a:pt x="1709397" y="1880337"/>
                                </a:lnTo>
                                <a:lnTo>
                                  <a:pt x="0" y="1880337"/>
                                </a:lnTo>
                                <a:lnTo>
                                  <a:pt x="0" y="0"/>
                                </a:lnTo>
                                <a:lnTo>
                                  <a:pt x="1654953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" name="Shape 1095"/>
                        <wps:cNvSpPr/>
                        <wps:spPr>
                          <a:xfrm>
                            <a:off x="1639996" y="766664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59829" y="29914"/>
                                </a:ln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" name="Shape 1096"/>
                        <wps:cNvSpPr/>
                        <wps:spPr>
                          <a:xfrm>
                            <a:off x="1639996" y="766664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59829" y="29914"/>
                                </a:moveTo>
                                <a:lnTo>
                                  <a:pt x="0" y="59829"/>
                                </a:lnTo>
                                <a:lnTo>
                                  <a:pt x="14957" y="29914"/>
                                </a:lnTo>
                                <a:lnTo>
                                  <a:pt x="0" y="0"/>
                                </a:lnTo>
                                <a:lnTo>
                                  <a:pt x="59829" y="29914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8" name="Shape 1098"/>
                        <wps:cNvSpPr/>
                        <wps:spPr>
                          <a:xfrm>
                            <a:off x="3072641" y="8461515"/>
                            <a:ext cx="102563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9" h="512819">
                                <a:moveTo>
                                  <a:pt x="0" y="0"/>
                                </a:moveTo>
                                <a:lnTo>
                                  <a:pt x="1025639" y="0"/>
                                </a:lnTo>
                                <a:lnTo>
                                  <a:pt x="102563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" name="Rectangle 1099"/>
                        <wps:cNvSpPr/>
                        <wps:spPr>
                          <a:xfrm>
                            <a:off x="3155040" y="8677445"/>
                            <a:ext cx="1144697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91495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originalFile.close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1" name="Shape 1101"/>
                        <wps:cNvSpPr/>
                        <wps:spPr>
                          <a:xfrm>
                            <a:off x="4696569" y="9401683"/>
                            <a:ext cx="341880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80">
                                <a:moveTo>
                                  <a:pt x="341880" y="170940"/>
                                </a:moveTo>
                                <a:cubicBezTo>
                                  <a:pt x="341880" y="182164"/>
                                  <a:pt x="340785" y="193280"/>
                                  <a:pt x="338595" y="204288"/>
                                </a:cubicBezTo>
                                <a:cubicBezTo>
                                  <a:pt x="336405" y="215296"/>
                                  <a:pt x="333163" y="225984"/>
                                  <a:pt x="328867" y="236354"/>
                                </a:cubicBezTo>
                                <a:cubicBezTo>
                                  <a:pt x="324572" y="246724"/>
                                  <a:pt x="319306" y="256574"/>
                                  <a:pt x="313071" y="265907"/>
                                </a:cubicBezTo>
                                <a:cubicBezTo>
                                  <a:pt x="306835" y="275240"/>
                                  <a:pt x="299749" y="283876"/>
                                  <a:pt x="291812" y="291812"/>
                                </a:cubicBezTo>
                                <a:cubicBezTo>
                                  <a:pt x="283875" y="299749"/>
                                  <a:pt x="275241" y="306834"/>
                                  <a:pt x="265908" y="313070"/>
                                </a:cubicBezTo>
                                <a:cubicBezTo>
                                  <a:pt x="256575" y="319306"/>
                                  <a:pt x="246724" y="324572"/>
                                  <a:pt x="236355" y="328868"/>
                                </a:cubicBezTo>
                                <a:cubicBezTo>
                                  <a:pt x="225985" y="333163"/>
                                  <a:pt x="215297" y="336405"/>
                                  <a:pt x="204288" y="338595"/>
                                </a:cubicBezTo>
                                <a:cubicBezTo>
                                  <a:pt x="193280" y="340785"/>
                                  <a:pt x="182164" y="341880"/>
                                  <a:pt x="170940" y="341880"/>
                                </a:cubicBezTo>
                                <a:cubicBezTo>
                                  <a:pt x="159716" y="341880"/>
                                  <a:pt x="148599" y="340785"/>
                                  <a:pt x="137591" y="338595"/>
                                </a:cubicBezTo>
                                <a:cubicBezTo>
                                  <a:pt x="126582" y="336405"/>
                                  <a:pt x="115893" y="333163"/>
                                  <a:pt x="105524" y="328868"/>
                                </a:cubicBezTo>
                                <a:cubicBezTo>
                                  <a:pt x="95154" y="324572"/>
                                  <a:pt x="85303" y="319306"/>
                                  <a:pt x="75971" y="313070"/>
                                </a:cubicBezTo>
                                <a:cubicBezTo>
                                  <a:pt x="66638" y="306834"/>
                                  <a:pt x="58003" y="299749"/>
                                  <a:pt x="50067" y="291812"/>
                                </a:cubicBezTo>
                                <a:cubicBezTo>
                                  <a:pt x="42130" y="283876"/>
                                  <a:pt x="35044" y="275240"/>
                                  <a:pt x="28808" y="265907"/>
                                </a:cubicBezTo>
                                <a:cubicBezTo>
                                  <a:pt x="22572" y="256574"/>
                                  <a:pt x="17306" y="246724"/>
                                  <a:pt x="13012" y="236354"/>
                                </a:cubicBezTo>
                                <a:cubicBezTo>
                                  <a:pt x="8716" y="225984"/>
                                  <a:pt x="5473" y="215296"/>
                                  <a:pt x="3284" y="204288"/>
                                </a:cubicBezTo>
                                <a:cubicBezTo>
                                  <a:pt x="1095" y="193280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599"/>
                                  <a:pt x="3284" y="137591"/>
                                </a:cubicBezTo>
                                <a:cubicBezTo>
                                  <a:pt x="5473" y="126583"/>
                                  <a:pt x="8716" y="115893"/>
                                  <a:pt x="13012" y="105523"/>
                                </a:cubicBezTo>
                                <a:cubicBezTo>
                                  <a:pt x="17306" y="95153"/>
                                  <a:pt x="22572" y="85302"/>
                                  <a:pt x="28808" y="75970"/>
                                </a:cubicBezTo>
                                <a:cubicBezTo>
                                  <a:pt x="35044" y="66637"/>
                                  <a:pt x="42130" y="58003"/>
                                  <a:pt x="50067" y="50067"/>
                                </a:cubicBezTo>
                                <a:cubicBezTo>
                                  <a:pt x="58003" y="42130"/>
                                  <a:pt x="66638" y="35044"/>
                                  <a:pt x="75971" y="28809"/>
                                </a:cubicBezTo>
                                <a:cubicBezTo>
                                  <a:pt x="85303" y="22573"/>
                                  <a:pt x="95154" y="17307"/>
                                  <a:pt x="105524" y="13012"/>
                                </a:cubicBezTo>
                                <a:cubicBezTo>
                                  <a:pt x="115893" y="8717"/>
                                  <a:pt x="126582" y="5475"/>
                                  <a:pt x="137591" y="3284"/>
                                </a:cubicBezTo>
                                <a:cubicBezTo>
                                  <a:pt x="148599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4"/>
                                </a:cubicBezTo>
                                <a:cubicBezTo>
                                  <a:pt x="215297" y="5475"/>
                                  <a:pt x="225985" y="8717"/>
                                  <a:pt x="236355" y="13012"/>
                                </a:cubicBezTo>
                                <a:cubicBezTo>
                                  <a:pt x="246724" y="17307"/>
                                  <a:pt x="256575" y="22573"/>
                                  <a:pt x="265908" y="28809"/>
                                </a:cubicBezTo>
                                <a:cubicBezTo>
                                  <a:pt x="275241" y="35044"/>
                                  <a:pt x="283875" y="42130"/>
                                  <a:pt x="291812" y="50067"/>
                                </a:cubicBezTo>
                                <a:cubicBezTo>
                                  <a:pt x="299749" y="58003"/>
                                  <a:pt x="306835" y="66637"/>
                                  <a:pt x="313071" y="75970"/>
                                </a:cubicBezTo>
                                <a:cubicBezTo>
                                  <a:pt x="319306" y="85302"/>
                                  <a:pt x="324572" y="95153"/>
                                  <a:pt x="328867" y="105523"/>
                                </a:cubicBezTo>
                                <a:cubicBezTo>
                                  <a:pt x="333163" y="115893"/>
                                  <a:pt x="336405" y="126583"/>
                                  <a:pt x="338595" y="137591"/>
                                </a:cubicBezTo>
                                <a:cubicBezTo>
                                  <a:pt x="340785" y="148599"/>
                                  <a:pt x="341880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" name="Rectangle 1102"/>
                        <wps:cNvSpPr/>
                        <wps:spPr>
                          <a:xfrm>
                            <a:off x="4836926" y="9529088"/>
                            <a:ext cx="81082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45783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3" name="Shape 1103"/>
                        <wps:cNvSpPr/>
                        <wps:spPr>
                          <a:xfrm>
                            <a:off x="3589734" y="8978608"/>
                            <a:ext cx="1282048" cy="372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2048" h="372905">
                                <a:moveTo>
                                  <a:pt x="0" y="0"/>
                                </a:moveTo>
                                <a:lnTo>
                                  <a:pt x="0" y="256410"/>
                                </a:lnTo>
                                <a:lnTo>
                                  <a:pt x="1282048" y="256410"/>
                                </a:lnTo>
                                <a:lnTo>
                                  <a:pt x="1282048" y="37290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" name="Shape 1104"/>
                        <wps:cNvSpPr/>
                        <wps:spPr>
                          <a:xfrm>
                            <a:off x="4841867" y="933655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" name="Shape 1105"/>
                        <wps:cNvSpPr/>
                        <wps:spPr>
                          <a:xfrm>
                            <a:off x="4841867" y="933655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" name="Shape 1106"/>
                        <wps:cNvSpPr/>
                        <wps:spPr>
                          <a:xfrm>
                            <a:off x="4119647" y="6499983"/>
                            <a:ext cx="1692303" cy="2735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2303" h="2735036">
                                <a:moveTo>
                                  <a:pt x="752135" y="2735036"/>
                                </a:moveTo>
                                <a:lnTo>
                                  <a:pt x="1692303" y="2735036"/>
                                </a:lnTo>
                                <a:lnTo>
                                  <a:pt x="169230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7" name="Rectangle 1107"/>
                        <wps:cNvSpPr/>
                        <wps:spPr>
                          <a:xfrm>
                            <a:off x="2565431" y="2309941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87E54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8" name="Rectangle 1108"/>
                        <wps:cNvSpPr/>
                        <wps:spPr>
                          <a:xfrm>
                            <a:off x="3762009" y="2309941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8CC43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9" name="Rectangle 1109"/>
                        <wps:cNvSpPr/>
                        <wps:spPr>
                          <a:xfrm>
                            <a:off x="1653708" y="2822761"/>
                            <a:ext cx="45559" cy="12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D0D85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0" name="Rectangle 1110"/>
                        <wps:cNvSpPr/>
                        <wps:spPr>
                          <a:xfrm>
                            <a:off x="2713534" y="4617627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32C92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1" name="Rectangle 1111"/>
                        <wps:cNvSpPr/>
                        <wps:spPr>
                          <a:xfrm>
                            <a:off x="1932954" y="6241555"/>
                            <a:ext cx="75865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97E07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4343204" y="6241555"/>
                            <a:ext cx="75865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CD6E1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1217812" y="6754374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12172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4508401" y="9062059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22E26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5" name="Rectangle 1115"/>
                        <wps:cNvSpPr/>
                        <wps:spPr>
                          <a:xfrm>
                            <a:off x="2052612" y="8634709"/>
                            <a:ext cx="75865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887E8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6" name="Rectangle 1116"/>
                        <wps:cNvSpPr/>
                        <wps:spPr>
                          <a:xfrm>
                            <a:off x="3044062" y="7950951"/>
                            <a:ext cx="75865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79AD5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AE3A67" id="Group 7611" o:spid="_x0000_s1904" style="width:457.65pt;height:767.2pt;mso-position-horizontal-relative:char;mso-position-vertical-relative:line" coordsize="58119,97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">
                <v:shape id="Shape 1027" o:spid="_x0000_s1905" style="position:absolute;left:31965;top:3461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" path="m,l,287435e" filled="f" strokeweight=".23742mm">
                  <v:stroke miterlimit="83231f" joinstyle="miter"/>
                  <v:path arrowok="t" textboxrect="0,0,0,287435"/>
                </v:shape>
                <v:shape id="Shape 1028" o:spid="_x0000_s1906" style="position:absolute;left:31666;top:618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029" o:spid="_x0000_s1907" style="position:absolute;left:31666;top:618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031" o:spid="_x0000_s1908" style="position:absolute;left:30213;width:3419;height:3418;visibility:visible;mso-wrap-style:square;v-text-anchor:top" coordsize="341880,34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" path="m341880,170940v,11224,-1095,22340,-3285,33348c336405,215297,333163,225986,328868,236355v-4296,10370,-9561,20221,-15797,29554c306835,275241,299749,283876,291812,291812v-7936,7937,-16571,15023,-25903,21259c256576,319307,246725,324572,236355,328867v-10370,4296,-21058,7538,-32067,9728c193280,340784,182164,341879,170940,341879v-11224,,-22340,-1095,-33349,-3284c126583,336405,115894,333163,105524,328867,95154,324572,85303,319307,75971,313071,66638,306835,58004,299749,50067,291812,42131,283876,35045,275241,28809,265909,22573,256576,17307,246725,13012,236355,8717,225986,5474,215297,3285,204288,1095,193280,,182164,,170940,,159716,1095,148599,3285,137591v2189,-11008,5432,-21697,9727,-32067c17307,95154,22573,85303,28809,75971,35045,66638,42131,58004,50067,50067,58004,42130,66638,35044,75971,28809,85303,22573,95154,17307,105524,13012,115894,8717,126583,5474,137591,3285,148600,1095,159716,,170940,v11224,,22340,1095,33348,3285c215297,5474,225985,8717,236355,13012v10370,4295,20221,9561,29554,15797c275241,35044,283876,42130,291812,50067v7937,7937,15023,16571,21259,25904c319307,85303,324572,95154,328868,105524v4295,10370,7537,21059,9727,32067c340785,148599,341880,159716,341880,170940xe" filled="f" strokeweight=".47483mm">
                  <v:stroke miterlimit="1" joinstyle="miter"/>
                  <v:path arrowok="t" textboxrect="0,0,341880,341879"/>
                </v:shape>
                <v:rect id="Rectangle 1032" o:spid="_x0000_s1909" style="position:absolute;left:31590;top:1274;width:882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VvY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+Flb2MMAAADdAAAADwAA&#10;AAAAAAAAAAAAAAAHAgAAZHJzL2Rvd25yZXYueG1sUEsFBgAAAAADAAMAtwAAAPcCAAAAAA==&#10;" filled="f" stroked="f">
                  <v:textbox inset="0,0,0,0">
                    <w:txbxContent>
                      <w:p w14:paraId="14C6C39D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rFonts w:eastAsia="Times New Roman"/>
                            <w:sz w:val="18"/>
                            <w:szCs w:val="18"/>
                          </w:rPr>
                          <w:t>λ</w:t>
                        </w:r>
                      </w:p>
                    </w:txbxContent>
                  </v:textbox>
                </v:rect>
                <v:shape id="Shape 1033" o:spid="_x0000_s1910" style="position:absolute;left:31965;top:12008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" path="m,l,170940,,85470,,201965e" filled="f" strokeweight=".23742mm">
                  <v:stroke miterlimit="83231f" joinstyle="miter"/>
                  <v:path arrowok="t" textboxrect="0,0,0,201965"/>
                </v:shape>
                <v:shape id="Shape 1034" o:spid="_x0000_s1911" style="position:absolute;left:31666;top:1387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035" o:spid="_x0000_s1912" style="position:absolute;left:31666;top:13878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037" o:spid="_x0000_s1913" style="position:absolute;left:19273;top:6837;width:25299;height:5128;visibility:visible;mso-wrap-style:square;v-text-anchor:top" coordsize="252990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" path="m,512819l170940,,2529908,,2358968,512819,,512819xe" filled="f" strokeweight=".47483mm">
                  <v:stroke miterlimit="83231f" joinstyle="miter"/>
                  <v:path arrowok="t" textboxrect="0,0,2529908,512819"/>
                </v:shape>
                <v:rect id="Rectangle 1038" o:spid="_x0000_s1914" style="position:absolute;left:21342;top:8996;width:28144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Wwy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JmxbDLHAAAA3QAA&#10;AA8AAAAAAAAAAAAAAAAABwIAAGRycy9kb3ducmV2LnhtbFBLBQYAAAAAAwADALcAAAD7AgAAAAA=&#10;" filled="f" stroked="f">
                  <v:textbox inset="0,0,0,0">
                    <w:txbxContent>
                      <w:p w14:paraId="65E27E1E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&lt;&lt; "\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nДобавление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второго пациента:\n";</w:t>
                        </w:r>
                      </w:p>
                    </w:txbxContent>
                  </v:textbox>
                </v:rect>
                <v:shape id="Shape 1039" o:spid="_x0000_s1915" style="position:absolute;left:31965;top:19700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" path="m,l,170940,,85470,,201965e" filled="f" strokeweight=".23742mm">
                  <v:stroke miterlimit="83231f" joinstyle="miter"/>
                  <v:path arrowok="t" textboxrect="0,0,0,201965"/>
                </v:shape>
                <v:shape id="Shape 1040" o:spid="_x0000_s1916" style="position:absolute;left:31666;top:21570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041" o:spid="_x0000_s1917" style="position:absolute;left:31666;top:21570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043" o:spid="_x0000_s1918" style="position:absolute;left:20982;top:14529;width:21881;height:5129;visibility:visible;mso-wrap-style:square;v-text-anchor:top" coordsize="218802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" path="m,l2188029,r,512819l,512819,,xe" filled="f" strokeweight=".47483mm">
                  <v:stroke miterlimit="1" joinstyle="miter"/>
                  <v:path arrowok="t" textboxrect="0,0,2188029,512819"/>
                </v:shape>
                <v:rect id="Rectangle 1044" o:spid="_x0000_s1919" style="position:absolute;left:24353;top:16689;width:2013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hVKxAAAAN0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ED6FUrEAAAA3QAAAA8A&#10;AAAAAAAAAAAAAAAABwIAAGRycy9kb3ducmV2LnhtbFBLBQYAAAAAAwADALcAAAD4AgAAAAA=&#10;" filled="f" stroked="f">
                  <v:textbox inset="0,0,0,0">
                    <w:txbxContent>
                      <w:p w14:paraId="3EFEA0B1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Patient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* patient2 =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InputPatient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();</w:t>
                        </w:r>
                      </w:p>
                    </w:txbxContent>
                  </v:textbox>
                </v:rect>
                <v:shape id="Shape 1045" o:spid="_x0000_s1920" style="position:absolute;left:20085;top:25683;width:8461;height:5439;visibility:visible;mso-wrap-style:square;v-text-anchor:top" coordsize="846151,54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" path="m846151,l,,,543845e" filled="f" strokeweight=".23742mm">
                  <v:stroke miterlimit="83231f" joinstyle="miter"/>
                  <v:path arrowok="t" textboxrect="0,0,846151,543845"/>
                </v:shape>
                <v:shape id="Shape 1046" o:spid="_x0000_s1921" style="position:absolute;left:19786;top:3097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047" o:spid="_x0000_s1922" style="position:absolute;left:19786;top:3097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048" o:spid="_x0000_s1923" style="position:absolute;left:28504;top:22222;width:6837;height:6837;visibility:visible;mso-wrap-style:square;v-text-anchor:top" coordsize="683759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" path="m341880,l683759,341880,341880,683759,,341880,341880,xe" stroked="f" strokeweight="0">
                  <v:stroke miterlimit="83231f" joinstyle="miter"/>
                  <v:path arrowok="t" textboxrect="0,0,683759,683759"/>
                </v:shape>
                <v:shape id="Shape 1049" o:spid="_x0000_s1924" style="position:absolute;left:28504;top:22222;width:6837;height:6837;visibility:visible;mso-wrap-style:square;v-text-anchor:top" coordsize="683759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" path="m341880,l683759,341880,341880,683759,,341880,341880,xe" filled="f" strokeweight=".47483mm">
                  <v:stroke miterlimit="83231f" joinstyle="miter"/>
                  <v:path arrowok="t" textboxrect="0,0,683759,683759"/>
                </v:shape>
                <v:rect id="Rectangle 1050" o:spid="_x0000_s1925" style="position:absolute;left:29357;top:25236;width:682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WU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LoYhZTHAAAA3QAA&#10;AA8AAAAAAAAAAAAAAAAABwIAAGRycy9kb3ducmV2LnhtbFBLBQYAAAAAAwADALcAAAD7AgAAAAA=&#10;" filled="f" stroked="f">
                  <v:textbox inset="0,0,0,0">
                    <w:txbxContent>
                      <w:p w14:paraId="1F365E96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(patient2)</w:t>
                        </w:r>
                      </w:p>
                    </w:txbxContent>
                  </v:textbox>
                </v:rect>
                <v:shape id="Shape 1051" o:spid="_x0000_s1926" style="position:absolute;left:20085;top:36794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" path="m,l,170940,,85470,,201965e" filled="f" strokeweight=".23742mm">
                  <v:stroke miterlimit="83231f" joinstyle="miter"/>
                  <v:path arrowok="t" textboxrect="0,0,0,201965"/>
                </v:shape>
                <v:shape id="Shape 1052" o:spid="_x0000_s1927" style="position:absolute;left:19786;top:38664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053" o:spid="_x0000_s1928" style="position:absolute;left:19786;top:38664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055" o:spid="_x0000_s1929" style="position:absolute;left:9358;top:31623;width:21368;height:5129;visibility:visible;mso-wrap-style:square;v-text-anchor:top" coordsize="2136746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" path="m,l2136746,r,512819l,512819,,xe" filled="f" strokeweight=".47483mm">
                  <v:stroke miterlimit="1" joinstyle="miter"/>
                  <v:path arrowok="t" textboxrect="0,0,2136746,512819"/>
                </v:shape>
                <v:rect id="Rectangle 1056" o:spid="_x0000_s1930" style="position:absolute;left:12498;top:33783;width:2006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h7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Fq9uHvEAAAA3QAAAA8A&#10;AAAAAAAAAAAAAAAABwIAAGRycy9kb3ducmV2LnhtbFBLBQYAAAAAAwADALcAAAD4AgAAAAA=&#10;" filled="f" stroked="f">
                  <v:textbox inset="0,0,0,0">
                    <w:txbxContent>
                      <w:p w14:paraId="772A5DD9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WritePatient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tempFile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, *patient2);</w:t>
                        </w:r>
                      </w:p>
                    </w:txbxContent>
                  </v:textbox>
                </v:rect>
                <v:shape id="Shape 1057" o:spid="_x0000_s1931" style="position:absolute;left:20085;top:44487;width:11880;height:8857;visibility:visible;mso-wrap-style:square;v-text-anchor:top" coordsize="1188031,88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" path="m,l,598289r1188031,l1188031,885724e" filled="f" strokeweight=".23742mm">
                  <v:stroke miterlimit="83231f" joinstyle="miter"/>
                  <v:path arrowok="t" textboxrect="0,0,1188031,885724"/>
                </v:shape>
                <v:shape id="Shape 1058" o:spid="_x0000_s1932" style="position:absolute;left:31666;top:53194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059" o:spid="_x0000_s1933" style="position:absolute;left:31666;top:53194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061" o:spid="_x0000_s1934" style="position:absolute;left:14914;top:39316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1062" o:spid="_x0000_s1935" style="position:absolute;left:16534;top:41475;width:932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nTF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oySGv2/CCXL9CwAA//8DAFBLAQItABQABgAIAAAAIQDb4fbL7gAAAIUBAAATAAAAAAAAAAAA&#10;AAAAAAAAAABbQ29udGVudF9UeXBlc10ueG1sUEsBAi0AFAAGAAgAAAAhAFr0LFu/AAAAFQEAAAsA&#10;AAAAAAAAAAAAAAAAHwEAAF9yZWxzLy5yZWxzUEsBAi0AFAAGAAgAAAAhAOvqdMXEAAAA3QAAAA8A&#10;AAAAAAAAAAAAAAAABwIAAGRycy9kb3ducmV2LnhtbFBLBQYAAAAAAwADALcAAAD4AgAAAAA=&#10;" filled="f" stroked="f">
                  <v:textbox inset="0,0,0,0">
                    <w:txbxContent>
                      <w:p w14:paraId="75B78739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delete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patient2;</w:t>
                        </w:r>
                      </w:p>
                    </w:txbxContent>
                  </v:textbox>
                </v:rect>
                <v:shape id="Shape 1063" o:spid="_x0000_s1936" style="position:absolute;left:31965;top:59016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" path="m,l,170939,,85470,,201965e" filled="f" strokeweight=".23742mm">
                  <v:stroke miterlimit="83231f" joinstyle="miter"/>
                  <v:path arrowok="t" textboxrect="0,0,0,201965"/>
                </v:shape>
                <v:shape id="Shape 1064" o:spid="_x0000_s1937" style="position:absolute;left:31666;top:6088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065" o:spid="_x0000_s1938" style="position:absolute;left:31666;top:6088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067" o:spid="_x0000_s1939" style="position:absolute;left:19273;top:53846;width:25299;height:5128;visibility:visible;mso-wrap-style:square;v-text-anchor:top" coordsize="252990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" path="m,l2529908,r,512819l,512819,,xe" filled="f" strokeweight=".47483mm">
                  <v:stroke miterlimit="1" joinstyle="miter"/>
                  <v:path arrowok="t" textboxrect="0,0,2529908,512819"/>
                </v:shape>
                <v:rect id="Rectangle 1068" o:spid="_x0000_s1940" style="position:absolute;left:22431;top:56005;width:2524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Mv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" filled="f" stroked="f">
                  <v:textbox inset="0,0,0,0">
                    <w:txbxContent>
                      <w:p w14:paraId="45632A15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ifstream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originalFile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 xml:space="preserve">(filename,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ios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::binary);</w:t>
                        </w:r>
                      </w:p>
                    </w:txbxContent>
                  </v:textbox>
                </v:rect>
                <v:shape id="Shape 1069" o:spid="_x0000_s1941" style="position:absolute;left:31623;top:25683;width:9402;height:24786;visibility:visible;mso-wrap-style:square;v-text-anchor:top" coordsize="940169,2478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" path="m,2478626r940169,l940169,,376067,e" filled="f" strokeweight=".23742mm">
                  <v:stroke miterlimit="83231f" joinstyle="miter"/>
                  <v:path arrowok="t" textboxrect="0,0,940169,2478626"/>
                </v:shape>
                <v:shape id="Shape 1070" o:spid="_x0000_s1942" style="position:absolute;left:17093;top:64999;width:5641;height:4584;visibility:visible;mso-wrap-style:square;v-text-anchor:top" coordsize="564101,458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" path="m564101,l,,,458374e" filled="f" strokeweight=".23742mm">
                  <v:stroke miterlimit="83231f" joinstyle="miter"/>
                  <v:path arrowok="t" textboxrect="0,0,564101,458374"/>
                </v:shape>
                <v:shape id="Shape 1071" o:spid="_x0000_s1943" style="position:absolute;left:16794;top:69434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072" o:spid="_x0000_s1944" style="position:absolute;left:16794;top:69434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073" o:spid="_x0000_s1945" style="position:absolute;left:22692;top:61538;width:18461;height:6837;visibility:visible;mso-wrap-style:square;v-text-anchor:top" coordsize="1846149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" path="m923075,r923074,341880l923075,683759,,341880,923075,xe" stroked="f" strokeweight="0">
                  <v:stroke miterlimit="83231f" joinstyle="miter"/>
                  <v:path arrowok="t" textboxrect="0,0,1846149,683759"/>
                </v:shape>
                <v:shape id="Shape 1074" o:spid="_x0000_s1946" style="position:absolute;left:22692;top:61538;width:18461;height:6837;visibility:visible;mso-wrap-style:square;v-text-anchor:top" coordsize="1846149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" path="m923075,r923074,341880l923075,683759,,341880,923075,xe" filled="f" strokeweight=".47483mm">
                  <v:stroke miterlimit="83231f" joinstyle="miter"/>
                  <v:path arrowok="t" textboxrect="0,0,1846149,683759"/>
                </v:shape>
                <v:rect id="Rectangle 1075" o:spid="_x0000_s1947" style="position:absolute;left:26422;top:64552;width:1463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nps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" filled="f" stroked="f">
                  <v:textbox inset="0,0,0,0">
                    <w:txbxContent>
                      <w:p w14:paraId="5904EEFA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originalFile.is_open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())</w:t>
                        </w:r>
                      </w:p>
                    </w:txbxContent>
                  </v:textbox>
                </v:rect>
                <v:shape id="Shape 1076" o:spid="_x0000_s1948" style="position:absolute;left:17093;top:75256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" path="m,l,287435e" filled="f" strokeweight=".23742mm">
                  <v:stroke miterlimit="83231f" joinstyle="miter"/>
                  <v:path arrowok="t" textboxrect="0,0,0,287435"/>
                </v:shape>
                <v:shape id="Shape 1077" o:spid="_x0000_s1949" style="position:absolute;left:16794;top:77980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078" o:spid="_x0000_s1950" style="position:absolute;left:16794;top:77980;width:599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080" o:spid="_x0000_s1951" style="position:absolute;left:11923;top:70085;width:10256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1081" o:spid="_x0000_s1952" style="position:absolute;left:13629;top:72244;width:910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AxIxAAAAN0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OFnB3zfhBLn9BQAA//8DAFBLAQItABQABgAIAAAAIQDb4fbL7gAAAIUBAAATAAAAAAAAAAAA&#10;AAAAAAAAAABbQ29udGVudF9UeXBlc10ueG1sUEsBAi0AFAAGAAgAAAAhAFr0LFu/AAAAFQEAAAsA&#10;AAAAAAAAAAAAAAAAHwEAAF9yZWxzLy5yZWxzUEsBAi0AFAAGAAgAAAAhAKs0DEjEAAAA3QAAAA8A&#10;AAAAAAAAAAAAAAAABwIAAGRycy9kb3ducmV2LnhtbFBLBQYAAAAAAwADALcAAAD4AgAAAAA=&#10;" filled="f" stroked="f">
                  <v:textbox inset="0,0,0,0">
                    <w:txbxContent>
                      <w:p w14:paraId="10BC5DBB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Patient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patient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rect>
                <v:shape id="Shape 1082" o:spid="_x0000_s1953" style="position:absolute;left:17093;top:85512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" path="m,l,170940,,85470,,201965e" filled="f" strokeweight=".23742mm">
                  <v:stroke miterlimit="83231f" joinstyle="miter"/>
                  <v:path arrowok="t" textboxrect="0,0,0,201965"/>
                </v:shape>
                <v:shape id="Shape 1083" o:spid="_x0000_s1954" style="position:absolute;left:16794;top:87382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084" o:spid="_x0000_s1955" style="position:absolute;left:16794;top:87382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085" o:spid="_x0000_s1956" style="position:absolute;left:28205;top:82093;width:7692;height:2020;visibility:visible;mso-wrap-style:square;v-text-anchor:top" coordsize="769229,20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" path="m,l769229,r,201966e" filled="f" strokeweight=".23742mm">
                  <v:stroke miterlimit="83231f" joinstyle="miter"/>
                  <v:path arrowok="t" textboxrect="0,0,769229,201966"/>
                </v:shape>
                <v:shape id="Shape 1086" o:spid="_x0000_s1957" style="position:absolute;left:35598;top:83963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087" o:spid="_x0000_s1958" style="position:absolute;left:35598;top:83963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089" o:spid="_x0000_s1959" style="position:absolute;left:5940;top:78632;width:22222;height:6837;visibility:visible;mso-wrap-style:square;v-text-anchor:top" coordsize="2222216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" path="m1111108,l2222216,341879,1111108,683759,,341879,1111108,xe" filled="f" strokeweight=".47483mm">
                  <v:stroke miterlimit="83231f" joinstyle="miter"/>
                  <v:path arrowok="t" textboxrect="0,0,2222216,683759"/>
                </v:shape>
                <v:rect id="Rectangle 1090" o:spid="_x0000_s1960" style="position:absolute;left:7930;top:81646;width:2426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T8O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kFX75RkbQ838AAAD//wMAUEsBAi0AFAAGAAgAAAAhANvh9svuAAAAhQEAABMAAAAAAAAA&#10;AAAAAAAAAAAAAFtDb250ZW50X1R5cGVzXS54bWxQSwECLQAUAAYACAAAACEAWvQsW78AAAAVAQAA&#10;CwAAAAAAAAAAAAAAAAAfAQAAX3JlbHMvLnJlbHNQSwECLQAUAAYACAAAACEAQaE/DsYAAADdAAAA&#10;DwAAAAAAAAAAAAAAAAAHAgAAZHJzL2Rvd25yZXYueG1sUEsFBgAAAAADAAMAtwAAAPoCAAAAAA==&#10;" filled="f" stroked="f">
                  <v:textbox inset="0,0,0,0">
                    <w:txbxContent>
                      <w:p w14:paraId="1D6FD65C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while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ReadPatient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originalFile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patient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))</w:t>
                        </w:r>
                      </w:p>
                    </w:txbxContent>
                  </v:textbox>
                </v:rect>
                <v:shape id="Shape 1092" o:spid="_x0000_s1961" style="position:absolute;left:7649;top:88033;width:18803;height:5129;visibility:visible;mso-wrap-style:square;v-text-anchor:top" coordsize="1880337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" path="m,l1880337,r,512819l,512819,,xe" filled="f" strokeweight=".47483mm">
                  <v:stroke miterlimit="1" joinstyle="miter"/>
                  <v:path arrowok="t" textboxrect="0,0,1880337,512819"/>
                </v:shape>
                <v:rect id="Rectangle 1093" o:spid="_x0000_s1962" style="position:absolute;left:9991;top:90193;width:18777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6F5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X4Uj+D5TThBzv4BAAD//wMAUEsBAi0AFAAGAAgAAAAhANvh9svuAAAAhQEAABMAAAAAAAAAAAAA&#10;AAAAAAAAAFtDb250ZW50X1R5cGVzXS54bWxQSwECLQAUAAYACAAAACEAWvQsW78AAAAVAQAACwAA&#10;AAAAAAAAAAAAAAAfAQAAX3JlbHMvLnJlbHNQSwECLQAUAAYACAAAACEAsXOhecMAAADdAAAADwAA&#10;AAAAAAAAAAAAAAAHAgAAZHJzL2Rvd25yZXYueG1sUEsFBgAAAAADAAMAtwAAAPcCAAAAAA==&#10;" filled="f" stroked="f">
                  <v:textbox inset="0,0,0,0">
                    <w:txbxContent>
                      <w:p w14:paraId="3CCF1B06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WritePatient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tempFile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patient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);</w:t>
                        </w:r>
                      </w:p>
                    </w:txbxContent>
                  </v:textbox>
                </v:rect>
                <v:shape id="Shape 1094" o:spid="_x0000_s1963" style="position:absolute;top:76965;width:17093;height:18803;visibility:visible;mso-wrap-style:square;v-text-anchor:top" coordsize="1709397,1880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" path="m1709397,1623927r,256410l,1880337,,,1654953,e" filled="f" strokeweight=".23742mm">
                  <v:stroke miterlimit="83231f" joinstyle="miter"/>
                  <v:path arrowok="t" textboxrect="0,0,1709397,1880337"/>
                </v:shape>
                <v:shape id="Shape 1095" o:spid="_x0000_s1964" style="position:absolute;left:16399;top:76666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" path="m,l59829,29914,,59829,14957,29914,,xe" fillcolor="black" stroked="f" strokeweight="0">
                  <v:stroke miterlimit="83231f" joinstyle="miter"/>
                  <v:path arrowok="t" textboxrect="0,0,59829,59829"/>
                </v:shape>
                <v:shape id="Shape 1096" o:spid="_x0000_s1965" style="position:absolute;left:16399;top:76666;width:599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" path="m59829,29914l,59829,14957,29914,,,59829,29914xe" filled="f" strokeweight=".23742mm">
                  <v:stroke miterlimit="83231f" joinstyle="miter"/>
                  <v:path arrowok="t" textboxrect="0,0,59829,59829"/>
                </v:shape>
                <v:shape id="Shape 1098" o:spid="_x0000_s1966" style="position:absolute;left:30726;top:84615;width:10256;height:5128;visibility:visible;mso-wrap-style:square;v-text-anchor:top" coordsize="102563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" path="m,l1025639,r,512819l,512819,,xe" filled="f" strokeweight=".47483mm">
                  <v:stroke miterlimit="1" joinstyle="miter"/>
                  <v:path arrowok="t" textboxrect="0,0,1025639,512819"/>
                </v:shape>
                <v:rect id="Rectangle 1099" o:spid="_x0000_s1967" style="position:absolute;left:31550;top:86774;width:11447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5aTxAAAAN0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hL4+yacIFd3AAAA//8DAFBLAQItABQABgAIAAAAIQDb4fbL7gAAAIUBAAATAAAAAAAAAAAA&#10;AAAAAAAAAABbQ29udGVudF9UeXBlc10ueG1sUEsBAi0AFAAGAAgAAAAhAFr0LFu/AAAAFQEAAAsA&#10;AAAAAAAAAAAAAAAAHwEAAF9yZWxzLy5yZWxzUEsBAi0AFAAGAAgAAAAhANCblpPEAAAA3QAAAA8A&#10;AAAAAAAAAAAAAAAABwIAAGRycy9kb3ducmV2LnhtbFBLBQYAAAAAAwADALcAAAD4AgAAAAA=&#10;" filled="f" stroked="f">
                  <v:textbox inset="0,0,0,0">
                    <w:txbxContent>
                      <w:p w14:paraId="45791495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originalFile.close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();</w:t>
                        </w:r>
                      </w:p>
                    </w:txbxContent>
                  </v:textbox>
                </v:rect>
                <v:shape id="Shape 1101" o:spid="_x0000_s1968" style="position:absolute;left:46965;top:94016;width:3419;height:3419;visibility:visible;mso-wrap-style:square;v-text-anchor:top" coordsize="341880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" path="m341880,170940v,11224,-1095,22340,-3285,33348c336405,215296,333163,225984,328867,236354v-4295,10370,-9561,20220,-15796,29553c306835,275240,299749,283876,291812,291812v-7937,7937,-16571,15022,-25904,21258c256575,319306,246724,324572,236355,328868v-10370,4295,-21058,7537,-32067,9727c193280,340785,182164,341880,170940,341880v-11224,,-22341,-1095,-33349,-3285c126582,336405,115893,333163,105524,328868,95154,324572,85303,319306,75971,313070,66638,306834,58003,299749,50067,291812,42130,283876,35044,275240,28808,265907,22572,256574,17306,246724,13012,236354,8716,225984,5473,215296,3284,204288,1095,193280,,182164,,170940,,159716,1095,148599,3284,137591v2189,-11008,5432,-21698,9728,-32068c17306,95153,22572,85302,28808,75970,35044,66637,42130,58003,50067,50067,58003,42130,66638,35044,75971,28809,85303,22573,95154,17307,105524,13012,115893,8717,126582,5475,137591,3284,148599,1095,159716,,170940,v11224,,22340,1095,33348,3284c215297,5475,225985,8717,236355,13012v10369,4295,20220,9561,29553,15797c275241,35044,283875,42130,291812,50067v7937,7936,15023,16570,21259,25903c319306,85302,324572,95153,328867,105523v4296,10370,7538,21060,9728,32068c340785,148599,341880,159716,341880,170940xe" filled="f" strokeweight=".47483mm">
                  <v:stroke miterlimit="1" joinstyle="miter"/>
                  <v:path arrowok="t" textboxrect="0,0,341880,341880"/>
                </v:shape>
                <v:rect id="Rectangle 1102" o:spid="_x0000_s1969" style="position:absolute;left:48369;top:95290;width:811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J74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" filled="f" stroked="f">
                  <v:textbox inset="0,0,0,0">
                    <w:txbxContent>
                      <w:p w14:paraId="0A345783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rFonts w:eastAsia="Times New Roman"/>
                            <w:sz w:val="18"/>
                            <w:szCs w:val="18"/>
                          </w:rPr>
                          <w:t>ξ</w:t>
                        </w:r>
                      </w:p>
                    </w:txbxContent>
                  </v:textbox>
                </v:rect>
                <v:shape id="Shape 1103" o:spid="_x0000_s1970" style="position:absolute;left:35897;top:89786;width:12820;height:3729;visibility:visible;mso-wrap-style:square;v-text-anchor:top" coordsize="1282048,37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" path="m,l,256410r1282048,l1282048,372905e" filled="f" strokeweight=".23742mm">
                  <v:stroke miterlimit="83231f" joinstyle="miter"/>
                  <v:path arrowok="t" textboxrect="0,0,1282048,372905"/>
                </v:shape>
                <v:shape id="Shape 1104" o:spid="_x0000_s1971" style="position:absolute;left:48418;top:9336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105" o:spid="_x0000_s1972" style="position:absolute;left:48418;top:9336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106" o:spid="_x0000_s1973" style="position:absolute;left:41196;top:64999;width:16923;height:27351;visibility:visible;mso-wrap-style:square;v-text-anchor:top" coordsize="1692303,273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" path="m752135,2735036r940168,l1692303,,,e" filled="f" strokeweight=".23742mm">
                  <v:stroke miterlimit="83231f" joinstyle="miter"/>
                  <v:path arrowok="t" textboxrect="0,0,1692303,2735036"/>
                </v:shape>
                <v:rect id="Rectangle 1107" o:spid="_x0000_s1974" style="position:absolute;left:25654;top:23099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z1g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g+iMfx/E06Q8xcAAAD//wMAUEsBAi0AFAAGAAgAAAAhANvh9svuAAAAhQEAABMAAAAAAAAAAAAA&#10;AAAAAAAAAFtDb250ZW50X1R5cGVzXS54bWxQSwECLQAUAAYACAAAACEAWvQsW78AAAAVAQAACwAA&#10;AAAAAAAAAAAAAAAfAQAAX3JlbHMvLnJlbHNQSwECLQAUAAYACAAAACEAUKM9YMMAAADdAAAADwAA&#10;AAAAAAAAAAAAAAAHAgAAZHJzL2Rvd25yZXYueG1sUEsFBgAAAAADAAMAtwAAAPcCAAAAAA==&#10;" filled="f" stroked="f">
                  <v:textbox inset="0,0,0,0">
                    <w:txbxContent>
                      <w:p w14:paraId="54187E54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108" o:spid="_x0000_s1975" style="position:absolute;left:37620;top:23099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KkS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" filled="f" stroked="f">
                  <v:textbox inset="0,0,0,0">
                    <w:txbxContent>
                      <w:p w14:paraId="58C8CC43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109" o:spid="_x0000_s1976" style="position:absolute;left:16537;top:28227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AyJ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f4kiuH5TThBLh4AAAD//wMAUEsBAi0AFAAGAAgAAAAhANvh9svuAAAAhQEAABMAAAAAAAAAAAAA&#10;AAAAAAAAAFtDb250ZW50X1R5cGVzXS54bWxQSwECLQAUAAYACAAAACEAWvQsW78AAAAVAQAACwAA&#10;AAAAAAAAAAAAAAAfAQAAX3JlbHMvLnJlbHNQSwECLQAUAAYACAAAACEATnAMicMAAADdAAAADwAA&#10;AAAAAAAAAAAAAAAHAgAAZHJzL2Rvd25yZXYueG1sUEsFBgAAAAADAAMAtwAAAPcCAAAAAA==&#10;" filled="f" stroked="f">
                  <v:textbox inset="0,0,0,0">
                    <w:txbxContent>
                      <w:p w14:paraId="040D0D85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1110" o:spid="_x0000_s1977" style="position:absolute;left:27135;top:46176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" filled="f" stroked="f">
                  <v:textbox inset="0,0,0,0">
                    <w:txbxContent>
                      <w:p w14:paraId="52032C92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1111" o:spid="_x0000_s1978" style="position:absolute;left:19329;top:62415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" filled="f" stroked="f">
                  <v:textbox inset="0,0,0,0">
                    <w:txbxContent>
                      <w:p w14:paraId="31F97E07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112" o:spid="_x0000_s1979" style="position:absolute;left:43432;top:62415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Qgl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A/jufw9004Qa5+AQAA//8DAFBLAQItABQABgAIAAAAIQDb4fbL7gAAAIUBAAATAAAAAAAAAAAA&#10;AAAAAAAAAABbQ29udGVudF9UeXBlc10ueG1sUEsBAi0AFAAGAAgAAAAhAFr0LFu/AAAAFQEAAAsA&#10;AAAAAAAAAAAAAAAAHwEAAF9yZWxzLy5yZWxzUEsBAi0AFAAGAAgAAAAhAMUNCCXEAAAA3QAAAA8A&#10;AAAAAAAAAAAAAAAABwIAAGRycy9kb3ducmV2LnhtbFBLBQYAAAAAAwADALcAAAD4AgAAAAA=&#10;" filled="f" stroked="f">
                  <v:textbox inset="0,0,0,0">
                    <w:txbxContent>
                      <w:p w14:paraId="6DFCD6E1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113" o:spid="_x0000_s1980" style="position:absolute;left:12178;top:67543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2+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KpBrb7EAAAA3QAAAA8A&#10;AAAAAAAAAAAAAAAABwIAAGRycy9kb3ducmV2LnhtbFBLBQYAAAAAAwADALcAAAD4AgAAAAA=&#10;" filled="f" stroked="f">
                  <v:textbox inset="0,0,0,0">
                    <w:txbxContent>
                      <w:p w14:paraId="15912172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1114" o:spid="_x0000_s1981" style="position:absolute;left:45084;top:90620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XK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CWoNcrEAAAA3QAAAA8A&#10;AAAAAAAAAAAAAAAABwIAAGRycy9kb3ducmV2LnhtbFBLBQYAAAAAAwADALcAAAD4AgAAAAA=&#10;" filled="f" stroked="f">
                  <v:textbox inset="0,0,0,0">
                    <w:txbxContent>
                      <w:p w14:paraId="13F22E26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1115" o:spid="_x0000_s1982" style="position:absolute;left:20526;top:86347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JBRxAAAAN0AAAAPAAAAZHJzL2Rvd25yZXYueG1sRE9Na8JA&#10;EL0X+h+WKXirmwgV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ErkkFHEAAAA3QAAAA8A&#10;AAAAAAAAAAAAAAAABwIAAGRycy9kb3ducmV2LnhtbFBLBQYAAAAAAwADALcAAAD4AgAAAAA=&#10;" filled="f" stroked="f">
                  <v:textbox inset="0,0,0,0">
                    <w:txbxContent>
                      <w:p w14:paraId="75E887E8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116" o:spid="_x0000_s1983" style="position:absolute;left:30440;top:79509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" filled="f" stroked="f">
                  <v:textbox inset="0,0,0,0">
                    <w:txbxContent>
                      <w:p w14:paraId="0AB79AD5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7437B08" w14:textId="77777777" w:rsidR="00941522" w:rsidRPr="00941522" w:rsidRDefault="00941522">
      <w:pPr>
        <w:ind w:left="-915"/>
        <w:rPr>
          <w:sz w:val="22"/>
          <w:szCs w:val="22"/>
        </w:rPr>
      </w:pPr>
      <w:r w:rsidRPr="00941522">
        <w:rPr>
          <w:rFonts w:ascii="Calibri" w:eastAsia="Calibri" w:hAnsi="Calibri" w:cs="Calibri"/>
          <w:noProof/>
          <w:sz w:val="22"/>
          <w:szCs w:val="22"/>
        </w:rPr>
        <w:lastRenderedPageBreak/>
        <mc:AlternateContent>
          <mc:Choice Requires="wpg">
            <w:drawing>
              <wp:inline distT="0" distB="0" distL="0" distR="0" wp14:anchorId="3320EA02" wp14:editId="10BE232D">
                <wp:extent cx="5046995" cy="8047356"/>
                <wp:effectExtent l="0" t="0" r="0" b="0"/>
                <wp:docPr id="7446" name="Group 7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6995" cy="8047356"/>
                          <a:chOff x="0" y="0"/>
                          <a:chExt cx="5046995" cy="8047356"/>
                        </a:xfrm>
                      </wpg:grpSpPr>
                      <wps:wsp>
                        <wps:cNvPr id="1120" name="Shape 1120"/>
                        <wps:cNvSpPr/>
                        <wps:spPr>
                          <a:xfrm>
                            <a:off x="3457256" y="346153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" name="Shape 1121"/>
                        <wps:cNvSpPr/>
                        <wps:spPr>
                          <a:xfrm>
                            <a:off x="3427341" y="53316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2" name="Shape 1122"/>
                        <wps:cNvSpPr/>
                        <wps:spPr>
                          <a:xfrm>
                            <a:off x="3427341" y="53316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" name="Shape 1124"/>
                        <wps:cNvSpPr/>
                        <wps:spPr>
                          <a:xfrm>
                            <a:off x="3282042" y="0"/>
                            <a:ext cx="341880" cy="34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79">
                                <a:moveTo>
                                  <a:pt x="341880" y="170940"/>
                                </a:moveTo>
                                <a:cubicBezTo>
                                  <a:pt x="341880" y="182164"/>
                                  <a:pt x="340785" y="193280"/>
                                  <a:pt x="338595" y="204288"/>
                                </a:cubicBezTo>
                                <a:cubicBezTo>
                                  <a:pt x="336405" y="215297"/>
                                  <a:pt x="333163" y="225986"/>
                                  <a:pt x="328868" y="236355"/>
                                </a:cubicBezTo>
                                <a:cubicBezTo>
                                  <a:pt x="324572" y="246725"/>
                                  <a:pt x="319307" y="256576"/>
                                  <a:pt x="313071" y="265909"/>
                                </a:cubicBezTo>
                                <a:cubicBezTo>
                                  <a:pt x="306835" y="275241"/>
                                  <a:pt x="299749" y="283876"/>
                                  <a:pt x="291812" y="291812"/>
                                </a:cubicBezTo>
                                <a:cubicBezTo>
                                  <a:pt x="283876" y="299749"/>
                                  <a:pt x="275241" y="306835"/>
                                  <a:pt x="265909" y="313071"/>
                                </a:cubicBezTo>
                                <a:cubicBezTo>
                                  <a:pt x="256576" y="319307"/>
                                  <a:pt x="246725" y="324572"/>
                                  <a:pt x="236355" y="328867"/>
                                </a:cubicBezTo>
                                <a:cubicBezTo>
                                  <a:pt x="225985" y="333163"/>
                                  <a:pt x="215297" y="336405"/>
                                  <a:pt x="204288" y="338595"/>
                                </a:cubicBezTo>
                                <a:cubicBezTo>
                                  <a:pt x="193280" y="340785"/>
                                  <a:pt x="182164" y="341879"/>
                                  <a:pt x="170940" y="341879"/>
                                </a:cubicBezTo>
                                <a:cubicBezTo>
                                  <a:pt x="159716" y="341879"/>
                                  <a:pt x="148600" y="340785"/>
                                  <a:pt x="137591" y="338595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7"/>
                                </a:cubicBezTo>
                                <a:cubicBezTo>
                                  <a:pt x="95154" y="324572"/>
                                  <a:pt x="85303" y="319307"/>
                                  <a:pt x="75971" y="313071"/>
                                </a:cubicBezTo>
                                <a:cubicBezTo>
                                  <a:pt x="66638" y="306835"/>
                                  <a:pt x="58004" y="299749"/>
                                  <a:pt x="50067" y="291812"/>
                                </a:cubicBezTo>
                                <a:cubicBezTo>
                                  <a:pt x="42131" y="283876"/>
                                  <a:pt x="35045" y="275241"/>
                                  <a:pt x="28809" y="265909"/>
                                </a:cubicBezTo>
                                <a:cubicBezTo>
                                  <a:pt x="22573" y="256576"/>
                                  <a:pt x="17307" y="246725"/>
                                  <a:pt x="13012" y="236355"/>
                                </a:cubicBezTo>
                                <a:cubicBezTo>
                                  <a:pt x="8717" y="225986"/>
                                  <a:pt x="5474" y="215297"/>
                                  <a:pt x="3285" y="204288"/>
                                </a:cubicBezTo>
                                <a:cubicBezTo>
                                  <a:pt x="1095" y="193280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599"/>
                                  <a:pt x="3285" y="137591"/>
                                </a:cubicBezTo>
                                <a:cubicBezTo>
                                  <a:pt x="5474" y="126583"/>
                                  <a:pt x="8717" y="115894"/>
                                  <a:pt x="13012" y="105524"/>
                                </a:cubicBezTo>
                                <a:cubicBezTo>
                                  <a:pt x="17307" y="95154"/>
                                  <a:pt x="22573" y="85303"/>
                                  <a:pt x="28809" y="75971"/>
                                </a:cubicBezTo>
                                <a:cubicBezTo>
                                  <a:pt x="35045" y="66638"/>
                                  <a:pt x="42131" y="58004"/>
                                  <a:pt x="50067" y="50067"/>
                                </a:cubicBezTo>
                                <a:cubicBezTo>
                                  <a:pt x="58004" y="42130"/>
                                  <a:pt x="66638" y="35044"/>
                                  <a:pt x="75971" y="28809"/>
                                </a:cubicBezTo>
                                <a:cubicBezTo>
                                  <a:pt x="85303" y="22573"/>
                                  <a:pt x="95154" y="17307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4"/>
                                  <a:pt x="137591" y="3285"/>
                                </a:cubicBezTo>
                                <a:cubicBezTo>
                                  <a:pt x="148600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5"/>
                                </a:cubicBezTo>
                                <a:cubicBezTo>
                                  <a:pt x="215297" y="5474"/>
                                  <a:pt x="225985" y="8717"/>
                                  <a:pt x="236355" y="13012"/>
                                </a:cubicBezTo>
                                <a:cubicBezTo>
                                  <a:pt x="246725" y="17307"/>
                                  <a:pt x="256576" y="22573"/>
                                  <a:pt x="265909" y="28809"/>
                                </a:cubicBezTo>
                                <a:cubicBezTo>
                                  <a:pt x="275241" y="35044"/>
                                  <a:pt x="283876" y="42130"/>
                                  <a:pt x="291812" y="50067"/>
                                </a:cubicBezTo>
                                <a:cubicBezTo>
                                  <a:pt x="299749" y="58004"/>
                                  <a:pt x="306835" y="66638"/>
                                  <a:pt x="313071" y="75971"/>
                                </a:cubicBezTo>
                                <a:cubicBezTo>
                                  <a:pt x="319307" y="85303"/>
                                  <a:pt x="324572" y="95154"/>
                                  <a:pt x="328868" y="105524"/>
                                </a:cubicBezTo>
                                <a:cubicBezTo>
                                  <a:pt x="333163" y="115894"/>
                                  <a:pt x="336405" y="126583"/>
                                  <a:pt x="338595" y="137591"/>
                                </a:cubicBezTo>
                                <a:cubicBezTo>
                                  <a:pt x="340785" y="148599"/>
                                  <a:pt x="341880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" name="Rectangle 1125"/>
                        <wps:cNvSpPr/>
                        <wps:spPr>
                          <a:xfrm>
                            <a:off x="3422400" y="127405"/>
                            <a:ext cx="81082" cy="16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EF128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6" name="Shape 1126"/>
                        <wps:cNvSpPr/>
                        <wps:spPr>
                          <a:xfrm>
                            <a:off x="3457256" y="1115382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" name="Shape 1127"/>
                        <wps:cNvSpPr/>
                        <wps:spPr>
                          <a:xfrm>
                            <a:off x="3427341" y="130239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" name="Shape 1128"/>
                        <wps:cNvSpPr/>
                        <wps:spPr>
                          <a:xfrm>
                            <a:off x="3427341" y="130239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" name="Shape 1130"/>
                        <wps:cNvSpPr/>
                        <wps:spPr>
                          <a:xfrm>
                            <a:off x="2940163" y="598289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" name="Rectangle 1131"/>
                        <wps:cNvSpPr/>
                        <wps:spPr>
                          <a:xfrm>
                            <a:off x="3059687" y="814218"/>
                            <a:ext cx="104605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82B33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tempFile.close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2" name="Shape 1132"/>
                        <wps:cNvSpPr/>
                        <wps:spPr>
                          <a:xfrm>
                            <a:off x="1927345" y="1713670"/>
                            <a:ext cx="649571" cy="714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571" h="714785">
                                <a:moveTo>
                                  <a:pt x="649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478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" name="Shape 1133"/>
                        <wps:cNvSpPr/>
                        <wps:spPr>
                          <a:xfrm>
                            <a:off x="1897431" y="241349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" name="Shape 1134"/>
                        <wps:cNvSpPr/>
                        <wps:spPr>
                          <a:xfrm>
                            <a:off x="1897431" y="241349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" name="Shape 1135"/>
                        <wps:cNvSpPr/>
                        <wps:spPr>
                          <a:xfrm>
                            <a:off x="3457256" y="1713670"/>
                            <a:ext cx="1589739" cy="2424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9739" h="2424182">
                                <a:moveTo>
                                  <a:pt x="880340" y="0"/>
                                </a:moveTo>
                                <a:lnTo>
                                  <a:pt x="1589739" y="0"/>
                                </a:lnTo>
                                <a:lnTo>
                                  <a:pt x="1589739" y="2307686"/>
                                </a:lnTo>
                                <a:lnTo>
                                  <a:pt x="0" y="2307686"/>
                                </a:lnTo>
                                <a:lnTo>
                                  <a:pt x="0" y="2424182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" name="Shape 1136"/>
                        <wps:cNvSpPr/>
                        <wps:spPr>
                          <a:xfrm>
                            <a:off x="3427341" y="412289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" name="Shape 1137"/>
                        <wps:cNvSpPr/>
                        <wps:spPr>
                          <a:xfrm>
                            <a:off x="3427341" y="412289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" name="Shape 1138"/>
                        <wps:cNvSpPr/>
                        <wps:spPr>
                          <a:xfrm>
                            <a:off x="2572643" y="1367518"/>
                            <a:ext cx="1760679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0679" h="683759">
                                <a:moveTo>
                                  <a:pt x="880340" y="0"/>
                                </a:moveTo>
                                <a:lnTo>
                                  <a:pt x="1760679" y="341879"/>
                                </a:lnTo>
                                <a:lnTo>
                                  <a:pt x="880340" y="683759"/>
                                </a:lnTo>
                                <a:lnTo>
                                  <a:pt x="0" y="341879"/>
                                </a:lnTo>
                                <a:lnTo>
                                  <a:pt x="880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" name="Shape 1139"/>
                        <wps:cNvSpPr/>
                        <wps:spPr>
                          <a:xfrm>
                            <a:off x="2572643" y="1367518"/>
                            <a:ext cx="1760679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0679" h="683759">
                                <a:moveTo>
                                  <a:pt x="880340" y="0"/>
                                </a:moveTo>
                                <a:lnTo>
                                  <a:pt x="1760679" y="341879"/>
                                </a:lnTo>
                                <a:lnTo>
                                  <a:pt x="880340" y="683759"/>
                                </a:lnTo>
                                <a:lnTo>
                                  <a:pt x="0" y="341879"/>
                                </a:lnTo>
                                <a:lnTo>
                                  <a:pt x="880340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" name="Rectangle 1140"/>
                        <wps:cNvSpPr/>
                        <wps:spPr>
                          <a:xfrm>
                            <a:off x="2878732" y="1668917"/>
                            <a:ext cx="152748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67C26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if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remove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filename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) != 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1" name="Shape 1141"/>
                        <wps:cNvSpPr/>
                        <wps:spPr>
                          <a:xfrm>
                            <a:off x="1927345" y="2995718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" name="Shape 1142"/>
                        <wps:cNvSpPr/>
                        <wps:spPr>
                          <a:xfrm>
                            <a:off x="1897431" y="326819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" name="Shape 1143"/>
                        <wps:cNvSpPr/>
                        <wps:spPr>
                          <a:xfrm>
                            <a:off x="1897431" y="326819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" name="Shape 1144"/>
                        <wps:cNvSpPr/>
                        <wps:spPr>
                          <a:xfrm>
                            <a:off x="0" y="2478626"/>
                            <a:ext cx="3846144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6144" h="512819">
                                <a:moveTo>
                                  <a:pt x="170940" y="0"/>
                                </a:moveTo>
                                <a:lnTo>
                                  <a:pt x="3846144" y="0"/>
                                </a:lnTo>
                                <a:lnTo>
                                  <a:pt x="3675204" y="512819"/>
                                </a:lnTo>
                                <a:lnTo>
                                  <a:pt x="0" y="512819"/>
                                </a:lnTo>
                                <a:lnTo>
                                  <a:pt x="170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5" name="Shape 1145"/>
                        <wps:cNvSpPr/>
                        <wps:spPr>
                          <a:xfrm>
                            <a:off x="0" y="2478626"/>
                            <a:ext cx="3846144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6144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3846144" y="0"/>
                                </a:lnTo>
                                <a:lnTo>
                                  <a:pt x="3675204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6" name="Rectangle 1146"/>
                        <wps:cNvSpPr/>
                        <wps:spPr>
                          <a:xfrm>
                            <a:off x="242654" y="2694556"/>
                            <a:ext cx="446968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D118D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cerr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&lt;&lt; "Ошибка при удалении исходного файла " &lt;&lt;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filename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&lt;&lt;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endl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8" name="Shape 1148"/>
                        <wps:cNvSpPr/>
                        <wps:spPr>
                          <a:xfrm>
                            <a:off x="1495723" y="3333325"/>
                            <a:ext cx="85469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8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8" y="114786"/>
                                  <a:pt x="854698" y="256410"/>
                                </a:cubicBezTo>
                                <a:cubicBezTo>
                                  <a:pt x="854698" y="398033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3"/>
                                  <a:pt x="0" y="256410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9" name="Rectangle 1149"/>
                        <wps:cNvSpPr/>
                        <wps:spPr>
                          <a:xfrm>
                            <a:off x="1652239" y="3549254"/>
                            <a:ext cx="72028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91680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return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false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0" name="Shape 1150"/>
                        <wps:cNvSpPr/>
                        <wps:spPr>
                          <a:xfrm>
                            <a:off x="2123926" y="4534176"/>
                            <a:ext cx="111111" cy="800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11" h="800254">
                                <a:moveTo>
                                  <a:pt x="1111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025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" name="Shape 1151"/>
                        <wps:cNvSpPr/>
                        <wps:spPr>
                          <a:xfrm>
                            <a:off x="2094011" y="531947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" name="Shape 1152"/>
                        <wps:cNvSpPr/>
                        <wps:spPr>
                          <a:xfrm>
                            <a:off x="2094011" y="5319473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" name="Shape 1153"/>
                        <wps:cNvSpPr/>
                        <wps:spPr>
                          <a:xfrm>
                            <a:off x="2230763" y="4188023"/>
                            <a:ext cx="2444438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438" h="683759">
                                <a:moveTo>
                                  <a:pt x="1222219" y="0"/>
                                </a:moveTo>
                                <a:lnTo>
                                  <a:pt x="2444438" y="341879"/>
                                </a:lnTo>
                                <a:lnTo>
                                  <a:pt x="1222219" y="683759"/>
                                </a:lnTo>
                                <a:lnTo>
                                  <a:pt x="0" y="341879"/>
                                </a:lnTo>
                                <a:lnTo>
                                  <a:pt x="1222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4" name="Shape 1154"/>
                        <wps:cNvSpPr/>
                        <wps:spPr>
                          <a:xfrm>
                            <a:off x="2230763" y="4188023"/>
                            <a:ext cx="2444438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438" h="683759">
                                <a:moveTo>
                                  <a:pt x="1222219" y="0"/>
                                </a:moveTo>
                                <a:lnTo>
                                  <a:pt x="2444438" y="341879"/>
                                </a:lnTo>
                                <a:lnTo>
                                  <a:pt x="1222219" y="683759"/>
                                </a:lnTo>
                                <a:lnTo>
                                  <a:pt x="0" y="341879"/>
                                </a:lnTo>
                                <a:lnTo>
                                  <a:pt x="1222219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5" name="Rectangle 1155"/>
                        <wps:cNvSpPr/>
                        <wps:spPr>
                          <a:xfrm>
                            <a:off x="2522429" y="4489423"/>
                            <a:ext cx="2475227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DBFE6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if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rename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tempFilename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filename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) != 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6" name="Shape 1156"/>
                        <wps:cNvSpPr/>
                        <wps:spPr>
                          <a:xfrm>
                            <a:off x="1927345" y="3850417"/>
                            <a:ext cx="1581193" cy="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1193" h="170940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1581193" y="17094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" name="Shape 1157"/>
                        <wps:cNvSpPr/>
                        <wps:spPr>
                          <a:xfrm>
                            <a:off x="2119653" y="5901694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69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" name="Shape 1158"/>
                        <wps:cNvSpPr/>
                        <wps:spPr>
                          <a:xfrm>
                            <a:off x="2089738" y="608870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" name="Shape 1159"/>
                        <wps:cNvSpPr/>
                        <wps:spPr>
                          <a:xfrm>
                            <a:off x="2089738" y="608870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1" name="Shape 1161"/>
                        <wps:cNvSpPr/>
                        <wps:spPr>
                          <a:xfrm>
                            <a:off x="85470" y="5384601"/>
                            <a:ext cx="405981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9818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4059818" y="0"/>
                                </a:lnTo>
                                <a:lnTo>
                                  <a:pt x="388887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2" name="Rectangle 1162"/>
                        <wps:cNvSpPr/>
                        <wps:spPr>
                          <a:xfrm>
                            <a:off x="191105" y="5600530"/>
                            <a:ext cx="5118502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3B05C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cerr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&lt;&lt; "Ошибка при переименовании временного файла в " &lt;&lt;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filename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&lt;&lt;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endl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4" name="Shape 1164"/>
                        <wps:cNvSpPr/>
                        <wps:spPr>
                          <a:xfrm>
                            <a:off x="1688030" y="6153830"/>
                            <a:ext cx="8546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9" y="114786"/>
                                  <a:pt x="854699" y="256410"/>
                                </a:cubicBezTo>
                                <a:cubicBezTo>
                                  <a:pt x="854699" y="398033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3"/>
                                  <a:pt x="0" y="256410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5" name="Rectangle 1165"/>
                        <wps:cNvSpPr/>
                        <wps:spPr>
                          <a:xfrm>
                            <a:off x="1848820" y="6369759"/>
                            <a:ext cx="720282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07A27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return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false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7" name="Shape 1167"/>
                        <wps:cNvSpPr/>
                        <wps:spPr>
                          <a:xfrm>
                            <a:off x="3025633" y="7350407"/>
                            <a:ext cx="8546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9" y="114786"/>
                                  <a:pt x="854699" y="256409"/>
                                </a:cubicBezTo>
                                <a:cubicBezTo>
                                  <a:pt x="854699" y="398033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3"/>
                                  <a:pt x="0" y="256409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8" name="Rectangle 1168"/>
                        <wps:cNvSpPr/>
                        <wps:spPr>
                          <a:xfrm>
                            <a:off x="3202048" y="7566337"/>
                            <a:ext cx="66719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19029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return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true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9" name="Shape 1169"/>
                        <wps:cNvSpPr/>
                        <wps:spPr>
                          <a:xfrm>
                            <a:off x="3457256" y="4534176"/>
                            <a:ext cx="1504269" cy="2766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269" h="2766062">
                                <a:moveTo>
                                  <a:pt x="1222219" y="0"/>
                                </a:moveTo>
                                <a:lnTo>
                                  <a:pt x="1504269" y="0"/>
                                </a:lnTo>
                                <a:lnTo>
                                  <a:pt x="1504269" y="2478626"/>
                                </a:lnTo>
                                <a:lnTo>
                                  <a:pt x="0" y="2478626"/>
                                </a:lnTo>
                                <a:lnTo>
                                  <a:pt x="0" y="2766062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0" name="Shape 1170"/>
                        <wps:cNvSpPr/>
                        <wps:spPr>
                          <a:xfrm>
                            <a:off x="3427341" y="728528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1" name="Shape 1171"/>
                        <wps:cNvSpPr/>
                        <wps:spPr>
                          <a:xfrm>
                            <a:off x="3427341" y="728528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2" name="Shape 1172"/>
                        <wps:cNvSpPr/>
                        <wps:spPr>
                          <a:xfrm>
                            <a:off x="2119653" y="6670922"/>
                            <a:ext cx="1388885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8885" h="341880">
                                <a:moveTo>
                                  <a:pt x="0" y="0"/>
                                </a:moveTo>
                                <a:lnTo>
                                  <a:pt x="4273" y="341880"/>
                                </a:lnTo>
                                <a:lnTo>
                                  <a:pt x="1388885" y="34188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3" name="Rectangle 1173"/>
                        <wps:cNvSpPr/>
                        <wps:spPr>
                          <a:xfrm>
                            <a:off x="4204984" y="7950951"/>
                            <a:ext cx="4555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CBCA2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4" name="Rectangle 1174"/>
                        <wps:cNvSpPr/>
                        <wps:spPr>
                          <a:xfrm>
                            <a:off x="2364577" y="1455242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3878E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5" name="Rectangle 1175"/>
                        <wps:cNvSpPr/>
                        <wps:spPr>
                          <a:xfrm>
                            <a:off x="4561153" y="1455242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BB699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6" name="Rectangle 1176"/>
                        <wps:cNvSpPr/>
                        <wps:spPr>
                          <a:xfrm>
                            <a:off x="1350290" y="2139001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911C7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7" name="Rectangle 1177"/>
                        <wps:cNvSpPr/>
                        <wps:spPr>
                          <a:xfrm>
                            <a:off x="2666526" y="3762928"/>
                            <a:ext cx="4555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946C9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8" name="Rectangle 1178"/>
                        <wps:cNvSpPr/>
                        <wps:spPr>
                          <a:xfrm>
                            <a:off x="2142355" y="4275748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E3D19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9" name="Rectangle 1179"/>
                        <wps:cNvSpPr/>
                        <wps:spPr>
                          <a:xfrm>
                            <a:off x="4706451" y="4275748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D4319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0" name="Rectangle 1180"/>
                        <wps:cNvSpPr/>
                        <wps:spPr>
                          <a:xfrm>
                            <a:off x="1640888" y="5130446"/>
                            <a:ext cx="45559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DF3CF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1" name="Rectangle 1181"/>
                        <wps:cNvSpPr/>
                        <wps:spPr>
                          <a:xfrm>
                            <a:off x="2974218" y="6754374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D69F8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20EA02" id="Group 7446" o:spid="_x0000_s1984" style="width:397.4pt;height:633.65pt;mso-position-horizontal-relative:char;mso-position-vertical-relative:line" coordsize="50469,80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">
                <v:shape id="Shape 1120" o:spid="_x0000_s1985" style="position:absolute;left:34572;top:3461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" path="m,l,170940,,85470,,201965e" filled="f" strokeweight=".23742mm">
                  <v:stroke miterlimit="83231f" joinstyle="miter"/>
                  <v:path arrowok="t" textboxrect="0,0,0,201965"/>
                </v:shape>
                <v:shape id="Shape 1121" o:spid="_x0000_s1986" style="position:absolute;left:34273;top:533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122" o:spid="_x0000_s1987" style="position:absolute;left:34273;top:533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124" o:spid="_x0000_s1988" style="position:absolute;left:32820;width:3419;height:3418;visibility:visible;mso-wrap-style:square;v-text-anchor:top" coordsize="341880,34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" path="m341880,170940v,11224,-1095,22340,-3285,33348c336405,215297,333163,225986,328868,236355v-4296,10370,-9561,20221,-15797,29554c306835,275241,299749,283876,291812,291812v-7936,7937,-16571,15023,-25903,21259c256576,319307,246725,324572,236355,328867v-10370,4296,-21058,7538,-32067,9728c193280,340785,182164,341879,170940,341879v-11224,,-22340,-1094,-33349,-3284c126583,336405,115894,333163,105524,328867,95154,324572,85303,319307,75971,313071,66638,306835,58004,299749,50067,291812,42131,283876,35045,275241,28809,265909,22573,256576,17307,246725,13012,236355,8717,225986,5474,215297,3285,204288,1095,193280,,182164,,170940,,159716,1095,148599,3285,137591v2189,-11008,5432,-21697,9727,-32067c17307,95154,22573,85303,28809,75971,35045,66638,42131,58004,50067,50067,58004,42130,66638,35044,75971,28809,85303,22573,95154,17307,105524,13012,115894,8717,126583,5474,137591,3285,148600,1095,159716,,170940,v11224,,22340,1095,33348,3285c215297,5474,225985,8717,236355,13012v10370,4295,20221,9561,29554,15797c275241,35044,283876,42130,291812,50067v7937,7937,15023,16571,21259,25904c319307,85303,324572,95154,328868,105524v4295,10370,7537,21059,9727,32067c340785,148599,341880,159716,341880,170940xe" filled="f" strokeweight=".47483mm">
                  <v:stroke miterlimit="1" joinstyle="miter"/>
                  <v:path arrowok="t" textboxrect="0,0,341880,341879"/>
                </v:shape>
                <v:rect id="Rectangle 1125" o:spid="_x0000_s1989" style="position:absolute;left:34224;top:1274;width:810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Frs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g9HY/j/Jpwgl38AAAD//wMAUEsBAi0AFAAGAAgAAAAhANvh9svuAAAAhQEAABMAAAAAAAAAAAAA&#10;AAAAAAAAAFtDb250ZW50X1R5cGVzXS54bWxQSwECLQAUAAYACAAAACEAWvQsW78AAAAVAQAACwAA&#10;AAAAAAAAAAAAAAAfAQAAX3JlbHMvLnJlbHNQSwECLQAUAAYACAAAACEAhIha7MMAAADdAAAADwAA&#10;AAAAAAAAAAAAAAAHAgAAZHJzL2Rvd25yZXYueG1sUEsFBgAAAAADAAMAtwAAAPcCAAAAAA==&#10;" filled="f" stroked="f">
                  <v:textbox inset="0,0,0,0">
                    <w:txbxContent>
                      <w:p w14:paraId="76DEF128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rFonts w:eastAsia="Times New Roman"/>
                            <w:sz w:val="18"/>
                            <w:szCs w:val="18"/>
                          </w:rPr>
                          <w:t>ξ</w:t>
                        </w:r>
                      </w:p>
                    </w:txbxContent>
                  </v:textbox>
                </v:rect>
                <v:shape id="Shape 1126" o:spid="_x0000_s1990" style="position:absolute;left:34572;top:11153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" path="m,l,170940,,85470,,201965e" filled="f" strokeweight=".23742mm">
                  <v:stroke miterlimit="83231f" joinstyle="miter"/>
                  <v:path arrowok="t" textboxrect="0,0,0,201965"/>
                </v:shape>
                <v:shape id="Shape 1127" o:spid="_x0000_s1991" style="position:absolute;left:34273;top:13023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128" o:spid="_x0000_s1992" style="position:absolute;left:34273;top:13023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130" o:spid="_x0000_s1993" style="position:absolute;left:29401;top:5982;width:10257;height:5129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1131" o:spid="_x0000_s1994" style="position:absolute;left:30596;top:8142;width:1046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soy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H5qyjLEAAAA3QAAAA8A&#10;AAAAAAAAAAAAAAAABwIAAGRycy9kb3ducmV2LnhtbFBLBQYAAAAAAwADALcAAAD4AgAAAAA=&#10;" filled="f" stroked="f">
                  <v:textbox inset="0,0,0,0">
                    <w:txbxContent>
                      <w:p w14:paraId="00482B33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tempFile.close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();</w:t>
                        </w:r>
                      </w:p>
                    </w:txbxContent>
                  </v:textbox>
                </v:rect>
                <v:shape id="Shape 1132" o:spid="_x0000_s1995" style="position:absolute;left:19273;top:17136;width:6496;height:7148;visibility:visible;mso-wrap-style:square;v-text-anchor:top" coordsize="649571,71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" path="m649571,l,,,714785e" filled="f" strokeweight=".23742mm">
                  <v:stroke miterlimit="83231f" joinstyle="miter"/>
                  <v:path arrowok="t" textboxrect="0,0,649571,714785"/>
                </v:shape>
                <v:shape id="Shape 1133" o:spid="_x0000_s1996" style="position:absolute;left:18974;top:24134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134" o:spid="_x0000_s1997" style="position:absolute;left:18974;top:24134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135" o:spid="_x0000_s1998" style="position:absolute;left:34572;top:17136;width:15897;height:24242;visibility:visible;mso-wrap-style:square;v-text-anchor:top" coordsize="1589739,2424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" path="m880340,r709399,l1589739,2307686,,2307686r,116496e" filled="f" strokeweight=".23742mm">
                  <v:stroke miterlimit="83231f" joinstyle="miter"/>
                  <v:path arrowok="t" textboxrect="0,0,1589739,2424182"/>
                </v:shape>
                <v:shape id="Shape 1136" o:spid="_x0000_s1999" style="position:absolute;left:34273;top:41228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137" o:spid="_x0000_s2000" style="position:absolute;left:34273;top:41228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138" o:spid="_x0000_s2001" style="position:absolute;left:25726;top:13675;width:17607;height:6837;visibility:visible;mso-wrap-style:square;v-text-anchor:top" coordsize="1760679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" path="m880340,r880339,341879l880340,683759,,341879,880340,xe" stroked="f" strokeweight="0">
                  <v:stroke miterlimit="83231f" joinstyle="miter"/>
                  <v:path arrowok="t" textboxrect="0,0,1760679,683759"/>
                </v:shape>
                <v:shape id="Shape 1139" o:spid="_x0000_s2002" style="position:absolute;left:25726;top:13675;width:17607;height:6837;visibility:visible;mso-wrap-style:square;v-text-anchor:top" coordsize="1760679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" path="m880340,r880339,341879l880340,683759,,341879,880340,xe" filled="f" strokeweight=".47483mm">
                  <v:stroke miterlimit="83231f" joinstyle="miter"/>
                  <v:path arrowok="t" textboxrect="0,0,1760679,683759"/>
                </v:shape>
                <v:rect id="Rectangle 1140" o:spid="_x0000_s2003" style="position:absolute;left:28787;top:16689;width:1527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BzU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SSAc1MYAAADdAAAA&#10;DwAAAAAAAAAAAAAAAAAHAgAAZHJzL2Rvd25yZXYueG1sUEsFBgAAAAADAAMAtwAAAPoCAAAAAA==&#10;" filled="f" stroked="f">
                  <v:textbox inset="0,0,0,0">
                    <w:txbxContent>
                      <w:p w14:paraId="0DE67C26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remove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filename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) != 0)</w:t>
                        </w:r>
                      </w:p>
                    </w:txbxContent>
                  </v:textbox>
                </v:rect>
                <v:shape id="Shape 1141" o:spid="_x0000_s2004" style="position:absolute;left:19273;top:29957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" path="m,l,287435e" filled="f" strokeweight=".23742mm">
                  <v:stroke miterlimit="83231f" joinstyle="miter"/>
                  <v:path arrowok="t" textboxrect="0,0,0,287435"/>
                </v:shape>
                <v:shape id="Shape 1142" o:spid="_x0000_s2005" style="position:absolute;left:18974;top:32681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143" o:spid="_x0000_s2006" style="position:absolute;left:18974;top:32681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144" o:spid="_x0000_s2007" style="position:absolute;top:24786;width:38461;height:5128;visibility:visible;mso-wrap-style:square;v-text-anchor:top" coordsize="3846144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" path="m170940,l3846144,,3675204,512819,,512819,170940,xe" stroked="f" strokeweight="0">
                  <v:stroke miterlimit="83231f" joinstyle="miter"/>
                  <v:path arrowok="t" textboxrect="0,0,3846144,512819"/>
                </v:shape>
                <v:shape id="Shape 1145" o:spid="_x0000_s2008" style="position:absolute;top:24786;width:38461;height:5128;visibility:visible;mso-wrap-style:square;v-text-anchor:top" coordsize="3846144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" path="m,512819l170940,,3846144,,3675204,512819,,512819xe" filled="f" strokeweight=".47483mm">
                  <v:stroke miterlimit="83231f" joinstyle="miter"/>
                  <v:path arrowok="t" textboxrect="0,0,3846144,512819"/>
                </v:shape>
                <v:rect id="Rectangle 1146" o:spid="_x0000_s2009" style="position:absolute;left:2426;top:26945;width:44697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SE7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CphSE7wgAAAN0AAAAPAAAA&#10;AAAAAAAAAAAAAAcCAABkcnMvZG93bnJldi54bWxQSwUGAAAAAAMAAwC3AAAA9gIAAAAA&#10;" filled="f" stroked="f">
                  <v:textbox inset="0,0,0,0">
                    <w:txbxContent>
                      <w:p w14:paraId="454D118D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cerr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&lt;&lt; "Ошибка при удалении исходного файла " &lt;&lt;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filename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&lt;&lt;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endl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rect>
                <v:shape id="Shape 1148" o:spid="_x0000_s2010" style="position:absolute;left:14957;top:33333;width:8547;height:5128;visibility:visible;mso-wrap-style:square;v-text-anchor:top" coordsize="85469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" path="m261623,l593075,c737519,,854698,114786,854698,256410v,141623,-117179,256409,-261623,256409l261623,512819c117179,512819,,398033,,256410,,114786,117179,,261623,xe" filled="f" strokeweight=".47483mm">
                  <v:stroke miterlimit="83231f" joinstyle="miter"/>
                  <v:path arrowok="t" textboxrect="0,0,854698,512819"/>
                </v:shape>
                <v:rect id="Rectangle 1149" o:spid="_x0000_s2011" style="position:absolute;left:16522;top:35492;width:720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rVJ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2Bq1ScMAAADdAAAADwAA&#10;AAAAAAAAAAAAAAAHAgAAZHJzL2Rvd25yZXYueG1sUEsFBgAAAAADAAMAtwAAAPcCAAAAAA==&#10;" filled="f" stroked="f">
                  <v:textbox inset="0,0,0,0">
                    <w:txbxContent>
                      <w:p w14:paraId="7DB91680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return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false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rect>
                <v:shape id="Shape 1150" o:spid="_x0000_s2012" style="position:absolute;left:21239;top:45341;width:1111;height:8003;visibility:visible;mso-wrap-style:square;v-text-anchor:top" coordsize="111111,800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" path="m111111,l,,,800254e" filled="f" strokeweight=".23742mm">
                  <v:stroke miterlimit="83231f" joinstyle="miter"/>
                  <v:path arrowok="t" textboxrect="0,0,111111,800254"/>
                </v:shape>
                <v:shape id="Shape 1151" o:spid="_x0000_s2013" style="position:absolute;left:20940;top:53194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152" o:spid="_x0000_s2014" style="position:absolute;left:20940;top:53194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153" o:spid="_x0000_s2015" style="position:absolute;left:22307;top:41880;width:24445;height:6837;visibility:visible;mso-wrap-style:square;v-text-anchor:top" coordsize="2444438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" path="m1222219,l2444438,341879,1222219,683759,,341879,1222219,xe" stroked="f" strokeweight="0">
                  <v:stroke miterlimit="83231f" joinstyle="miter"/>
                  <v:path arrowok="t" textboxrect="0,0,2444438,683759"/>
                </v:shape>
                <v:shape id="Shape 1154" o:spid="_x0000_s2016" style="position:absolute;left:22307;top:41880;width:24445;height:6837;visibility:visible;mso-wrap-style:square;v-text-anchor:top" coordsize="2444438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" path="m1222219,l2444438,341879,1222219,683759,,341879,1222219,xe" filled="f" strokeweight=".47483mm">
                  <v:stroke miterlimit="83231f" joinstyle="miter"/>
                  <v:path arrowok="t" textboxrect="0,0,2444438,683759"/>
                </v:shape>
                <v:rect id="Rectangle 1155" o:spid="_x0000_s2017" style="position:absolute;left:25224;top:44894;width:2475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imRwwAAAN0AAAAPAAAAZHJzL2Rvd25yZXYueG1sRE9Ni8Iw&#10;EL0L/ocwwt40dcF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3I4pkcMAAADdAAAADwAA&#10;AAAAAAAAAAAAAAAHAgAAZHJzL2Rvd25yZXYueG1sUEsFBgAAAAADAAMAtwAAAPcCAAAAAA==&#10;" filled="f" stroked="f">
                  <v:textbox inset="0,0,0,0">
                    <w:txbxContent>
                      <w:p w14:paraId="02DDBFE6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rename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tempFilename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filename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) != 0)</w:t>
                        </w:r>
                      </w:p>
                    </w:txbxContent>
                  </v:textbox>
                </v:rect>
                <v:shape id="Shape 1156" o:spid="_x0000_s2018" style="position:absolute;left:19273;top:38504;width:15812;height:1709;visibility:visible;mso-wrap-style:square;v-text-anchor:top" coordsize="1581193,170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" path="m,l,170940r1581193,e" filled="f" strokeweight=".23742mm">
                  <v:stroke miterlimit="83231f" joinstyle="miter"/>
                  <v:path arrowok="t" textboxrect="0,0,1581193,170940"/>
                </v:shape>
                <v:shape id="Shape 1157" o:spid="_x0000_s2019" style="position:absolute;left:21196;top:59016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" path="m,l,170940,,85469,,201965e" filled="f" strokeweight=".23742mm">
                  <v:stroke miterlimit="83231f" joinstyle="miter"/>
                  <v:path arrowok="t" textboxrect="0,0,0,201965"/>
                </v:shape>
                <v:shape id="Shape 1158" o:spid="_x0000_s2020" style="position:absolute;left:20897;top:6088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159" o:spid="_x0000_s2021" style="position:absolute;left:20897;top:6088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161" o:spid="_x0000_s2022" style="position:absolute;left:854;top:53846;width:40598;height:5128;visibility:visible;mso-wrap-style:square;v-text-anchor:top" coordsize="405981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" path="m,512819l170940,,4059818,,3888879,512819,,512819xe" filled="f" strokeweight=".47483mm">
                  <v:stroke miterlimit="83231f" joinstyle="miter"/>
                  <v:path arrowok="t" textboxrect="0,0,4059818,512819"/>
                </v:shape>
                <v:rect id="Rectangle 1162" o:spid="_x0000_s2023" style="position:absolute;left:1911;top:56005;width:5118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3tY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" filled="f" stroked="f">
                  <v:textbox inset="0,0,0,0">
                    <w:txbxContent>
                      <w:p w14:paraId="7393B05C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cerr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&lt;&lt; "Ошибка при переименовании временного файла в " &lt;&lt;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filename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&lt;&lt;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endl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rect>
                <v:shape id="Shape 1164" o:spid="_x0000_s2024" style="position:absolute;left:16880;top:61538;width:8547;height:5128;visibility:visible;mso-wrap-style:square;v-text-anchor:top" coordsize="8546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" path="m261623,l593075,c737519,,854699,114786,854699,256410v,141623,-117180,256409,-261624,256409l261623,512819c117179,512819,,398033,,256410,,114786,117179,,261623,xe" filled="f" strokeweight=".47483mm">
                  <v:stroke miterlimit="83231f" joinstyle="miter"/>
                  <v:path arrowok="t" textboxrect="0,0,854699,512819"/>
                </v:shape>
                <v:rect id="Rectangle 1165" o:spid="_x0000_s2025" style="position:absolute;left:18488;top:63697;width:720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uMs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AS4uMswgAAAN0AAAAPAAAA&#10;AAAAAAAAAAAAAAcCAABkcnMvZG93bnJldi54bWxQSwUGAAAAAAMAAwC3AAAA9gIAAAAA&#10;" filled="f" stroked="f">
                  <v:textbox inset="0,0,0,0">
                    <w:txbxContent>
                      <w:p w14:paraId="06307A27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return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false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rect>
                <v:shape id="Shape 1167" o:spid="_x0000_s2026" style="position:absolute;left:30256;top:73504;width:8547;height:5128;visibility:visible;mso-wrap-style:square;v-text-anchor:top" coordsize="8546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" path="m261623,l593075,c737519,,854699,114786,854699,256409v,141624,-117180,256410,-261624,256410l261623,512819c117179,512819,,398033,,256409,,114786,117179,,261623,xe" filled="f" strokeweight=".47483mm">
                  <v:stroke miterlimit="83231f" joinstyle="miter"/>
                  <v:path arrowok="t" textboxrect="0,0,854699,512819"/>
                </v:shape>
                <v:rect id="Rectangle 1168" o:spid="_x0000_s2027" style="position:absolute;left:32020;top:75663;width:667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0yy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cCa58IyPo+T8AAAD//wMAUEsBAi0AFAAGAAgAAAAhANvh9svuAAAAhQEAABMAAAAAAAAA&#10;AAAAAAAAAAAAAFtDb250ZW50X1R5cGVzXS54bWxQSwECLQAUAAYACAAAACEAWvQsW78AAAAVAQAA&#10;CwAAAAAAAAAAAAAAAAAfAQAAX3JlbHMvLnJlbHNQSwECLQAUAAYACAAAACEA/ONMssYAAADdAAAA&#10;DwAAAAAAAAAAAAAAAAAHAgAAZHJzL2Rvd25yZXYueG1sUEsFBgAAAAADAAMAtwAAAPoCAAAAAA==&#10;" filled="f" stroked="f">
                  <v:textbox inset="0,0,0,0">
                    <w:txbxContent>
                      <w:p w14:paraId="5B419029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return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true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rect>
                <v:shape id="Shape 1169" o:spid="_x0000_s2028" style="position:absolute;left:34572;top:45341;width:15043;height:27661;visibility:visible;mso-wrap-style:square;v-text-anchor:top" coordsize="1504269,2766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" path="m1222219,r282050,l1504269,2478626,,2478626r,287436e" filled="f" strokeweight=".23742mm">
                  <v:stroke miterlimit="83231f" joinstyle="miter"/>
                  <v:path arrowok="t" textboxrect="0,0,1504269,2766062"/>
                </v:shape>
                <v:shape id="Shape 1170" o:spid="_x0000_s2029" style="position:absolute;left:34273;top:72852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171" o:spid="_x0000_s2030" style="position:absolute;left:34273;top:72852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172" o:spid="_x0000_s2031" style="position:absolute;left:21196;top:66709;width:13889;height:3419;visibility:visible;mso-wrap-style:square;v-text-anchor:top" coordsize="1388885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" path="m,l4273,341880r1384612,e" filled="f" strokeweight=".23742mm">
                  <v:stroke miterlimit="83231f" joinstyle="miter"/>
                  <v:path arrowok="t" textboxrect="0,0,1388885,341880"/>
                </v:shape>
                <v:rect id="Rectangle 1173" o:spid="_x0000_s2032" style="position:absolute;left:42049;top:79509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kge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B3nkgexQAAAN0AAAAP&#10;AAAAAAAAAAAAAAAAAAcCAABkcnMvZG93bnJldi54bWxQSwUGAAAAAAMAAwC3AAAA+QIAAAAA&#10;" filled="f" stroked="f">
                  <v:textbox inset="0,0,0,0">
                    <w:txbxContent>
                      <w:p w14:paraId="3FCCBCA2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1174" o:spid="_x0000_s2033" style="position:absolute;left:23645;top:14552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9Bq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D4d9BqxQAAAN0AAAAP&#10;AAAAAAAAAAAAAAAAAAcCAABkcnMvZG93bnJldi54bWxQSwUGAAAAAAMAAwC3AAAA+QIAAAAA&#10;" filled="f" stroked="f">
                  <v:textbox inset="0,0,0,0">
                    <w:txbxContent>
                      <w:p w14:paraId="7E03878E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175" o:spid="_x0000_s2034" style="position:absolute;left:45611;top:14552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3Xx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CXO3XxxQAAAN0AAAAP&#10;AAAAAAAAAAAAAAAAAAcCAABkcnMvZG93bnJldi54bWxQSwUGAAAAAAMAAwC3AAAA+QIAAAAA&#10;" filled="f" stroked="f">
                  <v:textbox inset="0,0,0,0">
                    <w:txbxContent>
                      <w:p w14:paraId="4FBBB699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176" o:spid="_x0000_s2035" style="position:absolute;left:13502;top:21390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euG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/8GsHzm3CCnD0AAAD//wMAUEsBAi0AFAAGAAgAAAAhANvh9svuAAAAhQEAABMAAAAAAAAAAAAA&#10;AAAAAAAAAFtDb250ZW50X1R5cGVzXS54bWxQSwECLQAUAAYACAAAACEAWvQsW78AAAAVAQAACwAA&#10;AAAAAAAAAAAAAAAfAQAAX3JlbHMvLnJlbHNQSwECLQAUAAYACAAAACEAZ+nrhsMAAADdAAAADwAA&#10;AAAAAAAAAAAAAAAHAgAAZHJzL2Rvd25yZXYueG1sUEsFBgAAAAADAAMAtwAAAPcCAAAAAA==&#10;" filled="f" stroked="f">
                  <v:textbox inset="0,0,0,0">
                    <w:txbxContent>
                      <w:p w14:paraId="406911C7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1177" o:spid="_x0000_s2036" style="position:absolute;left:26665;top:37629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" filled="f" stroked="f">
                  <v:textbox inset="0,0,0,0">
                    <w:txbxContent>
                      <w:p w14:paraId="217946C9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1178" o:spid="_x0000_s2037" style="position:absolute;left:21423;top:42757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tpv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jgVXvpER9OIPAAD//wMAUEsBAi0AFAAGAAgAAAAhANvh9svuAAAAhQEAABMAAAAAAAAA&#10;AAAAAAAAAAAAAFtDb250ZW50X1R5cGVzXS54bWxQSwECLQAUAAYACAAAACEAWvQsW78AAAAVAQAA&#10;CwAAAAAAAAAAAAAAAAAfAQAAX3JlbHMvLnJlbHNQSwECLQAUAAYACAAAACEAeTrab8YAAADdAAAA&#10;DwAAAAAAAAAAAAAAAAAHAgAAZHJzL2Rvd25yZXYueG1sUEsFBgAAAAADAAMAtwAAAPoCAAAAAA==&#10;" filled="f" stroked="f">
                  <v:textbox inset="0,0,0,0">
                    <w:txbxContent>
                      <w:p w14:paraId="623E3D19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179" o:spid="_x0000_s2038" style="position:absolute;left:47064;top:42757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n/0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zhOIbXN+EEOX8CAAD//wMAUEsBAi0AFAAGAAgAAAAhANvh9svuAAAAhQEAABMAAAAAAAAAAAAA&#10;AAAAAAAAAFtDb250ZW50X1R5cGVzXS54bWxQSwECLQAUAAYACAAAACEAWvQsW78AAAAVAQAACwAA&#10;AAAAAAAAAAAAAAAfAQAAX3JlbHMvLnJlbHNQSwECLQAUAAYACAAAACEAFnZ/9MMAAADdAAAADwAA&#10;AAAAAAAAAAAAAAAHAgAAZHJzL2Rvd25yZXYueG1sUEsFBgAAAAADAAMAtwAAAPcCAAAAAA==&#10;" filled="f" stroked="f">
                  <v:textbox inset="0,0,0,0">
                    <w:txbxContent>
                      <w:p w14:paraId="007D4319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180" o:spid="_x0000_s2039" style="position:absolute;left:16408;top:51304;width:45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aZO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JKvzyjYygl78AAAD//wMAUEsBAi0AFAAGAAgAAAAhANvh9svuAAAAhQEAABMAAAAAAAAA&#10;AAAAAAAAAAAAAFtDb250ZW50X1R5cGVzXS54bWxQSwECLQAUAAYACAAAACEAWvQsW78AAAAVAQAA&#10;CwAAAAAAAAAAAAAAAAAfAQAAX3JlbHMvLnJlbHNQSwECLQAUAAYACAAAACEAspmmTsYAAADdAAAA&#10;DwAAAAAAAAAAAAAAAAAHAgAAZHJzL2Rvd25yZXYueG1sUEsFBgAAAAADAAMAtwAAAPoCAAAAAA==&#10;" filled="f" stroked="f">
                  <v:textbox inset="0,0,0,0">
                    <w:txbxContent>
                      <w:p w14:paraId="3C4DF3CF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1181" o:spid="_x0000_s2040" style="position:absolute;left:29742;top:67543;width:45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" filled="f" stroked="f">
                  <v:textbox inset="0,0,0,0">
                    <w:txbxContent>
                      <w:p w14:paraId="318D69F8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2D3C6C3" w14:textId="77777777" w:rsidR="00941522" w:rsidRPr="00941522" w:rsidRDefault="00941522">
      <w:pPr>
        <w:ind w:left="1373"/>
        <w:rPr>
          <w:sz w:val="22"/>
          <w:szCs w:val="22"/>
        </w:rPr>
      </w:pPr>
      <w:r w:rsidRPr="00941522">
        <w:rPr>
          <w:rFonts w:ascii="Calibri" w:eastAsia="Calibri" w:hAnsi="Calibri" w:cs="Calibri"/>
          <w:noProof/>
          <w:sz w:val="22"/>
          <w:szCs w:val="22"/>
        </w:rPr>
        <w:lastRenderedPageBreak/>
        <mc:AlternateContent>
          <mc:Choice Requires="wpg">
            <w:drawing>
              <wp:inline distT="0" distB="0" distL="0" distR="0" wp14:anchorId="69581DA8" wp14:editId="7476AB97">
                <wp:extent cx="4238637" cy="9401683"/>
                <wp:effectExtent l="0" t="0" r="0" b="0"/>
                <wp:docPr id="7684" name="Group 7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8637" cy="9401683"/>
                          <a:chOff x="0" y="0"/>
                          <a:chExt cx="4238637" cy="9401683"/>
                        </a:xfrm>
                      </wpg:grpSpPr>
                      <wps:wsp>
                        <wps:cNvPr id="1185" name="Shape 1185"/>
                        <wps:cNvSpPr/>
                        <wps:spPr>
                          <a:xfrm>
                            <a:off x="2004268" y="517092"/>
                            <a:ext cx="0" cy="1056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6664">
                                <a:moveTo>
                                  <a:pt x="0" y="0"/>
                                </a:moveTo>
                                <a:lnTo>
                                  <a:pt x="0" y="105666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6" name="Shape 1186"/>
                        <wps:cNvSpPr/>
                        <wps:spPr>
                          <a:xfrm>
                            <a:off x="1974354" y="155879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7" name="Shape 1187"/>
                        <wps:cNvSpPr/>
                        <wps:spPr>
                          <a:xfrm>
                            <a:off x="1974354" y="155879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9" name="Shape 1189"/>
                        <wps:cNvSpPr/>
                        <wps:spPr>
                          <a:xfrm>
                            <a:off x="1487176" y="0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0" name="Shape 1190"/>
                        <wps:cNvSpPr/>
                        <wps:spPr>
                          <a:xfrm>
                            <a:off x="1589739" y="0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1" name="Shape 1191"/>
                        <wps:cNvSpPr/>
                        <wps:spPr>
                          <a:xfrm>
                            <a:off x="2410250" y="0"/>
                            <a:ext cx="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2819">
                                <a:moveTo>
                                  <a:pt x="0" y="0"/>
                                </a:moveTo>
                                <a:lnTo>
                                  <a:pt x="0" y="51281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2" name="Rectangle 1192"/>
                        <wps:cNvSpPr/>
                        <wps:spPr>
                          <a:xfrm>
                            <a:off x="1786187" y="215929"/>
                            <a:ext cx="56848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E7B41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main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3" name="Shape 1193"/>
                        <wps:cNvSpPr/>
                        <wps:spPr>
                          <a:xfrm>
                            <a:off x="3119650" y="512819"/>
                            <a:ext cx="213675" cy="854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75" h="854699">
                                <a:moveTo>
                                  <a:pt x="213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4699"/>
                                </a:lnTo>
                                <a:lnTo>
                                  <a:pt x="213675" y="854699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4" name="Shape 1194"/>
                        <wps:cNvSpPr/>
                        <wps:spPr>
                          <a:xfrm>
                            <a:off x="2905975" y="940168"/>
                            <a:ext cx="2136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75">
                                <a:moveTo>
                                  <a:pt x="0" y="0"/>
                                </a:moveTo>
                                <a:lnTo>
                                  <a:pt x="213675" y="0"/>
                                </a:lnTo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5" name="Rectangle 1195"/>
                        <wps:cNvSpPr/>
                        <wps:spPr>
                          <a:xfrm>
                            <a:off x="3350418" y="899688"/>
                            <a:ext cx="118133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6A3D4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#include "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Patient.h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6" name="Shape 1196"/>
                        <wps:cNvSpPr/>
                        <wps:spPr>
                          <a:xfrm>
                            <a:off x="2004268" y="2141020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7" name="Shape 1197"/>
                        <wps:cNvSpPr/>
                        <wps:spPr>
                          <a:xfrm>
                            <a:off x="1974354" y="232802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8" name="Shape 1198"/>
                        <wps:cNvSpPr/>
                        <wps:spPr>
                          <a:xfrm>
                            <a:off x="1974354" y="232802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0" name="Shape 1200"/>
                        <wps:cNvSpPr/>
                        <wps:spPr>
                          <a:xfrm>
                            <a:off x="777776" y="1623927"/>
                            <a:ext cx="24444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438" h="512819">
                                <a:moveTo>
                                  <a:pt x="0" y="0"/>
                                </a:moveTo>
                                <a:lnTo>
                                  <a:pt x="2444438" y="0"/>
                                </a:lnTo>
                                <a:lnTo>
                                  <a:pt x="24444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1" name="Rectangle 1201"/>
                        <wps:cNvSpPr/>
                        <wps:spPr>
                          <a:xfrm>
                            <a:off x="1233303" y="1839857"/>
                            <a:ext cx="203935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5D68A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SetConsoleOutputCP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(CP_UTF8);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6" name="Shape 8036"/>
                        <wps:cNvSpPr/>
                        <wps:spPr>
                          <a:xfrm>
                            <a:off x="2871787" y="93162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7" name="Shape 8037"/>
                        <wps:cNvSpPr/>
                        <wps:spPr>
                          <a:xfrm>
                            <a:off x="2803412" y="93162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8" name="Shape 8038"/>
                        <wps:cNvSpPr/>
                        <wps:spPr>
                          <a:xfrm>
                            <a:off x="2735036" y="93162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9" name="Shape 8039"/>
                        <wps:cNvSpPr/>
                        <wps:spPr>
                          <a:xfrm>
                            <a:off x="2666660" y="93162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0" name="Shape 8040"/>
                        <wps:cNvSpPr/>
                        <wps:spPr>
                          <a:xfrm>
                            <a:off x="2598284" y="93162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1" name="Shape 8041"/>
                        <wps:cNvSpPr/>
                        <wps:spPr>
                          <a:xfrm>
                            <a:off x="2529908" y="93162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2" name="Shape 8042"/>
                        <wps:cNvSpPr/>
                        <wps:spPr>
                          <a:xfrm>
                            <a:off x="2461532" y="93162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3" name="Shape 8043"/>
                        <wps:cNvSpPr/>
                        <wps:spPr>
                          <a:xfrm>
                            <a:off x="2393156" y="93162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4" name="Shape 8044"/>
                        <wps:cNvSpPr/>
                        <wps:spPr>
                          <a:xfrm>
                            <a:off x="2324780" y="93162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5" name="Shape 8045"/>
                        <wps:cNvSpPr/>
                        <wps:spPr>
                          <a:xfrm>
                            <a:off x="2256404" y="93162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6" name="Shape 8046"/>
                        <wps:cNvSpPr/>
                        <wps:spPr>
                          <a:xfrm>
                            <a:off x="2188029" y="93162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7" name="Shape 8047"/>
                        <wps:cNvSpPr/>
                        <wps:spPr>
                          <a:xfrm>
                            <a:off x="2119653" y="93162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8" name="Shape 8048"/>
                        <wps:cNvSpPr/>
                        <wps:spPr>
                          <a:xfrm>
                            <a:off x="2051277" y="931621"/>
                            <a:ext cx="17094" cy="1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4" h="17094">
                                <a:moveTo>
                                  <a:pt x="0" y="0"/>
                                </a:moveTo>
                                <a:lnTo>
                                  <a:pt x="17094" y="0"/>
                                </a:lnTo>
                                <a:lnTo>
                                  <a:pt x="17094" y="17094"/>
                                </a:lnTo>
                                <a:lnTo>
                                  <a:pt x="0" y="17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5" name="Shape 1215"/>
                        <wps:cNvSpPr/>
                        <wps:spPr>
                          <a:xfrm>
                            <a:off x="2004268" y="2910248"/>
                            <a:ext cx="0" cy="201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6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6" name="Shape 1216"/>
                        <wps:cNvSpPr/>
                        <wps:spPr>
                          <a:xfrm>
                            <a:off x="1974354" y="309725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7" name="Shape 1217"/>
                        <wps:cNvSpPr/>
                        <wps:spPr>
                          <a:xfrm>
                            <a:off x="1974354" y="309725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9" name="Shape 1219"/>
                        <wps:cNvSpPr/>
                        <wps:spPr>
                          <a:xfrm>
                            <a:off x="1290595" y="2393156"/>
                            <a:ext cx="1418800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8800" h="512819">
                                <a:moveTo>
                                  <a:pt x="0" y="0"/>
                                </a:moveTo>
                                <a:lnTo>
                                  <a:pt x="1418800" y="0"/>
                                </a:lnTo>
                                <a:lnTo>
                                  <a:pt x="1418800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0" name="Rectangle 1220"/>
                        <wps:cNvSpPr/>
                        <wps:spPr>
                          <a:xfrm>
                            <a:off x="1387149" y="2609086"/>
                            <a:ext cx="16298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BDE1D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SetConsoleCP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(CP_UTF8);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1" name="Shape 1221"/>
                        <wps:cNvSpPr/>
                        <wps:spPr>
                          <a:xfrm>
                            <a:off x="2004268" y="3679477"/>
                            <a:ext cx="0" cy="201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6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6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2" name="Shape 1222"/>
                        <wps:cNvSpPr/>
                        <wps:spPr>
                          <a:xfrm>
                            <a:off x="1974354" y="386648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3" name="Shape 1223"/>
                        <wps:cNvSpPr/>
                        <wps:spPr>
                          <a:xfrm>
                            <a:off x="1974354" y="386648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5" name="Shape 1225"/>
                        <wps:cNvSpPr/>
                        <wps:spPr>
                          <a:xfrm>
                            <a:off x="991450" y="3162385"/>
                            <a:ext cx="201708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7089" h="512819">
                                <a:moveTo>
                                  <a:pt x="0" y="0"/>
                                </a:moveTo>
                                <a:lnTo>
                                  <a:pt x="2017089" y="0"/>
                                </a:lnTo>
                                <a:lnTo>
                                  <a:pt x="201708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1161055" y="3378314"/>
                            <a:ext cx="223138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EFC54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const char* filename = "patients.dat";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7" name="Shape 1227"/>
                        <wps:cNvSpPr/>
                        <wps:spPr>
                          <a:xfrm>
                            <a:off x="2004268" y="4277766"/>
                            <a:ext cx="1418800" cy="1569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8800" h="1569483">
                                <a:moveTo>
                                  <a:pt x="1094014" y="0"/>
                                </a:moveTo>
                                <a:lnTo>
                                  <a:pt x="1418800" y="0"/>
                                </a:lnTo>
                                <a:lnTo>
                                  <a:pt x="1418800" y="1367518"/>
                                </a:lnTo>
                                <a:lnTo>
                                  <a:pt x="0" y="1367518"/>
                                </a:lnTo>
                                <a:lnTo>
                                  <a:pt x="0" y="1569483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8" name="Shape 1228"/>
                        <wps:cNvSpPr/>
                        <wps:spPr>
                          <a:xfrm>
                            <a:off x="1974354" y="583229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9" name="Shape 1229"/>
                        <wps:cNvSpPr/>
                        <wps:spPr>
                          <a:xfrm>
                            <a:off x="1974354" y="583229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0" name="Shape 1230"/>
                        <wps:cNvSpPr/>
                        <wps:spPr>
                          <a:xfrm>
                            <a:off x="905980" y="3931613"/>
                            <a:ext cx="2188029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8029" h="683759">
                                <a:moveTo>
                                  <a:pt x="1094014" y="0"/>
                                </a:moveTo>
                                <a:lnTo>
                                  <a:pt x="2188029" y="341880"/>
                                </a:lnTo>
                                <a:lnTo>
                                  <a:pt x="1094014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10940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1" name="Shape 1231"/>
                        <wps:cNvSpPr/>
                        <wps:spPr>
                          <a:xfrm>
                            <a:off x="905980" y="3931613"/>
                            <a:ext cx="2188029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8029" h="683759">
                                <a:moveTo>
                                  <a:pt x="1094014" y="0"/>
                                </a:moveTo>
                                <a:lnTo>
                                  <a:pt x="2188029" y="341880"/>
                                </a:lnTo>
                                <a:lnTo>
                                  <a:pt x="1094014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1094014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2" name="Rectangle 1232"/>
                        <wps:cNvSpPr/>
                        <wps:spPr>
                          <a:xfrm>
                            <a:off x="1327320" y="4233013"/>
                            <a:ext cx="1788981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23CBC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if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(!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CreateInitialFile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filename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4" name="Shape 1234"/>
                        <wps:cNvSpPr/>
                        <wps:spPr>
                          <a:xfrm>
                            <a:off x="0" y="4743577"/>
                            <a:ext cx="85469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8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8" y="114786"/>
                                  <a:pt x="854698" y="256410"/>
                                </a:cubicBezTo>
                                <a:cubicBezTo>
                                  <a:pt x="854698" y="398033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3"/>
                                  <a:pt x="0" y="256410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5" name="Rectangle 1235"/>
                        <wps:cNvSpPr/>
                        <wps:spPr>
                          <a:xfrm>
                            <a:off x="222088" y="4959507"/>
                            <a:ext cx="54590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8A31C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return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" name="Shape 1236"/>
                        <wps:cNvSpPr/>
                        <wps:spPr>
                          <a:xfrm>
                            <a:off x="431623" y="4277766"/>
                            <a:ext cx="478631" cy="415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631" h="415640">
                                <a:moveTo>
                                  <a:pt x="478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564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" name="Shape 1237"/>
                        <wps:cNvSpPr/>
                        <wps:spPr>
                          <a:xfrm>
                            <a:off x="401708" y="467844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" name="Shape 1238"/>
                        <wps:cNvSpPr/>
                        <wps:spPr>
                          <a:xfrm>
                            <a:off x="401708" y="467844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" name="Shape 1239"/>
                        <wps:cNvSpPr/>
                        <wps:spPr>
                          <a:xfrm>
                            <a:off x="2004268" y="6414513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39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0" name="Shape 1240"/>
                        <wps:cNvSpPr/>
                        <wps:spPr>
                          <a:xfrm>
                            <a:off x="1974354" y="660152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1" name="Shape 1241"/>
                        <wps:cNvSpPr/>
                        <wps:spPr>
                          <a:xfrm>
                            <a:off x="1974354" y="660152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3" name="Shape 1243"/>
                        <wps:cNvSpPr/>
                        <wps:spPr>
                          <a:xfrm>
                            <a:off x="1487176" y="5897420"/>
                            <a:ext cx="1025638" cy="512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20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20"/>
                                </a:lnTo>
                                <a:lnTo>
                                  <a:pt x="0" y="51282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4" name="Rectangle 1244"/>
                        <wps:cNvSpPr/>
                        <wps:spPr>
                          <a:xfrm>
                            <a:off x="1569574" y="6113350"/>
                            <a:ext cx="114463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50ED4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PrintFile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filename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5" name="Shape 1245"/>
                        <wps:cNvSpPr/>
                        <wps:spPr>
                          <a:xfrm>
                            <a:off x="431623" y="5260670"/>
                            <a:ext cx="1623927" cy="384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3927" h="384614">
                                <a:moveTo>
                                  <a:pt x="1623927" y="384614"/>
                                </a:moveTo>
                                <a:lnTo>
                                  <a:pt x="0" y="3846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" name="Shape 1246"/>
                        <wps:cNvSpPr/>
                        <wps:spPr>
                          <a:xfrm>
                            <a:off x="2004268" y="7183742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40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" name="Shape 1247"/>
                        <wps:cNvSpPr/>
                        <wps:spPr>
                          <a:xfrm>
                            <a:off x="1974354" y="737074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8" name="Shape 1248"/>
                        <wps:cNvSpPr/>
                        <wps:spPr>
                          <a:xfrm>
                            <a:off x="1974354" y="737074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" name="Shape 1250"/>
                        <wps:cNvSpPr/>
                        <wps:spPr>
                          <a:xfrm>
                            <a:off x="1487176" y="6666649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" name="Rectangle 1251"/>
                        <wps:cNvSpPr/>
                        <wps:spPr>
                          <a:xfrm>
                            <a:off x="1615113" y="6882579"/>
                            <a:ext cx="1023607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F36EF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cardToDelete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2" name="Shape 1252"/>
                        <wps:cNvSpPr/>
                        <wps:spPr>
                          <a:xfrm>
                            <a:off x="2004268" y="7952971"/>
                            <a:ext cx="0" cy="201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965">
                                <a:moveTo>
                                  <a:pt x="0" y="0"/>
                                </a:moveTo>
                                <a:lnTo>
                                  <a:pt x="0" y="170939"/>
                                </a:lnTo>
                                <a:lnTo>
                                  <a:pt x="0" y="85470"/>
                                </a:lnTo>
                                <a:lnTo>
                                  <a:pt x="0" y="20196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3" name="Shape 1253"/>
                        <wps:cNvSpPr/>
                        <wps:spPr>
                          <a:xfrm>
                            <a:off x="1974354" y="813997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4" name="Shape 1254"/>
                        <wps:cNvSpPr/>
                        <wps:spPr>
                          <a:xfrm>
                            <a:off x="1974354" y="8139978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6" name="Shape 1256"/>
                        <wps:cNvSpPr/>
                        <wps:spPr>
                          <a:xfrm>
                            <a:off x="294871" y="7435878"/>
                            <a:ext cx="341024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0248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3410248" y="0"/>
                                </a:lnTo>
                                <a:lnTo>
                                  <a:pt x="323930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7" name="Rectangle 1257"/>
                        <wps:cNvSpPr/>
                        <wps:spPr>
                          <a:xfrm>
                            <a:off x="511884" y="7651808"/>
                            <a:ext cx="3969408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A556E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cout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&lt;&lt; "\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nВведите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номер медицинской карты для удаления: 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8" name="Shape 1258"/>
                        <wps:cNvSpPr/>
                        <wps:spPr>
                          <a:xfrm>
                            <a:off x="2004268" y="8722198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9" name="Shape 1259"/>
                        <wps:cNvSpPr/>
                        <wps:spPr>
                          <a:xfrm>
                            <a:off x="1974354" y="899467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0" name="Shape 1260"/>
                        <wps:cNvSpPr/>
                        <wps:spPr>
                          <a:xfrm>
                            <a:off x="1974354" y="8994676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2" name="Shape 1262"/>
                        <wps:cNvSpPr/>
                        <wps:spPr>
                          <a:xfrm>
                            <a:off x="1119655" y="8205106"/>
                            <a:ext cx="176067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0679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1760679" y="0"/>
                                </a:lnTo>
                                <a:lnTo>
                                  <a:pt x="1589739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3" name="Rectangle 1263"/>
                        <wps:cNvSpPr/>
                        <wps:spPr>
                          <a:xfrm>
                            <a:off x="1529644" y="8421035"/>
                            <a:ext cx="1251135" cy="128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125F7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cin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&gt;&gt;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cardToDelete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5" name="Shape 1265"/>
                        <wps:cNvSpPr/>
                        <wps:spPr>
                          <a:xfrm>
                            <a:off x="1829055" y="9059805"/>
                            <a:ext cx="341880" cy="34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79">
                                <a:moveTo>
                                  <a:pt x="341880" y="170939"/>
                                </a:moveTo>
                                <a:cubicBezTo>
                                  <a:pt x="341880" y="182163"/>
                                  <a:pt x="340785" y="193280"/>
                                  <a:pt x="338595" y="204288"/>
                                </a:cubicBezTo>
                                <a:cubicBezTo>
                                  <a:pt x="336405" y="215296"/>
                                  <a:pt x="333163" y="225985"/>
                                  <a:pt x="328868" y="236355"/>
                                </a:cubicBezTo>
                                <a:cubicBezTo>
                                  <a:pt x="324572" y="246724"/>
                                  <a:pt x="319307" y="256574"/>
                                  <a:pt x="313071" y="265907"/>
                                </a:cubicBezTo>
                                <a:cubicBezTo>
                                  <a:pt x="306835" y="275240"/>
                                  <a:pt x="299749" y="283875"/>
                                  <a:pt x="291812" y="291812"/>
                                </a:cubicBezTo>
                                <a:cubicBezTo>
                                  <a:pt x="283876" y="299748"/>
                                  <a:pt x="275241" y="306834"/>
                                  <a:pt x="265909" y="313070"/>
                                </a:cubicBezTo>
                                <a:cubicBezTo>
                                  <a:pt x="256576" y="319305"/>
                                  <a:pt x="246725" y="324570"/>
                                  <a:pt x="236355" y="328866"/>
                                </a:cubicBezTo>
                                <a:cubicBezTo>
                                  <a:pt x="225985" y="333161"/>
                                  <a:pt x="215297" y="336404"/>
                                  <a:pt x="204288" y="338594"/>
                                </a:cubicBezTo>
                                <a:cubicBezTo>
                                  <a:pt x="193280" y="340784"/>
                                  <a:pt x="182164" y="341878"/>
                                  <a:pt x="170940" y="341879"/>
                                </a:cubicBezTo>
                                <a:cubicBezTo>
                                  <a:pt x="159716" y="341878"/>
                                  <a:pt x="148600" y="340784"/>
                                  <a:pt x="137591" y="338594"/>
                                </a:cubicBezTo>
                                <a:cubicBezTo>
                                  <a:pt x="126583" y="336404"/>
                                  <a:pt x="115894" y="333161"/>
                                  <a:pt x="105524" y="328866"/>
                                </a:cubicBezTo>
                                <a:cubicBezTo>
                                  <a:pt x="95154" y="324570"/>
                                  <a:pt x="85303" y="319305"/>
                                  <a:pt x="75971" y="313070"/>
                                </a:cubicBezTo>
                                <a:cubicBezTo>
                                  <a:pt x="66638" y="306834"/>
                                  <a:pt x="58004" y="299748"/>
                                  <a:pt x="50067" y="291812"/>
                                </a:cubicBezTo>
                                <a:cubicBezTo>
                                  <a:pt x="42131" y="283875"/>
                                  <a:pt x="35045" y="275240"/>
                                  <a:pt x="28809" y="265907"/>
                                </a:cubicBezTo>
                                <a:cubicBezTo>
                                  <a:pt x="22573" y="256574"/>
                                  <a:pt x="17307" y="246724"/>
                                  <a:pt x="13012" y="236355"/>
                                </a:cubicBezTo>
                                <a:cubicBezTo>
                                  <a:pt x="8717" y="225985"/>
                                  <a:pt x="5474" y="215296"/>
                                  <a:pt x="3285" y="204288"/>
                                </a:cubicBezTo>
                                <a:cubicBezTo>
                                  <a:pt x="1095" y="193280"/>
                                  <a:pt x="0" y="182163"/>
                                  <a:pt x="0" y="170939"/>
                                </a:cubicBezTo>
                                <a:cubicBezTo>
                                  <a:pt x="0" y="159715"/>
                                  <a:pt x="1095" y="148599"/>
                                  <a:pt x="3285" y="137590"/>
                                </a:cubicBezTo>
                                <a:cubicBezTo>
                                  <a:pt x="5474" y="126582"/>
                                  <a:pt x="8717" y="115892"/>
                                  <a:pt x="13012" y="105522"/>
                                </a:cubicBezTo>
                                <a:cubicBezTo>
                                  <a:pt x="17307" y="95153"/>
                                  <a:pt x="22573" y="85302"/>
                                  <a:pt x="28809" y="75969"/>
                                </a:cubicBezTo>
                                <a:cubicBezTo>
                                  <a:pt x="35045" y="66636"/>
                                  <a:pt x="42131" y="58003"/>
                                  <a:pt x="50067" y="50066"/>
                                </a:cubicBezTo>
                                <a:cubicBezTo>
                                  <a:pt x="58004" y="42130"/>
                                  <a:pt x="66638" y="35042"/>
                                  <a:pt x="75971" y="28806"/>
                                </a:cubicBezTo>
                                <a:cubicBezTo>
                                  <a:pt x="85303" y="22571"/>
                                  <a:pt x="95154" y="17306"/>
                                  <a:pt x="105524" y="13010"/>
                                </a:cubicBezTo>
                                <a:cubicBezTo>
                                  <a:pt x="115894" y="8715"/>
                                  <a:pt x="126583" y="5473"/>
                                  <a:pt x="137591" y="3284"/>
                                </a:cubicBezTo>
                                <a:cubicBezTo>
                                  <a:pt x="148600" y="1095"/>
                                  <a:pt x="159716" y="1"/>
                                  <a:pt x="170940" y="0"/>
                                </a:cubicBezTo>
                                <a:cubicBezTo>
                                  <a:pt x="182164" y="1"/>
                                  <a:pt x="193280" y="1095"/>
                                  <a:pt x="204288" y="3284"/>
                                </a:cubicBezTo>
                                <a:cubicBezTo>
                                  <a:pt x="215297" y="5474"/>
                                  <a:pt x="225985" y="8716"/>
                                  <a:pt x="236355" y="13011"/>
                                </a:cubicBezTo>
                                <a:cubicBezTo>
                                  <a:pt x="246725" y="17307"/>
                                  <a:pt x="256576" y="22571"/>
                                  <a:pt x="265909" y="28808"/>
                                </a:cubicBezTo>
                                <a:cubicBezTo>
                                  <a:pt x="275241" y="35044"/>
                                  <a:pt x="283876" y="42130"/>
                                  <a:pt x="291812" y="50066"/>
                                </a:cubicBezTo>
                                <a:cubicBezTo>
                                  <a:pt x="299749" y="58003"/>
                                  <a:pt x="306835" y="66636"/>
                                  <a:pt x="313071" y="75969"/>
                                </a:cubicBezTo>
                                <a:cubicBezTo>
                                  <a:pt x="319307" y="85302"/>
                                  <a:pt x="324572" y="95152"/>
                                  <a:pt x="328868" y="105521"/>
                                </a:cubicBezTo>
                                <a:cubicBezTo>
                                  <a:pt x="333163" y="115891"/>
                                  <a:pt x="336405" y="126581"/>
                                  <a:pt x="338595" y="137590"/>
                                </a:cubicBezTo>
                                <a:cubicBezTo>
                                  <a:pt x="340785" y="148599"/>
                                  <a:pt x="341880" y="159715"/>
                                  <a:pt x="341880" y="170939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" name="Rectangle 1266"/>
                        <wps:cNvSpPr/>
                        <wps:spPr>
                          <a:xfrm>
                            <a:off x="1965807" y="9187075"/>
                            <a:ext cx="90940" cy="165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3B4B0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rFonts w:eastAsia="Times New Roman"/>
                                  <w:i/>
                                  <w:sz w:val="18"/>
                                  <w:szCs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7" name="Rectangle 1267"/>
                        <wps:cNvSpPr/>
                        <wps:spPr>
                          <a:xfrm>
                            <a:off x="1529777" y="899688"/>
                            <a:ext cx="45559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E4F83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" name="Rectangle 1268"/>
                        <wps:cNvSpPr/>
                        <wps:spPr>
                          <a:xfrm>
                            <a:off x="706462" y="4019338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7866D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" name="Rectangle 1269"/>
                        <wps:cNvSpPr/>
                        <wps:spPr>
                          <a:xfrm>
                            <a:off x="3133806" y="3933869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7058F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581DA8" id="Group 7684" o:spid="_x0000_s2041" style="width:333.75pt;height:740.3pt;mso-position-horizontal-relative:char;mso-position-vertical-relative:line" coordsize="42386,94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">
                <v:shape id="Shape 1185" o:spid="_x0000_s2042" style="position:absolute;left:20042;top:5170;width:0;height:10567;visibility:visible;mso-wrap-style:square;v-text-anchor:top" coordsize="0,1056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" path="m,l,1056664e" filled="f" strokeweight=".23742mm">
                  <v:stroke miterlimit="83231f" joinstyle="miter"/>
                  <v:path arrowok="t" textboxrect="0,0,0,1056664"/>
                </v:shape>
                <v:shape id="Shape 1186" o:spid="_x0000_s2043" style="position:absolute;left:19743;top:15587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187" o:spid="_x0000_s2044" style="position:absolute;left:19743;top:15587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189" o:spid="_x0000_s2045" style="position:absolute;left:14871;width:10257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" path="m,l1025638,r,512819l,512819,,xe" filled="f" strokeweight=".47483mm">
                  <v:stroke miterlimit="1" joinstyle="miter"/>
                  <v:path arrowok="t" textboxrect="0,0,1025638,512819"/>
                </v:shape>
                <v:shape id="Shape 1190" o:spid="_x0000_s2046" style="position:absolute;left:15897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" path="m,l,512819e" filled="f" strokeweight=".47483mm">
                  <v:stroke miterlimit="83231f" joinstyle="miter"/>
                  <v:path arrowok="t" textboxrect="0,0,0,512819"/>
                </v:shape>
                <v:shape id="Shape 1191" o:spid="_x0000_s2047" style="position:absolute;left:24102;width:0;height:5128;visibility:visible;mso-wrap-style:square;v-text-anchor:top" coordsize="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" path="m,l,512819e" filled="f" strokeweight=".47483mm">
                  <v:stroke miterlimit="83231f" joinstyle="miter"/>
                  <v:path arrowok="t" textboxrect="0,0,0,512819"/>
                </v:shape>
                <v:rect id="Rectangle 1192" o:spid="_x0000_s2048" style="position:absolute;left:17861;top:2159;width:568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gt/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4oHsPzm3CCnD8AAAD//wMAUEsBAi0AFAAGAAgAAAAhANvh9svuAAAAhQEAABMAAAAAAAAAAAAA&#10;AAAAAAAAAFtDb250ZW50X1R5cGVzXS54bWxQSwECLQAUAAYACAAAACEAWvQsW78AAAAVAQAACwAA&#10;AAAAAAAAAAAAAAAfAQAAX3JlbHMvLnJlbHNQSwECLQAUAAYACAAAACEAqN4Lf8MAAADdAAAADwAA&#10;AAAAAAAAAAAAAAAHAgAAZHJzL2Rvd25yZXYueG1sUEsFBgAAAAADAAMAtwAAAPcCAAAAAA==&#10;" filled="f" stroked="f">
                  <v:textbox inset="0,0,0,0">
                    <w:txbxContent>
                      <w:p w14:paraId="0A1E7B41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main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()</w:t>
                        </w:r>
                      </w:p>
                    </w:txbxContent>
                  </v:textbox>
                </v:rect>
                <v:shape id="Shape 1193" o:spid="_x0000_s2049" style="position:absolute;left:31196;top:5128;width:2137;height:8547;visibility:visible;mso-wrap-style:square;v-text-anchor:top" coordsize="213675,854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" path="m213675,l,,,854699r213675,e" filled="f" strokeweight=".47483mm">
                  <v:stroke miterlimit="83231f" joinstyle="miter"/>
                  <v:path arrowok="t" textboxrect="0,0,213675,854699"/>
                </v:shape>
                <v:shape id="Shape 1194" o:spid="_x0000_s2050" style="position:absolute;left:29059;top:9401;width:2137;height:0;visibility:visible;mso-wrap-style:square;v-text-anchor:top" coordsize="2136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" path="m,l213675,e" filled="f" strokeweight=".47483mm">
                  <v:stroke miterlimit="83231f" joinstyle="miter"/>
                  <v:path arrowok="t" textboxrect="0,0,213675,0"/>
                </v:shape>
                <v:rect id="Rectangle 1195" o:spid="_x0000_s2051" style="position:absolute;left:33504;top:8996;width:11813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5ML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JzeTC8MAAADdAAAADwAA&#10;AAAAAAAAAAAAAAAHAgAAZHJzL2Rvd25yZXYueG1sUEsFBgAAAAADAAMAtwAAAPcCAAAAAA==&#10;" filled="f" stroked="f">
                  <v:textbox inset="0,0,0,0">
                    <w:txbxContent>
                      <w:p w14:paraId="0186A3D4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#include "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Patient.h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"</w:t>
                        </w:r>
                      </w:p>
                    </w:txbxContent>
                  </v:textbox>
                </v:rect>
                <v:shape id="Shape 1196" o:spid="_x0000_s2052" style="position:absolute;left:20042;top:21410;width:0;height:2019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" path="m,l,170940,,85470,,201965e" filled="f" strokeweight=".23742mm">
                  <v:stroke miterlimit="83231f" joinstyle="miter"/>
                  <v:path arrowok="t" textboxrect="0,0,0,201965"/>
                </v:shape>
                <v:shape id="Shape 1197" o:spid="_x0000_s2053" style="position:absolute;left:19743;top:2328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198" o:spid="_x0000_s2054" style="position:absolute;left:19743;top:23280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200" o:spid="_x0000_s2055" style="position:absolute;left:7777;top:16239;width:24445;height:5128;visibility:visible;mso-wrap-style:square;v-text-anchor:top" coordsize="24444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" path="m,l2444438,r,512819l,512819,,xe" filled="f" strokeweight=".47483mm">
                  <v:stroke miterlimit="1" joinstyle="miter"/>
                  <v:path arrowok="t" textboxrect="0,0,2444438,512819"/>
                </v:shape>
                <v:rect id="Rectangle 1201" o:spid="_x0000_s2056" style="position:absolute;left:12333;top:18398;width:20393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2Hz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" filled="f" stroked="f">
                  <v:textbox inset="0,0,0,0">
                    <w:txbxContent>
                      <w:p w14:paraId="4B85D68A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SetConsoleOutputCP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(CP_UTF8);</w:t>
                        </w:r>
                      </w:p>
                    </w:txbxContent>
                  </v:textbox>
                </v:rect>
                <v:shape id="Shape 8036" o:spid="_x0000_s2057" style="position:absolute;left:28717;top:931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" path="m,l17094,r,17094l,17094,,e" fillcolor="black" stroked="f" strokeweight="0">
                  <v:stroke miterlimit="1" joinstyle="miter"/>
                  <v:path arrowok="t" textboxrect="0,0,17094,17094"/>
                </v:shape>
                <v:shape id="Shape 8037" o:spid="_x0000_s2058" style="position:absolute;left:28034;top:931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" path="m,l17094,r,17094l,17094,,e" fillcolor="black" stroked="f" strokeweight="0">
                  <v:stroke miterlimit="1" joinstyle="miter"/>
                  <v:path arrowok="t" textboxrect="0,0,17094,17094"/>
                </v:shape>
                <v:shape id="Shape 8038" o:spid="_x0000_s2059" style="position:absolute;left:27350;top:931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" path="m,l17094,r,17094l,17094,,e" fillcolor="black" stroked="f" strokeweight="0">
                  <v:stroke miterlimit="1" joinstyle="miter"/>
                  <v:path arrowok="t" textboxrect="0,0,17094,17094"/>
                </v:shape>
                <v:shape id="Shape 8039" o:spid="_x0000_s2060" style="position:absolute;left:26666;top:931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" path="m,l17094,r,17094l,17094,,e" fillcolor="black" stroked="f" strokeweight="0">
                  <v:stroke miterlimit="1" joinstyle="miter"/>
                  <v:path arrowok="t" textboxrect="0,0,17094,17094"/>
                </v:shape>
                <v:shape id="Shape 8040" o:spid="_x0000_s2061" style="position:absolute;left:25982;top:931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" path="m,l17094,r,17094l,17094,,e" fillcolor="black" stroked="f" strokeweight="0">
                  <v:stroke miterlimit="1" joinstyle="miter"/>
                  <v:path arrowok="t" textboxrect="0,0,17094,17094"/>
                </v:shape>
                <v:shape id="Shape 8041" o:spid="_x0000_s2062" style="position:absolute;left:25299;top:931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" path="m,l17094,r,17094l,17094,,e" fillcolor="black" stroked="f" strokeweight="0">
                  <v:stroke miterlimit="1" joinstyle="miter"/>
                  <v:path arrowok="t" textboxrect="0,0,17094,17094"/>
                </v:shape>
                <v:shape id="Shape 8042" o:spid="_x0000_s2063" style="position:absolute;left:24615;top:931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" path="m,l17094,r,17094l,17094,,e" fillcolor="black" stroked="f" strokeweight="0">
                  <v:stroke miterlimit="1" joinstyle="miter"/>
                  <v:path arrowok="t" textboxrect="0,0,17094,17094"/>
                </v:shape>
                <v:shape id="Shape 8043" o:spid="_x0000_s2064" style="position:absolute;left:23931;top:931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" path="m,l17094,r,17094l,17094,,e" fillcolor="black" stroked="f" strokeweight="0">
                  <v:stroke miterlimit="1" joinstyle="miter"/>
                  <v:path arrowok="t" textboxrect="0,0,17094,17094"/>
                </v:shape>
                <v:shape id="Shape 8044" o:spid="_x0000_s2065" style="position:absolute;left:23247;top:931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" path="m,l17094,r,17094l,17094,,e" fillcolor="black" stroked="f" strokeweight="0">
                  <v:stroke miterlimit="1" joinstyle="miter"/>
                  <v:path arrowok="t" textboxrect="0,0,17094,17094"/>
                </v:shape>
                <v:shape id="Shape 8045" o:spid="_x0000_s2066" style="position:absolute;left:22564;top:9316;width:170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" path="m,l17094,r,17094l,17094,,e" fillcolor="black" stroked="f" strokeweight="0">
                  <v:stroke miterlimit="1" joinstyle="miter"/>
                  <v:path arrowok="t" textboxrect="0,0,17094,17094"/>
                </v:shape>
                <v:shape id="Shape 8046" o:spid="_x0000_s2067" style="position:absolute;left:21880;top:931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" path="m,l17094,r,17094l,17094,,e" fillcolor="black" stroked="f" strokeweight="0">
                  <v:stroke miterlimit="1" joinstyle="miter"/>
                  <v:path arrowok="t" textboxrect="0,0,17094,17094"/>
                </v:shape>
                <v:shape id="Shape 8047" o:spid="_x0000_s2068" style="position:absolute;left:21196;top:931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" path="m,l17094,r,17094l,17094,,e" fillcolor="black" stroked="f" strokeweight="0">
                  <v:stroke miterlimit="1" joinstyle="miter"/>
                  <v:path arrowok="t" textboxrect="0,0,17094,17094"/>
                </v:shape>
                <v:shape id="Shape 8048" o:spid="_x0000_s2069" style="position:absolute;left:20512;top:9316;width:171;height:171;visibility:visible;mso-wrap-style:square;v-text-anchor:top" coordsize="17094,1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" path="m,l17094,r,17094l,17094,,e" fillcolor="black" stroked="f" strokeweight="0">
                  <v:stroke miterlimit="1" joinstyle="miter"/>
                  <v:path arrowok="t" textboxrect="0,0,17094,17094"/>
                </v:shape>
                <v:shape id="Shape 1215" o:spid="_x0000_s2070" style="position:absolute;left:20042;top:29102;width:0;height:2020;visibility:visible;mso-wrap-style:square;v-text-anchor:top" coordsize="0,20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" path="m,l,170940,,85470,,201966e" filled="f" strokeweight=".23742mm">
                  <v:stroke miterlimit="83231f" joinstyle="miter"/>
                  <v:path arrowok="t" textboxrect="0,0,0,201966"/>
                </v:shape>
                <v:shape id="Shape 1216" o:spid="_x0000_s2071" style="position:absolute;left:19743;top:3097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217" o:spid="_x0000_s2072" style="position:absolute;left:19743;top:3097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219" o:spid="_x0000_s2073" style="position:absolute;left:12905;top:23931;width:14188;height:5128;visibility:visible;mso-wrap-style:square;v-text-anchor:top" coordsize="1418800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" path="m,l1418800,r,512819l,512819,,xe" filled="f" strokeweight=".47483mm">
                  <v:stroke miterlimit="1" joinstyle="miter"/>
                  <v:path arrowok="t" textboxrect="0,0,1418800,512819"/>
                </v:shape>
                <v:rect id="Rectangle 1220" o:spid="_x0000_s2074" style="position:absolute;left:13871;top:26090;width:16299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" filled="f" stroked="f">
                  <v:textbox inset="0,0,0,0">
                    <w:txbxContent>
                      <w:p w14:paraId="35EBDE1D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SetConsoleCP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(CP_UTF8);</w:t>
                        </w:r>
                      </w:p>
                    </w:txbxContent>
                  </v:textbox>
                </v:rect>
                <v:shape id="Shape 1221" o:spid="_x0000_s2075" style="position:absolute;left:20042;top:36794;width:0;height:2020;visibility:visible;mso-wrap-style:square;v-text-anchor:top" coordsize="0,20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" path="m,l,170940,,85470,,201966e" filled="f" strokeweight=".23742mm">
                  <v:stroke miterlimit="83231f" joinstyle="miter"/>
                  <v:path arrowok="t" textboxrect="0,0,0,201966"/>
                </v:shape>
                <v:shape id="Shape 1222" o:spid="_x0000_s2076" style="position:absolute;left:19743;top:38664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223" o:spid="_x0000_s2077" style="position:absolute;left:19743;top:38664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225" o:spid="_x0000_s2078" style="position:absolute;left:9914;top:31623;width:20171;height:5129;visibility:visible;mso-wrap-style:square;v-text-anchor:top" coordsize="201708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" path="m,l2017089,r,512819l,512819,,xe" filled="f" strokeweight=".47483mm">
                  <v:stroke miterlimit="1" joinstyle="miter"/>
                  <v:path arrowok="t" textboxrect="0,0,2017089,512819"/>
                </v:shape>
                <v:rect id="Rectangle 1226" o:spid="_x0000_s2079" style="position:absolute;left:11610;top:33783;width:2231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" filled="f" stroked="f">
                  <v:textbox inset="0,0,0,0">
                    <w:txbxContent>
                      <w:p w14:paraId="177EFC54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941522">
                          <w:rPr>
                            <w:sz w:val="18"/>
                            <w:szCs w:val="18"/>
                            <w:lang w:val="en-US"/>
                          </w:rPr>
                          <w:t>const char* filename = "patients.dat";</w:t>
                        </w:r>
                      </w:p>
                    </w:txbxContent>
                  </v:textbox>
                </v:rect>
                <v:shape id="Shape 1227" o:spid="_x0000_s2080" style="position:absolute;left:20042;top:42777;width:14188;height:15695;visibility:visible;mso-wrap-style:square;v-text-anchor:top" coordsize="1418800,1569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" path="m1094014,r324786,l1418800,1367518,,1367518r,201965e" filled="f" strokeweight=".23742mm">
                  <v:stroke miterlimit="83231f" joinstyle="miter"/>
                  <v:path arrowok="t" textboxrect="0,0,1418800,1569483"/>
                </v:shape>
                <v:shape id="Shape 1228" o:spid="_x0000_s2081" style="position:absolute;left:19743;top:58322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229" o:spid="_x0000_s2082" style="position:absolute;left:19743;top:58322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230" o:spid="_x0000_s2083" style="position:absolute;left:9059;top:39316;width:21881;height:6837;visibility:visible;mso-wrap-style:square;v-text-anchor:top" coordsize="2188029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" path="m1094014,l2188029,341880,1094014,683759,,341880,1094014,xe" stroked="f" strokeweight="0">
                  <v:stroke miterlimit="83231f" joinstyle="miter"/>
                  <v:path arrowok="t" textboxrect="0,0,2188029,683759"/>
                </v:shape>
                <v:shape id="Shape 1231" o:spid="_x0000_s2084" style="position:absolute;left:9059;top:39316;width:21881;height:6837;visibility:visible;mso-wrap-style:square;v-text-anchor:top" coordsize="2188029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" path="m1094014,l2188029,341880,1094014,683759,,341880,1094014,xe" filled="f" strokeweight=".47483mm">
                  <v:stroke miterlimit="83231f" joinstyle="miter"/>
                  <v:path arrowok="t" textboxrect="0,0,2188029,683759"/>
                </v:shape>
                <v:rect id="Rectangle 1232" o:spid="_x0000_s2085" style="position:absolute;left:13273;top:42330;width:1789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TU5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FWdNTnEAAAA3QAAAA8A&#10;AAAAAAAAAAAAAAAABwIAAGRycy9kb3ducmV2LnhtbFBLBQYAAAAAAwADALcAAAD4AgAAAAA=&#10;" filled="f" stroked="f">
                  <v:textbox inset="0,0,0,0">
                    <w:txbxContent>
                      <w:p w14:paraId="6B823CBC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(!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CreateInitialFile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filename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))</w:t>
                        </w:r>
                      </w:p>
                    </w:txbxContent>
                  </v:textbox>
                </v:rect>
                <v:shape id="Shape 1234" o:spid="_x0000_s2086" style="position:absolute;top:47435;width:8546;height:5128;visibility:visible;mso-wrap-style:square;v-text-anchor:top" coordsize="85469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" path="m261623,l593075,c737519,,854698,114786,854698,256410v,141623,-117179,256409,-261623,256409l261623,512819c117179,512819,,398033,,256410,,114786,117179,,261623,xe" filled="f" strokeweight=".47483mm">
                  <v:stroke miterlimit="83231f" joinstyle="miter"/>
                  <v:path arrowok="t" textboxrect="0,0,854698,512819"/>
                </v:shape>
                <v:rect id="Rectangle 1235" o:spid="_x0000_s2087" style="position:absolute;left:2220;top:49595;width:54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K1N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2nStTcMAAADdAAAADwAA&#10;AAAAAAAAAAAAAAAHAgAAZHJzL2Rvd25yZXYueG1sUEsFBgAAAAADAAMAtwAAAPcCAAAAAA==&#10;" filled="f" stroked="f">
                  <v:textbox inset="0,0,0,0">
                    <w:txbxContent>
                      <w:p w14:paraId="6838A31C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return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1;</w:t>
                        </w:r>
                      </w:p>
                    </w:txbxContent>
                  </v:textbox>
                </v:rect>
                <v:shape id="Shape 1236" o:spid="_x0000_s2088" style="position:absolute;left:4316;top:42777;width:4786;height:4157;visibility:visible;mso-wrap-style:square;v-text-anchor:top" coordsize="478631,415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" path="m478631,l,,,415640e" filled="f" strokeweight=".23742mm">
                  <v:stroke miterlimit="83231f" joinstyle="miter"/>
                  <v:path arrowok="t" textboxrect="0,0,478631,415640"/>
                </v:shape>
                <v:shape id="Shape 1237" o:spid="_x0000_s2089" style="position:absolute;left:4017;top:46784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238" o:spid="_x0000_s2090" style="position:absolute;left:4017;top:46784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239" o:spid="_x0000_s2091" style="position:absolute;left:20042;top:64145;width:0;height:2019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" path="m,l,170939,,85470,,201965e" filled="f" strokeweight=".23742mm">
                  <v:stroke miterlimit="83231f" joinstyle="miter"/>
                  <v:path arrowok="t" textboxrect="0,0,0,201965"/>
                </v:shape>
                <v:shape id="Shape 1240" o:spid="_x0000_s2092" style="position:absolute;left:19743;top:6601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241" o:spid="_x0000_s2093" style="position:absolute;left:19743;top:66015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243" o:spid="_x0000_s2094" style="position:absolute;left:14871;top:58974;width:10257;height:5128;visibility:visible;mso-wrap-style:square;v-text-anchor:top" coordsize="1025638,512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" path="m,l1025638,r,512820l,512820,,xe" filled="f" strokeweight=".47483mm">
                  <v:stroke miterlimit="1" joinstyle="miter"/>
                  <v:path arrowok="t" textboxrect="0,0,1025638,512820"/>
                </v:shape>
                <v:rect id="Rectangle 1244" o:spid="_x0000_s2095" style="position:absolute;left:15695;top:61133;width:11447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nur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DtPnurwgAAAN0AAAAPAAAA&#10;AAAAAAAAAAAAAAcCAABkcnMvZG93bnJldi54bWxQSwUGAAAAAAMAAwC3AAAA9gIAAAAA&#10;" filled="f" stroked="f">
                  <v:textbox inset="0,0,0,0">
                    <w:txbxContent>
                      <w:p w14:paraId="3AF50ED4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PrintFile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filename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);</w:t>
                        </w:r>
                      </w:p>
                    </w:txbxContent>
                  </v:textbox>
                </v:rect>
                <v:shape id="Shape 1245" o:spid="_x0000_s2096" style="position:absolute;left:4316;top:52606;width:16239;height:3846;visibility:visible;mso-wrap-style:square;v-text-anchor:top" coordsize="1623927,38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" path="m1623927,384614l,384614,,e" filled="f" strokeweight=".23742mm">
                  <v:stroke miterlimit="83231f" joinstyle="miter"/>
                  <v:path arrowok="t" textboxrect="0,0,1623927,384614"/>
                </v:shape>
                <v:shape id="Shape 1246" o:spid="_x0000_s2097" style="position:absolute;left:20042;top:71837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" path="m,l,170940,,85470,,201965e" filled="f" strokeweight=".23742mm">
                  <v:stroke miterlimit="83231f" joinstyle="miter"/>
                  <v:path arrowok="t" textboxrect="0,0,0,201965"/>
                </v:shape>
                <v:shape id="Shape 1247" o:spid="_x0000_s2098" style="position:absolute;left:19743;top:7370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248" o:spid="_x0000_s2099" style="position:absolute;left:19743;top:7370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250" o:spid="_x0000_s2100" style="position:absolute;left:14871;top:66666;width:10257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1251" o:spid="_x0000_s2101" style="position:absolute;left:16151;top:68825;width:1023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E7u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eJBO7sMAAADdAAAADwAA&#10;AAAAAAAAAAAAAAAHAgAAZHJzL2Rvd25yZXYueG1sUEsFBgAAAAADAAMAtwAAAPcCAAAAAA==&#10;" filled="f" stroked="f">
                  <v:textbox inset="0,0,0,0">
                    <w:txbxContent>
                      <w:p w14:paraId="42FF36EF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cardToDelete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rect>
                <v:shape id="Shape 1252" o:spid="_x0000_s2102" style="position:absolute;left:20042;top:79529;width:0;height:2020;visibility:visible;mso-wrap-style:square;v-text-anchor:top" coordsize="0,20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" path="m,l,170939,,85470,,201965e" filled="f" strokeweight=".23742mm">
                  <v:stroke miterlimit="83231f" joinstyle="miter"/>
                  <v:path arrowok="t" textboxrect="0,0,0,201965"/>
                </v:shape>
                <v:shape id="Shape 1253" o:spid="_x0000_s2103" style="position:absolute;left:19743;top:81399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254" o:spid="_x0000_s2104" style="position:absolute;left:19743;top:81399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256" o:spid="_x0000_s2105" style="position:absolute;left:2948;top:74358;width:34103;height:5128;visibility:visible;mso-wrap-style:square;v-text-anchor:top" coordsize="341024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" path="m,512819l170940,,3410248,,3239308,512819,,512819xe" filled="f" strokeweight=".47483mm">
                  <v:stroke miterlimit="83231f" joinstyle="miter"/>
                  <v:path arrowok="t" textboxrect="0,0,3410248,512819"/>
                </v:shape>
                <v:rect id="Rectangle 1257" o:spid="_x0000_s2106" style="position:absolute;left:5118;top:76518;width:3969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XMB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mDVzAcMAAADdAAAADwAA&#10;AAAAAAAAAAAAAAAHAgAAZHJzL2Rvd25yZXYueG1sUEsFBgAAAAADAAMAtwAAAPcCAAAAAA==&#10;" filled="f" stroked="f">
                  <v:textbox inset="0,0,0,0">
                    <w:txbxContent>
                      <w:p w14:paraId="06EA556E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&lt;&lt; "\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nВведите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номер медицинской карты для удаления: ";</w:t>
                        </w:r>
                      </w:p>
                    </w:txbxContent>
                  </v:textbox>
                </v:rect>
                <v:shape id="Shape 1258" o:spid="_x0000_s2107" style="position:absolute;left:20042;top:87221;width:0;height:2875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" path="m,l,287435e" filled="f" strokeweight=".23742mm">
                  <v:stroke miterlimit="83231f" joinstyle="miter"/>
                  <v:path arrowok="t" textboxrect="0,0,0,287435"/>
                </v:shape>
                <v:shape id="Shape 1259" o:spid="_x0000_s2108" style="position:absolute;left:19743;top:89946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260" o:spid="_x0000_s2109" style="position:absolute;left:19743;top:89946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262" o:spid="_x0000_s2110" style="position:absolute;left:11196;top:82051;width:17607;height:5128;visibility:visible;mso-wrap-style:square;v-text-anchor:top" coordsize="176067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" path="m,512819l170940,,1760679,,1589739,512819,,512819xe" filled="f" strokeweight=".47483mm">
                  <v:stroke miterlimit="83231f" joinstyle="miter"/>
                  <v:path arrowok="t" textboxrect="0,0,1760679,512819"/>
                </v:shape>
                <v:rect id="Rectangle 1263" o:spid="_x0000_s2111" style="position:absolute;left:15296;top:84210;width:1251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r+/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KWK/v8MAAADdAAAADwAA&#10;AAAAAAAAAAAAAAAHAgAAZHJzL2Rvd25yZXYueG1sUEsFBgAAAAADAAMAtwAAAPcCAAAAAA==&#10;" filled="f" stroked="f">
                  <v:textbox inset="0,0,0,0">
                    <w:txbxContent>
                      <w:p w14:paraId="23D125F7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cin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&gt;&gt;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cardToDelete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</w:txbxContent>
                  </v:textbox>
                </v:rect>
                <v:shape id="Shape 1265" o:spid="_x0000_s2112" style="position:absolute;left:18290;top:90598;width:3419;height:3418;visibility:visible;mso-wrap-style:square;v-text-anchor:top" coordsize="341880,34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" path="m341880,170939v,11224,-1095,22341,-3285,33349c336405,215296,333163,225985,328868,236355v-4296,10369,-9561,20219,-15797,29552c306835,275240,299749,283875,291812,291812v-7936,7936,-16571,15022,-25903,21258c256576,319305,246725,324570,236355,328866v-10370,4295,-21058,7538,-32067,9728c193280,340784,182164,341878,170940,341879v-11224,-1,-22340,-1095,-33349,-3285c126583,336404,115894,333161,105524,328866,95154,324570,85303,319305,75971,313070,66638,306834,58004,299748,50067,291812,42131,283875,35045,275240,28809,265907,22573,256574,17307,246724,13012,236355,8717,225985,5474,215296,3285,204288,1095,193280,,182163,,170939,,159715,1095,148599,3285,137590v2189,-11008,5432,-21698,9727,-32068c17307,95153,22573,85302,28809,75969,35045,66636,42131,58003,50067,50066,58004,42130,66638,35042,75971,28806,85303,22571,95154,17306,105524,13010,115894,8715,126583,5473,137591,3284,148600,1095,159716,1,170940,v11224,1,22340,1095,33348,3284c215297,5474,225985,8716,236355,13011v10370,4296,20221,9560,29554,15797c275241,35044,283876,42130,291812,50066v7937,7937,15023,16570,21259,25903c319307,85302,324572,95152,328868,105521v4295,10370,7537,21060,9727,32069c340785,148599,341880,159715,341880,170939xe" filled="f" strokeweight=".47483mm">
                  <v:stroke miterlimit="1" joinstyle="miter"/>
                  <v:path arrowok="t" textboxrect="0,0,341880,341879"/>
                </v:shape>
                <v:rect id="Rectangle 1266" o:spid="_x0000_s2113" style="position:absolute;left:19658;top:91870;width:909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" filled="f" stroked="f">
                  <v:textbox inset="0,0,0,0">
                    <w:txbxContent>
                      <w:p w14:paraId="01C3B4B0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rFonts w:eastAsia="Times New Roman"/>
                            <w:i/>
                            <w:sz w:val="18"/>
                            <w:szCs w:val="18"/>
                          </w:rPr>
                          <w:t>o</w:t>
                        </w:r>
                      </w:p>
                    </w:txbxContent>
                  </v:textbox>
                </v:rect>
                <v:rect id="Rectangle 1267" o:spid="_x0000_s2114" style="position:absolute;left:15297;top:8996;width:456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bm8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" filled="f" stroked="f">
                  <v:textbox inset="0,0,0,0">
                    <w:txbxContent>
                      <w:p w14:paraId="6CDE4F83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1268" o:spid="_x0000_s2115" style="position:absolute;left:7064;top:40193;width:759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i3O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jjieDKNzKCXv4CAAD//wMAUEsBAi0AFAAGAAgAAAAhANvh9svuAAAAhQEAABMAAAAAAAAA&#10;AAAAAAAAAAAAAFtDb250ZW50X1R5cGVzXS54bWxQSwECLQAUAAYACAAAACEAWvQsW78AAAAVAQAA&#10;CwAAAAAAAAAAAAAAAAAfAQAAX3JlbHMvLnJlbHNQSwECLQAUAAYACAAAACEAJ8YtzsYAAADdAAAA&#10;DwAAAAAAAAAAAAAAAAAHAgAAZHJzL2Rvd25yZXYueG1sUEsFBgAAAAADAAMAtwAAAPoCAAAAAA==&#10;" filled="f" stroked="f">
                  <v:textbox inset="0,0,0,0">
                    <w:txbxContent>
                      <w:p w14:paraId="5697866D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269" o:spid="_x0000_s2116" style="position:absolute;left:31338;top:39338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ohV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PE/g75twgsx+AQAA//8DAFBLAQItABQABgAIAAAAIQDb4fbL7gAAAIUBAAATAAAAAAAAAAAA&#10;AAAAAAAAAABbQ29udGVudF9UeXBlc10ueG1sUEsBAi0AFAAGAAgAAAAhAFr0LFu/AAAAFQEAAAsA&#10;AAAAAAAAAAAAAAAAHwEAAF9yZWxzLy5yZWxzUEsBAi0AFAAGAAgAAAAhAEiKiFXEAAAA3QAAAA8A&#10;AAAAAAAAAAAAAAAABwIAAGRycy9kb3ducmV2LnhtbFBLBQYAAAAAAwADALcAAAD4AgAAAAA=&#10;" filled="f" stroked="f">
                  <v:textbox inset="0,0,0,0">
                    <w:txbxContent>
                      <w:p w14:paraId="1E67058F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17D040E" w14:textId="77777777" w:rsidR="00941522" w:rsidRPr="00941522" w:rsidRDefault="00941522">
      <w:pPr>
        <w:spacing w:after="407"/>
        <w:ind w:left="-915" w:right="-928"/>
        <w:rPr>
          <w:sz w:val="22"/>
          <w:szCs w:val="22"/>
        </w:rPr>
      </w:pPr>
      <w:r w:rsidRPr="00941522">
        <w:rPr>
          <w:rFonts w:ascii="Calibri" w:eastAsia="Calibri" w:hAnsi="Calibri" w:cs="Calibri"/>
          <w:noProof/>
          <w:sz w:val="22"/>
          <w:szCs w:val="22"/>
        </w:rPr>
        <w:lastRenderedPageBreak/>
        <mc:AlternateContent>
          <mc:Choice Requires="wpg">
            <w:drawing>
              <wp:inline distT="0" distB="0" distL="0" distR="0" wp14:anchorId="07A1BFD6" wp14:editId="63493182">
                <wp:extent cx="6897417" cy="7435877"/>
                <wp:effectExtent l="0" t="0" r="0" b="0"/>
                <wp:docPr id="7560" name="Group 7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7417" cy="7435877"/>
                          <a:chOff x="0" y="0"/>
                          <a:chExt cx="6897417" cy="7435877"/>
                        </a:xfrm>
                      </wpg:grpSpPr>
                      <wps:wsp>
                        <wps:cNvPr id="1273" name="Shape 1273"/>
                        <wps:cNvSpPr/>
                        <wps:spPr>
                          <a:xfrm>
                            <a:off x="3457256" y="346153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4" name="Shape 1274"/>
                        <wps:cNvSpPr/>
                        <wps:spPr>
                          <a:xfrm>
                            <a:off x="3427341" y="61863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5" name="Shape 1275"/>
                        <wps:cNvSpPr/>
                        <wps:spPr>
                          <a:xfrm>
                            <a:off x="3427341" y="618631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7" name="Shape 1277"/>
                        <wps:cNvSpPr/>
                        <wps:spPr>
                          <a:xfrm>
                            <a:off x="3282042" y="0"/>
                            <a:ext cx="341880" cy="34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80" h="341879">
                                <a:moveTo>
                                  <a:pt x="341880" y="170940"/>
                                </a:moveTo>
                                <a:cubicBezTo>
                                  <a:pt x="341880" y="182164"/>
                                  <a:pt x="340785" y="193280"/>
                                  <a:pt x="338595" y="204288"/>
                                </a:cubicBezTo>
                                <a:cubicBezTo>
                                  <a:pt x="336405" y="215297"/>
                                  <a:pt x="333163" y="225986"/>
                                  <a:pt x="328868" y="236355"/>
                                </a:cubicBezTo>
                                <a:cubicBezTo>
                                  <a:pt x="324572" y="246725"/>
                                  <a:pt x="319307" y="256576"/>
                                  <a:pt x="313071" y="265909"/>
                                </a:cubicBezTo>
                                <a:cubicBezTo>
                                  <a:pt x="306835" y="275241"/>
                                  <a:pt x="299749" y="283876"/>
                                  <a:pt x="291812" y="291812"/>
                                </a:cubicBezTo>
                                <a:cubicBezTo>
                                  <a:pt x="283876" y="299749"/>
                                  <a:pt x="275241" y="306835"/>
                                  <a:pt x="265909" y="313071"/>
                                </a:cubicBezTo>
                                <a:cubicBezTo>
                                  <a:pt x="256576" y="319307"/>
                                  <a:pt x="246725" y="324572"/>
                                  <a:pt x="236355" y="328867"/>
                                </a:cubicBezTo>
                                <a:cubicBezTo>
                                  <a:pt x="225985" y="333163"/>
                                  <a:pt x="215297" y="336405"/>
                                  <a:pt x="204288" y="338595"/>
                                </a:cubicBezTo>
                                <a:cubicBezTo>
                                  <a:pt x="193280" y="340784"/>
                                  <a:pt x="182164" y="341879"/>
                                  <a:pt x="170940" y="341879"/>
                                </a:cubicBezTo>
                                <a:cubicBezTo>
                                  <a:pt x="159716" y="341879"/>
                                  <a:pt x="148600" y="340784"/>
                                  <a:pt x="137591" y="338595"/>
                                </a:cubicBezTo>
                                <a:cubicBezTo>
                                  <a:pt x="126583" y="336405"/>
                                  <a:pt x="115894" y="333163"/>
                                  <a:pt x="105524" y="328867"/>
                                </a:cubicBezTo>
                                <a:cubicBezTo>
                                  <a:pt x="95154" y="324572"/>
                                  <a:pt x="85303" y="319307"/>
                                  <a:pt x="75971" y="313071"/>
                                </a:cubicBezTo>
                                <a:cubicBezTo>
                                  <a:pt x="66638" y="306835"/>
                                  <a:pt x="58004" y="299749"/>
                                  <a:pt x="50067" y="291812"/>
                                </a:cubicBezTo>
                                <a:cubicBezTo>
                                  <a:pt x="42131" y="283876"/>
                                  <a:pt x="35045" y="275241"/>
                                  <a:pt x="28809" y="265909"/>
                                </a:cubicBezTo>
                                <a:cubicBezTo>
                                  <a:pt x="22573" y="256576"/>
                                  <a:pt x="17307" y="246725"/>
                                  <a:pt x="13012" y="236355"/>
                                </a:cubicBezTo>
                                <a:cubicBezTo>
                                  <a:pt x="8717" y="225986"/>
                                  <a:pt x="5474" y="215297"/>
                                  <a:pt x="3285" y="204288"/>
                                </a:cubicBezTo>
                                <a:cubicBezTo>
                                  <a:pt x="1095" y="193280"/>
                                  <a:pt x="0" y="182164"/>
                                  <a:pt x="0" y="170940"/>
                                </a:cubicBezTo>
                                <a:cubicBezTo>
                                  <a:pt x="0" y="159716"/>
                                  <a:pt x="1095" y="148599"/>
                                  <a:pt x="3285" y="137591"/>
                                </a:cubicBezTo>
                                <a:cubicBezTo>
                                  <a:pt x="5474" y="126583"/>
                                  <a:pt x="8717" y="115894"/>
                                  <a:pt x="13012" y="105524"/>
                                </a:cubicBezTo>
                                <a:cubicBezTo>
                                  <a:pt x="17307" y="95154"/>
                                  <a:pt x="22573" y="85303"/>
                                  <a:pt x="28809" y="75971"/>
                                </a:cubicBezTo>
                                <a:cubicBezTo>
                                  <a:pt x="35045" y="66638"/>
                                  <a:pt x="42131" y="58004"/>
                                  <a:pt x="50067" y="50067"/>
                                </a:cubicBezTo>
                                <a:cubicBezTo>
                                  <a:pt x="58004" y="42130"/>
                                  <a:pt x="66638" y="35044"/>
                                  <a:pt x="75971" y="28809"/>
                                </a:cubicBezTo>
                                <a:cubicBezTo>
                                  <a:pt x="85303" y="22573"/>
                                  <a:pt x="95154" y="17307"/>
                                  <a:pt x="105524" y="13012"/>
                                </a:cubicBezTo>
                                <a:cubicBezTo>
                                  <a:pt x="115894" y="8717"/>
                                  <a:pt x="126583" y="5474"/>
                                  <a:pt x="137591" y="3285"/>
                                </a:cubicBezTo>
                                <a:cubicBezTo>
                                  <a:pt x="148600" y="1095"/>
                                  <a:pt x="159716" y="0"/>
                                  <a:pt x="170940" y="0"/>
                                </a:cubicBezTo>
                                <a:cubicBezTo>
                                  <a:pt x="182164" y="0"/>
                                  <a:pt x="193280" y="1095"/>
                                  <a:pt x="204288" y="3285"/>
                                </a:cubicBezTo>
                                <a:cubicBezTo>
                                  <a:pt x="215297" y="5474"/>
                                  <a:pt x="225985" y="8717"/>
                                  <a:pt x="236355" y="13012"/>
                                </a:cubicBezTo>
                                <a:cubicBezTo>
                                  <a:pt x="246725" y="17307"/>
                                  <a:pt x="256576" y="22573"/>
                                  <a:pt x="265909" y="28809"/>
                                </a:cubicBezTo>
                                <a:cubicBezTo>
                                  <a:pt x="275241" y="35044"/>
                                  <a:pt x="283876" y="42130"/>
                                  <a:pt x="291812" y="50067"/>
                                </a:cubicBezTo>
                                <a:cubicBezTo>
                                  <a:pt x="299749" y="58004"/>
                                  <a:pt x="306835" y="66638"/>
                                  <a:pt x="313071" y="75971"/>
                                </a:cubicBezTo>
                                <a:cubicBezTo>
                                  <a:pt x="319307" y="85303"/>
                                  <a:pt x="324572" y="95154"/>
                                  <a:pt x="328868" y="105524"/>
                                </a:cubicBezTo>
                                <a:cubicBezTo>
                                  <a:pt x="333163" y="115894"/>
                                  <a:pt x="336405" y="126583"/>
                                  <a:pt x="338595" y="137591"/>
                                </a:cubicBezTo>
                                <a:cubicBezTo>
                                  <a:pt x="340785" y="148599"/>
                                  <a:pt x="341880" y="159716"/>
                                  <a:pt x="341880" y="17094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8" name="Rectangle 1278"/>
                        <wps:cNvSpPr/>
                        <wps:spPr>
                          <a:xfrm>
                            <a:off x="3418795" y="127271"/>
                            <a:ext cx="90940" cy="165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BBB57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rFonts w:eastAsia="Times New Roman"/>
                                  <w:i/>
                                  <w:sz w:val="18"/>
                                  <w:szCs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9" name="Shape 1279"/>
                        <wps:cNvSpPr/>
                        <wps:spPr>
                          <a:xfrm>
                            <a:off x="1414526" y="1029912"/>
                            <a:ext cx="820511" cy="629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511" h="629315">
                                <a:moveTo>
                                  <a:pt x="8205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931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0" name="Shape 1280"/>
                        <wps:cNvSpPr/>
                        <wps:spPr>
                          <a:xfrm>
                            <a:off x="1384612" y="164426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1" name="Shape 1281"/>
                        <wps:cNvSpPr/>
                        <wps:spPr>
                          <a:xfrm>
                            <a:off x="1384612" y="164426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2" name="Shape 1282"/>
                        <wps:cNvSpPr/>
                        <wps:spPr>
                          <a:xfrm>
                            <a:off x="4679475" y="1029912"/>
                            <a:ext cx="504272" cy="629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272" h="629315">
                                <a:moveTo>
                                  <a:pt x="0" y="0"/>
                                </a:moveTo>
                                <a:lnTo>
                                  <a:pt x="504272" y="0"/>
                                </a:lnTo>
                                <a:lnTo>
                                  <a:pt x="504272" y="62931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3" name="Shape 1283"/>
                        <wps:cNvSpPr/>
                        <wps:spPr>
                          <a:xfrm>
                            <a:off x="5153833" y="164426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4" name="Shape 1284"/>
                        <wps:cNvSpPr/>
                        <wps:spPr>
                          <a:xfrm>
                            <a:off x="5153833" y="1644269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5" name="Shape 1285"/>
                        <wps:cNvSpPr/>
                        <wps:spPr>
                          <a:xfrm>
                            <a:off x="2230763" y="683759"/>
                            <a:ext cx="2444438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438" h="683759">
                                <a:moveTo>
                                  <a:pt x="1222219" y="0"/>
                                </a:moveTo>
                                <a:lnTo>
                                  <a:pt x="2444438" y="341879"/>
                                </a:lnTo>
                                <a:lnTo>
                                  <a:pt x="1222219" y="683759"/>
                                </a:lnTo>
                                <a:lnTo>
                                  <a:pt x="0" y="341879"/>
                                </a:lnTo>
                                <a:lnTo>
                                  <a:pt x="1222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6" name="Shape 1286"/>
                        <wps:cNvSpPr/>
                        <wps:spPr>
                          <a:xfrm>
                            <a:off x="2230763" y="683759"/>
                            <a:ext cx="2444438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438" h="683759">
                                <a:moveTo>
                                  <a:pt x="1222219" y="0"/>
                                </a:moveTo>
                                <a:lnTo>
                                  <a:pt x="2444438" y="341879"/>
                                </a:lnTo>
                                <a:lnTo>
                                  <a:pt x="1222219" y="683759"/>
                                </a:lnTo>
                                <a:lnTo>
                                  <a:pt x="0" y="341879"/>
                                </a:lnTo>
                                <a:lnTo>
                                  <a:pt x="1222219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7" name="Rectangle 1287"/>
                        <wps:cNvSpPr/>
                        <wps:spPr>
                          <a:xfrm>
                            <a:off x="2512280" y="985158"/>
                            <a:ext cx="250193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BA427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if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DeletePatient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filename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cardToDelete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9" name="Shape 1289"/>
                        <wps:cNvSpPr/>
                        <wps:spPr>
                          <a:xfrm>
                            <a:off x="85470" y="1709397"/>
                            <a:ext cx="2649566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9566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2649566" y="0"/>
                                </a:lnTo>
                                <a:lnTo>
                                  <a:pt x="2478626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0" name="Rectangle 1290"/>
                        <wps:cNvSpPr/>
                        <wps:spPr>
                          <a:xfrm>
                            <a:off x="510816" y="1925326"/>
                            <a:ext cx="239223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5BC2E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cout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&lt;&lt; "Пациент успешно удален\n";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1" name="Shape 1291"/>
                        <wps:cNvSpPr/>
                        <wps:spPr>
                          <a:xfrm>
                            <a:off x="3457256" y="2226490"/>
                            <a:ext cx="1722218" cy="800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218" h="800254">
                                <a:moveTo>
                                  <a:pt x="1722218" y="0"/>
                                </a:moveTo>
                                <a:lnTo>
                                  <a:pt x="1722218" y="598289"/>
                                </a:lnTo>
                                <a:lnTo>
                                  <a:pt x="0" y="598289"/>
                                </a:lnTo>
                                <a:lnTo>
                                  <a:pt x="0" y="80025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2" name="Shape 1292"/>
                        <wps:cNvSpPr/>
                        <wps:spPr>
                          <a:xfrm>
                            <a:off x="3427341" y="301178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3" name="Shape 1293"/>
                        <wps:cNvSpPr/>
                        <wps:spPr>
                          <a:xfrm>
                            <a:off x="3427341" y="3011787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" name="Shape 1295"/>
                        <wps:cNvSpPr/>
                        <wps:spPr>
                          <a:xfrm>
                            <a:off x="3452982" y="1709397"/>
                            <a:ext cx="3444435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4435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3444435" y="0"/>
                                </a:lnTo>
                                <a:lnTo>
                                  <a:pt x="3273495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6" name="Rectangle 1296"/>
                        <wps:cNvSpPr/>
                        <wps:spPr>
                          <a:xfrm>
                            <a:off x="3861902" y="1925326"/>
                            <a:ext cx="349310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50D15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cout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&lt;&lt; "Пациент с таким номером карты не найден\n";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7" name="Shape 1297"/>
                        <wps:cNvSpPr/>
                        <wps:spPr>
                          <a:xfrm>
                            <a:off x="3457256" y="3594007"/>
                            <a:ext cx="0" cy="28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35">
                                <a:moveTo>
                                  <a:pt x="0" y="0"/>
                                </a:moveTo>
                                <a:lnTo>
                                  <a:pt x="0" y="287435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" name="Shape 1298"/>
                        <wps:cNvSpPr/>
                        <wps:spPr>
                          <a:xfrm>
                            <a:off x="3427341" y="386648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" name="Shape 1299"/>
                        <wps:cNvSpPr/>
                        <wps:spPr>
                          <a:xfrm>
                            <a:off x="3427341" y="3866485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1" name="Shape 1301"/>
                        <wps:cNvSpPr/>
                        <wps:spPr>
                          <a:xfrm>
                            <a:off x="2940163" y="3076915"/>
                            <a:ext cx="1025638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19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2" name="Rectangle 1302"/>
                        <wps:cNvSpPr/>
                        <wps:spPr>
                          <a:xfrm>
                            <a:off x="3022561" y="3292844"/>
                            <a:ext cx="114463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9026F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PrintFile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filename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3" name="Shape 1303"/>
                        <wps:cNvSpPr/>
                        <wps:spPr>
                          <a:xfrm>
                            <a:off x="1414526" y="2226490"/>
                            <a:ext cx="2094012" cy="59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4012" h="598289">
                                <a:moveTo>
                                  <a:pt x="2094012" y="598289"/>
                                </a:moveTo>
                                <a:lnTo>
                                  <a:pt x="0" y="59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4" name="Shape 1304"/>
                        <wps:cNvSpPr/>
                        <wps:spPr>
                          <a:xfrm>
                            <a:off x="1670936" y="4277767"/>
                            <a:ext cx="393161" cy="629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61" h="629314">
                                <a:moveTo>
                                  <a:pt x="3931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931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5" name="Shape 1305"/>
                        <wps:cNvSpPr/>
                        <wps:spPr>
                          <a:xfrm>
                            <a:off x="1641021" y="489212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6" name="Shape 1306"/>
                        <wps:cNvSpPr/>
                        <wps:spPr>
                          <a:xfrm>
                            <a:off x="1641021" y="4892124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7" name="Shape 1307"/>
                        <wps:cNvSpPr/>
                        <wps:spPr>
                          <a:xfrm>
                            <a:off x="3457256" y="4277767"/>
                            <a:ext cx="1589739" cy="1654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9739" h="1654953">
                                <a:moveTo>
                                  <a:pt x="1393159" y="0"/>
                                </a:moveTo>
                                <a:lnTo>
                                  <a:pt x="1589739" y="0"/>
                                </a:lnTo>
                                <a:lnTo>
                                  <a:pt x="1589739" y="1538457"/>
                                </a:lnTo>
                                <a:lnTo>
                                  <a:pt x="0" y="1538457"/>
                                </a:lnTo>
                                <a:lnTo>
                                  <a:pt x="0" y="1654953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8" name="Shape 1308"/>
                        <wps:cNvSpPr/>
                        <wps:spPr>
                          <a:xfrm>
                            <a:off x="3427341" y="591776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9" name="Shape 1309"/>
                        <wps:cNvSpPr/>
                        <wps:spPr>
                          <a:xfrm>
                            <a:off x="3427341" y="5917762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0" name="Shape 1310"/>
                        <wps:cNvSpPr/>
                        <wps:spPr>
                          <a:xfrm>
                            <a:off x="2059823" y="3931614"/>
                            <a:ext cx="2786318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6318" h="683759">
                                <a:moveTo>
                                  <a:pt x="1393159" y="0"/>
                                </a:moveTo>
                                <a:lnTo>
                                  <a:pt x="2786318" y="341880"/>
                                </a:lnTo>
                                <a:lnTo>
                                  <a:pt x="1393159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13931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1" name="Shape 1311"/>
                        <wps:cNvSpPr/>
                        <wps:spPr>
                          <a:xfrm>
                            <a:off x="2059823" y="3931614"/>
                            <a:ext cx="2786318" cy="68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6318" h="683759">
                                <a:moveTo>
                                  <a:pt x="1393159" y="0"/>
                                </a:moveTo>
                                <a:lnTo>
                                  <a:pt x="2786318" y="341880"/>
                                </a:lnTo>
                                <a:lnTo>
                                  <a:pt x="1393159" y="683759"/>
                                </a:lnTo>
                                <a:lnTo>
                                  <a:pt x="0" y="341880"/>
                                </a:lnTo>
                                <a:lnTo>
                                  <a:pt x="1393159" y="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" name="Rectangle 1312"/>
                        <wps:cNvSpPr/>
                        <wps:spPr>
                          <a:xfrm>
                            <a:off x="2617781" y="4233013"/>
                            <a:ext cx="2221323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5660A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if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AddTwoPatientsToStart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filename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4" name="Shape 1314"/>
                        <wps:cNvSpPr/>
                        <wps:spPr>
                          <a:xfrm>
                            <a:off x="0" y="4957252"/>
                            <a:ext cx="3333325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325" h="512819">
                                <a:moveTo>
                                  <a:pt x="0" y="512819"/>
                                </a:moveTo>
                                <a:lnTo>
                                  <a:pt x="170940" y="0"/>
                                </a:lnTo>
                                <a:lnTo>
                                  <a:pt x="3333325" y="0"/>
                                </a:lnTo>
                                <a:lnTo>
                                  <a:pt x="3162385" y="512819"/>
                                </a:lnTo>
                                <a:lnTo>
                                  <a:pt x="0" y="512819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5" name="Rectangle 1315"/>
                        <wps:cNvSpPr/>
                        <wps:spPr>
                          <a:xfrm>
                            <a:off x="165064" y="5173181"/>
                            <a:ext cx="3994186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71D38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cout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&lt;&lt; "Два пациента успешно добавлены в начало файла\n";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6" name="Shape 1316"/>
                        <wps:cNvSpPr/>
                        <wps:spPr>
                          <a:xfrm>
                            <a:off x="3457256" y="6499983"/>
                            <a:ext cx="0" cy="372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2904">
                                <a:moveTo>
                                  <a:pt x="0" y="0"/>
                                </a:moveTo>
                                <a:lnTo>
                                  <a:pt x="0" y="372904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7" name="Shape 1317"/>
                        <wps:cNvSpPr/>
                        <wps:spPr>
                          <a:xfrm>
                            <a:off x="3427341" y="685793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0" y="0"/>
                                </a:move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" name="Shape 1318"/>
                        <wps:cNvSpPr/>
                        <wps:spPr>
                          <a:xfrm>
                            <a:off x="3427341" y="6857930"/>
                            <a:ext cx="59829" cy="5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9" h="59829">
                                <a:moveTo>
                                  <a:pt x="29914" y="59829"/>
                                </a:moveTo>
                                <a:lnTo>
                                  <a:pt x="0" y="0"/>
                                </a:lnTo>
                                <a:lnTo>
                                  <a:pt x="29914" y="14957"/>
                                </a:lnTo>
                                <a:lnTo>
                                  <a:pt x="59829" y="0"/>
                                </a:lnTo>
                                <a:lnTo>
                                  <a:pt x="29914" y="59829"/>
                                </a:lnTo>
                                <a:close/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0" name="Shape 1320"/>
                        <wps:cNvSpPr/>
                        <wps:spPr>
                          <a:xfrm>
                            <a:off x="2940163" y="5982890"/>
                            <a:ext cx="1025638" cy="512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638" h="512820">
                                <a:moveTo>
                                  <a:pt x="0" y="0"/>
                                </a:moveTo>
                                <a:lnTo>
                                  <a:pt x="1025638" y="0"/>
                                </a:lnTo>
                                <a:lnTo>
                                  <a:pt x="1025638" y="512820"/>
                                </a:lnTo>
                                <a:lnTo>
                                  <a:pt x="0" y="512820"/>
                                </a:lnTo>
                                <a:close/>
                              </a:path>
                            </a:pathLst>
                          </a:custGeom>
                          <a:ln w="170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1" name="Rectangle 1321"/>
                        <wps:cNvSpPr/>
                        <wps:spPr>
                          <a:xfrm>
                            <a:off x="3022561" y="6198820"/>
                            <a:ext cx="1144631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126D3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PrintFile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filename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2" name="Shape 1322"/>
                        <wps:cNvSpPr/>
                        <wps:spPr>
                          <a:xfrm>
                            <a:off x="1670936" y="5474344"/>
                            <a:ext cx="1837602" cy="341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7602" h="341880">
                                <a:moveTo>
                                  <a:pt x="0" y="0"/>
                                </a:moveTo>
                                <a:lnTo>
                                  <a:pt x="0" y="341880"/>
                                </a:lnTo>
                                <a:lnTo>
                                  <a:pt x="1837602" y="341880"/>
                                </a:lnTo>
                              </a:path>
                            </a:pathLst>
                          </a:custGeom>
                          <a:ln w="854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4" name="Shape 1324"/>
                        <wps:cNvSpPr/>
                        <wps:spPr>
                          <a:xfrm>
                            <a:off x="3025633" y="6923058"/>
                            <a:ext cx="854699" cy="51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699" h="512819">
                                <a:moveTo>
                                  <a:pt x="261623" y="0"/>
                                </a:moveTo>
                                <a:lnTo>
                                  <a:pt x="593075" y="0"/>
                                </a:lnTo>
                                <a:cubicBezTo>
                                  <a:pt x="737519" y="0"/>
                                  <a:pt x="854699" y="114786"/>
                                  <a:pt x="854699" y="256409"/>
                                </a:cubicBezTo>
                                <a:cubicBezTo>
                                  <a:pt x="854699" y="398033"/>
                                  <a:pt x="737519" y="512819"/>
                                  <a:pt x="593075" y="512819"/>
                                </a:cubicBezTo>
                                <a:lnTo>
                                  <a:pt x="261623" y="512819"/>
                                </a:lnTo>
                                <a:cubicBezTo>
                                  <a:pt x="117179" y="512819"/>
                                  <a:pt x="0" y="398033"/>
                                  <a:pt x="0" y="256409"/>
                                </a:cubicBezTo>
                                <a:cubicBezTo>
                                  <a:pt x="0" y="114786"/>
                                  <a:pt x="117179" y="0"/>
                                  <a:pt x="261623" y="0"/>
                                </a:cubicBezTo>
                                <a:close/>
                              </a:path>
                            </a:pathLst>
                          </a:custGeom>
                          <a:ln w="170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5" name="Rectangle 1325"/>
                        <wps:cNvSpPr/>
                        <wps:spPr>
                          <a:xfrm>
                            <a:off x="3261877" y="7138988"/>
                            <a:ext cx="508007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81D4E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return</w:t>
                              </w:r>
                              <w:proofErr w:type="spellEnd"/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 xml:space="preserve"> 0;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7" name="Rectangle 1327"/>
                        <wps:cNvSpPr/>
                        <wps:spPr>
                          <a:xfrm>
                            <a:off x="1945775" y="771483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C128C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8" name="Rectangle 1328"/>
                        <wps:cNvSpPr/>
                        <wps:spPr>
                          <a:xfrm>
                            <a:off x="4843203" y="686014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D1CBC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9" name="Rectangle 1329"/>
                        <wps:cNvSpPr/>
                        <wps:spPr>
                          <a:xfrm>
                            <a:off x="1937228" y="3933869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9DF2D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0" name="Rectangle 1330"/>
                        <wps:cNvSpPr/>
                        <wps:spPr>
                          <a:xfrm>
                            <a:off x="4843203" y="4019339"/>
                            <a:ext cx="75865" cy="12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EF6C8" w14:textId="77777777" w:rsidR="00941522" w:rsidRPr="00941522" w:rsidRDefault="00941522">
                              <w:pPr>
                                <w:spacing w:after="1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1522"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A1BFD6" id="Group 7560" o:spid="_x0000_s2117" style="width:543.1pt;height:585.5pt;mso-position-horizontal-relative:char;mso-position-vertical-relative:line" coordsize="68974,74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">
                <v:shape id="Shape 1273" o:spid="_x0000_s2118" style="position:absolute;left:34572;top:3461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" path="m,l,287435e" filled="f" strokeweight=".23742mm">
                  <v:stroke miterlimit="83231f" joinstyle="miter"/>
                  <v:path arrowok="t" textboxrect="0,0,0,287435"/>
                </v:shape>
                <v:shape id="Shape 1274" o:spid="_x0000_s2119" style="position:absolute;left:34273;top:618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275" o:spid="_x0000_s2120" style="position:absolute;left:34273;top:6186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277" o:spid="_x0000_s2121" style="position:absolute;left:32820;width:3419;height:3418;visibility:visible;mso-wrap-style:square;v-text-anchor:top" coordsize="341880,34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" path="m341880,170940v,11224,-1095,22340,-3285,33348c336405,215297,333163,225986,328868,236355v-4296,10370,-9561,20221,-15797,29554c306835,275241,299749,283876,291812,291812v-7936,7937,-16571,15023,-25903,21259c256576,319307,246725,324572,236355,328867v-10370,4296,-21058,7538,-32067,9728c193280,340784,182164,341879,170940,341879v-11224,,-22340,-1095,-33349,-3284c126583,336405,115894,333163,105524,328867,95154,324572,85303,319307,75971,313071,66638,306835,58004,299749,50067,291812,42131,283876,35045,275241,28809,265909,22573,256576,17307,246725,13012,236355,8717,225986,5474,215297,3285,204288,1095,193280,,182164,,170940,,159716,1095,148599,3285,137591v2189,-11008,5432,-21697,9727,-32067c17307,95154,22573,85303,28809,75971,35045,66638,42131,58004,50067,50067,58004,42130,66638,35044,75971,28809,85303,22573,95154,17307,105524,13012,115894,8717,126583,5474,137591,3285,148600,1095,159716,,170940,v11224,,22340,1095,33348,3285c215297,5474,225985,8717,236355,13012v10370,4295,20221,9561,29554,15797c275241,35044,283876,42130,291812,50067v7937,7937,15023,16571,21259,25904c319307,85303,324572,95154,328868,105524v4295,10370,7537,21059,9727,32067c340785,148599,341880,159716,341880,170940xe" filled="f" strokeweight=".47483mm">
                  <v:stroke miterlimit="1" joinstyle="miter"/>
                  <v:path arrowok="t" textboxrect="0,0,341880,341879"/>
                </v:shape>
                <v:rect id="Rectangle 1278" o:spid="_x0000_s2122" style="position:absolute;left:34187;top:1272;width:910;height:1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7sT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V//iy48o2MoPM/AAAA//8DAFBLAQItABQABgAIAAAAIQDb4fbL7gAAAIUBAAATAAAAAAAA&#10;AAAAAAAAAAAAAABbQ29udGVudF9UeXBlc10ueG1sUEsBAi0AFAAGAAgAAAAhAFr0LFu/AAAAFQEA&#10;AAsAAAAAAAAAAAAAAAAAHwEAAF9yZWxzLy5yZWxzUEsBAi0AFAAGAAgAAAAhAKIfuxPHAAAA3QAA&#10;AA8AAAAAAAAAAAAAAAAABwIAAGRycy9kb3ducmV2LnhtbFBLBQYAAAAAAwADALcAAAD7AgAAAAA=&#10;" filled="f" stroked="f">
                  <v:textbox inset="0,0,0,0">
                    <w:txbxContent>
                      <w:p w14:paraId="34ABBB57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rFonts w:eastAsia="Times New Roman"/>
                            <w:i/>
                            <w:sz w:val="18"/>
                            <w:szCs w:val="18"/>
                          </w:rPr>
                          <w:t>o</w:t>
                        </w:r>
                      </w:p>
                    </w:txbxContent>
                  </v:textbox>
                </v:rect>
                <v:shape id="Shape 1279" o:spid="_x0000_s2123" style="position:absolute;left:14145;top:10299;width:8205;height:6293;visibility:visible;mso-wrap-style:square;v-text-anchor:top" coordsize="820511,629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" path="m820511,l,,,629315e" filled="f" strokeweight=".23742mm">
                  <v:stroke miterlimit="83231f" joinstyle="miter"/>
                  <v:path arrowok="t" textboxrect="0,0,820511,629315"/>
                </v:shape>
                <v:shape id="Shape 1280" o:spid="_x0000_s2124" style="position:absolute;left:13846;top:1644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281" o:spid="_x0000_s2125" style="position:absolute;left:13846;top:1644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282" o:spid="_x0000_s2126" style="position:absolute;left:46794;top:10299;width:5043;height:6293;visibility:visible;mso-wrap-style:square;v-text-anchor:top" coordsize="504272,629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" path="m,l504272,r,629315e" filled="f" strokeweight=".23742mm">
                  <v:stroke miterlimit="83231f" joinstyle="miter"/>
                  <v:path arrowok="t" textboxrect="0,0,504272,629315"/>
                </v:shape>
                <v:shape id="Shape 1283" o:spid="_x0000_s2127" style="position:absolute;left:51538;top:1644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284" o:spid="_x0000_s2128" style="position:absolute;left:51538;top:16442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285" o:spid="_x0000_s2129" style="position:absolute;left:22307;top:6837;width:24445;height:6838;visibility:visible;mso-wrap-style:square;v-text-anchor:top" coordsize="2444438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" path="m1222219,l2444438,341879,1222219,683759,,341879,1222219,xe" stroked="f" strokeweight="0">
                  <v:stroke miterlimit="83231f" joinstyle="miter"/>
                  <v:path arrowok="t" textboxrect="0,0,2444438,683759"/>
                </v:shape>
                <v:shape id="Shape 1286" o:spid="_x0000_s2130" style="position:absolute;left:22307;top:6837;width:24445;height:6838;visibility:visible;mso-wrap-style:square;v-text-anchor:top" coordsize="2444438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" path="m1222219,l2444438,341879,1222219,683759,,341879,1222219,xe" filled="f" strokeweight=".47483mm">
                  <v:stroke miterlimit="83231f" joinstyle="miter"/>
                  <v:path arrowok="t" textboxrect="0,0,2444438,683759"/>
                </v:shape>
                <v:rect id="Rectangle 1287" o:spid="_x0000_s2131" style="position:absolute;left:25122;top:9851;width:25020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9G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cfIC/9+EE+T6DwAA//8DAFBLAQItABQABgAIAAAAIQDb4fbL7gAAAIUBAAATAAAAAAAAAAAA&#10;AAAAAAAAAABbQ29udGVudF9UeXBlc10ueG1sUEsBAi0AFAAGAAgAAAAhAFr0LFu/AAAAFQEAAAsA&#10;AAAAAAAAAAAAAAAAHwEAAF9yZWxzLy5yZWxzUEsBAi0AFAAGAAgAAAAhAOZVX0bEAAAA3QAAAA8A&#10;AAAAAAAAAAAAAAAABwIAAGRycy9kb3ducmV2LnhtbFBLBQYAAAAAAwADALcAAAD4AgAAAAA=&#10;" filled="f" stroked="f">
                  <v:textbox inset="0,0,0,0">
                    <w:txbxContent>
                      <w:p w14:paraId="753BA427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DeletePatient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filename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cardToDelete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))</w:t>
                        </w:r>
                      </w:p>
                    </w:txbxContent>
                  </v:textbox>
                </v:rect>
                <v:shape id="Shape 1289" o:spid="_x0000_s2132" style="position:absolute;left:854;top:17093;width:26496;height:5129;visibility:visible;mso-wrap-style:square;v-text-anchor:top" coordsize="2649566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" path="m,512819l170940,,2649566,,2478626,512819,,512819xe" filled="f" strokeweight=".47483mm">
                  <v:stroke miterlimit="83231f" joinstyle="miter"/>
                  <v:path arrowok="t" textboxrect="0,0,2649566,512819"/>
                </v:shape>
                <v:rect id="Rectangle 1290" o:spid="_x0000_s2133" style="position:absolute;left:5108;top:19253;width:2392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Hv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r+PBV++UZG0PkvAAAA//8DAFBLAQItABQABgAIAAAAIQDb4fbL7gAAAIUBAAATAAAAAAAA&#10;AAAAAAAAAAAAAABbQ29udGVudF9UeXBlc10ueG1sUEsBAi0AFAAGAAgAAAAhAFr0LFu/AAAAFQEA&#10;AAsAAAAAAAAAAAAAAAAAHwEAAF9yZWxzLy5yZWxzUEsBAi0AFAAGAAgAAAAhAOxlUe/HAAAA3QAA&#10;AA8AAAAAAAAAAAAAAAAABwIAAGRycy9kb3ducmV2LnhtbFBLBQYAAAAAAwADALcAAAD7AgAAAAA=&#10;" filled="f" stroked="f">
                  <v:textbox inset="0,0,0,0">
                    <w:txbxContent>
                      <w:p w14:paraId="2895BC2E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&lt;&lt; "Пациент успешно удален\n";</w:t>
                        </w:r>
                      </w:p>
                    </w:txbxContent>
                  </v:textbox>
                </v:rect>
                <v:shape id="Shape 1291" o:spid="_x0000_s2134" style="position:absolute;left:34572;top:22264;width:17222;height:8003;visibility:visible;mso-wrap-style:square;v-text-anchor:top" coordsize="1722218,800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" path="m1722218,r,598289l,598289,,800254e" filled="f" strokeweight=".23742mm">
                  <v:stroke miterlimit="83231f" joinstyle="miter"/>
                  <v:path arrowok="t" textboxrect="0,0,1722218,800254"/>
                </v:shape>
                <v:shape id="Shape 1292" o:spid="_x0000_s2135" style="position:absolute;left:34273;top:30117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293" o:spid="_x0000_s2136" style="position:absolute;left:34273;top:30117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295" o:spid="_x0000_s2137" style="position:absolute;left:34529;top:17093;width:34445;height:5129;visibility:visible;mso-wrap-style:square;v-text-anchor:top" coordsize="3444435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" path="m,512819l170940,,3444435,,3273495,512819,,512819xe" filled="f" strokeweight=".47483mm">
                  <v:stroke miterlimit="83231f" joinstyle="miter"/>
                  <v:path arrowok="t" textboxrect="0,0,3444435,512819"/>
                </v:shape>
                <v:rect id="Rectangle 1296" o:spid="_x0000_s2138" style="position:absolute;left:38619;top:19253;width:34931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GwA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nMzh75twgsx+AQAA//8DAFBLAQItABQABgAIAAAAIQDb4fbL7gAAAIUBAAATAAAAAAAAAAAA&#10;AAAAAAAAAABbQ29udGVudF9UeXBlc10ueG1sUEsBAi0AFAAGAAgAAAAhAFr0LFu/AAAAFQEAAAsA&#10;AAAAAAAAAAAAAAAAHwEAAF9yZWxzLy5yZWxzUEsBAi0AFAAGAAgAAAAhAAzAbADEAAAA3QAAAA8A&#10;AAAAAAAAAAAAAAAABwIAAGRycy9kb3ducmV2LnhtbFBLBQYAAAAAAwADALcAAAD4AgAAAAA=&#10;" filled="f" stroked="f">
                  <v:textbox inset="0,0,0,0">
                    <w:txbxContent>
                      <w:p w14:paraId="0AC50D15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&lt;&lt; "Пациент с таким номером карты не найден\n";</w:t>
                        </w:r>
                      </w:p>
                    </w:txbxContent>
                  </v:textbox>
                </v:rect>
                <v:shape id="Shape 1297" o:spid="_x0000_s2139" style="position:absolute;left:34572;top:35940;width:0;height:2874;visibility:visible;mso-wrap-style:square;v-text-anchor:top" coordsize="0,28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" path="m,l,287435e" filled="f" strokeweight=".23742mm">
                  <v:stroke miterlimit="83231f" joinstyle="miter"/>
                  <v:path arrowok="t" textboxrect="0,0,0,287435"/>
                </v:shape>
                <v:shape id="Shape 1298" o:spid="_x0000_s2140" style="position:absolute;left:34273;top:38664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299" o:spid="_x0000_s2141" style="position:absolute;left:34273;top:38664;width:598;height:599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301" o:spid="_x0000_s2142" style="position:absolute;left:29401;top:30769;width:10257;height:5128;visibility:visible;mso-wrap-style:square;v-text-anchor:top" coordsize="1025638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" path="m,l1025638,r,512819l,512819,,xe" filled="f" strokeweight=".47483mm">
                  <v:stroke miterlimit="1" joinstyle="miter"/>
                  <v:path arrowok="t" textboxrect="0,0,1025638,512819"/>
                </v:shape>
                <v:rect id="Rectangle 1302" o:spid="_x0000_s2143" style="position:absolute;left:30225;top:32928;width:1144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AZ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+OBvD8JpwgZw8AAAD//wMAUEsBAi0AFAAGAAgAAAAhANvh9svuAAAAhQEAABMAAAAAAAAAAAAA&#10;AAAAAAAAAFtDb250ZW50X1R5cGVzXS54bWxQSwECLQAUAAYACAAAACEAWvQsW78AAAAVAQAACwAA&#10;AAAAAAAAAAAAAAAfAQAAX3JlbHMvLnJlbHNQSwECLQAUAAYACAAAACEA7RDwGcMAAADdAAAADwAA&#10;AAAAAAAAAAAAAAAHAgAAZHJzL2Rvd25yZXYueG1sUEsFBgAAAAADAAMAtwAAAPcCAAAAAA==&#10;" filled="f" stroked="f">
                  <v:textbox inset="0,0,0,0">
                    <w:txbxContent>
                      <w:p w14:paraId="6CC9026F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PrintFile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filename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);</w:t>
                        </w:r>
                      </w:p>
                    </w:txbxContent>
                  </v:textbox>
                </v:rect>
                <v:shape id="Shape 1303" o:spid="_x0000_s2144" style="position:absolute;left:14145;top:22264;width:20940;height:5983;visibility:visible;mso-wrap-style:square;v-text-anchor:top" coordsize="2094012,59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" path="m2094012,598289l,598289,,e" filled="f" strokeweight=".23742mm">
                  <v:stroke miterlimit="83231f" joinstyle="miter"/>
                  <v:path arrowok="t" textboxrect="0,0,2094012,598289"/>
                </v:shape>
                <v:shape id="Shape 1304" o:spid="_x0000_s2145" style="position:absolute;left:16709;top:42777;width:3931;height:6293;visibility:visible;mso-wrap-style:square;v-text-anchor:top" coordsize="393161,629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" path="m393161,l,,,629314e" filled="f" strokeweight=".23742mm">
                  <v:stroke miterlimit="83231f" joinstyle="miter"/>
                  <v:path arrowok="t" textboxrect="0,0,393161,629314"/>
                </v:shape>
                <v:shape id="Shape 1305" o:spid="_x0000_s2146" style="position:absolute;left:16410;top:4892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306" o:spid="_x0000_s2147" style="position:absolute;left:16410;top:48921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307" o:spid="_x0000_s2148" style="position:absolute;left:34572;top:42777;width:15897;height:16550;visibility:visible;mso-wrap-style:square;v-text-anchor:top" coordsize="1589739,165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" path="m1393159,r196580,l1589739,1538457,,1538457r,116496e" filled="f" strokeweight=".23742mm">
                  <v:stroke miterlimit="83231f" joinstyle="miter"/>
                  <v:path arrowok="t" textboxrect="0,0,1589739,1654953"/>
                </v:shape>
                <v:shape id="Shape 1308" o:spid="_x0000_s2149" style="position:absolute;left:34273;top:5917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309" o:spid="_x0000_s2150" style="position:absolute;left:34273;top:59177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310" o:spid="_x0000_s2151" style="position:absolute;left:20598;top:39316;width:27863;height:6837;visibility:visible;mso-wrap-style:square;v-text-anchor:top" coordsize="2786318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" path="m1393159,l2786318,341880,1393159,683759,,341880,1393159,xe" stroked="f" strokeweight="0">
                  <v:stroke miterlimit="83231f" joinstyle="miter"/>
                  <v:path arrowok="t" textboxrect="0,0,2786318,683759"/>
                </v:shape>
                <v:shape id="Shape 1311" o:spid="_x0000_s2152" style="position:absolute;left:20598;top:39316;width:27863;height:6837;visibility:visible;mso-wrap-style:square;v-text-anchor:top" coordsize="2786318,68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" path="m1393159,l2786318,341880,1393159,683759,,341880,1393159,xe" filled="f" strokeweight=".47483mm">
                  <v:stroke miterlimit="83231f" joinstyle="miter"/>
                  <v:path arrowok="t" textboxrect="0,0,2786318,683759"/>
                </v:shape>
                <v:rect id="Rectangle 1312" o:spid="_x0000_s2153" style="position:absolute;left:26177;top:42330;width:22214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WbE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aMlmxMMAAADdAAAADwAA&#10;AAAAAAAAAAAAAAAHAgAAZHJzL2Rvd25yZXYueG1sUEsFBgAAAAADAAMAtwAAAPcCAAAAAA==&#10;" filled="f" stroked="f">
                  <v:textbox inset="0,0,0,0">
                    <w:txbxContent>
                      <w:p w14:paraId="2815660A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AddTwoPatientsToStart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filename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))</w:t>
                        </w:r>
                      </w:p>
                    </w:txbxContent>
                  </v:textbox>
                </v:rect>
                <v:shape id="Shape 1314" o:spid="_x0000_s2154" style="position:absolute;top:49572;width:33333;height:5128;visibility:visible;mso-wrap-style:square;v-text-anchor:top" coordsize="3333325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" path="m,512819l170940,,3333325,,3162385,512819,,512819xe" filled="f" strokeweight=".47483mm">
                  <v:stroke miterlimit="83231f" joinstyle="miter"/>
                  <v:path arrowok="t" textboxrect="0,0,3333325,512819"/>
                </v:shape>
                <v:rect id="Rectangle 1315" o:spid="_x0000_s2155" style="position:absolute;left:1650;top:51731;width:39942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6w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DnIP6wxQAAAN0AAAAP&#10;AAAAAAAAAAAAAAAAAAcCAABkcnMvZG93bnJldi54bWxQSwUGAAAAAAMAAwC3AAAA+QIAAAAA&#10;" filled="f" stroked="f">
                  <v:textbox inset="0,0,0,0">
                    <w:txbxContent>
                      <w:p w14:paraId="6A371D38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&lt;&lt; "Два пациента успешно добавлены в начало файла\n";</w:t>
                        </w:r>
                      </w:p>
                    </w:txbxContent>
                  </v:textbox>
                </v:rect>
                <v:shape id="Shape 1316" o:spid="_x0000_s2156" style="position:absolute;left:34572;top:64999;width:0;height:3729;visibility:visible;mso-wrap-style:square;v-text-anchor:top" coordsize="0,372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" path="m,l,372904e" filled="f" strokeweight=".23742mm">
                  <v:stroke miterlimit="83231f" joinstyle="miter"/>
                  <v:path arrowok="t" textboxrect="0,0,0,372904"/>
                </v:shape>
                <v:shape id="Shape 1317" o:spid="_x0000_s2157" style="position:absolute;left:34273;top:6857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" path="m,l29914,14957,59829,,29914,59829,,xe" fillcolor="black" stroked="f" strokeweight="0">
                  <v:stroke miterlimit="83231f" joinstyle="miter"/>
                  <v:path arrowok="t" textboxrect="0,0,59829,59829"/>
                </v:shape>
                <v:shape id="Shape 1318" o:spid="_x0000_s2158" style="position:absolute;left:34273;top:68579;width:598;height:598;visibility:visible;mso-wrap-style:square;v-text-anchor:top" coordsize="59829,5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" path="m29914,59829l,,29914,14957,59829,,29914,59829xe" filled="f" strokeweight=".23742mm">
                  <v:stroke miterlimit="83231f" joinstyle="miter"/>
                  <v:path arrowok="t" textboxrect="0,0,59829,59829"/>
                </v:shape>
                <v:shape id="Shape 1320" o:spid="_x0000_s2159" style="position:absolute;left:29401;top:59828;width:10257;height:5129;visibility:visible;mso-wrap-style:square;v-text-anchor:top" coordsize="1025638,512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" path="m,l1025638,r,512820l,512820,,xe" filled="f" strokeweight=".47483mm">
                  <v:stroke miterlimit="1" joinstyle="miter"/>
                  <v:path arrowok="t" textboxrect="0,0,1025638,512820"/>
                </v:shape>
                <v:rect id="Rectangle 1321" o:spid="_x0000_s2160" style="position:absolute;left:30225;top:61988;width:11446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zIO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VncyDsMAAADdAAAADwAA&#10;AAAAAAAAAAAAAAAHAgAAZHJzL2Rvd25yZXYueG1sUEsFBgAAAAADAAMAtwAAAPcCAAAAAA==&#10;" filled="f" stroked="f">
                  <v:textbox inset="0,0,0,0">
                    <w:txbxContent>
                      <w:p w14:paraId="575126D3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PrintFile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filename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>);</w:t>
                        </w:r>
                      </w:p>
                    </w:txbxContent>
                  </v:textbox>
                </v:rect>
                <v:shape id="Shape 1322" o:spid="_x0000_s2161" style="position:absolute;left:16709;top:54743;width:18376;height:3419;visibility:visible;mso-wrap-style:square;v-text-anchor:top" coordsize="1837602,34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" path="m,l,341880r1837602,e" filled="f" strokeweight=".23742mm">
                  <v:stroke miterlimit="83231f" joinstyle="miter"/>
                  <v:path arrowok="t" textboxrect="0,0,1837602,341880"/>
                </v:shape>
                <v:shape id="Shape 1324" o:spid="_x0000_s2162" style="position:absolute;left:30256;top:69230;width:8547;height:5128;visibility:visible;mso-wrap-style:square;v-text-anchor:top" coordsize="854699,51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" path="m261623,l593075,c737519,,854699,114786,854699,256409v,141624,-117180,256410,-261624,256410l261623,512819c117179,512819,,398033,,256409,,114786,117179,,261623,xe" filled="f" strokeweight=".47483mm">
                  <v:stroke miterlimit="83231f" joinstyle="miter"/>
                  <v:path arrowok="t" textboxrect="0,0,854699,512819"/>
                </v:shape>
                <v:rect id="Rectangle 1325" o:spid="_x0000_s2163" style="position:absolute;left:32618;top:71389;width:5080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DQN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KUw0DcMAAADdAAAADwAA&#10;AAAAAAAAAAAAAAAHAgAAZHJzL2Rvd25yZXYueG1sUEsFBgAAAAADAAMAtwAAAPcCAAAAAA==&#10;" filled="f" stroked="f">
                  <v:textbox inset="0,0,0,0">
                    <w:txbxContent>
                      <w:p w14:paraId="66381D4E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1522">
                          <w:rPr>
                            <w:sz w:val="18"/>
                            <w:szCs w:val="18"/>
                          </w:rPr>
                          <w:t>return</w:t>
                        </w:r>
                        <w:proofErr w:type="spellEnd"/>
                        <w:r w:rsidRPr="00941522">
                          <w:rPr>
                            <w:sz w:val="18"/>
                            <w:szCs w:val="18"/>
                          </w:rPr>
                          <w:t xml:space="preserve"> 0;</w:t>
                        </w:r>
                      </w:p>
                    </w:txbxContent>
                  </v:textbox>
                </v:rect>
                <v:rect id="Rectangle 1327" o:spid="_x0000_s2164" style="position:absolute;left:19457;top:7714;width:759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g/h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6g/w3vb8IJcvoCAAD//wMAUEsBAi0AFAAGAAgAAAAhANvh9svuAAAAhQEAABMAAAAAAAAAAAAA&#10;AAAAAAAAAFtDb250ZW50X1R5cGVzXS54bWxQSwECLQAUAAYACAAAACEAWvQsW78AAAAVAQAACwAA&#10;AAAAAAAAAAAAAAAfAQAAX3JlbHMvLnJlbHNQSwECLQAUAAYACAAAACEAttIP4cMAAADdAAAADwAA&#10;AAAAAAAAAAAAAAAHAgAAZHJzL2Rvd25yZXYueG1sUEsFBgAAAAADAAMAtwAAAPcCAAAAAA==&#10;" filled="f" stroked="f">
                  <v:textbox inset="0,0,0,0">
                    <w:txbxContent>
                      <w:p w14:paraId="6D1C128C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328" o:spid="_x0000_s2165" style="position:absolute;left:48432;top:6860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ZuT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X/aS648o2MoPM/AAAA//8DAFBLAQItABQABgAIAAAAIQDb4fbL7gAAAIUBAAATAAAAAAAA&#10;AAAAAAAAAAAAAABbQ29udGVudF9UeXBlc10ueG1sUEsBAi0AFAAGAAgAAAAhAFr0LFu/AAAAFQEA&#10;AAsAAAAAAAAAAAAAAAAAHwEAAF9yZWxzLy5yZWxzUEsBAi0AFAAGAAgAAAAhAMdNm5PHAAAA3QAA&#10;AA8AAAAAAAAAAAAAAAAABwIAAGRycy9kb3ducmV2LnhtbFBLBQYAAAAAAwADALcAAAD7AgAAAAA=&#10;" filled="f" stroked="f">
                  <v:textbox inset="0,0,0,0">
                    <w:txbxContent>
                      <w:p w14:paraId="523D1CBC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329" o:spid="_x0000_s2166" style="position:absolute;left:19372;top:39338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4I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ziB/2/CCXL9BwAA//8DAFBLAQItABQABgAIAAAAIQDb4fbL7gAAAIUBAAATAAAAAAAAAAAA&#10;AAAAAAAAAABbQ29udGVudF9UeXBlc10ueG1sUEsBAi0AFAAGAAgAAAAhAFr0LFu/AAAAFQEAAAsA&#10;AAAAAAAAAAAAAAAAHwEAAF9yZWxzLy5yZWxzUEsBAi0AFAAGAAgAAAAhAKgBPgjEAAAA3QAAAA8A&#10;AAAAAAAAAAAAAAAABwIAAGRycy9kb3ducmV2LnhtbFBLBQYAAAAAAwADALcAAAD4AgAAAAA=&#10;" filled="f" stroked="f">
                  <v:textbox inset="0,0,0,0">
                    <w:txbxContent>
                      <w:p w14:paraId="2319DF2D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330" o:spid="_x0000_s2167" style="position:absolute;left:48432;top:40193;width:75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" filled="f" stroked="f">
                  <v:textbox inset="0,0,0,0">
                    <w:txbxContent>
                      <w:p w14:paraId="5DBEF6C8" w14:textId="77777777" w:rsidR="00941522" w:rsidRPr="00941522" w:rsidRDefault="00941522">
                        <w:pPr>
                          <w:spacing w:after="160"/>
                          <w:rPr>
                            <w:sz w:val="18"/>
                            <w:szCs w:val="18"/>
                          </w:rPr>
                        </w:pPr>
                        <w:r w:rsidRPr="00941522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4113F10" w14:textId="77777777" w:rsidR="00941522" w:rsidRPr="00941522" w:rsidRDefault="00941522">
      <w:pPr>
        <w:rPr>
          <w:sz w:val="22"/>
          <w:szCs w:val="22"/>
        </w:rPr>
      </w:pPr>
      <w:r w:rsidRPr="00941522">
        <w:rPr>
          <w:sz w:val="22"/>
          <w:szCs w:val="22"/>
        </w:rPr>
        <w:t>}</w:t>
      </w:r>
    </w:p>
    <w:p w14:paraId="24E21432" w14:textId="1A8C1A5E" w:rsidR="00941522" w:rsidRDefault="00941522">
      <w:pPr>
        <w:spacing w:after="160" w:line="278" w:lineRule="auto"/>
        <w:jc w:val="left"/>
      </w:pPr>
      <w:r>
        <w:br w:type="page"/>
      </w:r>
    </w:p>
    <w:p w14:paraId="0BDC5182" w14:textId="77AAA6CF" w:rsidR="00941522" w:rsidRDefault="00941522" w:rsidP="00941522">
      <w:pPr>
        <w:pStyle w:val="1"/>
      </w:pPr>
      <w:r>
        <w:lastRenderedPageBreak/>
        <w:t>Код программы</w:t>
      </w:r>
    </w:p>
    <w:p w14:paraId="4F793B8B" w14:textId="0DED9C84" w:rsidR="00941522" w:rsidRDefault="00E808F0" w:rsidP="00941522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Patient.h</w:t>
      </w:r>
      <w:proofErr w:type="spellEnd"/>
    </w:p>
    <w:p w14:paraId="6562E294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#ifndef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PATIENT_H</w:t>
      </w:r>
    </w:p>
    <w:p w14:paraId="1D9B4739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#define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PATIENT_H</w:t>
      </w:r>
    </w:p>
    <w:p w14:paraId="6908080F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42A03AF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0ADC416B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fstream</w:t>
      </w:r>
      <w:proofErr w:type="spellEnd"/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3EC66EA0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windows.h</w:t>
      </w:r>
      <w:proofErr w:type="spellEnd"/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5D8ED846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C0BE1B3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Константы для максимальной длины полей</w:t>
      </w:r>
    </w:p>
    <w:p w14:paraId="7EDE7BEC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MAX_NAME_LENGTH = 50;</w:t>
      </w:r>
    </w:p>
    <w:p w14:paraId="3844FC27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MAX_ADDRESS_LENGTH = 100;</w:t>
      </w:r>
    </w:p>
    <w:p w14:paraId="498A41E7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80F1DAC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Структура для хранения данных пациента</w:t>
      </w:r>
    </w:p>
    <w:p w14:paraId="56F238C2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Patient</w:t>
      </w:r>
      <w:proofErr w:type="spellEnd"/>
    </w:p>
    <w:p w14:paraId="25784C2F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130F7B85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lastName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[MAX_NAME_LENGTH];      </w:t>
      </w:r>
      <w:r w:rsidRPr="00E808F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Фамилия</w:t>
      </w:r>
    </w:p>
    <w:p w14:paraId="54026BFD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firstName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[MAX_NAME_LENGTH];     </w:t>
      </w:r>
      <w:r w:rsidRPr="00E808F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Имя</w:t>
      </w:r>
    </w:p>
    <w:p w14:paraId="7BF5BE78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patronymic[MAX_NAME_LENGTH];    </w:t>
      </w:r>
      <w:r w:rsidRPr="00E808F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Отчество</w:t>
      </w:r>
    </w:p>
    <w:p w14:paraId="1D990193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address[MAX_ADDRESS_LENGTH];    </w:t>
      </w:r>
      <w:r w:rsidRPr="00E808F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Домашний</w:t>
      </w:r>
      <w:r w:rsidRPr="00E808F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адрес</w:t>
      </w:r>
    </w:p>
    <w:p w14:paraId="11DE212C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medicalCardNumber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              </w:t>
      </w:r>
      <w:r w:rsidRPr="00E808F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Номер</w:t>
      </w:r>
      <w:r w:rsidRPr="00E808F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медицинской</w:t>
      </w:r>
      <w:r w:rsidRPr="00E808F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карты</w:t>
      </w:r>
    </w:p>
    <w:p w14:paraId="11AB5460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long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long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insuranceNumber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          </w:t>
      </w:r>
      <w:r w:rsidRPr="00E808F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Номер</w:t>
      </w:r>
      <w:r w:rsidRPr="00E808F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страхового</w:t>
      </w:r>
      <w:r w:rsidRPr="00E808F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полиса</w:t>
      </w:r>
    </w:p>
    <w:p w14:paraId="74D0B3F9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};</w:t>
      </w:r>
    </w:p>
    <w:p w14:paraId="05955424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CC9A625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Прототипы</w:t>
      </w:r>
      <w:r w:rsidRPr="00E808F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функций</w:t>
      </w:r>
    </w:p>
    <w:p w14:paraId="6EF7B4B4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Patient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InputPatient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2FDC405F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WritePatient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(std::</w:t>
      </w:r>
      <w:proofErr w:type="spellStart"/>
      <w:r w:rsidRPr="00E808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ofstream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Patient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patient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F9E5467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ReadPatient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(std::</w:t>
      </w:r>
      <w:proofErr w:type="spellStart"/>
      <w:r w:rsidRPr="00E808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ifstream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E808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Patient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patient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818CFBA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CreateInitialFile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filename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AE60A62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PrintFile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filename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6291617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DeletePatient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filename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medicalCardNumber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1412494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AddTwoPatientsToStart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filename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B2532C1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ED4549C" w14:textId="52BE9D64" w:rsidR="00E808F0" w:rsidRDefault="00E808F0" w:rsidP="00E808F0">
      <w:pP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#endif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PATIENT_H</w:t>
      </w:r>
    </w:p>
    <w:p w14:paraId="73DCF2F0" w14:textId="00D20E32" w:rsidR="00E808F0" w:rsidRDefault="00E808F0" w:rsidP="00E808F0">
      <w:pPr>
        <w:rPr>
          <w:b/>
          <w:bCs/>
          <w:lang w:val="en-US"/>
        </w:rPr>
      </w:pPr>
      <w:r>
        <w:rPr>
          <w:b/>
          <w:bCs/>
          <w:lang w:val="en-US"/>
        </w:rPr>
        <w:t>Patient.</w:t>
      </w:r>
      <w:r>
        <w:rPr>
          <w:b/>
          <w:bCs/>
          <w:lang w:val="en-US"/>
        </w:rPr>
        <w:t>cpp</w:t>
      </w:r>
    </w:p>
    <w:p w14:paraId="584576A5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Patient.h</w:t>
      </w:r>
      <w:proofErr w:type="spellEnd"/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"</w:t>
      </w:r>
    </w:p>
    <w:p w14:paraId="7BE56D6E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BA41ED5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523F8D3F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B1A88BE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Функция ввода данных одного пациента с клавиатуры</w:t>
      </w:r>
    </w:p>
    <w:p w14:paraId="73FCDF93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Patient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InputPatient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</w:t>
      </w:r>
    </w:p>
    <w:p w14:paraId="471A02AA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4BE4FBC3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808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Patient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 patient =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Patient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A9B5709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466BD07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фамилию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46E7755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cin.getline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(patient-&gt;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lastName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MAX_NAME_LENGTH);</w:t>
      </w:r>
    </w:p>
    <w:p w14:paraId="6CE4BDC9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E51B3EB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имя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F70076D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cin.getline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(patient-&gt;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firstName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MAX_NAME_LENGTH);</w:t>
      </w:r>
    </w:p>
    <w:p w14:paraId="47D9BE42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764C5C4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отчество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003B73C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cin.getline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(patient-&gt;patronymic, MAX_NAME_LENGTH);</w:t>
      </w:r>
    </w:p>
    <w:p w14:paraId="69995A20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B237BF4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домашний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адрес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B5722EB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cin.getline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(patient-&gt;address, MAX_ADDRESS_LENGTH);</w:t>
      </w:r>
    </w:p>
    <w:p w14:paraId="38E38510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B747BAD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номер медицинской карты: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EB94C8E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patient-&gt;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medicalCardNumber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5BA999B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cin.ignore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(10000, 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'\n'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2A3CE17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12608B8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номер страхового полиса: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B2955CF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patient-&gt;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insuranceNumber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BCDAD4F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cin.ignore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(10000, 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'\n'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C7E71A3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9DA4E0F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patient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6F1791B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8BFCA9E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0CCBFA8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Функция записи данных пациента в бинарный файл</w:t>
      </w:r>
    </w:p>
    <w:p w14:paraId="19E1429C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WritePatient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E808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ofstream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Patient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patient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1C52573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33A9142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patient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.lastName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MAX_NAME_LENGTH);</w:t>
      </w:r>
    </w:p>
    <w:p w14:paraId="68E35AC7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patient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.firstName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MAX_NAME_LENGTH);</w:t>
      </w:r>
    </w:p>
    <w:p w14:paraId="751E8145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patient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.patronymic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MAX_NAME_LENGTH);</w:t>
      </w:r>
    </w:p>
    <w:p w14:paraId="2E52335F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patient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.address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MAX_ADDRESS_LENGTH);</w:t>
      </w:r>
    </w:p>
    <w:p w14:paraId="22898E5E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reinterpret_cast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*&gt;(&amp;</w:t>
      </w:r>
      <w:proofErr w:type="spellStart"/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patient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.medicalCardNumber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), </w:t>
      </w:r>
      <w:proofErr w:type="spellStart"/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patient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.medicalCardNumber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));</w:t>
      </w:r>
    </w:p>
    <w:p w14:paraId="1227713C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reinterpret_cast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*&gt;(&amp;</w:t>
      </w:r>
      <w:proofErr w:type="spellStart"/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patient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.insuranceNumber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), </w:t>
      </w:r>
      <w:proofErr w:type="spellStart"/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patient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.insuranceNumber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));</w:t>
      </w:r>
    </w:p>
    <w:p w14:paraId="0E2FD069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B5AF5CE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B94B960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Функция чтения данных пациента из бинарного файла</w:t>
      </w:r>
    </w:p>
    <w:p w14:paraId="2398740A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ReadPatient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E808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ifstream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E808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Patient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patient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2AA86725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1989C32C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E808F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!</w:t>
      </w:r>
      <w:proofErr w:type="spellStart"/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.read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patient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.lastName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MAX_NAME_LENGTH))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5112276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E808F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!</w:t>
      </w:r>
      <w:proofErr w:type="spellStart"/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.read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patient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.firstName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MAX_NAME_LENGTH))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D63DA8B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E808F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!</w:t>
      </w:r>
      <w:proofErr w:type="spellStart"/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.read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patient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.patronymic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MAX_NAME_LENGTH))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AC3B986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E808F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!</w:t>
      </w:r>
      <w:proofErr w:type="spellStart"/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.read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patient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.address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MAX_ADDRESS_LENGTH))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1B117E7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E808F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!</w:t>
      </w:r>
      <w:proofErr w:type="spellStart"/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.read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reinterpret_cast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*&gt;(&amp;</w:t>
      </w:r>
      <w:proofErr w:type="spellStart"/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patient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.medicalCardNumber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), </w:t>
      </w:r>
      <w:proofErr w:type="spellStart"/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patient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.medicalCardNumber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)))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1EEEB09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E808F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!</w:t>
      </w:r>
      <w:proofErr w:type="spellStart"/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.read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reinterpret_cast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*&gt;(&amp;</w:t>
      </w:r>
      <w:proofErr w:type="spellStart"/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patient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.insuranceNumber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), </w:t>
      </w:r>
      <w:proofErr w:type="spellStart"/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patient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.insuranceNumber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)))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5BB8440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5CD45C5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EFA6B16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7EB00A3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Функция создания файла с начальными данными (3 пациента)</w:t>
      </w:r>
    </w:p>
    <w:p w14:paraId="7D84384A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CreateInitialFile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filename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54706F3C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7868307A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E808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ofstream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file(</w:t>
      </w:r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filename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E808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ios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::binary);</w:t>
      </w:r>
    </w:p>
    <w:p w14:paraId="5018B6CC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(!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file.is_open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</w:t>
      </w:r>
    </w:p>
    <w:p w14:paraId="5F29A153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5B1ED899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cerr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Ошибка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Не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удалось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создать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файл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"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filename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968518E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20D849C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BA52E37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EAA9C8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данные для 3 пациентов:\n"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780212C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1;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&lt;= 3; ++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59853B59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67429F2B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Пациент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"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":\n"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1E12CA9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E808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Patient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 patient =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InputPatient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367B026C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(patient)</w:t>
      </w:r>
    </w:p>
    <w:p w14:paraId="2818B777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57430C9F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WritePatient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(file, *patient);</w:t>
      </w:r>
    </w:p>
    <w:p w14:paraId="42481909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delete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patient;</w:t>
      </w:r>
    </w:p>
    <w:p w14:paraId="62F54FF9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809FE43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26C4561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EAE6995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file.close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0415870C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8EA8C09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90B0358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68C2B25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Функция вывода содержимого файла на экран</w:t>
      </w:r>
    </w:p>
    <w:p w14:paraId="2A602507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PrintFile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filename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5793750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564BD3A0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E808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ifstream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file(</w:t>
      </w:r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filename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E808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ios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::binary);</w:t>
      </w:r>
    </w:p>
    <w:p w14:paraId="3602799E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(!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file.is_open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</w:t>
      </w:r>
    </w:p>
    <w:p w14:paraId="180069BC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62E501C6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cerr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Ошибка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Не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удалось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открыть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файл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"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filename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для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чтения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681F6C7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2E4EEB5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63A67B5B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4D73797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Содержимое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файла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"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filename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":\n"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F7C540D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"----------------------------------------\n"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FB15967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1BFA6BA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808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Patient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patient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06BED09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patientCount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</w:t>
      </w:r>
    </w:p>
    <w:p w14:paraId="37714658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FA460CF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ReadPatient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(file, patient))</w:t>
      </w:r>
    </w:p>
    <w:p w14:paraId="30229993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3A6A74F8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patientCount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++;</w:t>
      </w:r>
    </w:p>
    <w:p w14:paraId="21161C65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Пациент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"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patientCount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":\n"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84C2169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ФИО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patient.lastName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"</w:t>
      </w:r>
    </w:p>
    <w:p w14:paraId="4BAAA75D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E808F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patient.firstName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"</w:t>
      </w:r>
    </w:p>
    <w:p w14:paraId="6CE37C0A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E808F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patient.patronymic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E1A82FE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Адрес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patient.address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A2031C1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Номер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мед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.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карты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patient.medicalCardNumber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02166BF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Номер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страховки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patient.insuranceNumber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C6F789D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"----------------------------------------\n"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B7306F7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56DEE2CF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FAFF811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patientCount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== 0)</w:t>
      </w:r>
    </w:p>
    <w:p w14:paraId="5CCC67FC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28BE1726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Файл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пуст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\n"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F8AD629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C46B611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FC3757B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file.close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787EB836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06DE93A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399286C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Функция удаления пациента по номеру медицинской карты</w:t>
      </w:r>
    </w:p>
    <w:p w14:paraId="25B05C40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DeletePatient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filename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medicalCardNumber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9CFD2BF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4D4DEE0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tempFilename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"temp.dat"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5770A05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E808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ifstream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inFile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filename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E808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ios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::binary);</w:t>
      </w:r>
    </w:p>
    <w:p w14:paraId="22C84912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E808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ofstream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outFile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tempFilename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E808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ios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::binary);</w:t>
      </w:r>
    </w:p>
    <w:p w14:paraId="78A7F68D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EAA7635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(!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inFile.is_open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 || !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outFile.is_open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</w:t>
      </w:r>
    </w:p>
    <w:p w14:paraId="4C85BA2D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14431E8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"Ошибка: Не удалось открыть файлы для операции удаления"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03B57C9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FA3B74D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36BBD36C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EAAB6E4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found =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6372ECE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808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Patient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patient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E0B76D8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8DB066C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ReadPatient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inFile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patient))</w:t>
      </w:r>
    </w:p>
    <w:p w14:paraId="459241CA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16F2B315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patient.medicalCardNumber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!= </w:t>
      </w:r>
      <w:proofErr w:type="spellStart"/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medicalCardNumber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7CCF827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0D58F3F8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WritePatient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outFile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patient);</w:t>
      </w:r>
    </w:p>
    <w:p w14:paraId="2894380D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59372516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33969915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337B772C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found =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297A3D6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2E74FBD8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58EE62A9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C4BDB64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inFile.close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152C57AF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outFile.close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612C8B92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4F34652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(remove(</w:t>
      </w:r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filename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!=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</w:t>
      </w:r>
    </w:p>
    <w:p w14:paraId="03DD68F2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00FC562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"Ошибка при удалении исходного файла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81426A7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81BBDA5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7B4728C5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(rename(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tempFilename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filename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!=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</w:t>
      </w:r>
    </w:p>
    <w:p w14:paraId="73F418DB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66A7D2C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"Ошибка при переименовании временного файла в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E50E550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07A104B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5CFEC2E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4A47FDF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5CA5BB6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F2D3CD1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58306C1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Функция добавления двух пациентов в начало файла</w:t>
      </w:r>
    </w:p>
    <w:p w14:paraId="5EA6D202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AddTwoPatientsToStart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filename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0D383E6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0D77DAFC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tempFilename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"temp.dat"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A18B383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E808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ofstream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tempFile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tempFilename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E808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ios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::binary);</w:t>
      </w:r>
    </w:p>
    <w:p w14:paraId="30AB8ABF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tempFile.is_open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14:paraId="3FF69947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263151A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"Ошибка: Не удалось создать временный файл"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E2D7E41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2516E8A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90A5F53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DF7E005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Ввод и запись двух новых пациентов</w:t>
      </w:r>
    </w:p>
    <w:p w14:paraId="295A1D19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nДобавление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первого пациента:\n"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11B1689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E808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Patient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 patient1 =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InputPatient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073C4011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(patient1)</w:t>
      </w:r>
    </w:p>
    <w:p w14:paraId="2D728BCB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1E69B1E5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WritePatient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tempFile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*patient1);</w:t>
      </w:r>
    </w:p>
    <w:p w14:paraId="57DA506E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delete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patient1;</w:t>
      </w:r>
    </w:p>
    <w:p w14:paraId="6D4C70ED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89517E7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AC2D0A8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nДобавление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второго пациента:\n"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ECBB1C6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E808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Patient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 patient2 =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InputPatient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076FAC69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(patient2)</w:t>
      </w:r>
    </w:p>
    <w:p w14:paraId="6235E374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4863B288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WritePatient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tempFile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*patient2);</w:t>
      </w:r>
    </w:p>
    <w:p w14:paraId="33C4D9A2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delete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patient2;</w:t>
      </w:r>
    </w:p>
    <w:p w14:paraId="21DDE79B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90AF149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3D75E68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Копирование существующих данных из исходного файла</w:t>
      </w:r>
    </w:p>
    <w:p w14:paraId="484D69F0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E808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ifstream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originalFile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filename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E808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ios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::binary);</w:t>
      </w:r>
    </w:p>
    <w:p w14:paraId="5CE5F1D4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originalFile.is_open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</w:t>
      </w:r>
    </w:p>
    <w:p w14:paraId="7C7B4374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1FD7B97F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E808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Patient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patient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1F3F675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ReadPatient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originalFile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patient))</w:t>
      </w:r>
    </w:p>
    <w:p w14:paraId="7742BE9E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5697A49D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WritePatient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tempFile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patient);</w:t>
      </w:r>
    </w:p>
    <w:p w14:paraId="1293068F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2D6F6887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originalFile.close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2609CEF2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6154F3D4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31AE4A9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tempFile.close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09C2D64E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(remove(</w:t>
      </w:r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filename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!=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</w:t>
      </w:r>
    </w:p>
    <w:p w14:paraId="12A41693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C02CDA2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"Ошибка при удалении исходного файла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2979D96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D856640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21B0682A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(rename(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tempFilename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filename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!=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</w:t>
      </w:r>
    </w:p>
    <w:p w14:paraId="0798CE9B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C3ABE65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"Ошибка при переименовании временного файла в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4A6D101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EACE290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97C87ED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977723B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E5D0C38" w14:textId="166600D3" w:rsidR="00E808F0" w:rsidRDefault="00E808F0" w:rsidP="00E808F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>}</w:t>
      </w:r>
    </w:p>
    <w:p w14:paraId="6791AE3D" w14:textId="273F9824" w:rsidR="00E808F0" w:rsidRDefault="00E808F0" w:rsidP="00E808F0">
      <w:pPr>
        <w:rPr>
          <w:b/>
          <w:bCs/>
          <w:lang w:val="en-US"/>
        </w:rPr>
      </w:pPr>
      <w:r>
        <w:rPr>
          <w:b/>
          <w:bCs/>
          <w:lang w:val="en-US"/>
        </w:rPr>
        <w:t>Main.cpp</w:t>
      </w:r>
    </w:p>
    <w:p w14:paraId="30732C2B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Patient.h</w:t>
      </w:r>
      <w:proofErr w:type="spellEnd"/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14:paraId="4D722837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F7DA178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01A84A1F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0302C5A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main()</w:t>
      </w:r>
    </w:p>
    <w:p w14:paraId="43224F2A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1643D4C4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SetConsoleOutputCP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E808F0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CP_UTF8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3461E8C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SetConsoleCP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E808F0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CP_UTF8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40EB54D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34E4002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 filename = </w:t>
      </w:r>
      <w:r w:rsidRPr="00E808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"patients.dat"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BFA8271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46AEA4F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Создание файла с начальными данными</w:t>
      </w:r>
    </w:p>
    <w:p w14:paraId="44ABE0EB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CreateInitialFile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</w:t>
      </w:r>
    </w:p>
    <w:p w14:paraId="10E079E8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EB1674A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1;</w:t>
      </w:r>
    </w:p>
    <w:p w14:paraId="46D44997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917F92D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7BF0C97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752BD25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Удаление пациента по номеру медицинской карты</w:t>
      </w:r>
    </w:p>
    <w:p w14:paraId="4C2F0870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cardToDelete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3637BEA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nВведите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номер медицинской карты для удаления: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A95A7EF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808F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cardToDelete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A585331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97C50B2" w14:textId="77777777" w:rsidR="00E808F0" w:rsidRP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808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DeletePatient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(filename, </w:t>
      </w:r>
      <w:proofErr w:type="spellStart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cardToDelete</w:t>
      </w:r>
      <w:proofErr w:type="spellEnd"/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</w:t>
      </w:r>
    </w:p>
    <w:p w14:paraId="6130AAF5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08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31B613B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"Пациент успешно удален\n"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C6DE14F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E697B79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14:paraId="3FB2C0D3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79C3FC2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"Пациент с таким номером карты не найден\n"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046DEE6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9E20D33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02129BC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34ABA5C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Добавление двух новых пациентов в начало</w:t>
      </w:r>
    </w:p>
    <w:p w14:paraId="34DC2395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AddTwoPatientsToStart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</w:t>
      </w:r>
    </w:p>
    <w:p w14:paraId="7C4DC9E6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F476681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"Два пациента успешно добавлены в начало файла\n"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13436B6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B23A168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0F402F4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C22065C" w14:textId="77777777" w:rsidR="00E808F0" w:rsidRDefault="00E808F0" w:rsidP="00E808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51AF4C9A" w14:textId="605AC858" w:rsidR="00E808F0" w:rsidRDefault="00E808F0" w:rsidP="00E808F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85062F8" w14:textId="5EF18DAC" w:rsidR="00E808F0" w:rsidRDefault="00E808F0">
      <w:pPr>
        <w:spacing w:after="160" w:line="278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br w:type="page"/>
      </w:r>
    </w:p>
    <w:p w14:paraId="73D4E78F" w14:textId="05918B97" w:rsidR="00E808F0" w:rsidRDefault="00E808F0" w:rsidP="00E808F0">
      <w:pPr>
        <w:pStyle w:val="1"/>
      </w:pPr>
      <w:r>
        <w:lastRenderedPageBreak/>
        <w:t>Результат</w:t>
      </w:r>
    </w:p>
    <w:p w14:paraId="3D26D73C" w14:textId="4F504B6F" w:rsidR="00E808F0" w:rsidRDefault="00CA6483" w:rsidP="00E808F0">
      <w:r w:rsidRPr="00CA6483">
        <w:drawing>
          <wp:inline distT="0" distB="0" distL="0" distR="0" wp14:anchorId="566ABC49" wp14:editId="6C71A085">
            <wp:extent cx="5940425" cy="6386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B1BD" w14:textId="77777777" w:rsidR="00CA6483" w:rsidRDefault="00CA6483" w:rsidP="00E808F0"/>
    <w:p w14:paraId="5867CAB2" w14:textId="1C60B465" w:rsidR="00CA6483" w:rsidRPr="00CA6483" w:rsidRDefault="00CA6483" w:rsidP="00E808F0">
      <w:pPr>
        <w:rPr>
          <w:lang w:val="en-US"/>
        </w:rPr>
      </w:pPr>
      <w:r>
        <w:rPr>
          <w:lang w:val="en-US"/>
        </w:rPr>
        <w:t xml:space="preserve">Git: </w:t>
      </w:r>
      <w:hyperlink r:id="rId6" w:history="1">
        <w:r w:rsidRPr="00CA6483">
          <w:rPr>
            <w:rStyle w:val="ad"/>
            <w:lang w:val="en-US"/>
          </w:rPr>
          <w:t>https://github.com/Artivaa/PatientBin</w:t>
        </w:r>
      </w:hyperlink>
    </w:p>
    <w:p w14:paraId="6D69050E" w14:textId="77777777" w:rsidR="00E808F0" w:rsidRPr="00E808F0" w:rsidRDefault="00E808F0" w:rsidP="00E808F0">
      <w:pPr>
        <w:rPr>
          <w:lang w:val="en-US"/>
        </w:rPr>
      </w:pPr>
    </w:p>
    <w:sectPr w:rsidR="00E808F0" w:rsidRPr="00E80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571B4"/>
    <w:multiLevelType w:val="multilevel"/>
    <w:tmpl w:val="9530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7F6DB9"/>
    <w:multiLevelType w:val="multilevel"/>
    <w:tmpl w:val="2AF8B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6969315">
    <w:abstractNumId w:val="1"/>
  </w:num>
  <w:num w:numId="2" w16cid:durableId="1610625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22"/>
    <w:rsid w:val="0011442C"/>
    <w:rsid w:val="00137FF2"/>
    <w:rsid w:val="003A0183"/>
    <w:rsid w:val="00485888"/>
    <w:rsid w:val="00941522"/>
    <w:rsid w:val="00CA6483"/>
    <w:rsid w:val="00CC7FEE"/>
    <w:rsid w:val="00E8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FE6A6"/>
  <w15:chartTrackingRefBased/>
  <w15:docId w15:val="{D0290583-C05E-41E1-8F9E-B646A885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8F0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7FEE"/>
    <w:pPr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7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7F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7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7F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7F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7F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7F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7F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7FEE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C7F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C7F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C7FE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C7FE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C7FE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C7FE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C7FE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C7F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7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C7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7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C7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C7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C7FE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C7FE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C7FE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C7F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C7FE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C7FE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C7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CA6483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A64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tivaa/PatientB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yom\Documents\&#1053;&#1072;&#1089;&#1090;&#1088;&#1072;&#1080;&#1074;&#1072;&#1077;&#1084;&#1099;&#1077;%20&#1096;&#1072;&#1073;&#1083;&#1086;&#1085;&#1099;%20Office\&#1051;&#1072;&#1073;&#1086;&#1088;&#1072;&#1090;&#1086;&#1088;&#1085;&#1099;&#1077;%20&#1088;&#1072;&#1073;&#1086;&#1090;&#1099;%20&#1054;&#1090;&#1095;&#1077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Лабораторные работы Отчет.dotx</Template>
  <TotalTime>15</TotalTime>
  <Pages>27</Pages>
  <Words>1367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Artyom</cp:lastModifiedBy>
  <cp:revision>2</cp:revision>
  <dcterms:created xsi:type="dcterms:W3CDTF">2025-03-10T15:27:00Z</dcterms:created>
  <dcterms:modified xsi:type="dcterms:W3CDTF">2025-03-10T15:42:00Z</dcterms:modified>
</cp:coreProperties>
</file>